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0BF7" w14:textId="77777777" w:rsidR="00D77F81" w:rsidRDefault="00D77F81" w:rsidP="00D77F81">
      <w:pPr>
        <w:jc w:val="center"/>
        <w:rPr>
          <w:rFonts w:ascii="Calibri" w:hAnsi="Calibri" w:cs="Calibri"/>
          <w:sz w:val="32"/>
          <w:szCs w:val="32"/>
        </w:rPr>
      </w:pPr>
    </w:p>
    <w:p w14:paraId="5515E350" w14:textId="77777777" w:rsidR="00D77F81" w:rsidRDefault="00D77F81" w:rsidP="00D77F81"/>
    <w:p w14:paraId="43BE5312" w14:textId="77777777" w:rsidR="00D77F81" w:rsidRDefault="00D77F81" w:rsidP="00D77F81"/>
    <w:p w14:paraId="7785BFAA" w14:textId="77777777" w:rsidR="00D77F81" w:rsidRDefault="00D77F81" w:rsidP="00D77F81"/>
    <w:p w14:paraId="6116CCB3" w14:textId="77777777" w:rsidR="00D77F81" w:rsidRDefault="00D77F81" w:rsidP="00D77F81"/>
    <w:p w14:paraId="42B7D741" w14:textId="77777777" w:rsidR="00D77F81" w:rsidRDefault="00D77F81" w:rsidP="00D77F81"/>
    <w:p w14:paraId="21C9A57E" w14:textId="77777777" w:rsidR="00D77F81" w:rsidRDefault="00D77F81" w:rsidP="00D77F81"/>
    <w:p w14:paraId="4FDE942F" w14:textId="77777777" w:rsidR="00D77F81" w:rsidRDefault="00D77F81" w:rsidP="00D77F81"/>
    <w:p w14:paraId="28E7BEDE" w14:textId="77777777" w:rsidR="00D77F81" w:rsidRDefault="00D77F81" w:rsidP="00D77F81"/>
    <w:p w14:paraId="5D9224C9" w14:textId="77777777" w:rsidR="00D77F81" w:rsidRDefault="00D77F81" w:rsidP="00D77F81"/>
    <w:p w14:paraId="4A9A2090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15E02395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7C02945A" w14:textId="13336AFD" w:rsidR="00D77F81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Uncommon Solutions</w:t>
      </w:r>
    </w:p>
    <w:p w14:paraId="369C18B8" w14:textId="1D6D1626" w:rsidR="004D7063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C9199E8" w14:textId="0C5B1D32" w:rsidR="00D77F81" w:rsidRDefault="004D7063" w:rsidP="0018196C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3</w:t>
      </w:r>
    </w:p>
    <w:p w14:paraId="1E7BBE8A" w14:textId="0C497087" w:rsidR="0018196C" w:rsidRDefault="0018196C" w:rsidP="0018196C">
      <w:pPr>
        <w:jc w:val="center"/>
        <w:rPr>
          <w:rFonts w:ascii="Verdana" w:hAnsi="Verdana"/>
          <w:b/>
          <w:sz w:val="20"/>
          <w:szCs w:val="20"/>
        </w:rPr>
      </w:pPr>
    </w:p>
    <w:p w14:paraId="1D7DA07F" w14:textId="5CA8E02C" w:rsidR="0074667A" w:rsidRPr="00CC28C1" w:rsidRDefault="00CC28C1" w:rsidP="0018196C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User Guide</w:t>
      </w:r>
    </w:p>
    <w:p w14:paraId="28CA4C13" w14:textId="77777777" w:rsidR="00D77F81" w:rsidRPr="00CC28C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50D50CE" w14:textId="77777777" w:rsidR="00D77F81" w:rsidRPr="00CC28C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E1C6E0" w14:textId="77777777" w:rsidR="008B1DF8" w:rsidRPr="00CC28C1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29769A0" w14:textId="77777777" w:rsidR="008B1DF8" w:rsidRPr="00CC28C1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BBE87B" w14:textId="77777777" w:rsidR="00D77F81" w:rsidRPr="00CC28C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4D289DA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BFF61DD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F5A23D0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01CDC2C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E375655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BF7C642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7DA17B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DA89471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753AC0F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FFCA2C6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9FD7259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18BA2B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EAAC495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844747B" w14:textId="77777777" w:rsidR="00D77F81" w:rsidRPr="00CC28C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3538D2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1BB97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164786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3C2DE4F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755A4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0FD3F5B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E746A8A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327F9DC" w14:textId="77777777" w:rsidR="009E5813" w:rsidRPr="00CC28C1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04547F7" w14:textId="77777777" w:rsidR="00D759ED" w:rsidRPr="00CC28C1" w:rsidRDefault="00D77F81" w:rsidP="000D29B0">
      <w:pPr>
        <w:rPr>
          <w:rFonts w:ascii="Verdana" w:hAnsi="Verdana" w:cs="Calibri"/>
          <w:sz w:val="20"/>
          <w:szCs w:val="20"/>
        </w:rPr>
      </w:pPr>
      <w:r w:rsidRPr="00CC28C1">
        <w:rPr>
          <w:rFonts w:ascii="Verdana" w:hAnsi="Verdana" w:cs="Calibri"/>
          <w:sz w:val="20"/>
          <w:szCs w:val="20"/>
        </w:rPr>
        <w:br w:type="page"/>
      </w:r>
    </w:p>
    <w:p w14:paraId="7CE679BC" w14:textId="77777777" w:rsidR="00D759ED" w:rsidRPr="00CC28C1" w:rsidRDefault="00D759ED" w:rsidP="0043557A">
      <w:pPr>
        <w:jc w:val="center"/>
        <w:rPr>
          <w:rFonts w:ascii="Verdana" w:hAnsi="Verdana" w:cs="Calibri"/>
          <w:sz w:val="20"/>
          <w:szCs w:val="20"/>
        </w:rPr>
      </w:pPr>
    </w:p>
    <w:p w14:paraId="725120CE" w14:textId="008DD81F" w:rsidR="004C4A05" w:rsidRPr="009838DA" w:rsidRDefault="005B0324" w:rsidP="00E75B9E">
      <w:pPr>
        <w:jc w:val="center"/>
        <w:rPr>
          <w:rFonts w:ascii="Verdana" w:hAnsi="Verdana" w:cs="Calibri"/>
          <w:b/>
          <w:sz w:val="20"/>
          <w:szCs w:val="20"/>
        </w:rPr>
      </w:pPr>
      <w:r w:rsidRPr="009838DA">
        <w:rPr>
          <w:rFonts w:ascii="Verdana" w:hAnsi="Verdana" w:cs="Calibri"/>
          <w:b/>
          <w:sz w:val="20"/>
          <w:szCs w:val="20"/>
        </w:rPr>
        <w:t>UNCOMMON SOLUTIONS</w:t>
      </w:r>
      <w:r w:rsidR="009838DA" w:rsidRPr="009838DA">
        <w:rPr>
          <w:rFonts w:ascii="Verdana" w:hAnsi="Verdana" w:cs="Calibri"/>
          <w:b/>
          <w:sz w:val="20"/>
          <w:szCs w:val="20"/>
        </w:rPr>
        <w:t xml:space="preserve"> U</w:t>
      </w:r>
      <w:r w:rsidR="009838DA">
        <w:rPr>
          <w:rFonts w:ascii="Verdana" w:hAnsi="Verdana" w:cs="Calibri"/>
          <w:b/>
          <w:sz w:val="20"/>
          <w:szCs w:val="20"/>
        </w:rPr>
        <w:t>SER GUIDE</w:t>
      </w:r>
    </w:p>
    <w:p w14:paraId="2D6472D4" w14:textId="77777777" w:rsidR="00CF06E7" w:rsidRPr="000C2DDB" w:rsidRDefault="001858BC" w:rsidP="0043557A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pict w14:anchorId="6975B4F8">
          <v:rect id="_x0000_i1025" style="width:0;height:1.5pt" o:hralign="center" o:hrstd="t" o:hr="t" fillcolor="#aca899" stroked="f"/>
        </w:pict>
      </w:r>
    </w:p>
    <w:p w14:paraId="0195E964" w14:textId="77777777" w:rsidR="0043557A" w:rsidRPr="000C2DDB" w:rsidRDefault="0043557A" w:rsidP="0043557A">
      <w:pPr>
        <w:rPr>
          <w:rFonts w:ascii="Verdana" w:hAnsi="Verdana" w:cs="Calibri"/>
          <w:b/>
          <w:sz w:val="20"/>
          <w:szCs w:val="20"/>
        </w:rPr>
      </w:pPr>
    </w:p>
    <w:p w14:paraId="6F27418B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Prepared By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6"/>
        <w:gridCol w:w="6746"/>
      </w:tblGrid>
      <w:tr w:rsidR="00C87F9C" w:rsidRPr="000C2DDB" w14:paraId="7C1DDB77" w14:textId="77777777">
        <w:trPr>
          <w:trHeight w:val="127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0A75BF" w14:textId="77777777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Owner(s)</w:t>
            </w:r>
          </w:p>
        </w:tc>
        <w:tc>
          <w:tcPr>
            <w:tcW w:w="6856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C53F654" w14:textId="570C7A93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Project Role</w:t>
            </w:r>
          </w:p>
        </w:tc>
      </w:tr>
      <w:tr w:rsidR="00D77F81" w:rsidRPr="000C2DDB" w14:paraId="26280EBC" w14:textId="77777777">
        <w:trPr>
          <w:trHeight w:val="27"/>
        </w:trPr>
        <w:tc>
          <w:tcPr>
            <w:tcW w:w="2520" w:type="dxa"/>
            <w:shd w:val="clear" w:color="auto" w:fill="auto"/>
            <w:tcMar>
              <w:top w:w="43" w:type="dxa"/>
              <w:bottom w:w="43" w:type="dxa"/>
            </w:tcMar>
          </w:tcPr>
          <w:p w14:paraId="2079541A" w14:textId="687714CC" w:rsidR="00D77F81" w:rsidRPr="000C2DDB" w:rsidRDefault="0074667A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Michael Kiefer</w:t>
            </w:r>
          </w:p>
        </w:tc>
        <w:tc>
          <w:tcPr>
            <w:tcW w:w="6856" w:type="dxa"/>
            <w:shd w:val="clear" w:color="auto" w:fill="auto"/>
            <w:tcMar>
              <w:top w:w="43" w:type="dxa"/>
              <w:bottom w:w="43" w:type="dxa"/>
            </w:tcMar>
          </w:tcPr>
          <w:p w14:paraId="699C2443" w14:textId="2CE8E24B" w:rsidR="00D77F81" w:rsidRPr="000C2DDB" w:rsidRDefault="0074667A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Project Manager</w:t>
            </w:r>
            <w:r w:rsidR="00EC1A85" w:rsidRPr="000C2DDB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</w:tbl>
    <w:p w14:paraId="69CA0774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068CE016" w14:textId="77777777" w:rsidR="004C4A05" w:rsidRPr="000C2DDB" w:rsidRDefault="00F64223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Requirements</w:t>
      </w:r>
      <w:r w:rsidR="00EE26C5" w:rsidRPr="000C2DDB">
        <w:rPr>
          <w:rFonts w:ascii="Verdana" w:hAnsi="Verdana" w:cs="Calibri"/>
          <w:b/>
          <w:sz w:val="20"/>
          <w:szCs w:val="20"/>
        </w:rPr>
        <w:t xml:space="preserve"> </w:t>
      </w:r>
      <w:r w:rsidR="000E2EEF" w:rsidRPr="000C2DDB">
        <w:rPr>
          <w:rFonts w:ascii="Verdana" w:hAnsi="Verdana" w:cs="Calibri"/>
          <w:b/>
          <w:sz w:val="20"/>
          <w:szCs w:val="20"/>
        </w:rPr>
        <w:t xml:space="preserve">Version </w:t>
      </w:r>
      <w:r w:rsidR="00EE26C5" w:rsidRPr="000C2DDB">
        <w:rPr>
          <w:rFonts w:ascii="Verdana" w:hAnsi="Verdana" w:cs="Calibri"/>
          <w:b/>
          <w:sz w:val="20"/>
          <w:szCs w:val="20"/>
        </w:rPr>
        <w:t>Control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7"/>
        <w:gridCol w:w="1452"/>
        <w:gridCol w:w="2148"/>
        <w:gridCol w:w="4687"/>
      </w:tblGrid>
      <w:tr w:rsidR="004C4A05" w:rsidRPr="000C2DDB" w14:paraId="073C0D0A" w14:textId="77777777">
        <w:trPr>
          <w:trHeight w:val="64"/>
        </w:trPr>
        <w:tc>
          <w:tcPr>
            <w:tcW w:w="10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57D5188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Version</w:t>
            </w:r>
          </w:p>
        </w:tc>
        <w:tc>
          <w:tcPr>
            <w:tcW w:w="145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3ADA853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0C2DDB">
              <w:rPr>
                <w:rFonts w:ascii="Verdana" w:hAnsi="Verdana" w:cs="Calibri"/>
                <w:sz w:val="20"/>
                <w:szCs w:val="20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81F2A6F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Author</w:t>
            </w:r>
          </w:p>
        </w:tc>
        <w:tc>
          <w:tcPr>
            <w:tcW w:w="46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EAB933B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0C2DDB">
              <w:rPr>
                <w:rFonts w:ascii="Verdana" w:hAnsi="Verdana" w:cs="Calibri"/>
                <w:sz w:val="20"/>
                <w:szCs w:val="20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0C2DDB" w14:paraId="0B7AA1D9" w14:textId="77777777">
        <w:trPr>
          <w:trHeight w:val="27"/>
        </w:trPr>
        <w:tc>
          <w:tcPr>
            <w:tcW w:w="1087" w:type="dxa"/>
            <w:tcMar>
              <w:top w:w="43" w:type="dxa"/>
              <w:bottom w:w="43" w:type="dxa"/>
            </w:tcMar>
            <w:vAlign w:val="center"/>
          </w:tcPr>
          <w:p w14:paraId="25CCDA81" w14:textId="6CF62F4C" w:rsidR="004C4A05" w:rsidRPr="000C2DDB" w:rsidRDefault="00A84C9E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1.</w:t>
            </w:r>
            <w:r w:rsidR="0014248E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452" w:type="dxa"/>
            <w:tcMar>
              <w:top w:w="43" w:type="dxa"/>
              <w:bottom w:w="43" w:type="dxa"/>
            </w:tcMar>
            <w:vAlign w:val="center"/>
          </w:tcPr>
          <w:p w14:paraId="3EE73E3C" w14:textId="55F68D7D" w:rsidR="004C4A05" w:rsidRPr="000C2DDB" w:rsidRDefault="005B0324" w:rsidP="0010766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</w:t>
            </w:r>
            <w:r w:rsidR="00CC28C1">
              <w:rPr>
                <w:rFonts w:ascii="Verdana" w:hAnsi="Verdana" w:cs="Calibri"/>
                <w:sz w:val="20"/>
                <w:szCs w:val="20"/>
              </w:rPr>
              <w:t>2</w:t>
            </w:r>
            <w:r>
              <w:rPr>
                <w:rFonts w:ascii="Verdana" w:hAnsi="Verdana" w:cs="Calibri"/>
                <w:sz w:val="20"/>
                <w:szCs w:val="20"/>
              </w:rPr>
              <w:t>/</w:t>
            </w:r>
            <w:r w:rsidR="00CC28C1">
              <w:rPr>
                <w:rFonts w:ascii="Verdana" w:hAnsi="Verdana" w:cs="Calibri"/>
                <w:sz w:val="20"/>
                <w:szCs w:val="20"/>
              </w:rPr>
              <w:t>12</w:t>
            </w:r>
            <w:r>
              <w:rPr>
                <w:rFonts w:ascii="Verdana" w:hAnsi="Verdana" w:cs="Calibri"/>
                <w:sz w:val="20"/>
                <w:szCs w:val="20"/>
              </w:rPr>
              <w:t>/2019</w:t>
            </w:r>
          </w:p>
        </w:tc>
        <w:tc>
          <w:tcPr>
            <w:tcW w:w="2148" w:type="dxa"/>
            <w:tcMar>
              <w:top w:w="43" w:type="dxa"/>
              <w:bottom w:w="43" w:type="dxa"/>
            </w:tcMar>
            <w:vAlign w:val="center"/>
          </w:tcPr>
          <w:p w14:paraId="484B668D" w14:textId="31063636" w:rsidR="004C4A05" w:rsidRPr="000C2DDB" w:rsidRDefault="00F46600" w:rsidP="0043557A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4687" w:type="dxa"/>
            <w:tcMar>
              <w:top w:w="43" w:type="dxa"/>
              <w:bottom w:w="43" w:type="dxa"/>
            </w:tcMar>
            <w:vAlign w:val="center"/>
          </w:tcPr>
          <w:p w14:paraId="0FAA1880" w14:textId="77777777" w:rsidR="004C4A05" w:rsidRPr="000C2DDB" w:rsidRDefault="000D29B0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creation</w:t>
            </w:r>
          </w:p>
        </w:tc>
      </w:tr>
    </w:tbl>
    <w:p w14:paraId="7A9FAFE9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5B2C72AE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Summary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6740"/>
      </w:tblGrid>
      <w:tr w:rsidR="00C87F9C" w:rsidRPr="000C2DDB" w14:paraId="375A5E69" w14:textId="77777777" w:rsidTr="00F77FCF">
        <w:trPr>
          <w:trHeight w:val="127"/>
        </w:trPr>
        <w:tc>
          <w:tcPr>
            <w:tcW w:w="250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33872EC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Participants</w:t>
            </w:r>
          </w:p>
        </w:tc>
        <w:tc>
          <w:tcPr>
            <w:tcW w:w="674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79DAF49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Name(s)</w:t>
            </w:r>
          </w:p>
        </w:tc>
      </w:tr>
      <w:tr w:rsidR="00C87F9C" w:rsidRPr="008B503A" w14:paraId="74E1513C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20E4A249" w14:textId="12A97F0A" w:rsidR="00C87F9C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</w:t>
            </w:r>
            <w:r w:rsidR="00F77FCF" w:rsidRPr="00F77FCF">
              <w:rPr>
                <w:rFonts w:ascii="Verdana" w:hAnsi="Verdana" w:cs="Calibri"/>
                <w:sz w:val="20"/>
                <w:szCs w:val="20"/>
              </w:rPr>
              <w:t xml:space="preserve"> Manager</w:t>
            </w:r>
            <w:r w:rsidRPr="00F77FCF">
              <w:rPr>
                <w:rFonts w:ascii="Verdana" w:hAnsi="Verdana" w:cs="Calibri"/>
                <w:sz w:val="20"/>
                <w:szCs w:val="20"/>
              </w:rPr>
              <w:t>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329093" w14:textId="52382A27" w:rsidR="00C87F9C" w:rsidRPr="00F77FCF" w:rsidRDefault="00F77FCF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Michael Kiefer</w:t>
            </w:r>
          </w:p>
        </w:tc>
      </w:tr>
      <w:tr w:rsidR="008B3AE1" w:rsidRPr="008B503A" w14:paraId="38D4781D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0E3D02D" w14:textId="77777777" w:rsidR="008B3AE1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 Team: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B623B0" w14:textId="1953932A" w:rsidR="00D77F81" w:rsidRPr="00F77FCF" w:rsidRDefault="00AA2EA6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 xml:space="preserve">Hither Guzha – </w:t>
            </w:r>
            <w:r w:rsidR="00080911" w:rsidRPr="00F77FCF">
              <w:rPr>
                <w:rFonts w:ascii="Verdana" w:hAnsi="Verdana" w:cs="Calibri"/>
                <w:sz w:val="20"/>
                <w:szCs w:val="20"/>
              </w:rPr>
              <w:t>Technical Writer</w:t>
            </w:r>
          </w:p>
          <w:p w14:paraId="709772C4" w14:textId="68C5F284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Andrew Benson - Software Engineer</w:t>
            </w:r>
          </w:p>
          <w:p w14:paraId="0CF5A439" w14:textId="50753769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Donn Eddy - UX/HCI</w:t>
            </w:r>
          </w:p>
          <w:p w14:paraId="3BDBA3CB" w14:textId="20692073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Sean Mooneyham - Integration Engineer</w:t>
            </w:r>
          </w:p>
          <w:p w14:paraId="7C0EA7E7" w14:textId="122598C2" w:rsidR="00F77FCF" w:rsidRPr="00F77FCF" w:rsidRDefault="00F77FCF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Chase Thorpe</w:t>
            </w:r>
            <w:r w:rsidRPr="00F77FCF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r w:rsidRPr="00F77FCF">
              <w:rPr>
                <w:rFonts w:ascii="Calibri" w:hAnsi="Calibri" w:cs="Calibri"/>
              </w:rPr>
              <w:t>Test Engineer</w:t>
            </w:r>
          </w:p>
          <w:p w14:paraId="61D4B945" w14:textId="172FDAB6" w:rsidR="0051355B" w:rsidRPr="00F77FCF" w:rsidRDefault="0051355B" w:rsidP="00D77F81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D77F81" w:rsidRPr="008B503A" w14:paraId="61989A67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A10C787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End Users: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00C35B77" w14:textId="563DFBB4" w:rsidR="00D77F81" w:rsidRPr="00F77FCF" w:rsidRDefault="00F77FCF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HR Department</w:t>
            </w:r>
            <w:r w:rsidR="00712E74">
              <w:rPr>
                <w:rFonts w:ascii="Verdana" w:hAnsi="Verdana" w:cs="Calibri"/>
                <w:sz w:val="20"/>
                <w:szCs w:val="20"/>
              </w:rPr>
              <w:t>s</w:t>
            </w:r>
          </w:p>
        </w:tc>
      </w:tr>
      <w:tr w:rsidR="00D77F81" w:rsidRPr="008B503A" w14:paraId="52C58F06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366847C6" w14:textId="77777777" w:rsidR="00D77F81" w:rsidRPr="00CD5B17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CD5B17">
              <w:rPr>
                <w:rFonts w:ascii="Verdana" w:hAnsi="Verdana" w:cs="Calibri"/>
                <w:sz w:val="20"/>
                <w:szCs w:val="20"/>
              </w:rPr>
              <w:t>Description w/ Goal: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34FADA5" w14:textId="5B0CEBF1" w:rsidR="00D77F81" w:rsidRPr="00CD5B17" w:rsidRDefault="00D77F81" w:rsidP="00F77FCF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D5B17">
              <w:rPr>
                <w:rFonts w:ascii="Verdana" w:hAnsi="Verdana" w:cstheme="majorHAnsi"/>
                <w:sz w:val="20"/>
                <w:szCs w:val="20"/>
              </w:rPr>
              <w:t>The purpose of this project is</w:t>
            </w:r>
            <w:r w:rsidR="00F77FCF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 the implementation of a</w:t>
            </w:r>
            <w:r w:rsidR="00CD5B17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>n</w:t>
            </w:r>
            <w:r w:rsidR="00F77FCF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 HR database and front end for personnel tracking</w:t>
            </w:r>
            <w:r w:rsidR="006D34EA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. </w:t>
            </w:r>
            <w:r w:rsidR="00CC28C1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The purpose of this document is to provide general information about </w:t>
            </w:r>
            <w:r w:rsidR="00CC28C1" w:rsidRPr="00C73092">
              <w:rPr>
                <w:rFonts w:ascii="Verdana" w:hAnsi="Verdana"/>
                <w:sz w:val="20"/>
                <w:szCs w:val="20"/>
              </w:rPr>
              <w:t xml:space="preserve">the </w:t>
            </w:r>
            <w:r w:rsidR="00CC28C1" w:rsidRPr="00C73092">
              <w:rPr>
                <w:rFonts w:ascii="Verdana" w:hAnsi="Verdana" w:cstheme="majorHAnsi"/>
                <w:sz w:val="20"/>
                <w:szCs w:val="20"/>
              </w:rPr>
              <w:t>Uncommon Solutions HR Management System</w:t>
            </w:r>
            <w:r w:rsidR="00CC28C1">
              <w:rPr>
                <w:rFonts w:ascii="Verdana" w:hAnsi="Verdana" w:cstheme="majorHAnsi"/>
                <w:sz w:val="20"/>
                <w:szCs w:val="20"/>
              </w:rPr>
              <w:t xml:space="preserve"> to all users. </w:t>
            </w:r>
          </w:p>
        </w:tc>
      </w:tr>
    </w:tbl>
    <w:p w14:paraId="000CAB3B" w14:textId="77777777" w:rsidR="00D759ED" w:rsidRPr="008B503A" w:rsidRDefault="00D759ED" w:rsidP="00D643D2">
      <w:pPr>
        <w:ind w:right="720"/>
        <w:rPr>
          <w:rFonts w:ascii="Verdana" w:hAnsi="Verdana" w:cs="Calibri"/>
          <w:sz w:val="20"/>
          <w:szCs w:val="20"/>
        </w:rPr>
      </w:pPr>
    </w:p>
    <w:p w14:paraId="0111A5F1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br w:type="page"/>
      </w:r>
    </w:p>
    <w:p w14:paraId="1D17C82D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315960F6" w14:textId="16C811D9" w:rsidR="00F46600" w:rsidRDefault="00113B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8F5377">
        <w:rPr>
          <w:rFonts w:ascii="Verdana" w:hAnsi="Verdana" w:cs="Calibri"/>
          <w:sz w:val="20"/>
          <w:szCs w:val="20"/>
        </w:rPr>
        <w:fldChar w:fldCharType="begin"/>
      </w:r>
      <w:r w:rsidR="002A72D4" w:rsidRPr="008F5377">
        <w:rPr>
          <w:rFonts w:ascii="Verdana" w:hAnsi="Verdana" w:cs="Calibri"/>
          <w:sz w:val="20"/>
          <w:szCs w:val="20"/>
        </w:rPr>
        <w:instrText xml:space="preserve"> TOC \o "1-3" \h \z \u </w:instrText>
      </w:r>
      <w:r w:rsidRPr="008F5377">
        <w:rPr>
          <w:rFonts w:ascii="Verdana" w:hAnsi="Verdana" w:cs="Calibri"/>
          <w:sz w:val="20"/>
          <w:szCs w:val="20"/>
        </w:rPr>
        <w:fldChar w:fldCharType="separate"/>
      </w:r>
      <w:hyperlink w:anchor="_Toc27293433" w:history="1">
        <w:r w:rsidR="00F46600" w:rsidRPr="00144BD1">
          <w:rPr>
            <w:rStyle w:val="Hyperlink"/>
            <w:rFonts w:ascii="Verdana" w:hAnsi="Verdana"/>
          </w:rPr>
          <w:t>INTRODUCTION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_Toc27293433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4CE9999A" w14:textId="7E9AA959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4" w:history="1">
        <w:r w:rsidR="00F46600" w:rsidRPr="00144BD1">
          <w:rPr>
            <w:rStyle w:val="Hyperlink"/>
            <w:rFonts w:ascii="Verdana" w:hAnsi="Verdana" w:cs="Calibri"/>
          </w:rPr>
          <w:t>1.1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 w:cs="Calibri"/>
          </w:rPr>
          <w:t>Purpose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_Toc27293434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38B699CA" w14:textId="6E2D9C2B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5" w:history="1">
        <w:r w:rsidR="00F46600" w:rsidRPr="00144BD1">
          <w:rPr>
            <w:rStyle w:val="Hyperlink"/>
            <w:rFonts w:ascii="Verdana" w:hAnsi="Verdana" w:cs="Calibri"/>
          </w:rPr>
          <w:t>1.2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 w:cs="Calibri"/>
          </w:rPr>
          <w:t>Scope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_Toc27293435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5036A2FD" w14:textId="4EEF2236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6" w:history="1">
        <w:r w:rsidR="00F46600" w:rsidRPr="00144BD1">
          <w:rPr>
            <w:rStyle w:val="Hyperlink"/>
            <w:rFonts w:ascii="Verdana" w:hAnsi="Verdana" w:cs="Calibri"/>
          </w:rPr>
          <w:t>1.1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 w:cs="Calibri"/>
          </w:rPr>
          <w:t>Assumptions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_Toc27293436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5B179E1F" w14:textId="44CD8EA5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7" w:history="1">
        <w:r w:rsidR="00F46600" w:rsidRPr="00144BD1">
          <w:rPr>
            <w:rStyle w:val="Hyperlink"/>
            <w:rFonts w:ascii="Verdana" w:hAnsi="Verdana"/>
          </w:rPr>
          <w:t>1.2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/>
          </w:rPr>
          <w:t>Cautions &amp; Warnings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_Toc27293437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3419FFC7" w14:textId="77A2C1D4" w:rsidR="00F46600" w:rsidRDefault="001858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7293438" w:history="1">
        <w:r w:rsidR="00F46600" w:rsidRPr="00144BD1">
          <w:rPr>
            <w:rStyle w:val="Hyperlink"/>
            <w:rFonts w:ascii="Verdana" w:hAnsi="Verdana" w:cs="Calibri"/>
          </w:rPr>
          <w:t>2</w:t>
        </w:r>
        <w:r w:rsidR="00F466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 w:cs="Calibri"/>
          </w:rPr>
          <w:t>Getting Started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_Toc27293438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64763A13" w14:textId="4B409A0B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39" w:history="1">
        <w:r w:rsidR="00F46600" w:rsidRPr="00144BD1">
          <w:rPr>
            <w:rStyle w:val="Hyperlink"/>
            <w:rFonts w:ascii="Verdana" w:hAnsi="Verdana" w:cs="Calibri"/>
          </w:rPr>
          <w:t>2.1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 w:cs="Calibri"/>
          </w:rPr>
          <w:t>Set-Up Considerations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_Toc27293439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269EE15E" w14:textId="15399D76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0" w:history="1">
        <w:r w:rsidR="00F46600" w:rsidRPr="00144BD1">
          <w:rPr>
            <w:rStyle w:val="Hyperlink"/>
            <w:rFonts w:ascii="Verdana" w:hAnsi="Verdana" w:cs="Calibri"/>
          </w:rPr>
          <w:t>2.2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 w:cs="Calibri"/>
          </w:rPr>
          <w:t>User Access Considerations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_Toc27293440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38388D4B" w14:textId="059A965E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1" w:history="1">
        <w:r w:rsidR="00F46600" w:rsidRPr="00144BD1">
          <w:rPr>
            <w:rStyle w:val="Hyperlink"/>
            <w:rFonts w:ascii="Verdana" w:hAnsi="Verdana" w:cs="Calibri"/>
          </w:rPr>
          <w:t>2.3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 w:cs="Calibri"/>
          </w:rPr>
          <w:t>Accessing the System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_Toc27293441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6C914E49" w14:textId="14B551B2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2" w:history="1">
        <w:r w:rsidR="00F46600" w:rsidRPr="00144BD1">
          <w:rPr>
            <w:rStyle w:val="Hyperlink"/>
            <w:rFonts w:ascii="Verdana" w:hAnsi="Verdana" w:cstheme="majorHAnsi"/>
          </w:rPr>
          <w:t>2.4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/>
          </w:rPr>
          <w:t xml:space="preserve">The </w:t>
        </w:r>
        <w:r w:rsidR="00F46600" w:rsidRPr="00144BD1">
          <w:rPr>
            <w:rStyle w:val="Hyperlink"/>
            <w:rFonts w:ascii="Verdana" w:hAnsi="Verdana" w:cstheme="majorHAnsi"/>
          </w:rPr>
          <w:t>Uncommon Solutions HR Management System Access Page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_Toc27293442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4</w:t>
        </w:r>
        <w:r w:rsidR="00F46600">
          <w:rPr>
            <w:webHidden/>
          </w:rPr>
          <w:fldChar w:fldCharType="end"/>
        </w:r>
      </w:hyperlink>
    </w:p>
    <w:p w14:paraId="1D7530C5" w14:textId="489E4E8C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3" w:history="1">
        <w:r w:rsidR="00F46600" w:rsidRPr="00144BD1">
          <w:rPr>
            <w:rStyle w:val="Hyperlink"/>
            <w:rFonts w:ascii="Verdana" w:hAnsi="Verdana"/>
          </w:rPr>
          <w:t>2.5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/>
          </w:rPr>
          <w:t>Overview of the Management Console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_Toc27293443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5</w:t>
        </w:r>
        <w:r w:rsidR="00F46600">
          <w:rPr>
            <w:webHidden/>
          </w:rPr>
          <w:fldChar w:fldCharType="end"/>
        </w:r>
      </w:hyperlink>
    </w:p>
    <w:p w14:paraId="33DCBEEC" w14:textId="47541C0B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4" w:history="1">
        <w:r w:rsidR="00F46600" w:rsidRPr="00144BD1">
          <w:rPr>
            <w:rStyle w:val="Hyperlink"/>
            <w:rFonts w:ascii="Verdana" w:hAnsi="Verdana"/>
          </w:rPr>
          <w:t>2.6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/>
          </w:rPr>
          <w:t>Editing User’s Information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_Toc27293444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5</w:t>
        </w:r>
        <w:r w:rsidR="00F46600">
          <w:rPr>
            <w:webHidden/>
          </w:rPr>
          <w:fldChar w:fldCharType="end"/>
        </w:r>
      </w:hyperlink>
    </w:p>
    <w:p w14:paraId="369536E8" w14:textId="2BFCA1E4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5" w:history="1">
        <w:r w:rsidR="00F46600" w:rsidRPr="00144BD1">
          <w:rPr>
            <w:rStyle w:val="Hyperlink"/>
            <w:rFonts w:ascii="Verdana" w:hAnsi="Verdana"/>
          </w:rPr>
          <w:t>2.7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/>
          </w:rPr>
          <w:t>Adding A Completed Training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_Toc27293445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6</w:t>
        </w:r>
        <w:r w:rsidR="00F46600">
          <w:rPr>
            <w:webHidden/>
          </w:rPr>
          <w:fldChar w:fldCharType="end"/>
        </w:r>
      </w:hyperlink>
    </w:p>
    <w:p w14:paraId="15682D96" w14:textId="3AFFF80F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6" w:history="1">
        <w:r w:rsidR="00F46600" w:rsidRPr="00144BD1">
          <w:rPr>
            <w:rStyle w:val="Hyperlink"/>
            <w:rFonts w:ascii="Verdana" w:hAnsi="Verdana"/>
          </w:rPr>
          <w:t>2.8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/>
          </w:rPr>
          <w:t>Adding A New File and Resume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_Toc27293446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7</w:t>
        </w:r>
        <w:r w:rsidR="00F46600">
          <w:rPr>
            <w:webHidden/>
          </w:rPr>
          <w:fldChar w:fldCharType="end"/>
        </w:r>
      </w:hyperlink>
    </w:p>
    <w:p w14:paraId="58A99C06" w14:textId="3A6D6D88" w:rsidR="00F46600" w:rsidRDefault="001858BC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7" w:history="1">
        <w:r w:rsidR="00F46600" w:rsidRPr="00144BD1">
          <w:rPr>
            <w:rStyle w:val="Hyperlink"/>
            <w:rFonts w:ascii="Verdana" w:hAnsi="Verdana"/>
          </w:rPr>
          <w:t>2.9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/>
          </w:rPr>
          <w:t>Logout to the System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_Toc27293447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8</w:t>
        </w:r>
        <w:r w:rsidR="00F46600">
          <w:rPr>
            <w:webHidden/>
          </w:rPr>
          <w:fldChar w:fldCharType="end"/>
        </w:r>
      </w:hyperlink>
    </w:p>
    <w:p w14:paraId="7DD3656C" w14:textId="6E719E5C" w:rsidR="00F46600" w:rsidRDefault="001858BC">
      <w:pPr>
        <w:pStyle w:val="TOC2"/>
        <w:tabs>
          <w:tab w:val="left" w:pos="2290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7293448" w:history="1">
        <w:r w:rsidR="00F46600" w:rsidRPr="00144BD1">
          <w:rPr>
            <w:rStyle w:val="Hyperlink"/>
            <w:rFonts w:ascii="Verdana" w:hAnsi="Verdana"/>
          </w:rPr>
          <w:t>2.10</w:t>
        </w:r>
        <w:r w:rsidR="00F46600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/>
          </w:rPr>
          <w:t>User Assistance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_Toc27293448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8</w:t>
        </w:r>
        <w:r w:rsidR="00F46600">
          <w:rPr>
            <w:webHidden/>
          </w:rPr>
          <w:fldChar w:fldCharType="end"/>
        </w:r>
      </w:hyperlink>
    </w:p>
    <w:p w14:paraId="31E6D8DF" w14:textId="2C523CB2" w:rsidR="00F46600" w:rsidRDefault="001858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7293449" w:history="1">
        <w:r w:rsidR="00F46600" w:rsidRPr="00144BD1">
          <w:rPr>
            <w:rStyle w:val="Hyperlink"/>
            <w:rFonts w:ascii="Verdana" w:hAnsi="Verdana" w:cs="Calibri"/>
          </w:rPr>
          <w:t>3</w:t>
        </w:r>
        <w:r w:rsidR="00F46600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F46600" w:rsidRPr="00144BD1">
          <w:rPr>
            <w:rStyle w:val="Hyperlink"/>
            <w:rFonts w:ascii="Verdana" w:hAnsi="Verdana" w:cs="Calibri"/>
          </w:rPr>
          <w:t>APPROVALS</w:t>
        </w:r>
        <w:r w:rsidR="00F46600">
          <w:rPr>
            <w:webHidden/>
          </w:rPr>
          <w:tab/>
        </w:r>
        <w:r w:rsidR="00F46600">
          <w:rPr>
            <w:webHidden/>
          </w:rPr>
          <w:fldChar w:fldCharType="begin"/>
        </w:r>
        <w:r w:rsidR="00F46600">
          <w:rPr>
            <w:webHidden/>
          </w:rPr>
          <w:instrText xml:space="preserve"> PAGEREF _Toc27293449 \h </w:instrText>
        </w:r>
        <w:r w:rsidR="00F46600">
          <w:rPr>
            <w:webHidden/>
          </w:rPr>
        </w:r>
        <w:r w:rsidR="00F46600">
          <w:rPr>
            <w:webHidden/>
          </w:rPr>
          <w:fldChar w:fldCharType="separate"/>
        </w:r>
        <w:r w:rsidR="00F46600">
          <w:rPr>
            <w:webHidden/>
          </w:rPr>
          <w:t>9</w:t>
        </w:r>
        <w:r w:rsidR="00F46600">
          <w:rPr>
            <w:webHidden/>
          </w:rPr>
          <w:fldChar w:fldCharType="end"/>
        </w:r>
      </w:hyperlink>
    </w:p>
    <w:p w14:paraId="52818462" w14:textId="001AA793" w:rsidR="00424DC4" w:rsidRPr="008B503A" w:rsidRDefault="00113BBB" w:rsidP="00424DC4">
      <w:pPr>
        <w:pStyle w:val="Heading1"/>
        <w:numPr>
          <w:ilvl w:val="0"/>
          <w:numId w:val="0"/>
        </w:numPr>
        <w:spacing w:after="0"/>
        <w:rPr>
          <w:rFonts w:ascii="Verdana" w:hAnsi="Verdana" w:cs="Calibri"/>
          <w:sz w:val="20"/>
          <w:szCs w:val="20"/>
        </w:rPr>
      </w:pPr>
      <w:r w:rsidRPr="008F5377">
        <w:rPr>
          <w:rFonts w:ascii="Verdana" w:hAnsi="Verdana" w:cs="Calibri"/>
          <w:sz w:val="20"/>
          <w:szCs w:val="20"/>
        </w:rPr>
        <w:fldChar w:fldCharType="end"/>
      </w:r>
      <w:bookmarkStart w:id="16" w:name="_Toc264970894"/>
      <w:bookmarkStart w:id="17" w:name="_Toc1899706"/>
    </w:p>
    <w:p w14:paraId="4DC07460" w14:textId="59C45A29" w:rsidR="00A31CBF" w:rsidRPr="008B503A" w:rsidRDefault="00424DC4" w:rsidP="00E047DA">
      <w:pPr>
        <w:pStyle w:val="Heading1"/>
        <w:numPr>
          <w:ilvl w:val="0"/>
          <w:numId w:val="0"/>
        </w:numPr>
        <w:spacing w:after="0"/>
        <w:ind w:left="432"/>
        <w:rPr>
          <w:rFonts w:ascii="Verdana" w:hAnsi="Verdana"/>
          <w:sz w:val="20"/>
          <w:szCs w:val="20"/>
        </w:rPr>
      </w:pPr>
      <w:r w:rsidRPr="000C2DDB">
        <w:br w:type="page"/>
      </w:r>
      <w:bookmarkStart w:id="18" w:name="_Toc27293433"/>
      <w:bookmarkEnd w:id="16"/>
      <w:r w:rsidR="00D360CA">
        <w:rPr>
          <w:rFonts w:ascii="Verdana" w:hAnsi="Verdana"/>
          <w:sz w:val="20"/>
          <w:szCs w:val="20"/>
        </w:rPr>
        <w:lastRenderedPageBreak/>
        <w:t>INTRODUCTION</w:t>
      </w:r>
      <w:bookmarkEnd w:id="18"/>
      <w:r w:rsidR="00657ED8" w:rsidRPr="008B503A">
        <w:rPr>
          <w:rFonts w:ascii="Verdana" w:hAnsi="Verdana"/>
          <w:sz w:val="20"/>
          <w:szCs w:val="20"/>
        </w:rPr>
        <w:t xml:space="preserve">   </w:t>
      </w:r>
    </w:p>
    <w:p w14:paraId="6B3D595E" w14:textId="40351A77" w:rsidR="00FD2D66" w:rsidRPr="008B503A" w:rsidRDefault="009D51C9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19" w:name="_Toc264970895"/>
      <w:bookmarkStart w:id="20" w:name="_Toc177800102"/>
      <w:bookmarkStart w:id="21" w:name="_Toc210062112"/>
      <w:bookmarkStart w:id="22" w:name="_Toc27293434"/>
      <w:r w:rsidRPr="008B503A">
        <w:rPr>
          <w:rFonts w:ascii="Verdana" w:hAnsi="Verdana" w:cs="Calibri"/>
          <w:sz w:val="20"/>
          <w:szCs w:val="20"/>
        </w:rPr>
        <w:t>P</w:t>
      </w:r>
      <w:bookmarkEnd w:id="19"/>
      <w:bookmarkEnd w:id="20"/>
      <w:bookmarkEnd w:id="21"/>
      <w:r w:rsidR="00D360CA">
        <w:rPr>
          <w:rFonts w:ascii="Verdana" w:hAnsi="Verdana" w:cs="Calibri"/>
          <w:sz w:val="20"/>
          <w:szCs w:val="20"/>
        </w:rPr>
        <w:t>urpose</w:t>
      </w:r>
      <w:bookmarkEnd w:id="22"/>
      <w:r w:rsidR="000C18B1" w:rsidRPr="008B503A">
        <w:rPr>
          <w:rFonts w:ascii="Verdana" w:hAnsi="Verdana" w:cs="Calibri"/>
          <w:sz w:val="20"/>
          <w:szCs w:val="20"/>
        </w:rPr>
        <w:t xml:space="preserve"> </w:t>
      </w:r>
    </w:p>
    <w:p w14:paraId="2B9A6AD4" w14:textId="157DAD14" w:rsidR="00A456EE" w:rsidRPr="00C73092" w:rsidRDefault="00D4606B" w:rsidP="00E047DA">
      <w:pPr>
        <w:jc w:val="both"/>
        <w:rPr>
          <w:rFonts w:ascii="Verdana" w:hAnsi="Verdana" w:cstheme="majorHAnsi"/>
          <w:sz w:val="20"/>
          <w:szCs w:val="20"/>
        </w:rPr>
      </w:pPr>
      <w:bookmarkStart w:id="23" w:name="_Hlk24725150"/>
      <w:r w:rsidRPr="00C73092">
        <w:rPr>
          <w:rFonts w:ascii="Verdana" w:hAnsi="Verdana"/>
          <w:sz w:val="20"/>
          <w:szCs w:val="20"/>
        </w:rPr>
        <w:t xml:space="preserve">The purpose of this document is to </w:t>
      </w:r>
      <w:r w:rsidR="00CC28C1">
        <w:rPr>
          <w:rFonts w:ascii="Verdana" w:hAnsi="Verdana"/>
          <w:sz w:val="20"/>
          <w:szCs w:val="20"/>
        </w:rPr>
        <w:t xml:space="preserve">provide user guides for </w:t>
      </w:r>
      <w:r w:rsidRPr="00C73092">
        <w:rPr>
          <w:rFonts w:ascii="Verdana" w:hAnsi="Verdana"/>
          <w:sz w:val="20"/>
          <w:szCs w:val="20"/>
        </w:rPr>
        <w:t xml:space="preserve">the </w:t>
      </w:r>
      <w:r w:rsidR="00D360CA" w:rsidRPr="00C73092">
        <w:rPr>
          <w:rFonts w:ascii="Verdana" w:hAnsi="Verdana" w:cstheme="majorHAnsi"/>
          <w:sz w:val="20"/>
          <w:szCs w:val="20"/>
        </w:rPr>
        <w:t>Uncommon Solutions HR Management System</w:t>
      </w:r>
      <w:bookmarkEnd w:id="23"/>
      <w:r w:rsidR="00CC28C1">
        <w:rPr>
          <w:rFonts w:ascii="Verdana" w:hAnsi="Verdana" w:cstheme="majorHAnsi"/>
          <w:sz w:val="20"/>
          <w:szCs w:val="20"/>
        </w:rPr>
        <w:t xml:space="preserve"> to all users</w:t>
      </w:r>
      <w:r w:rsidRPr="00C73092">
        <w:rPr>
          <w:rFonts w:ascii="Verdana" w:hAnsi="Verdana" w:cstheme="majorHAnsi"/>
          <w:sz w:val="20"/>
          <w:szCs w:val="20"/>
        </w:rPr>
        <w:t xml:space="preserve">. The Uncommon Solutions HR Management </w:t>
      </w:r>
      <w:r w:rsidR="00FE6514">
        <w:rPr>
          <w:rFonts w:ascii="Verdana" w:hAnsi="Verdana" w:cstheme="majorHAnsi"/>
          <w:sz w:val="20"/>
          <w:szCs w:val="20"/>
        </w:rPr>
        <w:t>System</w:t>
      </w:r>
      <w:r w:rsidRPr="00C73092">
        <w:rPr>
          <w:rFonts w:ascii="Verdana" w:hAnsi="Verdana" w:cstheme="majorHAnsi"/>
          <w:sz w:val="20"/>
          <w:szCs w:val="20"/>
        </w:rPr>
        <w:t xml:space="preserve"> </w:t>
      </w:r>
      <w:r w:rsidR="00CC28C1">
        <w:rPr>
          <w:rFonts w:ascii="Verdana" w:hAnsi="Verdana" w:cstheme="majorHAnsi"/>
          <w:sz w:val="20"/>
          <w:szCs w:val="20"/>
        </w:rPr>
        <w:t>is a HR database and front end for personnel tracking to be used by several HR departments</w:t>
      </w:r>
      <w:r w:rsidR="00CC28C1" w:rsidRPr="00C73092">
        <w:rPr>
          <w:rFonts w:ascii="Verdana" w:hAnsi="Verdana" w:cstheme="majorHAnsi"/>
          <w:sz w:val="20"/>
          <w:szCs w:val="20"/>
        </w:rPr>
        <w:t xml:space="preserve"> </w:t>
      </w:r>
      <w:r w:rsidR="00D360CA" w:rsidRPr="00C73092">
        <w:rPr>
          <w:rFonts w:ascii="Verdana" w:hAnsi="Verdana" w:cstheme="majorHAnsi"/>
          <w:sz w:val="20"/>
          <w:szCs w:val="20"/>
        </w:rPr>
        <w:t xml:space="preserve">This document </w:t>
      </w:r>
      <w:r w:rsidR="000E33A9">
        <w:rPr>
          <w:rFonts w:ascii="Verdana" w:hAnsi="Verdana" w:cstheme="majorHAnsi"/>
          <w:sz w:val="20"/>
          <w:szCs w:val="20"/>
        </w:rPr>
        <w:t>contains</w:t>
      </w:r>
      <w:r w:rsidR="00D360CA" w:rsidRPr="00C73092">
        <w:rPr>
          <w:rFonts w:ascii="Verdana" w:hAnsi="Verdana" w:cstheme="majorHAnsi"/>
          <w:sz w:val="20"/>
          <w:szCs w:val="20"/>
        </w:rPr>
        <w:t xml:space="preserve"> the necessary information required to effectively</w:t>
      </w:r>
      <w:r w:rsidR="00CC28C1">
        <w:rPr>
          <w:rFonts w:ascii="Verdana" w:hAnsi="Verdana" w:cstheme="majorHAnsi"/>
          <w:sz w:val="20"/>
          <w:szCs w:val="20"/>
        </w:rPr>
        <w:t xml:space="preserve"> access the HR Management System</w:t>
      </w:r>
      <w:r w:rsidR="00D360CA" w:rsidRPr="00C73092">
        <w:rPr>
          <w:rFonts w:ascii="Verdana" w:hAnsi="Verdana" w:cstheme="majorHAnsi"/>
          <w:sz w:val="20"/>
          <w:szCs w:val="20"/>
        </w:rPr>
        <w:t xml:space="preserve">.  </w:t>
      </w:r>
    </w:p>
    <w:p w14:paraId="64B5DA88" w14:textId="4070DC09" w:rsidR="00A474AA" w:rsidRDefault="00A474AA" w:rsidP="00A474AA">
      <w:pPr>
        <w:pStyle w:val="Heading2"/>
        <w:rPr>
          <w:rFonts w:ascii="Verdana" w:hAnsi="Verdana" w:cs="Calibri"/>
          <w:sz w:val="20"/>
          <w:szCs w:val="20"/>
        </w:rPr>
      </w:pPr>
      <w:bookmarkStart w:id="24" w:name="_Toc27293435"/>
      <w:r>
        <w:rPr>
          <w:rFonts w:ascii="Verdana" w:hAnsi="Verdana" w:cs="Calibri"/>
          <w:sz w:val="20"/>
          <w:szCs w:val="20"/>
        </w:rPr>
        <w:t>Scope</w:t>
      </w:r>
      <w:bookmarkEnd w:id="24"/>
    </w:p>
    <w:p w14:paraId="62EEEB5B" w14:textId="2C6065E1" w:rsidR="00A474AA" w:rsidRPr="00E047DA" w:rsidRDefault="002E7A8E" w:rsidP="00690D19">
      <w:pPr>
        <w:jc w:val="both"/>
        <w:rPr>
          <w:rFonts w:ascii="Verdana" w:hAnsi="Verdana" w:cstheme="majorHAnsi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document describes best practice and technical user activities for all users. </w:t>
      </w:r>
      <w:r>
        <w:rPr>
          <w:rFonts w:ascii="Verdana" w:hAnsi="Verdana" w:cstheme="majorHAnsi"/>
          <w:sz w:val="20"/>
          <w:szCs w:val="20"/>
        </w:rPr>
        <w:t>This is a living document and will be updated as changes are made to the HR Management System.</w:t>
      </w:r>
      <w:r>
        <w:rPr>
          <w:rFonts w:ascii="Verdana" w:hAnsi="Verdana"/>
          <w:sz w:val="20"/>
          <w:szCs w:val="20"/>
        </w:rPr>
        <w:t xml:space="preserve"> </w:t>
      </w:r>
    </w:p>
    <w:p w14:paraId="0E8FD21D" w14:textId="77777777" w:rsidR="002E7A8E" w:rsidRDefault="002E7A8E" w:rsidP="002E7A8E">
      <w:pPr>
        <w:pStyle w:val="Heading2"/>
        <w:numPr>
          <w:ilvl w:val="1"/>
          <w:numId w:val="10"/>
        </w:numPr>
        <w:rPr>
          <w:rFonts w:ascii="Verdana" w:hAnsi="Verdana" w:cs="Calibri"/>
          <w:sz w:val="20"/>
          <w:szCs w:val="20"/>
        </w:rPr>
      </w:pPr>
      <w:bookmarkStart w:id="25" w:name="_Toc24810571"/>
      <w:bookmarkStart w:id="26" w:name="_Toc210062114"/>
      <w:bookmarkStart w:id="27" w:name="_Toc27293436"/>
      <w:r>
        <w:rPr>
          <w:rFonts w:ascii="Verdana" w:hAnsi="Verdana" w:cs="Calibri"/>
          <w:sz w:val="20"/>
          <w:szCs w:val="20"/>
        </w:rPr>
        <w:t>Assumptions</w:t>
      </w:r>
      <w:bookmarkEnd w:id="25"/>
      <w:bookmarkEnd w:id="26"/>
      <w:bookmarkEnd w:id="27"/>
    </w:p>
    <w:p w14:paraId="36F349DC" w14:textId="4F1E367C" w:rsidR="002E7A8E" w:rsidRDefault="002E7A8E" w:rsidP="002E7A8E">
      <w:p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7466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following assumptions are relevant to the user guide of the proposed system:</w:t>
      </w:r>
    </w:p>
    <w:p w14:paraId="2E65496D" w14:textId="4A7C3D52" w:rsidR="002E7A8E" w:rsidRDefault="002E7A8E" w:rsidP="002E7A8E">
      <w:pPr>
        <w:pStyle w:val="ListParagraph"/>
        <w:numPr>
          <w:ilvl w:val="0"/>
          <w:numId w:val="11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 xml:space="preserve">The </w:t>
      </w:r>
      <w:r w:rsidR="005D706C">
        <w:rPr>
          <w:rFonts w:ascii="Verdana" w:hAnsi="Verdana"/>
          <w:color w:val="auto"/>
          <w:sz w:val="20"/>
          <w:szCs w:val="20"/>
        </w:rPr>
        <w:t>U</w:t>
      </w:r>
      <w:r>
        <w:rPr>
          <w:rFonts w:ascii="Verdana" w:hAnsi="Verdana"/>
          <w:color w:val="auto"/>
          <w:sz w:val="20"/>
          <w:szCs w:val="20"/>
        </w:rPr>
        <w:t xml:space="preserve">ser has a basic understanding of using the system. </w:t>
      </w:r>
    </w:p>
    <w:p w14:paraId="7EBE9F87" w14:textId="3F49D020" w:rsidR="002E7A8E" w:rsidRDefault="002E7A8E" w:rsidP="002E7A8E">
      <w:pPr>
        <w:pStyle w:val="ListParagraph"/>
        <w:numPr>
          <w:ilvl w:val="0"/>
          <w:numId w:val="11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>The</w:t>
      </w:r>
      <w:r w:rsidR="005D706C"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 User has appropriate privileges to access the system</w:t>
      </w: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. </w:t>
      </w:r>
    </w:p>
    <w:p w14:paraId="089680C2" w14:textId="72686565" w:rsidR="001473BD" w:rsidRPr="000A4561" w:rsidRDefault="00C10417" w:rsidP="001473BD">
      <w:pPr>
        <w:pStyle w:val="Heading2"/>
        <w:rPr>
          <w:rFonts w:ascii="Verdana" w:hAnsi="Verdana"/>
          <w:sz w:val="20"/>
          <w:szCs w:val="20"/>
        </w:rPr>
      </w:pPr>
      <w:bookmarkStart w:id="28" w:name="m_-1339020493248194616__bookmark21"/>
      <w:bookmarkStart w:id="29" w:name="m_-1339020493248194616__bookmark22"/>
      <w:bookmarkStart w:id="30" w:name="_Toc27293437"/>
      <w:bookmarkStart w:id="31" w:name="_Toc264970900"/>
      <w:bookmarkEnd w:id="28"/>
      <w:bookmarkEnd w:id="29"/>
      <w:r>
        <w:rPr>
          <w:rFonts w:ascii="Verdana" w:hAnsi="Verdana"/>
          <w:sz w:val="20"/>
          <w:szCs w:val="20"/>
        </w:rPr>
        <w:t>Cautions &amp; Warnings</w:t>
      </w:r>
      <w:bookmarkEnd w:id="30"/>
    </w:p>
    <w:p w14:paraId="0898E29E" w14:textId="6E8D0829" w:rsidR="00C10417" w:rsidRPr="00C10417" w:rsidRDefault="00C10417" w:rsidP="00513B92">
      <w:pPr>
        <w:pStyle w:val="BodyText"/>
        <w:spacing w:before="120"/>
        <w:ind w:left="0" w:right="217"/>
        <w:jc w:val="both"/>
        <w:rPr>
          <w:rFonts w:ascii="Verdana" w:hAnsi="Verdana"/>
        </w:rPr>
      </w:pPr>
      <w:r w:rsidRPr="00C10417">
        <w:rPr>
          <w:rFonts w:ascii="Verdana" w:hAnsi="Verdana"/>
        </w:rPr>
        <w:t xml:space="preserve">Users of </w:t>
      </w:r>
      <w:r w:rsidR="00513B92">
        <w:rPr>
          <w:rFonts w:ascii="Verdana" w:hAnsi="Verdana"/>
        </w:rPr>
        <w:t>T</w:t>
      </w:r>
      <w:r w:rsidR="00513B92" w:rsidRPr="00C73092">
        <w:rPr>
          <w:rFonts w:ascii="Verdana" w:hAnsi="Verdana"/>
        </w:rPr>
        <w:t xml:space="preserve">he </w:t>
      </w:r>
      <w:r w:rsidR="00513B92" w:rsidRPr="00C73092">
        <w:rPr>
          <w:rFonts w:ascii="Verdana" w:hAnsi="Verdana" w:cstheme="majorHAnsi"/>
        </w:rPr>
        <w:t>Uncommon Solutions HR Management System</w:t>
      </w:r>
      <w:r w:rsidR="00513B92">
        <w:rPr>
          <w:rFonts w:ascii="Verdana" w:hAnsi="Verdana" w:cstheme="majorHAnsi"/>
        </w:rPr>
        <w:t xml:space="preserve"> </w:t>
      </w:r>
      <w:r w:rsidRPr="00C10417">
        <w:rPr>
          <w:rFonts w:ascii="Verdana" w:hAnsi="Verdana"/>
        </w:rPr>
        <w:t>must be aware of warnings regarding unauthorized access to the system</w:t>
      </w:r>
      <w:r w:rsidR="00513B92">
        <w:rPr>
          <w:rFonts w:ascii="Verdana" w:hAnsi="Verdana"/>
        </w:rPr>
        <w:t xml:space="preserve">. There will be logs to track user’s activities on the system. </w:t>
      </w:r>
      <w:r w:rsidRPr="00C10417">
        <w:rPr>
          <w:rFonts w:ascii="Verdana" w:hAnsi="Verdana"/>
        </w:rPr>
        <w:t>The user must read and agree to the Terms and Conditions including the Privacy Act statement and the Rules of Behavior before accessing the online application.</w:t>
      </w:r>
    </w:p>
    <w:p w14:paraId="24B73E14" w14:textId="77787066" w:rsidR="00830C68" w:rsidRPr="00C10417" w:rsidRDefault="00830C68" w:rsidP="00C10417">
      <w:pPr>
        <w:shd w:val="clear" w:color="auto" w:fill="FFFFFF"/>
        <w:spacing w:before="90"/>
        <w:ind w:right="-90"/>
        <w:jc w:val="both"/>
        <w:rPr>
          <w:rFonts w:ascii="Verdana" w:hAnsi="Verdana" w:cs="Arial"/>
          <w:sz w:val="20"/>
          <w:szCs w:val="20"/>
        </w:rPr>
      </w:pPr>
    </w:p>
    <w:p w14:paraId="120CFFE6" w14:textId="5AE1CD7D" w:rsidR="002169A6" w:rsidRDefault="000670BA" w:rsidP="007D32CF">
      <w:pPr>
        <w:pStyle w:val="Heading1"/>
        <w:rPr>
          <w:rFonts w:ascii="Verdana" w:hAnsi="Verdana" w:cs="Calibri"/>
          <w:sz w:val="20"/>
          <w:szCs w:val="20"/>
        </w:rPr>
      </w:pPr>
      <w:bookmarkStart w:id="32" w:name="_Toc27293438"/>
      <w:r>
        <w:rPr>
          <w:rFonts w:ascii="Verdana" w:hAnsi="Verdana" w:cs="Calibri"/>
          <w:sz w:val="20"/>
          <w:szCs w:val="20"/>
        </w:rPr>
        <w:t>Getting Started</w:t>
      </w:r>
      <w:bookmarkEnd w:id="32"/>
    </w:p>
    <w:p w14:paraId="39D7BA10" w14:textId="3F2F06B1" w:rsidR="0018196C" w:rsidRDefault="00C301F5" w:rsidP="0018196C">
      <w:pPr>
        <w:pStyle w:val="Heading2"/>
        <w:rPr>
          <w:rFonts w:ascii="Verdana" w:hAnsi="Verdana" w:cs="Calibri"/>
          <w:sz w:val="20"/>
          <w:szCs w:val="20"/>
        </w:rPr>
      </w:pPr>
      <w:bookmarkStart w:id="33" w:name="_Toc27293439"/>
      <w:r>
        <w:rPr>
          <w:rFonts w:ascii="Verdana" w:hAnsi="Verdana" w:cs="Calibri"/>
          <w:sz w:val="20"/>
          <w:szCs w:val="20"/>
        </w:rPr>
        <w:t>Set-Up Considerations</w:t>
      </w:r>
      <w:bookmarkEnd w:id="33"/>
    </w:p>
    <w:p w14:paraId="5EF4AB55" w14:textId="3F066E54" w:rsidR="00A2545B" w:rsidRPr="00A2545B" w:rsidRDefault="008A7AB0" w:rsidP="00A2545B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C301F5">
        <w:rPr>
          <w:rFonts w:ascii="Verdana" w:hAnsi="Verdana"/>
          <w:sz w:val="20"/>
          <w:szCs w:val="20"/>
        </w:rPr>
        <w:t>user should get</w:t>
      </w:r>
      <w:r w:rsidR="00C10417">
        <w:rPr>
          <w:rFonts w:ascii="Verdana" w:hAnsi="Verdana"/>
          <w:sz w:val="20"/>
          <w:szCs w:val="20"/>
        </w:rPr>
        <w:t xml:space="preserve"> correct access from the administrators to access the system. </w:t>
      </w:r>
      <w:r w:rsidR="00513B92">
        <w:rPr>
          <w:rFonts w:ascii="Verdana" w:hAnsi="Verdana"/>
          <w:sz w:val="20"/>
          <w:szCs w:val="20"/>
        </w:rPr>
        <w:t>User can access the system from any browser.</w:t>
      </w:r>
    </w:p>
    <w:p w14:paraId="4360931E" w14:textId="04A028A2" w:rsidR="00B52955" w:rsidRDefault="00C10417" w:rsidP="00B52955">
      <w:pPr>
        <w:pStyle w:val="Heading2"/>
        <w:rPr>
          <w:rFonts w:ascii="Verdana" w:hAnsi="Verdana" w:cs="Calibri"/>
          <w:sz w:val="20"/>
          <w:szCs w:val="20"/>
        </w:rPr>
      </w:pPr>
      <w:bookmarkStart w:id="34" w:name="_Toc27293440"/>
      <w:r>
        <w:rPr>
          <w:rFonts w:ascii="Verdana" w:hAnsi="Verdana" w:cs="Calibri"/>
          <w:sz w:val="20"/>
          <w:szCs w:val="20"/>
        </w:rPr>
        <w:t>User Access Considerations</w:t>
      </w:r>
      <w:bookmarkEnd w:id="34"/>
    </w:p>
    <w:p w14:paraId="33222AF7" w14:textId="627D02EC" w:rsidR="001F6E11" w:rsidRDefault="00C10417" w:rsidP="00B52955">
      <w:pPr>
        <w:spacing w:before="240" w:after="240"/>
        <w:jc w:val="both"/>
        <w:rPr>
          <w:rFonts w:ascii="Verdana" w:hAnsi="Verdana" w:cstheme="majorHAnsi"/>
          <w:sz w:val="20"/>
          <w:szCs w:val="20"/>
        </w:rPr>
      </w:pPr>
      <w:r w:rsidRPr="00C73092">
        <w:rPr>
          <w:rFonts w:ascii="Verdana" w:hAnsi="Verdana" w:cstheme="majorHAnsi"/>
          <w:sz w:val="20"/>
          <w:szCs w:val="20"/>
        </w:rPr>
        <w:t xml:space="preserve">The Uncommon Solutions HR Management </w:t>
      </w:r>
      <w:r>
        <w:rPr>
          <w:rFonts w:ascii="Verdana" w:hAnsi="Verdana" w:cstheme="majorHAnsi"/>
          <w:sz w:val="20"/>
          <w:szCs w:val="20"/>
        </w:rPr>
        <w:t>System</w:t>
      </w:r>
      <w:r w:rsidR="00513B92">
        <w:rPr>
          <w:rFonts w:ascii="Verdana" w:hAnsi="Verdana" w:cstheme="majorHAnsi"/>
          <w:sz w:val="20"/>
          <w:szCs w:val="20"/>
        </w:rPr>
        <w:t xml:space="preserve"> consists of the following types of system users:</w:t>
      </w:r>
    </w:p>
    <w:p w14:paraId="66429BAC" w14:textId="565A77C7" w:rsidR="00513B92" w:rsidRDefault="00513B92" w:rsidP="006E1732">
      <w:pPr>
        <w:pStyle w:val="ListParagraph"/>
        <w:widowControl w:val="0"/>
        <w:numPr>
          <w:ilvl w:val="0"/>
          <w:numId w:val="13"/>
        </w:numPr>
        <w:tabs>
          <w:tab w:val="left" w:pos="1340"/>
        </w:tabs>
        <w:autoSpaceDE w:val="0"/>
        <w:autoSpaceDN w:val="0"/>
        <w:spacing w:before="8"/>
        <w:rPr>
          <w:rFonts w:ascii="Verdana" w:hAnsi="Verdana"/>
          <w:color w:val="auto"/>
          <w:sz w:val="20"/>
          <w:szCs w:val="20"/>
        </w:rPr>
      </w:pPr>
      <w:r w:rsidRPr="00DD50EF">
        <w:rPr>
          <w:rFonts w:ascii="Verdana" w:hAnsi="Verdana"/>
          <w:color w:val="auto"/>
          <w:sz w:val="20"/>
          <w:szCs w:val="20"/>
        </w:rPr>
        <w:t>Application Users.</w:t>
      </w:r>
    </w:p>
    <w:p w14:paraId="5554D748" w14:textId="0291A79E" w:rsidR="00970FD5" w:rsidRPr="00DD50EF" w:rsidRDefault="00970FD5" w:rsidP="006E1732">
      <w:pPr>
        <w:pStyle w:val="ListParagraph"/>
        <w:widowControl w:val="0"/>
        <w:numPr>
          <w:ilvl w:val="0"/>
          <w:numId w:val="13"/>
        </w:numPr>
        <w:tabs>
          <w:tab w:val="left" w:pos="1340"/>
        </w:tabs>
        <w:autoSpaceDE w:val="0"/>
        <w:autoSpaceDN w:val="0"/>
        <w:spacing w:before="8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Privileged Users</w:t>
      </w:r>
      <w:r w:rsidR="00F46600">
        <w:rPr>
          <w:rFonts w:ascii="Verdana" w:hAnsi="Verdana"/>
          <w:color w:val="auto"/>
          <w:sz w:val="20"/>
          <w:szCs w:val="20"/>
        </w:rPr>
        <w:t>.</w:t>
      </w:r>
      <w:r>
        <w:rPr>
          <w:rFonts w:ascii="Verdana" w:hAnsi="Verdana"/>
          <w:color w:val="auto"/>
          <w:sz w:val="20"/>
          <w:szCs w:val="20"/>
        </w:rPr>
        <w:t xml:space="preserve"> </w:t>
      </w:r>
    </w:p>
    <w:p w14:paraId="245B0AD3" w14:textId="67B1F60A" w:rsidR="00513B92" w:rsidRPr="00DD50EF" w:rsidRDefault="00513B92" w:rsidP="00DD50EF">
      <w:pPr>
        <w:pStyle w:val="ListParagraph"/>
        <w:widowControl w:val="0"/>
        <w:numPr>
          <w:ilvl w:val="0"/>
          <w:numId w:val="13"/>
        </w:numPr>
        <w:tabs>
          <w:tab w:val="left" w:pos="1340"/>
        </w:tabs>
        <w:autoSpaceDE w:val="0"/>
        <w:autoSpaceDN w:val="0"/>
        <w:rPr>
          <w:rFonts w:ascii="Verdana" w:hAnsi="Verdana"/>
          <w:color w:val="auto"/>
          <w:sz w:val="20"/>
          <w:szCs w:val="20"/>
        </w:rPr>
      </w:pPr>
      <w:r w:rsidRPr="00DD50EF">
        <w:rPr>
          <w:rFonts w:ascii="Verdana" w:hAnsi="Verdana"/>
          <w:color w:val="auto"/>
          <w:sz w:val="20"/>
          <w:szCs w:val="20"/>
        </w:rPr>
        <w:t>Administrators.</w:t>
      </w:r>
    </w:p>
    <w:p w14:paraId="38891706" w14:textId="737AC52A" w:rsidR="00DD50EF" w:rsidRPr="00761BAF" w:rsidRDefault="00DD50EF" w:rsidP="00DD50EF">
      <w:pPr>
        <w:pStyle w:val="Heading2"/>
        <w:rPr>
          <w:rFonts w:ascii="Verdana" w:hAnsi="Verdana" w:cs="Calibri"/>
          <w:sz w:val="20"/>
          <w:szCs w:val="20"/>
        </w:rPr>
      </w:pPr>
      <w:r w:rsidRPr="00DD50EF">
        <w:rPr>
          <w:rFonts w:ascii="Verdana" w:hAnsi="Verdana" w:cs="Calibri"/>
          <w:sz w:val="20"/>
          <w:szCs w:val="20"/>
        </w:rPr>
        <w:t xml:space="preserve"> </w:t>
      </w:r>
      <w:bookmarkStart w:id="35" w:name="_Toc27293441"/>
      <w:r>
        <w:rPr>
          <w:rFonts w:ascii="Verdana" w:hAnsi="Verdana" w:cs="Calibri"/>
          <w:sz w:val="20"/>
          <w:szCs w:val="20"/>
        </w:rPr>
        <w:t>Accessing the System</w:t>
      </w:r>
      <w:bookmarkEnd w:id="35"/>
    </w:p>
    <w:p w14:paraId="7E451E3D" w14:textId="00138EC8" w:rsidR="00DD50EF" w:rsidRPr="00DD50EF" w:rsidRDefault="00DD50EF" w:rsidP="00DD50EF">
      <w:p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T</w:t>
      </w:r>
      <w:r w:rsidRPr="00C73092">
        <w:rPr>
          <w:rFonts w:ascii="Verdana" w:hAnsi="Verdana"/>
          <w:sz w:val="20"/>
          <w:szCs w:val="20"/>
        </w:rPr>
        <w:t xml:space="preserve">he </w:t>
      </w:r>
      <w:r w:rsidRPr="00C73092">
        <w:rPr>
          <w:rFonts w:ascii="Verdana" w:hAnsi="Verdana" w:cstheme="majorHAnsi"/>
          <w:sz w:val="20"/>
          <w:szCs w:val="20"/>
        </w:rPr>
        <w:t>Uncommon Solutions HR Management System</w:t>
      </w:r>
      <w:r>
        <w:rPr>
          <w:rFonts w:ascii="Verdana" w:hAnsi="Verdana" w:cstheme="majorHAnsi"/>
          <w:sz w:val="20"/>
          <w:szCs w:val="20"/>
        </w:rPr>
        <w:t xml:space="preserve"> can be accessed through any web browser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Pr="00DD50EF">
        <w:rPr>
          <w:rFonts w:ascii="Verdana" w:hAnsi="Verdana" w:cs="Arial"/>
          <w:sz w:val="20"/>
          <w:szCs w:val="20"/>
          <w:shd w:val="clear" w:color="auto" w:fill="FFFFFF"/>
        </w:rPr>
        <w:t xml:space="preserve">Users may access the system by using the following link </w:t>
      </w:r>
    </w:p>
    <w:p w14:paraId="09594548" w14:textId="54210671" w:rsidR="00DD50EF" w:rsidRPr="00DD50EF" w:rsidRDefault="001858BC" w:rsidP="00DD50EF">
      <w:p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hyperlink r:id="rId8" w:tgtFrame="_blank" w:history="1">
        <w:r w:rsidR="00DD50EF" w:rsidRPr="00DD50EF">
          <w:rPr>
            <w:rStyle w:val="Hyperlink"/>
            <w:rFonts w:ascii="Verdana" w:hAnsi="Verdana" w:cs="Arial"/>
            <w:color w:val="1155CC"/>
            <w:sz w:val="20"/>
            <w:szCs w:val="20"/>
            <w:shd w:val="clear" w:color="auto" w:fill="FFFFFF"/>
          </w:rPr>
          <w:t>http://3.81.54.213/Project/source/login.php</w:t>
        </w:r>
      </w:hyperlink>
    </w:p>
    <w:p w14:paraId="53BDC198" w14:textId="7C969377" w:rsidR="00B52955" w:rsidRDefault="00A267DE" w:rsidP="00B52955">
      <w:pPr>
        <w:pStyle w:val="Heading2"/>
        <w:rPr>
          <w:rFonts w:ascii="Verdana" w:hAnsi="Verdana" w:cstheme="majorHAnsi"/>
          <w:sz w:val="20"/>
          <w:szCs w:val="20"/>
        </w:rPr>
      </w:pPr>
      <w:bookmarkStart w:id="36" w:name="_Toc27293442"/>
      <w:r>
        <w:rPr>
          <w:rFonts w:ascii="Verdana" w:hAnsi="Verdana"/>
          <w:sz w:val="20"/>
          <w:szCs w:val="20"/>
        </w:rPr>
        <w:t>T</w:t>
      </w:r>
      <w:r w:rsidRPr="00C73092">
        <w:rPr>
          <w:rFonts w:ascii="Verdana" w:hAnsi="Verdana"/>
          <w:sz w:val="20"/>
          <w:szCs w:val="20"/>
        </w:rPr>
        <w:t xml:space="preserve">he </w:t>
      </w:r>
      <w:r w:rsidRPr="00C73092">
        <w:rPr>
          <w:rFonts w:ascii="Verdana" w:hAnsi="Verdana" w:cstheme="majorHAnsi"/>
          <w:sz w:val="20"/>
          <w:szCs w:val="20"/>
        </w:rPr>
        <w:t>Uncommon Solutions HR Management System</w:t>
      </w:r>
      <w:r>
        <w:rPr>
          <w:rFonts w:ascii="Verdana" w:hAnsi="Verdana" w:cstheme="majorHAnsi"/>
          <w:sz w:val="20"/>
          <w:szCs w:val="20"/>
        </w:rPr>
        <w:t xml:space="preserve"> Access Page</w:t>
      </w:r>
      <w:bookmarkEnd w:id="36"/>
    </w:p>
    <w:p w14:paraId="71F407AF" w14:textId="4D892C41" w:rsidR="0018196C" w:rsidRDefault="008A7AB0" w:rsidP="008C59A1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A267DE" w:rsidRPr="00C73092">
        <w:rPr>
          <w:rFonts w:ascii="Verdana" w:hAnsi="Verdana"/>
          <w:sz w:val="20"/>
          <w:szCs w:val="20"/>
        </w:rPr>
        <w:t xml:space="preserve"> </w:t>
      </w:r>
      <w:r w:rsidR="00A267DE" w:rsidRPr="00C73092">
        <w:rPr>
          <w:rFonts w:ascii="Verdana" w:hAnsi="Verdana" w:cstheme="majorHAnsi"/>
          <w:sz w:val="20"/>
          <w:szCs w:val="20"/>
        </w:rPr>
        <w:t>Uncommon Solutions HR Management System</w:t>
      </w:r>
      <w:r w:rsidR="00A267DE">
        <w:rPr>
          <w:rFonts w:ascii="Verdana" w:hAnsi="Verdana"/>
          <w:sz w:val="20"/>
          <w:szCs w:val="20"/>
        </w:rPr>
        <w:t xml:space="preserve"> Access Page is the main page for accessing the system’s application and self-service features. </w:t>
      </w:r>
    </w:p>
    <w:p w14:paraId="22AB73EB" w14:textId="00F5C13B" w:rsidR="00A267DE" w:rsidRDefault="00A267DE" w:rsidP="008C59A1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access the system</w:t>
      </w:r>
      <w:r w:rsidR="00970FD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login with your credentials on this page. </w:t>
      </w:r>
    </w:p>
    <w:p w14:paraId="3B92D567" w14:textId="01B25770" w:rsidR="00A267DE" w:rsidRDefault="00A267DE" w:rsidP="008C59A1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3F365DBA" wp14:editId="210CC370">
            <wp:extent cx="5943600" cy="31000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1C8F" w14:textId="19CCD247" w:rsidR="00A267DE" w:rsidRDefault="00A267DE" w:rsidP="008F3065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37" w:name="_Toc27293443"/>
      <w:r w:rsidRPr="00A267DE">
        <w:rPr>
          <w:rFonts w:ascii="Verdana" w:hAnsi="Verdana"/>
          <w:sz w:val="20"/>
          <w:szCs w:val="20"/>
        </w:rPr>
        <w:t xml:space="preserve">Overview of the </w:t>
      </w:r>
      <w:r>
        <w:rPr>
          <w:rFonts w:ascii="Verdana" w:hAnsi="Verdana"/>
          <w:sz w:val="20"/>
          <w:szCs w:val="20"/>
        </w:rPr>
        <w:t>Management Console</w:t>
      </w:r>
      <w:bookmarkEnd w:id="37"/>
    </w:p>
    <w:p w14:paraId="61ABB160" w14:textId="4A9049A4" w:rsidR="00665ED3" w:rsidRDefault="00665ED3" w:rsidP="00665ED3">
      <w:pPr>
        <w:rPr>
          <w:rFonts w:ascii="Verdana" w:hAnsi="Verdana"/>
          <w:sz w:val="20"/>
          <w:szCs w:val="20"/>
        </w:rPr>
      </w:pPr>
      <w:r w:rsidRPr="00665ED3">
        <w:rPr>
          <w:rFonts w:ascii="Verdana" w:hAnsi="Verdana"/>
          <w:sz w:val="20"/>
          <w:szCs w:val="20"/>
        </w:rPr>
        <w:t>Personnel information of every user</w:t>
      </w:r>
      <w:r>
        <w:rPr>
          <w:rFonts w:ascii="Verdana" w:hAnsi="Verdana"/>
          <w:sz w:val="20"/>
          <w:szCs w:val="20"/>
        </w:rPr>
        <w:t xml:space="preserve"> is displayed on the Management Console after successfully login. </w:t>
      </w:r>
      <w:r w:rsidRPr="00665ED3">
        <w:rPr>
          <w:rFonts w:ascii="Verdana" w:hAnsi="Verdana"/>
          <w:sz w:val="20"/>
          <w:szCs w:val="20"/>
        </w:rPr>
        <w:t xml:space="preserve"> </w:t>
      </w:r>
    </w:p>
    <w:p w14:paraId="1C65E7DB" w14:textId="67AED90D" w:rsidR="00970FD5" w:rsidRDefault="00970FD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FBAF03A" wp14:editId="6C8FE771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C36E" w14:textId="5438D306" w:rsidR="00970FD5" w:rsidRDefault="00970FD5" w:rsidP="00665ED3">
      <w:pPr>
        <w:rPr>
          <w:rFonts w:ascii="Verdana" w:hAnsi="Verdana"/>
          <w:sz w:val="20"/>
          <w:szCs w:val="20"/>
        </w:rPr>
      </w:pPr>
    </w:p>
    <w:p w14:paraId="7DD69B1E" w14:textId="71FBF98E" w:rsidR="00505519" w:rsidRDefault="00505519" w:rsidP="00505519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38" w:name="_Toc27293444"/>
      <w:r>
        <w:rPr>
          <w:rFonts w:ascii="Verdana" w:hAnsi="Verdana"/>
          <w:sz w:val="20"/>
          <w:szCs w:val="20"/>
        </w:rPr>
        <w:t>Editing User’s Information</w:t>
      </w:r>
      <w:bookmarkEnd w:id="38"/>
    </w:p>
    <w:p w14:paraId="2DE42D7F" w14:textId="12015BC5" w:rsidR="00047346" w:rsidRDefault="00047346" w:rsidP="00665E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edit any information, click</w:t>
      </w:r>
      <w:r w:rsidR="00CD6F15">
        <w:rPr>
          <w:rFonts w:ascii="Verdana" w:hAnsi="Verdana"/>
          <w:sz w:val="20"/>
          <w:szCs w:val="20"/>
        </w:rPr>
        <w:t xml:space="preserve"> on</w:t>
      </w:r>
      <w:r>
        <w:rPr>
          <w:rFonts w:ascii="Verdana" w:hAnsi="Verdana"/>
          <w:sz w:val="20"/>
          <w:szCs w:val="20"/>
        </w:rPr>
        <w:t xml:space="preserve"> the </w:t>
      </w:r>
      <w:r w:rsidR="00CD6F15">
        <w:rPr>
          <w:rFonts w:ascii="Verdana" w:hAnsi="Verdana"/>
          <w:b/>
          <w:bCs/>
          <w:sz w:val="20"/>
          <w:szCs w:val="20"/>
        </w:rPr>
        <w:t>E</w:t>
      </w:r>
      <w:r w:rsidRPr="00CD6F15">
        <w:rPr>
          <w:rFonts w:ascii="Verdana" w:hAnsi="Verdana"/>
          <w:b/>
          <w:bCs/>
          <w:sz w:val="20"/>
          <w:szCs w:val="20"/>
        </w:rPr>
        <w:t>dit</w:t>
      </w:r>
      <w:r>
        <w:rPr>
          <w:rFonts w:ascii="Verdana" w:hAnsi="Verdana"/>
          <w:sz w:val="20"/>
          <w:szCs w:val="20"/>
        </w:rPr>
        <w:t xml:space="preserve"> button</w:t>
      </w:r>
    </w:p>
    <w:p w14:paraId="3F9C10DE" w14:textId="381698EC" w:rsidR="00047346" w:rsidRDefault="00CD6F1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F56528" wp14:editId="428D0835">
            <wp:extent cx="5943600" cy="2889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2AC5" w14:textId="3D0D76B9" w:rsidR="00047346" w:rsidRDefault="00047346" w:rsidP="00665ED3">
      <w:pPr>
        <w:rPr>
          <w:rFonts w:ascii="Verdana" w:hAnsi="Verdana"/>
          <w:sz w:val="20"/>
          <w:szCs w:val="20"/>
        </w:rPr>
      </w:pPr>
    </w:p>
    <w:p w14:paraId="48906FFF" w14:textId="68256CD7" w:rsidR="00047346" w:rsidRDefault="00047346" w:rsidP="00665ED3">
      <w:pPr>
        <w:rPr>
          <w:rFonts w:ascii="Verdana" w:hAnsi="Verdana"/>
          <w:sz w:val="20"/>
          <w:szCs w:val="20"/>
        </w:rPr>
      </w:pPr>
    </w:p>
    <w:p w14:paraId="7ECD60D3" w14:textId="28086DFF" w:rsidR="00047346" w:rsidRDefault="00047346" w:rsidP="00665ED3">
      <w:pPr>
        <w:rPr>
          <w:rFonts w:ascii="Verdana" w:hAnsi="Verdana"/>
          <w:sz w:val="20"/>
          <w:szCs w:val="20"/>
        </w:rPr>
      </w:pPr>
    </w:p>
    <w:p w14:paraId="6670A67A" w14:textId="4EC9B08F" w:rsidR="00047346" w:rsidRDefault="00CD6F15" w:rsidP="00665E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047346">
        <w:rPr>
          <w:rFonts w:ascii="Verdana" w:hAnsi="Verdana"/>
          <w:sz w:val="20"/>
          <w:szCs w:val="20"/>
        </w:rPr>
        <w:t xml:space="preserve">elect the section in which </w:t>
      </w:r>
      <w:r>
        <w:rPr>
          <w:rFonts w:ascii="Verdana" w:hAnsi="Verdana"/>
          <w:sz w:val="20"/>
          <w:szCs w:val="20"/>
        </w:rPr>
        <w:t xml:space="preserve">you </w:t>
      </w:r>
      <w:r w:rsidR="00047346">
        <w:rPr>
          <w:rFonts w:ascii="Verdana" w:hAnsi="Verdana"/>
          <w:sz w:val="20"/>
          <w:szCs w:val="20"/>
        </w:rPr>
        <w:t xml:space="preserve">need to edit. After edits, click the </w:t>
      </w:r>
      <w:r>
        <w:rPr>
          <w:rFonts w:ascii="Verdana" w:hAnsi="Verdana"/>
          <w:b/>
          <w:bCs/>
          <w:sz w:val="20"/>
          <w:szCs w:val="20"/>
        </w:rPr>
        <w:t>S</w:t>
      </w:r>
      <w:r w:rsidR="00047346" w:rsidRPr="00CD6F15">
        <w:rPr>
          <w:rFonts w:ascii="Verdana" w:hAnsi="Verdana"/>
          <w:b/>
          <w:bCs/>
          <w:sz w:val="20"/>
          <w:szCs w:val="20"/>
        </w:rPr>
        <w:t>ave</w:t>
      </w:r>
      <w:r w:rsidR="00047346">
        <w:rPr>
          <w:rFonts w:ascii="Verdana" w:hAnsi="Verdana"/>
          <w:sz w:val="20"/>
          <w:szCs w:val="20"/>
        </w:rPr>
        <w:t xml:space="preserve"> </w:t>
      </w:r>
      <w:r w:rsidR="00786FFE">
        <w:rPr>
          <w:rFonts w:ascii="Verdana" w:hAnsi="Verdana"/>
          <w:sz w:val="20"/>
          <w:szCs w:val="20"/>
        </w:rPr>
        <w:t xml:space="preserve">button to save all changes made. </w:t>
      </w:r>
    </w:p>
    <w:p w14:paraId="768BD7B3" w14:textId="6DDEDFD7" w:rsidR="00047346" w:rsidRDefault="00047346" w:rsidP="00665ED3">
      <w:pPr>
        <w:rPr>
          <w:rFonts w:ascii="Verdana" w:hAnsi="Verdana"/>
          <w:sz w:val="20"/>
          <w:szCs w:val="20"/>
        </w:rPr>
      </w:pPr>
    </w:p>
    <w:p w14:paraId="1A3E3803" w14:textId="35C854E3" w:rsidR="00047346" w:rsidRDefault="00CD6F1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16D5E2E" wp14:editId="5871B95E">
            <wp:extent cx="5943600" cy="2830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B9A9" w14:textId="1B665D71" w:rsidR="00786FFE" w:rsidRDefault="00786FFE" w:rsidP="00665ED3">
      <w:pPr>
        <w:rPr>
          <w:rFonts w:ascii="Verdana" w:hAnsi="Verdana"/>
          <w:sz w:val="20"/>
          <w:szCs w:val="20"/>
        </w:rPr>
      </w:pPr>
    </w:p>
    <w:p w14:paraId="62AC971B" w14:textId="318D263C" w:rsidR="00505519" w:rsidRDefault="00505519" w:rsidP="00505519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39" w:name="_Toc27293445"/>
      <w:r>
        <w:rPr>
          <w:rFonts w:ascii="Verdana" w:hAnsi="Verdana"/>
          <w:sz w:val="20"/>
          <w:szCs w:val="20"/>
        </w:rPr>
        <w:t>Adding A Completed Training</w:t>
      </w:r>
      <w:bookmarkEnd w:id="39"/>
    </w:p>
    <w:p w14:paraId="23B7743B" w14:textId="25D03695" w:rsidR="00505519" w:rsidRDefault="00505519" w:rsidP="005055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add a completed training, click </w:t>
      </w:r>
      <w:r w:rsidR="00B47B5B">
        <w:rPr>
          <w:rFonts w:ascii="Verdana" w:hAnsi="Verdana"/>
          <w:sz w:val="20"/>
          <w:szCs w:val="20"/>
        </w:rPr>
        <w:t>on the</w:t>
      </w:r>
      <w:r>
        <w:rPr>
          <w:rFonts w:ascii="Verdana" w:hAnsi="Verdana"/>
          <w:sz w:val="20"/>
          <w:szCs w:val="20"/>
        </w:rPr>
        <w:t xml:space="preserve"> </w:t>
      </w:r>
      <w:r w:rsidRPr="00B47B5B">
        <w:rPr>
          <w:rFonts w:ascii="Verdana" w:hAnsi="Verdana"/>
          <w:b/>
          <w:bCs/>
          <w:sz w:val="20"/>
          <w:szCs w:val="20"/>
        </w:rPr>
        <w:t>Add New Training</w:t>
      </w:r>
      <w:r>
        <w:rPr>
          <w:rFonts w:ascii="Verdana" w:hAnsi="Verdana"/>
          <w:sz w:val="20"/>
          <w:szCs w:val="20"/>
        </w:rPr>
        <w:t xml:space="preserve"> button.</w:t>
      </w:r>
    </w:p>
    <w:p w14:paraId="411B71BF" w14:textId="46E8D420" w:rsidR="00786FFE" w:rsidRDefault="00CD6F1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1EBCDE" wp14:editId="28F4843E">
            <wp:extent cx="5943600" cy="2853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52C8" w14:textId="3F23A88F" w:rsidR="00505519" w:rsidRDefault="00505519" w:rsidP="00665ED3">
      <w:pPr>
        <w:rPr>
          <w:rFonts w:ascii="Verdana" w:hAnsi="Verdana"/>
          <w:sz w:val="20"/>
          <w:szCs w:val="20"/>
        </w:rPr>
      </w:pPr>
    </w:p>
    <w:p w14:paraId="560650FC" w14:textId="630ED969" w:rsidR="00505519" w:rsidRDefault="00505519" w:rsidP="00665ED3">
      <w:pPr>
        <w:rPr>
          <w:rFonts w:ascii="Verdana" w:hAnsi="Verdana"/>
          <w:sz w:val="20"/>
          <w:szCs w:val="20"/>
        </w:rPr>
      </w:pPr>
    </w:p>
    <w:p w14:paraId="49CE0FC7" w14:textId="00A58A6A" w:rsidR="00505519" w:rsidRDefault="00CD6F15" w:rsidP="00665E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505519">
        <w:rPr>
          <w:rFonts w:ascii="Verdana" w:hAnsi="Verdana"/>
          <w:sz w:val="20"/>
          <w:szCs w:val="20"/>
        </w:rPr>
        <w:t>nter the date the training was completed and the training details</w:t>
      </w:r>
      <w:r>
        <w:rPr>
          <w:rFonts w:ascii="Verdana" w:hAnsi="Verdana"/>
          <w:sz w:val="20"/>
          <w:szCs w:val="20"/>
        </w:rPr>
        <w:t xml:space="preserve">, click </w:t>
      </w:r>
      <w:r w:rsidRPr="00CD6F15">
        <w:rPr>
          <w:rFonts w:ascii="Verdana" w:hAnsi="Verdana"/>
          <w:b/>
          <w:bCs/>
          <w:sz w:val="20"/>
          <w:szCs w:val="20"/>
        </w:rPr>
        <w:t>Save</w:t>
      </w:r>
      <w:r>
        <w:rPr>
          <w:rFonts w:ascii="Verdana" w:hAnsi="Verdana"/>
          <w:sz w:val="20"/>
          <w:szCs w:val="20"/>
        </w:rPr>
        <w:t xml:space="preserve"> to save new details</w:t>
      </w:r>
      <w:r w:rsidR="00505519">
        <w:rPr>
          <w:rFonts w:ascii="Verdana" w:hAnsi="Verdana"/>
          <w:sz w:val="20"/>
          <w:szCs w:val="20"/>
        </w:rPr>
        <w:t xml:space="preserve">. </w:t>
      </w:r>
    </w:p>
    <w:p w14:paraId="076A8471" w14:textId="1C678718" w:rsidR="006E68E4" w:rsidRDefault="006E68E4" w:rsidP="00665ED3">
      <w:pPr>
        <w:rPr>
          <w:rFonts w:ascii="Verdana" w:hAnsi="Verdana"/>
          <w:sz w:val="20"/>
          <w:szCs w:val="20"/>
        </w:rPr>
      </w:pPr>
    </w:p>
    <w:p w14:paraId="4AB6655B" w14:textId="29D00622" w:rsidR="006E68E4" w:rsidRDefault="006E68E4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CD88DF2" wp14:editId="52769AFB">
            <wp:extent cx="59436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0AB0" w14:textId="08BE9A8C" w:rsidR="006E68E4" w:rsidRDefault="006E68E4" w:rsidP="00665ED3">
      <w:pPr>
        <w:rPr>
          <w:rFonts w:ascii="Verdana" w:hAnsi="Verdana"/>
          <w:sz w:val="20"/>
          <w:szCs w:val="20"/>
        </w:rPr>
      </w:pPr>
    </w:p>
    <w:p w14:paraId="2B804127" w14:textId="752D769E" w:rsidR="006E68E4" w:rsidRDefault="006E68E4" w:rsidP="006E68E4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40" w:name="_Toc27293446"/>
      <w:r>
        <w:rPr>
          <w:rFonts w:ascii="Verdana" w:hAnsi="Verdana"/>
          <w:sz w:val="20"/>
          <w:szCs w:val="20"/>
        </w:rPr>
        <w:t>Adding A New File and Resume</w:t>
      </w:r>
      <w:bookmarkEnd w:id="40"/>
    </w:p>
    <w:p w14:paraId="133B9001" w14:textId="096596DD" w:rsidR="006E68E4" w:rsidRDefault="006E68E4" w:rsidP="00665E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add new resume or file click on the </w:t>
      </w:r>
      <w:r w:rsidRPr="006E68E4">
        <w:rPr>
          <w:rFonts w:ascii="Verdana" w:hAnsi="Verdana"/>
          <w:b/>
          <w:bCs/>
          <w:sz w:val="20"/>
          <w:szCs w:val="20"/>
        </w:rPr>
        <w:t>Choose a New File</w:t>
      </w:r>
      <w:r w:rsidR="00CD6F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select the desired file</w:t>
      </w:r>
      <w:r w:rsidR="00CD6F15">
        <w:rPr>
          <w:rFonts w:ascii="Verdana" w:hAnsi="Verdana"/>
          <w:sz w:val="20"/>
          <w:szCs w:val="20"/>
        </w:rPr>
        <w:t>, upload the file and click save</w:t>
      </w:r>
      <w:r>
        <w:rPr>
          <w:rFonts w:ascii="Verdana" w:hAnsi="Verdana"/>
          <w:sz w:val="20"/>
          <w:szCs w:val="20"/>
        </w:rPr>
        <w:t xml:space="preserve">. </w:t>
      </w:r>
    </w:p>
    <w:p w14:paraId="64CDE58E" w14:textId="77777777" w:rsidR="00505519" w:rsidRDefault="00505519" w:rsidP="00665ED3">
      <w:pPr>
        <w:rPr>
          <w:rFonts w:ascii="Verdana" w:hAnsi="Verdana"/>
          <w:sz w:val="20"/>
          <w:szCs w:val="20"/>
        </w:rPr>
      </w:pPr>
    </w:p>
    <w:p w14:paraId="77F820FF" w14:textId="0516CE3A" w:rsidR="00665ED3" w:rsidRDefault="00665ED3" w:rsidP="00665ED3">
      <w:pPr>
        <w:rPr>
          <w:rFonts w:ascii="Verdana" w:hAnsi="Verdana"/>
          <w:sz w:val="20"/>
          <w:szCs w:val="20"/>
        </w:rPr>
      </w:pPr>
    </w:p>
    <w:p w14:paraId="56F236A6" w14:textId="72373F1C" w:rsidR="00665ED3" w:rsidRPr="00665ED3" w:rsidRDefault="00CD6F15" w:rsidP="00665ED3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7CFE39" wp14:editId="55E7BF00">
            <wp:extent cx="5943600" cy="2851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382" w14:textId="5477CA0B" w:rsidR="00A267DE" w:rsidRDefault="00A267DE" w:rsidP="00A267DE"/>
    <w:p w14:paraId="10C2262A" w14:textId="021F8607" w:rsidR="00CD6F15" w:rsidRDefault="00CD6F15" w:rsidP="00CD6F15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41" w:name="_Toc27293447"/>
      <w:r>
        <w:rPr>
          <w:rFonts w:ascii="Verdana" w:hAnsi="Verdana"/>
          <w:sz w:val="20"/>
          <w:szCs w:val="20"/>
        </w:rPr>
        <w:t>Logout to the System</w:t>
      </w:r>
      <w:bookmarkEnd w:id="41"/>
    </w:p>
    <w:p w14:paraId="3ADC11A3" w14:textId="1CF3FDDC" w:rsidR="00CD6F15" w:rsidRDefault="00CD6F15" w:rsidP="00CD6F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you have completed all </w:t>
      </w:r>
      <w:r w:rsidR="00CC3195">
        <w:rPr>
          <w:rFonts w:ascii="Verdana" w:hAnsi="Verdana"/>
          <w:sz w:val="20"/>
          <w:szCs w:val="20"/>
        </w:rPr>
        <w:t>necessary modification,</w:t>
      </w:r>
      <w:r>
        <w:rPr>
          <w:rFonts w:ascii="Verdana" w:hAnsi="Verdana"/>
          <w:sz w:val="20"/>
          <w:szCs w:val="20"/>
        </w:rPr>
        <w:t xml:space="preserve"> you can </w:t>
      </w:r>
      <w:r w:rsidR="00CC3195">
        <w:rPr>
          <w:rFonts w:ascii="Verdana" w:hAnsi="Verdana"/>
          <w:sz w:val="20"/>
          <w:szCs w:val="20"/>
        </w:rPr>
        <w:t>logout to the system by clicking</w:t>
      </w:r>
      <w:r w:rsidR="00CC3195" w:rsidRPr="00CC3195">
        <w:rPr>
          <w:rFonts w:ascii="Verdana" w:hAnsi="Verdana"/>
          <w:b/>
          <w:bCs/>
          <w:sz w:val="20"/>
          <w:szCs w:val="20"/>
        </w:rPr>
        <w:t xml:space="preserve"> Logout</w:t>
      </w:r>
      <w:r w:rsidR="00CC3195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14:paraId="0E6558E4" w14:textId="77777777" w:rsidR="00CD6F15" w:rsidRPr="00CD6F15" w:rsidRDefault="00CD6F15" w:rsidP="00CD6F15"/>
    <w:p w14:paraId="128EF10C" w14:textId="77777777" w:rsidR="00CD6F15" w:rsidRPr="00A267DE" w:rsidRDefault="00CD6F15" w:rsidP="00A267DE"/>
    <w:p w14:paraId="4ECB1C6B" w14:textId="77777777" w:rsidR="00025EA4" w:rsidRDefault="00025EA4" w:rsidP="00025EA4">
      <w:pPr>
        <w:pStyle w:val="Heading1"/>
        <w:numPr>
          <w:ilvl w:val="0"/>
          <w:numId w:val="0"/>
        </w:numPr>
        <w:rPr>
          <w:rFonts w:ascii="Verdana" w:hAnsi="Verdana" w:cs="Calibri"/>
          <w:sz w:val="20"/>
          <w:szCs w:val="20"/>
        </w:rPr>
      </w:pPr>
    </w:p>
    <w:p w14:paraId="669A4EBF" w14:textId="77777777" w:rsidR="00CC3195" w:rsidRDefault="00CD6F15">
      <w:pPr>
        <w:rPr>
          <w:rFonts w:ascii="Verdana" w:hAnsi="Verdana" w:cs="Calibri"/>
          <w:sz w:val="20"/>
          <w:szCs w:val="20"/>
        </w:rPr>
      </w:pPr>
      <w:r>
        <w:rPr>
          <w:noProof/>
        </w:rPr>
        <w:drawing>
          <wp:inline distT="0" distB="0" distL="0" distR="0" wp14:anchorId="2216D44C" wp14:editId="75705EF2">
            <wp:extent cx="5943600" cy="2883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0CD1" w14:textId="77777777" w:rsidR="00CC3195" w:rsidRDefault="00CC3195">
      <w:pPr>
        <w:rPr>
          <w:rFonts w:ascii="Verdana" w:hAnsi="Verdana" w:cs="Calibri"/>
          <w:sz w:val="20"/>
          <w:szCs w:val="20"/>
        </w:rPr>
      </w:pPr>
    </w:p>
    <w:p w14:paraId="6D189DDE" w14:textId="5F036380" w:rsidR="00CC3195" w:rsidRDefault="00CC3195" w:rsidP="00CC3195">
      <w:pPr>
        <w:pStyle w:val="Heading2"/>
        <w:spacing w:after="240"/>
        <w:jc w:val="both"/>
        <w:rPr>
          <w:rFonts w:ascii="Verdana" w:hAnsi="Verdana"/>
          <w:sz w:val="20"/>
          <w:szCs w:val="20"/>
        </w:rPr>
      </w:pPr>
      <w:bookmarkStart w:id="42" w:name="_Toc27293448"/>
      <w:r>
        <w:rPr>
          <w:rFonts w:ascii="Verdana" w:hAnsi="Verdana"/>
          <w:sz w:val="20"/>
          <w:szCs w:val="20"/>
        </w:rPr>
        <w:t>User Assistance</w:t>
      </w:r>
      <w:bookmarkEnd w:id="42"/>
    </w:p>
    <w:p w14:paraId="50DAF6AB" w14:textId="60BDE9BD" w:rsidR="00CC3195" w:rsidRPr="00CC3195" w:rsidRDefault="00CC3195" w:rsidP="00CC3195">
      <w:r>
        <w:rPr>
          <w:rFonts w:ascii="Verdana" w:hAnsi="Verdana"/>
          <w:sz w:val="20"/>
          <w:szCs w:val="20"/>
        </w:rPr>
        <w:t xml:space="preserve">You can contact the Administrators for any assistance. </w:t>
      </w:r>
    </w:p>
    <w:p w14:paraId="72738B39" w14:textId="48CBD465" w:rsidR="00283CC9" w:rsidRDefault="00025EA4">
      <w:pPr>
        <w:rPr>
          <w:rFonts w:ascii="Verdana" w:hAnsi="Verdana" w:cs="Calibri"/>
          <w:b/>
          <w:bCs/>
          <w:kern w:val="32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br w:type="page"/>
      </w:r>
      <w:bookmarkStart w:id="43" w:name="_Toc210062136"/>
    </w:p>
    <w:p w14:paraId="5784DE03" w14:textId="613968BA" w:rsidR="003B5427" w:rsidRPr="00E13CE9" w:rsidRDefault="003B5427" w:rsidP="00FB4A88">
      <w:pPr>
        <w:pStyle w:val="Heading1"/>
        <w:rPr>
          <w:rFonts w:ascii="Verdana" w:hAnsi="Verdana" w:cs="Calibri"/>
          <w:sz w:val="20"/>
          <w:szCs w:val="20"/>
        </w:rPr>
      </w:pPr>
      <w:bookmarkStart w:id="44" w:name="_Toc27293449"/>
      <w:r w:rsidRPr="00E13CE9">
        <w:rPr>
          <w:rFonts w:ascii="Verdana" w:hAnsi="Verdana" w:cs="Calibri"/>
          <w:sz w:val="20"/>
          <w:szCs w:val="20"/>
        </w:rPr>
        <w:lastRenderedPageBreak/>
        <w:t>APPROVALS</w:t>
      </w:r>
      <w:bookmarkEnd w:id="43"/>
      <w:bookmarkEnd w:id="44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1F45ED76" w14:textId="5255187E" w:rsidR="003B5427" w:rsidRPr="00E13CE9" w:rsidRDefault="003B5427" w:rsidP="00FB4A88">
      <w:pPr>
        <w:rPr>
          <w:rFonts w:ascii="Verdana" w:hAnsi="Verdana" w:cs="Arial"/>
          <w:bCs/>
          <w:iCs/>
          <w:sz w:val="20"/>
          <w:szCs w:val="20"/>
        </w:rPr>
      </w:pPr>
      <w:r w:rsidRPr="00E13CE9">
        <w:rPr>
          <w:rFonts w:ascii="Verdana" w:hAnsi="Verdana" w:cs="Arial"/>
          <w:bCs/>
          <w:iCs/>
          <w:sz w:val="20"/>
          <w:szCs w:val="20"/>
        </w:rPr>
        <w:t xml:space="preserve">I have read the above </w:t>
      </w:r>
      <w:r w:rsidR="008C59A1">
        <w:rPr>
          <w:rFonts w:ascii="Verdana" w:hAnsi="Verdana" w:cs="Arial"/>
          <w:bCs/>
          <w:iCs/>
          <w:sz w:val="20"/>
          <w:szCs w:val="20"/>
        </w:rPr>
        <w:t>Software Development progress report and agree that it is an accurate summary of software development efforts to date. I will continue to execute my proscribed tasks for each phase of development</w:t>
      </w:r>
      <w:r w:rsidR="008A7AB0">
        <w:rPr>
          <w:rFonts w:ascii="Verdana" w:hAnsi="Verdana" w:cs="Arial"/>
          <w:bCs/>
          <w:iCs/>
          <w:sz w:val="20"/>
          <w:szCs w:val="20"/>
        </w:rPr>
        <w:t xml:space="preserve"> </w:t>
      </w:r>
      <w:r w:rsidR="008C59A1">
        <w:rPr>
          <w:rFonts w:ascii="Verdana" w:hAnsi="Verdana" w:cs="Arial"/>
          <w:bCs/>
          <w:iCs/>
          <w:sz w:val="20"/>
          <w:szCs w:val="20"/>
        </w:rPr>
        <w:t>and ple</w:t>
      </w:r>
      <w:r w:rsidRPr="00E13CE9">
        <w:rPr>
          <w:rFonts w:ascii="Verdana" w:hAnsi="Verdana" w:cs="Arial"/>
          <w:bCs/>
          <w:iCs/>
          <w:sz w:val="20"/>
          <w:szCs w:val="20"/>
        </w:rPr>
        <w:t xml:space="preserve">dge my full commitment and support for the </w:t>
      </w:r>
      <w:r w:rsidR="008C59A1">
        <w:rPr>
          <w:rFonts w:ascii="Verdana" w:hAnsi="Verdana" w:cs="Arial"/>
          <w:bCs/>
          <w:iCs/>
          <w:sz w:val="20"/>
          <w:szCs w:val="20"/>
        </w:rPr>
        <w:t>Development Effort</w:t>
      </w:r>
      <w:r w:rsidRPr="00E13CE9">
        <w:rPr>
          <w:rFonts w:ascii="Verdana" w:hAnsi="Verdana" w:cs="Arial"/>
          <w:bCs/>
          <w:iCs/>
          <w:sz w:val="20"/>
          <w:szCs w:val="20"/>
        </w:rPr>
        <w:t>.</w:t>
      </w:r>
    </w:p>
    <w:p w14:paraId="58B38F93" w14:textId="77777777" w:rsidR="003B5427" w:rsidRPr="00E13CE9" w:rsidRDefault="003B5427" w:rsidP="00FB4A88">
      <w:pPr>
        <w:rPr>
          <w:rFonts w:ascii="Verdana" w:hAnsi="Verdana" w:cs="Calibri"/>
          <w:sz w:val="20"/>
          <w:szCs w:val="20"/>
        </w:rPr>
      </w:pPr>
    </w:p>
    <w:p w14:paraId="7B97CDB8" w14:textId="77777777" w:rsidR="009022DB" w:rsidRPr="00E13CE9" w:rsidRDefault="003B5427" w:rsidP="003B5427">
      <w:pPr>
        <w:pStyle w:val="SubHeading"/>
        <w:ind w:left="0" w:firstLine="0"/>
        <w:rPr>
          <w:rFonts w:ascii="Verdana" w:hAnsi="Verdana" w:cs="Arial"/>
          <w:sz w:val="20"/>
          <w:szCs w:val="20"/>
        </w:rPr>
      </w:pPr>
      <w:bookmarkStart w:id="45" w:name="_Toc177621375"/>
      <w:r w:rsidRPr="00E13CE9">
        <w:rPr>
          <w:rFonts w:ascii="Verdana" w:hAnsi="Verdana" w:cs="Arial"/>
          <w:sz w:val="20"/>
          <w:szCs w:val="20"/>
        </w:rPr>
        <w:t>Sign-off Sheet</w:t>
      </w:r>
      <w:bookmarkEnd w:id="45"/>
    </w:p>
    <w:p w14:paraId="09BC0B73" w14:textId="77777777" w:rsidR="009022DB" w:rsidRPr="00E13CE9" w:rsidRDefault="009022DB" w:rsidP="009022DB">
      <w:pPr>
        <w:ind w:left="720"/>
        <w:rPr>
          <w:rFonts w:ascii="Verdana" w:hAnsi="Verdana" w:cs="Calibri"/>
          <w:sz w:val="20"/>
          <w:szCs w:val="20"/>
        </w:rPr>
      </w:pPr>
    </w:p>
    <w:p w14:paraId="0E0FFB25" w14:textId="7431523D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Prepared by</w:t>
      </w:r>
      <w:r w:rsidRPr="00E13CE9">
        <w:rPr>
          <w:rFonts w:ascii="Verdana" w:hAnsi="Verdana"/>
          <w:sz w:val="20"/>
          <w:szCs w:val="20"/>
        </w:rPr>
        <w:tab/>
        <w:t>___</w:t>
      </w:r>
      <w:r w:rsidR="008C59A1">
        <w:rPr>
          <w:rFonts w:ascii="Verdana" w:hAnsi="Verdana"/>
          <w:sz w:val="20"/>
          <w:szCs w:val="20"/>
          <w:u w:val="single"/>
        </w:rPr>
        <w:t>Michael Kiefer</w:t>
      </w:r>
      <w:r w:rsidR="00CD5B17">
        <w:rPr>
          <w:rFonts w:ascii="Verdana" w:hAnsi="Verdana"/>
          <w:sz w:val="20"/>
          <w:szCs w:val="20"/>
          <w:u w:val="single"/>
        </w:rPr>
        <w:t>_</w:t>
      </w:r>
      <w:r w:rsidRPr="00E13CE9">
        <w:rPr>
          <w:rFonts w:ascii="Verdana" w:hAnsi="Verdana"/>
          <w:sz w:val="20"/>
          <w:szCs w:val="20"/>
        </w:rPr>
        <w:t>________________________</w:t>
      </w:r>
    </w:p>
    <w:p w14:paraId="16226F0B" w14:textId="15256E69" w:rsidR="009022DB" w:rsidRPr="00E13CE9" w:rsidRDefault="003F4BA5" w:rsidP="009022DB">
      <w:pPr>
        <w:ind w:left="720" w:firstLine="72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sz w:val="20"/>
          <w:szCs w:val="20"/>
        </w:rPr>
        <w:t xml:space="preserve"> </w:t>
      </w:r>
      <w:r w:rsidR="008C59A1">
        <w:rPr>
          <w:rFonts w:ascii="Verdana" w:hAnsi="Verdana"/>
          <w:sz w:val="20"/>
          <w:szCs w:val="20"/>
        </w:rPr>
        <w:t>Project Manager– Michael Kiefer</w:t>
      </w:r>
    </w:p>
    <w:p w14:paraId="420AC01A" w14:textId="77777777" w:rsidR="009022DB" w:rsidRPr="00E13CE9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1788DBF" w14:textId="77777777" w:rsidR="009022DB" w:rsidRPr="00E13CE9" w:rsidRDefault="009022D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8E2AC3A" w14:textId="3A620BD6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8C59A1">
        <w:rPr>
          <w:rFonts w:ascii="Verdana" w:hAnsi="Verdana"/>
          <w:sz w:val="20"/>
          <w:szCs w:val="20"/>
          <w:u w:val="single"/>
        </w:rPr>
        <w:t>Hither</w:t>
      </w:r>
      <w:proofErr w:type="spellEnd"/>
      <w:r w:rsidR="008C59A1">
        <w:rPr>
          <w:rFonts w:ascii="Verdana" w:hAnsi="Verdana"/>
          <w:sz w:val="20"/>
          <w:szCs w:val="20"/>
          <w:u w:val="single"/>
        </w:rPr>
        <w:t xml:space="preserve"> </w:t>
      </w:r>
      <w:proofErr w:type="spellStart"/>
      <w:r w:rsidR="008C59A1">
        <w:rPr>
          <w:rFonts w:ascii="Verdana" w:hAnsi="Verdana"/>
          <w:sz w:val="20"/>
          <w:szCs w:val="20"/>
          <w:u w:val="single"/>
        </w:rPr>
        <w:t>Guzha</w:t>
      </w:r>
      <w:proofErr w:type="spellEnd"/>
      <w:r w:rsidRPr="00E13CE9">
        <w:rPr>
          <w:rFonts w:ascii="Verdana" w:hAnsi="Verdana"/>
          <w:sz w:val="20"/>
          <w:szCs w:val="20"/>
        </w:rPr>
        <w:t>_______</w:t>
      </w:r>
      <w:r w:rsidR="00CD5B17">
        <w:rPr>
          <w:rFonts w:ascii="Verdana" w:hAnsi="Verdana"/>
          <w:sz w:val="20"/>
          <w:szCs w:val="20"/>
        </w:rPr>
        <w:t>_</w:t>
      </w:r>
      <w:r w:rsidRPr="00E13CE9">
        <w:rPr>
          <w:rFonts w:ascii="Verdana" w:hAnsi="Verdana"/>
          <w:sz w:val="20"/>
          <w:szCs w:val="20"/>
        </w:rPr>
        <w:t>________________</w:t>
      </w:r>
    </w:p>
    <w:p w14:paraId="2AF63717" w14:textId="0C041EFC" w:rsidR="000354DE" w:rsidRPr="00E13CE9" w:rsidRDefault="008C59A1" w:rsidP="009022DB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Technical Writer– Hither Guzha</w:t>
      </w:r>
    </w:p>
    <w:p w14:paraId="42AC374F" w14:textId="76771AD8" w:rsidR="000354DE" w:rsidRDefault="000354DE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649E5A61" w14:textId="75E9B73E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Andrew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Benson</w:t>
      </w:r>
      <w:r w:rsidRPr="00E13CE9">
        <w:rPr>
          <w:rFonts w:ascii="Verdana" w:hAnsi="Verdana"/>
          <w:sz w:val="20"/>
          <w:szCs w:val="20"/>
        </w:rPr>
        <w:t>_______________________</w:t>
      </w:r>
    </w:p>
    <w:p w14:paraId="29FE32E7" w14:textId="2702243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Andrew </w:t>
      </w:r>
      <w:r w:rsidRPr="009B2E5B">
        <w:rPr>
          <w:rFonts w:ascii="Calibri" w:hAnsi="Calibri" w:cs="Calibri"/>
          <w:color w:val="000000"/>
        </w:rPr>
        <w:t>Benson</w:t>
      </w:r>
      <w:r w:rsidRPr="00F77FCF" w:rsidDel="00701E2A">
        <w:rPr>
          <w:rFonts w:ascii="Calibri" w:hAnsi="Calibri" w:cs="Calibri"/>
        </w:rPr>
        <w:t xml:space="preserve"> 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24DCC66" w14:textId="77777777" w:rsidR="00B93C8B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2479286" w14:textId="5F3F2A71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</w:rPr>
        <w:t>D</w:t>
      </w:r>
      <w:r w:rsidR="00CD5B17">
        <w:rPr>
          <w:rFonts w:ascii="Verdana" w:hAnsi="Verdana"/>
          <w:sz w:val="20"/>
          <w:szCs w:val="20"/>
          <w:u w:val="single"/>
        </w:rPr>
        <w:t>onn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Eddy____</w:t>
      </w:r>
      <w:r w:rsidRPr="00E13CE9">
        <w:rPr>
          <w:rFonts w:ascii="Verdana" w:hAnsi="Verdana"/>
          <w:sz w:val="20"/>
          <w:szCs w:val="20"/>
        </w:rPr>
        <w:t>_______________________</w:t>
      </w:r>
    </w:p>
    <w:p w14:paraId="3ECD0ED9" w14:textId="78C62251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Donn Eddy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BBF7186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5A730196" w14:textId="7965A5E0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Sean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Mooneyham___</w:t>
      </w:r>
      <w:r w:rsidRPr="00E13CE9">
        <w:rPr>
          <w:rFonts w:ascii="Verdana" w:hAnsi="Verdana"/>
          <w:sz w:val="20"/>
          <w:szCs w:val="20"/>
        </w:rPr>
        <w:t>__________________</w:t>
      </w:r>
    </w:p>
    <w:p w14:paraId="0910C484" w14:textId="1F19DBB5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Sean Mooneyham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634FBA71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72186CA4" w14:textId="24DE4875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Chase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Thorpe____</w:t>
      </w:r>
      <w:r w:rsidRPr="00E13CE9">
        <w:rPr>
          <w:rFonts w:ascii="Verdana" w:hAnsi="Verdana"/>
          <w:sz w:val="20"/>
          <w:szCs w:val="20"/>
        </w:rPr>
        <w:t>_____________________</w:t>
      </w:r>
    </w:p>
    <w:p w14:paraId="51327F6B" w14:textId="454014B6" w:rsidR="00A14E4C" w:rsidRDefault="00701E2A" w:rsidP="0074667A">
      <w:pPr>
        <w:ind w:left="720" w:firstLine="720"/>
        <w:rPr>
          <w:rFonts w:ascii="Calibri" w:hAnsi="Calibri" w:cs="Calibri"/>
          <w:color w:val="00000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Chase Thorpe</w:t>
      </w:r>
      <w:bookmarkEnd w:id="17"/>
      <w:bookmarkEnd w:id="31"/>
    </w:p>
    <w:p w14:paraId="399A3CC2" w14:textId="10EE94F4" w:rsidR="008A7AB0" w:rsidRPr="00CF7BFC" w:rsidRDefault="008A7AB0" w:rsidP="00CF7BFC">
      <w:pPr>
        <w:rPr>
          <w:rFonts w:ascii="Calibri" w:hAnsi="Calibri" w:cs="Calibri"/>
          <w:color w:val="000000"/>
        </w:rPr>
      </w:pPr>
      <w:bookmarkStart w:id="46" w:name="_GoBack"/>
      <w:bookmarkEnd w:id="46"/>
    </w:p>
    <w:sectPr w:rsidR="008A7AB0" w:rsidRPr="00CF7BFC" w:rsidSect="00210226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9423" w14:textId="77777777" w:rsidR="001858BC" w:rsidRDefault="001858BC">
      <w:r>
        <w:separator/>
      </w:r>
    </w:p>
  </w:endnote>
  <w:endnote w:type="continuationSeparator" w:id="0">
    <w:p w14:paraId="19AAEC60" w14:textId="77777777" w:rsidR="001858BC" w:rsidRDefault="0018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9490" w14:textId="569E2B09" w:rsidR="00712E74" w:rsidRPr="0001533E" w:rsidRDefault="00712E74" w:rsidP="0095721E">
    <w:pPr>
      <w:pStyle w:val="Footer"/>
      <w:pBdr>
        <w:top w:val="single" w:sz="8" w:space="1" w:color="auto"/>
      </w:pBdr>
      <w:rPr>
        <w:rFonts w:ascii="Tahoma" w:hAnsi="Tahoma" w:cs="Tahoma"/>
        <w:sz w:val="16"/>
        <w:szCs w:val="16"/>
      </w:rPr>
    </w:pPr>
    <w:r w:rsidRPr="0001533E">
      <w:rPr>
        <w:rFonts w:ascii="Tahoma" w:hAnsi="Tahoma" w:cs="Tahoma"/>
        <w:sz w:val="16"/>
        <w:szCs w:val="16"/>
      </w:rPr>
      <w:t xml:space="preserve">Page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PAGE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606022">
      <w:rPr>
        <w:rFonts w:ascii="Tahoma" w:hAnsi="Tahoma" w:cs="Tahoma"/>
        <w:noProof/>
        <w:sz w:val="16"/>
        <w:szCs w:val="16"/>
      </w:rPr>
      <w:t>6</w:t>
    </w:r>
    <w:r w:rsidRPr="0001533E"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                            </w:t>
    </w:r>
    <w:r w:rsidRPr="0001533E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          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DATE \@ "M/d/yyyy"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CF7BFC">
      <w:rPr>
        <w:rFonts w:ascii="Tahoma" w:hAnsi="Tahoma" w:cs="Tahoma"/>
        <w:noProof/>
        <w:sz w:val="16"/>
        <w:szCs w:val="16"/>
      </w:rPr>
      <w:t>12/15/2019</w:t>
    </w:r>
    <w:r w:rsidRPr="0001533E">
      <w:rPr>
        <w:rFonts w:ascii="Tahoma" w:hAnsi="Tahoma" w:cs="Tahom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D790" w14:textId="77777777" w:rsidR="00712E74" w:rsidRPr="00A84C9E" w:rsidRDefault="00712E74" w:rsidP="003B5427">
    <w:pPr>
      <w:pStyle w:val="Footer"/>
      <w:pBdr>
        <w:top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</w:t>
    </w:r>
  </w:p>
  <w:p w14:paraId="45806988" w14:textId="77777777" w:rsidR="00712E74" w:rsidRPr="00A84C9E" w:rsidRDefault="00712E74" w:rsidP="00417213">
    <w:pPr>
      <w:pStyle w:val="Footer"/>
      <w:pBdr>
        <w:top w:val="single" w:sz="8" w:space="1" w:color="auto"/>
      </w:pBdr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1712A" w14:textId="77777777" w:rsidR="001858BC" w:rsidRDefault="001858BC">
      <w:r>
        <w:separator/>
      </w:r>
    </w:p>
  </w:footnote>
  <w:footnote w:type="continuationSeparator" w:id="0">
    <w:p w14:paraId="759483EB" w14:textId="77777777" w:rsidR="001858BC" w:rsidRDefault="00185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5F9E" w14:textId="61EC118A" w:rsidR="00712E74" w:rsidRPr="001473BD" w:rsidRDefault="00712E74" w:rsidP="00A57EB1">
    <w:pPr>
      <w:pStyle w:val="Header"/>
      <w:pBdr>
        <w:bottom w:val="single" w:sz="8" w:space="1" w:color="auto"/>
      </w:pBdr>
      <w:jc w:val="center"/>
      <w:rPr>
        <w:rFonts w:ascii="Tahoma" w:hAnsi="Tahoma" w:cs="Tahoma"/>
        <w:b/>
        <w:bCs/>
        <w:sz w:val="16"/>
        <w:szCs w:val="16"/>
      </w:rPr>
    </w:pPr>
    <w:r w:rsidRPr="001473BD">
      <w:rPr>
        <w:rFonts w:ascii="Tahoma" w:hAnsi="Tahoma" w:cs="Tahoma"/>
        <w:b/>
        <w:bCs/>
        <w:sz w:val="16"/>
        <w:szCs w:val="16"/>
      </w:rPr>
      <w:t xml:space="preserve">Uncommon Solutions Group 3                                       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    </w:t>
    </w:r>
    <w:r w:rsidR="009838DA">
      <w:rPr>
        <w:rFonts w:ascii="Tahoma" w:hAnsi="Tahoma" w:cs="Tahoma"/>
        <w:b/>
        <w:bCs/>
        <w:sz w:val="16"/>
        <w:szCs w:val="16"/>
      </w:rPr>
      <w:t xml:space="preserve">                           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                                          </w:t>
    </w:r>
    <w:r w:rsidR="0074667A">
      <w:rPr>
        <w:rFonts w:ascii="Tahoma" w:hAnsi="Tahoma" w:cs="Tahoma"/>
        <w:b/>
        <w:bCs/>
        <w:sz w:val="16"/>
        <w:szCs w:val="16"/>
      </w:rPr>
      <w:t xml:space="preserve"> </w:t>
    </w:r>
    <w:r w:rsidRPr="001473BD">
      <w:rPr>
        <w:rFonts w:ascii="Tahoma" w:hAnsi="Tahoma" w:cs="Tahoma"/>
        <w:b/>
        <w:bCs/>
        <w:sz w:val="16"/>
        <w:szCs w:val="16"/>
      </w:rPr>
      <w:t xml:space="preserve">         </w:t>
    </w:r>
    <w:r w:rsidR="009838DA">
      <w:rPr>
        <w:rFonts w:ascii="Tahoma" w:hAnsi="Tahoma" w:cs="Tahoma"/>
        <w:b/>
        <w:bCs/>
        <w:sz w:val="16"/>
        <w:szCs w:val="16"/>
      </w:rPr>
      <w:t xml:space="preserve">User Guide 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</w:t>
    </w:r>
    <w:r w:rsidRPr="001473BD">
      <w:rPr>
        <w:rFonts w:ascii="Tahoma" w:hAnsi="Tahoma" w:cs="Tahoma"/>
        <w:b/>
        <w:bCs/>
        <w:sz w:val="16"/>
        <w:szCs w:val="16"/>
      </w:rPr>
      <w:t xml:space="preserve">                                                  </w:t>
    </w:r>
    <w:r w:rsidR="00FC0C42" w:rsidRPr="001473BD">
      <w:rPr>
        <w:rFonts w:ascii="Tahoma" w:hAnsi="Tahoma" w:cs="Tahoma"/>
        <w:b/>
        <w:bCs/>
        <w:sz w:val="16"/>
        <w:szCs w:val="16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7568" w14:textId="77777777" w:rsidR="00712E74" w:rsidRDefault="00712E74" w:rsidP="0001533E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020D5402"/>
    <w:multiLevelType w:val="hybridMultilevel"/>
    <w:tmpl w:val="1FBCD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0596"/>
    <w:multiLevelType w:val="hybridMultilevel"/>
    <w:tmpl w:val="1152C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1535"/>
    <w:multiLevelType w:val="hybridMultilevel"/>
    <w:tmpl w:val="7F5C7D7A"/>
    <w:lvl w:ilvl="0" w:tplc="5954528E">
      <w:numFmt w:val="bullet"/>
      <w:lvlText w:val=""/>
      <w:lvlJc w:val="left"/>
      <w:pPr>
        <w:ind w:left="13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798040C">
      <w:numFmt w:val="bullet"/>
      <w:lvlText w:val="•"/>
      <w:lvlJc w:val="left"/>
      <w:pPr>
        <w:ind w:left="2226" w:hanging="360"/>
      </w:pPr>
      <w:rPr>
        <w:lang w:val="en-US" w:eastAsia="en-US" w:bidi="en-US"/>
      </w:rPr>
    </w:lvl>
    <w:lvl w:ilvl="2" w:tplc="AE86F8E2">
      <w:numFmt w:val="bullet"/>
      <w:lvlText w:val="•"/>
      <w:lvlJc w:val="left"/>
      <w:pPr>
        <w:ind w:left="3112" w:hanging="360"/>
      </w:pPr>
      <w:rPr>
        <w:lang w:val="en-US" w:eastAsia="en-US" w:bidi="en-US"/>
      </w:rPr>
    </w:lvl>
    <w:lvl w:ilvl="3" w:tplc="990869AE">
      <w:numFmt w:val="bullet"/>
      <w:lvlText w:val="•"/>
      <w:lvlJc w:val="left"/>
      <w:pPr>
        <w:ind w:left="3998" w:hanging="360"/>
      </w:pPr>
      <w:rPr>
        <w:lang w:val="en-US" w:eastAsia="en-US" w:bidi="en-US"/>
      </w:rPr>
    </w:lvl>
    <w:lvl w:ilvl="4" w:tplc="A420F472">
      <w:numFmt w:val="bullet"/>
      <w:lvlText w:val="•"/>
      <w:lvlJc w:val="left"/>
      <w:pPr>
        <w:ind w:left="4884" w:hanging="360"/>
      </w:pPr>
      <w:rPr>
        <w:lang w:val="en-US" w:eastAsia="en-US" w:bidi="en-US"/>
      </w:rPr>
    </w:lvl>
    <w:lvl w:ilvl="5" w:tplc="8536C73C">
      <w:numFmt w:val="bullet"/>
      <w:lvlText w:val="•"/>
      <w:lvlJc w:val="left"/>
      <w:pPr>
        <w:ind w:left="5770" w:hanging="360"/>
      </w:pPr>
      <w:rPr>
        <w:lang w:val="en-US" w:eastAsia="en-US" w:bidi="en-US"/>
      </w:rPr>
    </w:lvl>
    <w:lvl w:ilvl="6" w:tplc="BABEA164">
      <w:numFmt w:val="bullet"/>
      <w:lvlText w:val="•"/>
      <w:lvlJc w:val="left"/>
      <w:pPr>
        <w:ind w:left="6656" w:hanging="360"/>
      </w:pPr>
      <w:rPr>
        <w:lang w:val="en-US" w:eastAsia="en-US" w:bidi="en-US"/>
      </w:rPr>
    </w:lvl>
    <w:lvl w:ilvl="7" w:tplc="F82AE704">
      <w:numFmt w:val="bullet"/>
      <w:lvlText w:val="•"/>
      <w:lvlJc w:val="left"/>
      <w:pPr>
        <w:ind w:left="7542" w:hanging="360"/>
      </w:pPr>
      <w:rPr>
        <w:lang w:val="en-US" w:eastAsia="en-US" w:bidi="en-US"/>
      </w:rPr>
    </w:lvl>
    <w:lvl w:ilvl="8" w:tplc="187EFE66">
      <w:numFmt w:val="bullet"/>
      <w:lvlText w:val="•"/>
      <w:lvlJc w:val="left"/>
      <w:pPr>
        <w:ind w:left="8428" w:hanging="360"/>
      </w:pPr>
      <w:rPr>
        <w:lang w:val="en-US" w:eastAsia="en-US" w:bidi="en-US"/>
      </w:rPr>
    </w:lvl>
  </w:abstractNum>
  <w:abstractNum w:abstractNumId="5" w15:restartNumberingAfterBreak="0">
    <w:nsid w:val="4DA20FE2"/>
    <w:multiLevelType w:val="hybridMultilevel"/>
    <w:tmpl w:val="A86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4062A"/>
    <w:multiLevelType w:val="hybridMultilevel"/>
    <w:tmpl w:val="42AE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6815D88"/>
    <w:multiLevelType w:val="hybridMultilevel"/>
    <w:tmpl w:val="F7DA0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BC2039"/>
    <w:multiLevelType w:val="hybridMultilevel"/>
    <w:tmpl w:val="DC621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50414"/>
    <w:multiLevelType w:val="hybridMultilevel"/>
    <w:tmpl w:val="246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Consolas" w:hint="default"/>
        </w:rPr>
      </w:lvl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4"/>
  </w:num>
  <w:num w:numId="13">
    <w:abstractNumId w:val="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5"/>
    <w:rsid w:val="00000826"/>
    <w:rsid w:val="00002876"/>
    <w:rsid w:val="0000632F"/>
    <w:rsid w:val="00006A79"/>
    <w:rsid w:val="00006B31"/>
    <w:rsid w:val="00010142"/>
    <w:rsid w:val="000110B9"/>
    <w:rsid w:val="0001165F"/>
    <w:rsid w:val="000135AB"/>
    <w:rsid w:val="00013E24"/>
    <w:rsid w:val="0001533E"/>
    <w:rsid w:val="00015A0D"/>
    <w:rsid w:val="0002035B"/>
    <w:rsid w:val="00021F8C"/>
    <w:rsid w:val="00023809"/>
    <w:rsid w:val="00024C8E"/>
    <w:rsid w:val="0002567A"/>
    <w:rsid w:val="00025CEB"/>
    <w:rsid w:val="00025EA4"/>
    <w:rsid w:val="00026DAD"/>
    <w:rsid w:val="00027FCB"/>
    <w:rsid w:val="000311A9"/>
    <w:rsid w:val="0003155D"/>
    <w:rsid w:val="00031784"/>
    <w:rsid w:val="00032DC4"/>
    <w:rsid w:val="00032E70"/>
    <w:rsid w:val="00033DBD"/>
    <w:rsid w:val="00033EF9"/>
    <w:rsid w:val="00034AFE"/>
    <w:rsid w:val="000354DE"/>
    <w:rsid w:val="000418E2"/>
    <w:rsid w:val="00041E95"/>
    <w:rsid w:val="00043F31"/>
    <w:rsid w:val="000447BB"/>
    <w:rsid w:val="00047346"/>
    <w:rsid w:val="00047F87"/>
    <w:rsid w:val="00055369"/>
    <w:rsid w:val="000606C2"/>
    <w:rsid w:val="00061683"/>
    <w:rsid w:val="00066165"/>
    <w:rsid w:val="000670BA"/>
    <w:rsid w:val="00067C97"/>
    <w:rsid w:val="00070390"/>
    <w:rsid w:val="000704D7"/>
    <w:rsid w:val="00072483"/>
    <w:rsid w:val="0007456D"/>
    <w:rsid w:val="00075D48"/>
    <w:rsid w:val="00075FF5"/>
    <w:rsid w:val="00077350"/>
    <w:rsid w:val="00077950"/>
    <w:rsid w:val="00080911"/>
    <w:rsid w:val="0008346C"/>
    <w:rsid w:val="00084650"/>
    <w:rsid w:val="00093D72"/>
    <w:rsid w:val="00093E8C"/>
    <w:rsid w:val="000941E3"/>
    <w:rsid w:val="000949D9"/>
    <w:rsid w:val="00095759"/>
    <w:rsid w:val="00097606"/>
    <w:rsid w:val="000A2285"/>
    <w:rsid w:val="000A2CDE"/>
    <w:rsid w:val="000A4561"/>
    <w:rsid w:val="000A5B32"/>
    <w:rsid w:val="000A5B63"/>
    <w:rsid w:val="000B1069"/>
    <w:rsid w:val="000B2A3C"/>
    <w:rsid w:val="000B2ED6"/>
    <w:rsid w:val="000B42C5"/>
    <w:rsid w:val="000B67F3"/>
    <w:rsid w:val="000B6C6D"/>
    <w:rsid w:val="000B720C"/>
    <w:rsid w:val="000C0E2B"/>
    <w:rsid w:val="000C18B1"/>
    <w:rsid w:val="000C2DDB"/>
    <w:rsid w:val="000C30CC"/>
    <w:rsid w:val="000C4AB6"/>
    <w:rsid w:val="000C5C2B"/>
    <w:rsid w:val="000C668F"/>
    <w:rsid w:val="000C7435"/>
    <w:rsid w:val="000C7AF4"/>
    <w:rsid w:val="000C7BC4"/>
    <w:rsid w:val="000D0EC4"/>
    <w:rsid w:val="000D1AB2"/>
    <w:rsid w:val="000D29B0"/>
    <w:rsid w:val="000D40A2"/>
    <w:rsid w:val="000D42FF"/>
    <w:rsid w:val="000D4E09"/>
    <w:rsid w:val="000D4FB3"/>
    <w:rsid w:val="000D519A"/>
    <w:rsid w:val="000D6C58"/>
    <w:rsid w:val="000E1F8C"/>
    <w:rsid w:val="000E2EEF"/>
    <w:rsid w:val="000E33A9"/>
    <w:rsid w:val="000E524A"/>
    <w:rsid w:val="000E5FE5"/>
    <w:rsid w:val="000F1075"/>
    <w:rsid w:val="000F6769"/>
    <w:rsid w:val="000F6BC2"/>
    <w:rsid w:val="00100634"/>
    <w:rsid w:val="00102B44"/>
    <w:rsid w:val="00107660"/>
    <w:rsid w:val="00110A02"/>
    <w:rsid w:val="001115DF"/>
    <w:rsid w:val="001126DC"/>
    <w:rsid w:val="00113BBB"/>
    <w:rsid w:val="001145B3"/>
    <w:rsid w:val="00114D60"/>
    <w:rsid w:val="00116F0A"/>
    <w:rsid w:val="00117296"/>
    <w:rsid w:val="00117426"/>
    <w:rsid w:val="001179DD"/>
    <w:rsid w:val="001202C0"/>
    <w:rsid w:val="001204A9"/>
    <w:rsid w:val="001252A7"/>
    <w:rsid w:val="00130146"/>
    <w:rsid w:val="00131953"/>
    <w:rsid w:val="001325C9"/>
    <w:rsid w:val="00132979"/>
    <w:rsid w:val="001343E6"/>
    <w:rsid w:val="0013642E"/>
    <w:rsid w:val="001369F5"/>
    <w:rsid w:val="0014248E"/>
    <w:rsid w:val="001425A8"/>
    <w:rsid w:val="001437F5"/>
    <w:rsid w:val="001468A6"/>
    <w:rsid w:val="0014701A"/>
    <w:rsid w:val="001473BD"/>
    <w:rsid w:val="00152BA5"/>
    <w:rsid w:val="00153EFC"/>
    <w:rsid w:val="00155218"/>
    <w:rsid w:val="0015556D"/>
    <w:rsid w:val="001569E8"/>
    <w:rsid w:val="00156C3C"/>
    <w:rsid w:val="0015721D"/>
    <w:rsid w:val="001574F2"/>
    <w:rsid w:val="00165032"/>
    <w:rsid w:val="00166951"/>
    <w:rsid w:val="00171821"/>
    <w:rsid w:val="001720F2"/>
    <w:rsid w:val="001742CA"/>
    <w:rsid w:val="00175C5B"/>
    <w:rsid w:val="0017790A"/>
    <w:rsid w:val="00177C3C"/>
    <w:rsid w:val="00180507"/>
    <w:rsid w:val="0018138F"/>
    <w:rsid w:val="0018196C"/>
    <w:rsid w:val="001858BC"/>
    <w:rsid w:val="001875A3"/>
    <w:rsid w:val="00190835"/>
    <w:rsid w:val="00192F75"/>
    <w:rsid w:val="0019429D"/>
    <w:rsid w:val="00195EA4"/>
    <w:rsid w:val="001A013D"/>
    <w:rsid w:val="001A06D0"/>
    <w:rsid w:val="001A2559"/>
    <w:rsid w:val="001A3657"/>
    <w:rsid w:val="001A49EC"/>
    <w:rsid w:val="001A578A"/>
    <w:rsid w:val="001A6169"/>
    <w:rsid w:val="001A773B"/>
    <w:rsid w:val="001A7F48"/>
    <w:rsid w:val="001B07AE"/>
    <w:rsid w:val="001B0B29"/>
    <w:rsid w:val="001B215E"/>
    <w:rsid w:val="001B355C"/>
    <w:rsid w:val="001B3768"/>
    <w:rsid w:val="001B3C36"/>
    <w:rsid w:val="001B5274"/>
    <w:rsid w:val="001B5C76"/>
    <w:rsid w:val="001C187A"/>
    <w:rsid w:val="001C24C9"/>
    <w:rsid w:val="001C2665"/>
    <w:rsid w:val="001C2EB0"/>
    <w:rsid w:val="001C4D72"/>
    <w:rsid w:val="001C5C2E"/>
    <w:rsid w:val="001C7597"/>
    <w:rsid w:val="001C7659"/>
    <w:rsid w:val="001D0411"/>
    <w:rsid w:val="001D1D6C"/>
    <w:rsid w:val="001D22A8"/>
    <w:rsid w:val="001D4DF8"/>
    <w:rsid w:val="001D4FC6"/>
    <w:rsid w:val="001D51AD"/>
    <w:rsid w:val="001D6687"/>
    <w:rsid w:val="001D6E6A"/>
    <w:rsid w:val="001E1BAA"/>
    <w:rsid w:val="001E21EF"/>
    <w:rsid w:val="001E2A97"/>
    <w:rsid w:val="001E4785"/>
    <w:rsid w:val="001E6665"/>
    <w:rsid w:val="001F35B7"/>
    <w:rsid w:val="001F56BD"/>
    <w:rsid w:val="001F6E11"/>
    <w:rsid w:val="001F7C2E"/>
    <w:rsid w:val="00202CBB"/>
    <w:rsid w:val="002040D7"/>
    <w:rsid w:val="00207040"/>
    <w:rsid w:val="00210226"/>
    <w:rsid w:val="00210982"/>
    <w:rsid w:val="00212B43"/>
    <w:rsid w:val="00215032"/>
    <w:rsid w:val="002160D4"/>
    <w:rsid w:val="002169A6"/>
    <w:rsid w:val="00216DCB"/>
    <w:rsid w:val="00216E76"/>
    <w:rsid w:val="00217602"/>
    <w:rsid w:val="00221BB4"/>
    <w:rsid w:val="00222541"/>
    <w:rsid w:val="00224D25"/>
    <w:rsid w:val="00225053"/>
    <w:rsid w:val="00227086"/>
    <w:rsid w:val="002270CB"/>
    <w:rsid w:val="00230FB5"/>
    <w:rsid w:val="00230FBB"/>
    <w:rsid w:val="00231500"/>
    <w:rsid w:val="002329C1"/>
    <w:rsid w:val="0023454C"/>
    <w:rsid w:val="00237261"/>
    <w:rsid w:val="00237E82"/>
    <w:rsid w:val="00241477"/>
    <w:rsid w:val="00243A77"/>
    <w:rsid w:val="00244A21"/>
    <w:rsid w:val="00246AC2"/>
    <w:rsid w:val="00246FE2"/>
    <w:rsid w:val="00247DE2"/>
    <w:rsid w:val="00251F57"/>
    <w:rsid w:val="00252947"/>
    <w:rsid w:val="00254373"/>
    <w:rsid w:val="00257BA0"/>
    <w:rsid w:val="00262610"/>
    <w:rsid w:val="002626FC"/>
    <w:rsid w:val="00263726"/>
    <w:rsid w:val="00264262"/>
    <w:rsid w:val="00264281"/>
    <w:rsid w:val="002644E4"/>
    <w:rsid w:val="00265D51"/>
    <w:rsid w:val="00266A6A"/>
    <w:rsid w:val="00266F9D"/>
    <w:rsid w:val="00270948"/>
    <w:rsid w:val="00276814"/>
    <w:rsid w:val="00276B7A"/>
    <w:rsid w:val="002772CF"/>
    <w:rsid w:val="002807B6"/>
    <w:rsid w:val="00280B59"/>
    <w:rsid w:val="00280D84"/>
    <w:rsid w:val="0028137E"/>
    <w:rsid w:val="00283483"/>
    <w:rsid w:val="002839A3"/>
    <w:rsid w:val="00283C1D"/>
    <w:rsid w:val="00283CC9"/>
    <w:rsid w:val="00284672"/>
    <w:rsid w:val="00287C8D"/>
    <w:rsid w:val="002906D8"/>
    <w:rsid w:val="00294D7A"/>
    <w:rsid w:val="002A0500"/>
    <w:rsid w:val="002A72D4"/>
    <w:rsid w:val="002A75C6"/>
    <w:rsid w:val="002B3A63"/>
    <w:rsid w:val="002B79AF"/>
    <w:rsid w:val="002C4EAB"/>
    <w:rsid w:val="002C52F6"/>
    <w:rsid w:val="002D0892"/>
    <w:rsid w:val="002D0B7C"/>
    <w:rsid w:val="002D28F5"/>
    <w:rsid w:val="002D2AF1"/>
    <w:rsid w:val="002D490C"/>
    <w:rsid w:val="002D4A65"/>
    <w:rsid w:val="002D5392"/>
    <w:rsid w:val="002D71DB"/>
    <w:rsid w:val="002D79E1"/>
    <w:rsid w:val="002E20B5"/>
    <w:rsid w:val="002E27B0"/>
    <w:rsid w:val="002E343A"/>
    <w:rsid w:val="002E6EF2"/>
    <w:rsid w:val="002E714D"/>
    <w:rsid w:val="002E7A54"/>
    <w:rsid w:val="002E7A8E"/>
    <w:rsid w:val="002F0985"/>
    <w:rsid w:val="002F1125"/>
    <w:rsid w:val="002F3BE5"/>
    <w:rsid w:val="00302CB8"/>
    <w:rsid w:val="00304460"/>
    <w:rsid w:val="00306288"/>
    <w:rsid w:val="00306E75"/>
    <w:rsid w:val="003114BF"/>
    <w:rsid w:val="00316033"/>
    <w:rsid w:val="00316E1D"/>
    <w:rsid w:val="00322F56"/>
    <w:rsid w:val="00324C54"/>
    <w:rsid w:val="003251DA"/>
    <w:rsid w:val="00325926"/>
    <w:rsid w:val="0032594C"/>
    <w:rsid w:val="00326630"/>
    <w:rsid w:val="00336A28"/>
    <w:rsid w:val="0034003A"/>
    <w:rsid w:val="00341F6C"/>
    <w:rsid w:val="0034399C"/>
    <w:rsid w:val="00344207"/>
    <w:rsid w:val="0034742C"/>
    <w:rsid w:val="00347438"/>
    <w:rsid w:val="00356B53"/>
    <w:rsid w:val="003575E9"/>
    <w:rsid w:val="00357F84"/>
    <w:rsid w:val="00360D19"/>
    <w:rsid w:val="00365988"/>
    <w:rsid w:val="00367049"/>
    <w:rsid w:val="00367713"/>
    <w:rsid w:val="003713AE"/>
    <w:rsid w:val="00372307"/>
    <w:rsid w:val="00377A3C"/>
    <w:rsid w:val="00383E33"/>
    <w:rsid w:val="003853B8"/>
    <w:rsid w:val="00386837"/>
    <w:rsid w:val="00386DFD"/>
    <w:rsid w:val="00390704"/>
    <w:rsid w:val="00391FC0"/>
    <w:rsid w:val="00393925"/>
    <w:rsid w:val="00394FDC"/>
    <w:rsid w:val="003966C0"/>
    <w:rsid w:val="003A1498"/>
    <w:rsid w:val="003A1636"/>
    <w:rsid w:val="003A4044"/>
    <w:rsid w:val="003A4160"/>
    <w:rsid w:val="003A54BA"/>
    <w:rsid w:val="003B2444"/>
    <w:rsid w:val="003B3737"/>
    <w:rsid w:val="003B37BA"/>
    <w:rsid w:val="003B3FF2"/>
    <w:rsid w:val="003B45AA"/>
    <w:rsid w:val="003B4F48"/>
    <w:rsid w:val="003B5427"/>
    <w:rsid w:val="003D5648"/>
    <w:rsid w:val="003D5DDB"/>
    <w:rsid w:val="003D72FB"/>
    <w:rsid w:val="003E06BC"/>
    <w:rsid w:val="003E284F"/>
    <w:rsid w:val="003E2C63"/>
    <w:rsid w:val="003E43D6"/>
    <w:rsid w:val="003E6869"/>
    <w:rsid w:val="003E7549"/>
    <w:rsid w:val="003F0020"/>
    <w:rsid w:val="003F1FC1"/>
    <w:rsid w:val="003F4613"/>
    <w:rsid w:val="003F4BA5"/>
    <w:rsid w:val="003F69A8"/>
    <w:rsid w:val="003F79F7"/>
    <w:rsid w:val="0040357C"/>
    <w:rsid w:val="0040363F"/>
    <w:rsid w:val="00403BDB"/>
    <w:rsid w:val="00403D9D"/>
    <w:rsid w:val="00404679"/>
    <w:rsid w:val="0040788C"/>
    <w:rsid w:val="00407973"/>
    <w:rsid w:val="00410F50"/>
    <w:rsid w:val="0041706C"/>
    <w:rsid w:val="00417213"/>
    <w:rsid w:val="004172BC"/>
    <w:rsid w:val="00417E2E"/>
    <w:rsid w:val="004239A4"/>
    <w:rsid w:val="00424139"/>
    <w:rsid w:val="00424DC4"/>
    <w:rsid w:val="00426688"/>
    <w:rsid w:val="0043032F"/>
    <w:rsid w:val="00430656"/>
    <w:rsid w:val="00430929"/>
    <w:rsid w:val="00431F09"/>
    <w:rsid w:val="00432914"/>
    <w:rsid w:val="0043557A"/>
    <w:rsid w:val="0043572F"/>
    <w:rsid w:val="00435758"/>
    <w:rsid w:val="00436C93"/>
    <w:rsid w:val="00437209"/>
    <w:rsid w:val="00437592"/>
    <w:rsid w:val="004408D9"/>
    <w:rsid w:val="0044112B"/>
    <w:rsid w:val="00441858"/>
    <w:rsid w:val="0044331C"/>
    <w:rsid w:val="00444011"/>
    <w:rsid w:val="00445DFD"/>
    <w:rsid w:val="004467A1"/>
    <w:rsid w:val="004508C0"/>
    <w:rsid w:val="00451EBE"/>
    <w:rsid w:val="004532E2"/>
    <w:rsid w:val="00453E31"/>
    <w:rsid w:val="004548AC"/>
    <w:rsid w:val="00460C67"/>
    <w:rsid w:val="004617FC"/>
    <w:rsid w:val="00463822"/>
    <w:rsid w:val="004656A4"/>
    <w:rsid w:val="004656E5"/>
    <w:rsid w:val="00466366"/>
    <w:rsid w:val="00470147"/>
    <w:rsid w:val="00470779"/>
    <w:rsid w:val="00471B9E"/>
    <w:rsid w:val="004720D3"/>
    <w:rsid w:val="00473583"/>
    <w:rsid w:val="00474458"/>
    <w:rsid w:val="00475F03"/>
    <w:rsid w:val="0048263F"/>
    <w:rsid w:val="004859F2"/>
    <w:rsid w:val="00485A91"/>
    <w:rsid w:val="00490341"/>
    <w:rsid w:val="00492530"/>
    <w:rsid w:val="004945F6"/>
    <w:rsid w:val="004A050F"/>
    <w:rsid w:val="004A0D95"/>
    <w:rsid w:val="004A1BA6"/>
    <w:rsid w:val="004A4A3F"/>
    <w:rsid w:val="004A558B"/>
    <w:rsid w:val="004A7483"/>
    <w:rsid w:val="004B2F74"/>
    <w:rsid w:val="004B3728"/>
    <w:rsid w:val="004B62E0"/>
    <w:rsid w:val="004C2641"/>
    <w:rsid w:val="004C32D2"/>
    <w:rsid w:val="004C40B9"/>
    <w:rsid w:val="004C4595"/>
    <w:rsid w:val="004C4A05"/>
    <w:rsid w:val="004C5C19"/>
    <w:rsid w:val="004C6BA8"/>
    <w:rsid w:val="004D2B02"/>
    <w:rsid w:val="004D4218"/>
    <w:rsid w:val="004D4885"/>
    <w:rsid w:val="004D7063"/>
    <w:rsid w:val="004D7160"/>
    <w:rsid w:val="004E06C2"/>
    <w:rsid w:val="004E0E73"/>
    <w:rsid w:val="004E1D20"/>
    <w:rsid w:val="004E35BA"/>
    <w:rsid w:val="004E60A9"/>
    <w:rsid w:val="004F0703"/>
    <w:rsid w:val="004F13C9"/>
    <w:rsid w:val="004F4201"/>
    <w:rsid w:val="004F6761"/>
    <w:rsid w:val="004F7D62"/>
    <w:rsid w:val="005016F0"/>
    <w:rsid w:val="00504BBA"/>
    <w:rsid w:val="00505519"/>
    <w:rsid w:val="00506E89"/>
    <w:rsid w:val="0051064D"/>
    <w:rsid w:val="005106FB"/>
    <w:rsid w:val="005111D0"/>
    <w:rsid w:val="0051262C"/>
    <w:rsid w:val="0051355B"/>
    <w:rsid w:val="00513B92"/>
    <w:rsid w:val="0051553C"/>
    <w:rsid w:val="0051622F"/>
    <w:rsid w:val="00516A5F"/>
    <w:rsid w:val="00516CAE"/>
    <w:rsid w:val="0051770E"/>
    <w:rsid w:val="00520B4B"/>
    <w:rsid w:val="005213E5"/>
    <w:rsid w:val="005245B1"/>
    <w:rsid w:val="00525D9A"/>
    <w:rsid w:val="00526241"/>
    <w:rsid w:val="005272F4"/>
    <w:rsid w:val="00527C52"/>
    <w:rsid w:val="0053038D"/>
    <w:rsid w:val="00532215"/>
    <w:rsid w:val="00534687"/>
    <w:rsid w:val="00536AFE"/>
    <w:rsid w:val="00536B91"/>
    <w:rsid w:val="0053726F"/>
    <w:rsid w:val="00542F18"/>
    <w:rsid w:val="00543687"/>
    <w:rsid w:val="0054478A"/>
    <w:rsid w:val="005467C2"/>
    <w:rsid w:val="00547C52"/>
    <w:rsid w:val="00555F0A"/>
    <w:rsid w:val="0055645E"/>
    <w:rsid w:val="00557EEB"/>
    <w:rsid w:val="00563DEE"/>
    <w:rsid w:val="005644C1"/>
    <w:rsid w:val="00565E62"/>
    <w:rsid w:val="00567B12"/>
    <w:rsid w:val="00567C97"/>
    <w:rsid w:val="00575EE7"/>
    <w:rsid w:val="00576109"/>
    <w:rsid w:val="005820A1"/>
    <w:rsid w:val="00582F1A"/>
    <w:rsid w:val="00583545"/>
    <w:rsid w:val="00584054"/>
    <w:rsid w:val="00585F9C"/>
    <w:rsid w:val="005868AC"/>
    <w:rsid w:val="00586A7B"/>
    <w:rsid w:val="00587940"/>
    <w:rsid w:val="00591265"/>
    <w:rsid w:val="00593E2C"/>
    <w:rsid w:val="00594475"/>
    <w:rsid w:val="00594A83"/>
    <w:rsid w:val="00594D53"/>
    <w:rsid w:val="00596D2D"/>
    <w:rsid w:val="005A12C3"/>
    <w:rsid w:val="005A1CE9"/>
    <w:rsid w:val="005A3B9A"/>
    <w:rsid w:val="005A5354"/>
    <w:rsid w:val="005A7945"/>
    <w:rsid w:val="005B0324"/>
    <w:rsid w:val="005B2B15"/>
    <w:rsid w:val="005B3ECD"/>
    <w:rsid w:val="005B3F22"/>
    <w:rsid w:val="005B6218"/>
    <w:rsid w:val="005B6502"/>
    <w:rsid w:val="005B797F"/>
    <w:rsid w:val="005C2F5C"/>
    <w:rsid w:val="005C495B"/>
    <w:rsid w:val="005C67C3"/>
    <w:rsid w:val="005D17E1"/>
    <w:rsid w:val="005D1B38"/>
    <w:rsid w:val="005D38C6"/>
    <w:rsid w:val="005D440B"/>
    <w:rsid w:val="005D69A6"/>
    <w:rsid w:val="005D706C"/>
    <w:rsid w:val="005E078E"/>
    <w:rsid w:val="005E2126"/>
    <w:rsid w:val="005E3CF7"/>
    <w:rsid w:val="005E4CA9"/>
    <w:rsid w:val="005F03C7"/>
    <w:rsid w:val="005F1BC4"/>
    <w:rsid w:val="005F2821"/>
    <w:rsid w:val="0060035E"/>
    <w:rsid w:val="006019C8"/>
    <w:rsid w:val="006021D2"/>
    <w:rsid w:val="00606022"/>
    <w:rsid w:val="00610E82"/>
    <w:rsid w:val="00611EAB"/>
    <w:rsid w:val="00617A07"/>
    <w:rsid w:val="0062082F"/>
    <w:rsid w:val="00620F63"/>
    <w:rsid w:val="006240A1"/>
    <w:rsid w:val="006243AD"/>
    <w:rsid w:val="00626C60"/>
    <w:rsid w:val="00627C30"/>
    <w:rsid w:val="00635CF9"/>
    <w:rsid w:val="006375CE"/>
    <w:rsid w:val="00637DDD"/>
    <w:rsid w:val="0064104C"/>
    <w:rsid w:val="00641BCE"/>
    <w:rsid w:val="00642E1B"/>
    <w:rsid w:val="006464A6"/>
    <w:rsid w:val="006470E3"/>
    <w:rsid w:val="006472FE"/>
    <w:rsid w:val="00651A25"/>
    <w:rsid w:val="00651BE3"/>
    <w:rsid w:val="0065402D"/>
    <w:rsid w:val="006541B2"/>
    <w:rsid w:val="006553EB"/>
    <w:rsid w:val="00657ED8"/>
    <w:rsid w:val="0066267F"/>
    <w:rsid w:val="00662AB0"/>
    <w:rsid w:val="00665ED3"/>
    <w:rsid w:val="0067079D"/>
    <w:rsid w:val="006720BA"/>
    <w:rsid w:val="006738DB"/>
    <w:rsid w:val="006761F2"/>
    <w:rsid w:val="00677403"/>
    <w:rsid w:val="00677FF3"/>
    <w:rsid w:val="006814FE"/>
    <w:rsid w:val="00682357"/>
    <w:rsid w:val="00683792"/>
    <w:rsid w:val="00686DA9"/>
    <w:rsid w:val="0069049A"/>
    <w:rsid w:val="006908CB"/>
    <w:rsid w:val="00690D19"/>
    <w:rsid w:val="00696789"/>
    <w:rsid w:val="006A004E"/>
    <w:rsid w:val="006A0570"/>
    <w:rsid w:val="006A468C"/>
    <w:rsid w:val="006A5349"/>
    <w:rsid w:val="006B2014"/>
    <w:rsid w:val="006B31C5"/>
    <w:rsid w:val="006B5BD6"/>
    <w:rsid w:val="006B650A"/>
    <w:rsid w:val="006B6C1E"/>
    <w:rsid w:val="006C1241"/>
    <w:rsid w:val="006C192B"/>
    <w:rsid w:val="006C20DF"/>
    <w:rsid w:val="006C2F47"/>
    <w:rsid w:val="006C347D"/>
    <w:rsid w:val="006C5025"/>
    <w:rsid w:val="006D2036"/>
    <w:rsid w:val="006D34EA"/>
    <w:rsid w:val="006D53EE"/>
    <w:rsid w:val="006D5C9D"/>
    <w:rsid w:val="006D6571"/>
    <w:rsid w:val="006E0F0E"/>
    <w:rsid w:val="006E460E"/>
    <w:rsid w:val="006E4EB3"/>
    <w:rsid w:val="006E68E4"/>
    <w:rsid w:val="006E7331"/>
    <w:rsid w:val="006E77B4"/>
    <w:rsid w:val="006F03F5"/>
    <w:rsid w:val="006F0915"/>
    <w:rsid w:val="006F2605"/>
    <w:rsid w:val="006F2901"/>
    <w:rsid w:val="006F3C16"/>
    <w:rsid w:val="006F4BAE"/>
    <w:rsid w:val="006F630B"/>
    <w:rsid w:val="00701E2A"/>
    <w:rsid w:val="00703466"/>
    <w:rsid w:val="00707399"/>
    <w:rsid w:val="00710E09"/>
    <w:rsid w:val="0071191D"/>
    <w:rsid w:val="00711B3F"/>
    <w:rsid w:val="00712B42"/>
    <w:rsid w:val="00712E74"/>
    <w:rsid w:val="00712FD3"/>
    <w:rsid w:val="00713566"/>
    <w:rsid w:val="00720164"/>
    <w:rsid w:val="007202C6"/>
    <w:rsid w:val="00721042"/>
    <w:rsid w:val="00724151"/>
    <w:rsid w:val="007245E3"/>
    <w:rsid w:val="0072534A"/>
    <w:rsid w:val="00725DB7"/>
    <w:rsid w:val="0072672B"/>
    <w:rsid w:val="007325CA"/>
    <w:rsid w:val="007337B6"/>
    <w:rsid w:val="0073551D"/>
    <w:rsid w:val="00735FE0"/>
    <w:rsid w:val="007400EE"/>
    <w:rsid w:val="00740E5F"/>
    <w:rsid w:val="00742E09"/>
    <w:rsid w:val="00744307"/>
    <w:rsid w:val="00746054"/>
    <w:rsid w:val="007462B0"/>
    <w:rsid w:val="0074667A"/>
    <w:rsid w:val="00751198"/>
    <w:rsid w:val="007514F8"/>
    <w:rsid w:val="00753386"/>
    <w:rsid w:val="0076062C"/>
    <w:rsid w:val="00760F06"/>
    <w:rsid w:val="00761842"/>
    <w:rsid w:val="00761BAF"/>
    <w:rsid w:val="00761F99"/>
    <w:rsid w:val="00763C46"/>
    <w:rsid w:val="0076478A"/>
    <w:rsid w:val="00764991"/>
    <w:rsid w:val="007654EB"/>
    <w:rsid w:val="00765F37"/>
    <w:rsid w:val="0077625B"/>
    <w:rsid w:val="00780414"/>
    <w:rsid w:val="00781112"/>
    <w:rsid w:val="00781D31"/>
    <w:rsid w:val="00782518"/>
    <w:rsid w:val="00783443"/>
    <w:rsid w:val="007845AF"/>
    <w:rsid w:val="00785F5E"/>
    <w:rsid w:val="00786FFE"/>
    <w:rsid w:val="007870A2"/>
    <w:rsid w:val="00791758"/>
    <w:rsid w:val="00794AE8"/>
    <w:rsid w:val="00795F23"/>
    <w:rsid w:val="007A2EB8"/>
    <w:rsid w:val="007A63C8"/>
    <w:rsid w:val="007A665A"/>
    <w:rsid w:val="007A7160"/>
    <w:rsid w:val="007A7C39"/>
    <w:rsid w:val="007B102D"/>
    <w:rsid w:val="007B661D"/>
    <w:rsid w:val="007C0820"/>
    <w:rsid w:val="007C34F7"/>
    <w:rsid w:val="007C42E4"/>
    <w:rsid w:val="007C5014"/>
    <w:rsid w:val="007D2EC4"/>
    <w:rsid w:val="007D32CF"/>
    <w:rsid w:val="007D46B8"/>
    <w:rsid w:val="007D4BA8"/>
    <w:rsid w:val="007E054D"/>
    <w:rsid w:val="007F00DE"/>
    <w:rsid w:val="007F096C"/>
    <w:rsid w:val="007F0B18"/>
    <w:rsid w:val="007F1E66"/>
    <w:rsid w:val="007F2EC4"/>
    <w:rsid w:val="007F72B9"/>
    <w:rsid w:val="0080025F"/>
    <w:rsid w:val="00802706"/>
    <w:rsid w:val="0080466C"/>
    <w:rsid w:val="00812200"/>
    <w:rsid w:val="0081230B"/>
    <w:rsid w:val="008132E2"/>
    <w:rsid w:val="008152E8"/>
    <w:rsid w:val="00817002"/>
    <w:rsid w:val="00817A41"/>
    <w:rsid w:val="00821B97"/>
    <w:rsid w:val="00822340"/>
    <w:rsid w:val="00824C75"/>
    <w:rsid w:val="00824E43"/>
    <w:rsid w:val="008276D9"/>
    <w:rsid w:val="00830321"/>
    <w:rsid w:val="00830C68"/>
    <w:rsid w:val="008317A4"/>
    <w:rsid w:val="008401D2"/>
    <w:rsid w:val="00842713"/>
    <w:rsid w:val="008429B1"/>
    <w:rsid w:val="008430B5"/>
    <w:rsid w:val="0084514C"/>
    <w:rsid w:val="00845AC2"/>
    <w:rsid w:val="008461EE"/>
    <w:rsid w:val="0084645E"/>
    <w:rsid w:val="008465A8"/>
    <w:rsid w:val="00847449"/>
    <w:rsid w:val="008502AA"/>
    <w:rsid w:val="00852753"/>
    <w:rsid w:val="00856A44"/>
    <w:rsid w:val="008607D9"/>
    <w:rsid w:val="008607FD"/>
    <w:rsid w:val="00860BA9"/>
    <w:rsid w:val="00863119"/>
    <w:rsid w:val="008632B4"/>
    <w:rsid w:val="008634ED"/>
    <w:rsid w:val="00864225"/>
    <w:rsid w:val="0086463E"/>
    <w:rsid w:val="00865254"/>
    <w:rsid w:val="00866E68"/>
    <w:rsid w:val="00866E8B"/>
    <w:rsid w:val="008769EF"/>
    <w:rsid w:val="008772C5"/>
    <w:rsid w:val="00880B11"/>
    <w:rsid w:val="0088186C"/>
    <w:rsid w:val="00881ECC"/>
    <w:rsid w:val="00883299"/>
    <w:rsid w:val="00883734"/>
    <w:rsid w:val="00883C51"/>
    <w:rsid w:val="0088693C"/>
    <w:rsid w:val="00886C70"/>
    <w:rsid w:val="0089088F"/>
    <w:rsid w:val="00890C17"/>
    <w:rsid w:val="00892140"/>
    <w:rsid w:val="008954F5"/>
    <w:rsid w:val="00896B04"/>
    <w:rsid w:val="00897AA4"/>
    <w:rsid w:val="008A23C9"/>
    <w:rsid w:val="008A27A4"/>
    <w:rsid w:val="008A3AD8"/>
    <w:rsid w:val="008A5EBE"/>
    <w:rsid w:val="008A6712"/>
    <w:rsid w:val="008A6F0F"/>
    <w:rsid w:val="008A73E6"/>
    <w:rsid w:val="008A74BA"/>
    <w:rsid w:val="008A7AB0"/>
    <w:rsid w:val="008B009B"/>
    <w:rsid w:val="008B00D9"/>
    <w:rsid w:val="008B1022"/>
    <w:rsid w:val="008B1306"/>
    <w:rsid w:val="008B1DF8"/>
    <w:rsid w:val="008B3AE1"/>
    <w:rsid w:val="008B3F39"/>
    <w:rsid w:val="008B42EE"/>
    <w:rsid w:val="008B503A"/>
    <w:rsid w:val="008B5196"/>
    <w:rsid w:val="008B5456"/>
    <w:rsid w:val="008B6598"/>
    <w:rsid w:val="008C016B"/>
    <w:rsid w:val="008C22C4"/>
    <w:rsid w:val="008C39A5"/>
    <w:rsid w:val="008C4DE9"/>
    <w:rsid w:val="008C59A1"/>
    <w:rsid w:val="008C5BFE"/>
    <w:rsid w:val="008C65CC"/>
    <w:rsid w:val="008D1002"/>
    <w:rsid w:val="008D3270"/>
    <w:rsid w:val="008D3CEA"/>
    <w:rsid w:val="008D6ABF"/>
    <w:rsid w:val="008E1BD5"/>
    <w:rsid w:val="008E2534"/>
    <w:rsid w:val="008E4BBE"/>
    <w:rsid w:val="008E60A4"/>
    <w:rsid w:val="008E7A27"/>
    <w:rsid w:val="008F1240"/>
    <w:rsid w:val="008F32AB"/>
    <w:rsid w:val="008F5377"/>
    <w:rsid w:val="008F5556"/>
    <w:rsid w:val="00900D11"/>
    <w:rsid w:val="00901624"/>
    <w:rsid w:val="009022DB"/>
    <w:rsid w:val="0090571D"/>
    <w:rsid w:val="00906933"/>
    <w:rsid w:val="0091062A"/>
    <w:rsid w:val="00912FD9"/>
    <w:rsid w:val="00913FF1"/>
    <w:rsid w:val="0091486A"/>
    <w:rsid w:val="00915408"/>
    <w:rsid w:val="00915FB4"/>
    <w:rsid w:val="00917EFB"/>
    <w:rsid w:val="009209EC"/>
    <w:rsid w:val="00921287"/>
    <w:rsid w:val="00921F15"/>
    <w:rsid w:val="00921FB1"/>
    <w:rsid w:val="0092318D"/>
    <w:rsid w:val="009239F3"/>
    <w:rsid w:val="00927054"/>
    <w:rsid w:val="0092705F"/>
    <w:rsid w:val="00927F15"/>
    <w:rsid w:val="00931CFE"/>
    <w:rsid w:val="00940155"/>
    <w:rsid w:val="00940BC5"/>
    <w:rsid w:val="00942D64"/>
    <w:rsid w:val="0094415A"/>
    <w:rsid w:val="00944CDA"/>
    <w:rsid w:val="009476F0"/>
    <w:rsid w:val="009516B2"/>
    <w:rsid w:val="009526B1"/>
    <w:rsid w:val="009546DB"/>
    <w:rsid w:val="00956404"/>
    <w:rsid w:val="00956967"/>
    <w:rsid w:val="0095721E"/>
    <w:rsid w:val="00960EE0"/>
    <w:rsid w:val="00964D1A"/>
    <w:rsid w:val="00966339"/>
    <w:rsid w:val="009675B5"/>
    <w:rsid w:val="00970FD5"/>
    <w:rsid w:val="00971A0B"/>
    <w:rsid w:val="009732DD"/>
    <w:rsid w:val="00973A86"/>
    <w:rsid w:val="0097549D"/>
    <w:rsid w:val="00975FC1"/>
    <w:rsid w:val="00976238"/>
    <w:rsid w:val="00976763"/>
    <w:rsid w:val="009767AE"/>
    <w:rsid w:val="00977E98"/>
    <w:rsid w:val="009800F9"/>
    <w:rsid w:val="00981544"/>
    <w:rsid w:val="00981FAF"/>
    <w:rsid w:val="009821BB"/>
    <w:rsid w:val="009838DA"/>
    <w:rsid w:val="009838ED"/>
    <w:rsid w:val="00987EDE"/>
    <w:rsid w:val="00993677"/>
    <w:rsid w:val="00993F6D"/>
    <w:rsid w:val="00995905"/>
    <w:rsid w:val="009A0924"/>
    <w:rsid w:val="009A2B15"/>
    <w:rsid w:val="009A30BB"/>
    <w:rsid w:val="009A4D6B"/>
    <w:rsid w:val="009A6F35"/>
    <w:rsid w:val="009A77D0"/>
    <w:rsid w:val="009B0839"/>
    <w:rsid w:val="009B15DE"/>
    <w:rsid w:val="009B2DFD"/>
    <w:rsid w:val="009B3842"/>
    <w:rsid w:val="009B3D9D"/>
    <w:rsid w:val="009B56F0"/>
    <w:rsid w:val="009B59A4"/>
    <w:rsid w:val="009B5EC6"/>
    <w:rsid w:val="009C17D6"/>
    <w:rsid w:val="009C198B"/>
    <w:rsid w:val="009C1AF4"/>
    <w:rsid w:val="009C5599"/>
    <w:rsid w:val="009C6377"/>
    <w:rsid w:val="009C7D16"/>
    <w:rsid w:val="009D0637"/>
    <w:rsid w:val="009D1CC7"/>
    <w:rsid w:val="009D4347"/>
    <w:rsid w:val="009D49C5"/>
    <w:rsid w:val="009D4BA4"/>
    <w:rsid w:val="009D51C9"/>
    <w:rsid w:val="009D5612"/>
    <w:rsid w:val="009D7BB8"/>
    <w:rsid w:val="009E0007"/>
    <w:rsid w:val="009E0B38"/>
    <w:rsid w:val="009E3873"/>
    <w:rsid w:val="009E434B"/>
    <w:rsid w:val="009E5813"/>
    <w:rsid w:val="009E6057"/>
    <w:rsid w:val="009E6832"/>
    <w:rsid w:val="009F3A04"/>
    <w:rsid w:val="009F7553"/>
    <w:rsid w:val="009F7732"/>
    <w:rsid w:val="00A03F2D"/>
    <w:rsid w:val="00A05797"/>
    <w:rsid w:val="00A1168B"/>
    <w:rsid w:val="00A137B4"/>
    <w:rsid w:val="00A14E4C"/>
    <w:rsid w:val="00A17938"/>
    <w:rsid w:val="00A17A9A"/>
    <w:rsid w:val="00A17A9D"/>
    <w:rsid w:val="00A17E8B"/>
    <w:rsid w:val="00A23713"/>
    <w:rsid w:val="00A2545B"/>
    <w:rsid w:val="00A267DE"/>
    <w:rsid w:val="00A272D2"/>
    <w:rsid w:val="00A31AC8"/>
    <w:rsid w:val="00A31CBF"/>
    <w:rsid w:val="00A32E46"/>
    <w:rsid w:val="00A32FCC"/>
    <w:rsid w:val="00A33F44"/>
    <w:rsid w:val="00A40D5D"/>
    <w:rsid w:val="00A40F2F"/>
    <w:rsid w:val="00A41405"/>
    <w:rsid w:val="00A425EC"/>
    <w:rsid w:val="00A42BCF"/>
    <w:rsid w:val="00A438DB"/>
    <w:rsid w:val="00A440A0"/>
    <w:rsid w:val="00A444AE"/>
    <w:rsid w:val="00A456EE"/>
    <w:rsid w:val="00A4657D"/>
    <w:rsid w:val="00A46894"/>
    <w:rsid w:val="00A474AA"/>
    <w:rsid w:val="00A503FC"/>
    <w:rsid w:val="00A53C80"/>
    <w:rsid w:val="00A53C87"/>
    <w:rsid w:val="00A5561A"/>
    <w:rsid w:val="00A570AD"/>
    <w:rsid w:val="00A57388"/>
    <w:rsid w:val="00A57EB1"/>
    <w:rsid w:val="00A60822"/>
    <w:rsid w:val="00A6097B"/>
    <w:rsid w:val="00A61EB6"/>
    <w:rsid w:val="00A63D1E"/>
    <w:rsid w:val="00A63F2A"/>
    <w:rsid w:val="00A704BB"/>
    <w:rsid w:val="00A73E49"/>
    <w:rsid w:val="00A76B37"/>
    <w:rsid w:val="00A77E3F"/>
    <w:rsid w:val="00A80612"/>
    <w:rsid w:val="00A84C9E"/>
    <w:rsid w:val="00A85849"/>
    <w:rsid w:val="00A862BB"/>
    <w:rsid w:val="00A8765D"/>
    <w:rsid w:val="00A91982"/>
    <w:rsid w:val="00A91CA9"/>
    <w:rsid w:val="00A948E0"/>
    <w:rsid w:val="00A9612B"/>
    <w:rsid w:val="00A96C79"/>
    <w:rsid w:val="00AA19E8"/>
    <w:rsid w:val="00AA19FC"/>
    <w:rsid w:val="00AA2EA6"/>
    <w:rsid w:val="00AA3177"/>
    <w:rsid w:val="00AA3953"/>
    <w:rsid w:val="00AA4D4F"/>
    <w:rsid w:val="00AA553F"/>
    <w:rsid w:val="00AA7719"/>
    <w:rsid w:val="00AB2647"/>
    <w:rsid w:val="00AB26D9"/>
    <w:rsid w:val="00AB33FB"/>
    <w:rsid w:val="00AB4613"/>
    <w:rsid w:val="00AB558F"/>
    <w:rsid w:val="00AB5758"/>
    <w:rsid w:val="00AB6F19"/>
    <w:rsid w:val="00AC1206"/>
    <w:rsid w:val="00AC22E1"/>
    <w:rsid w:val="00AC23C4"/>
    <w:rsid w:val="00AC2AB2"/>
    <w:rsid w:val="00AC4CF6"/>
    <w:rsid w:val="00AC5107"/>
    <w:rsid w:val="00AD17EB"/>
    <w:rsid w:val="00AD2349"/>
    <w:rsid w:val="00AD2955"/>
    <w:rsid w:val="00AD346C"/>
    <w:rsid w:val="00AD380C"/>
    <w:rsid w:val="00AD46BD"/>
    <w:rsid w:val="00AD609D"/>
    <w:rsid w:val="00AD6F31"/>
    <w:rsid w:val="00AE0ED2"/>
    <w:rsid w:val="00AE155D"/>
    <w:rsid w:val="00AE5502"/>
    <w:rsid w:val="00AE763C"/>
    <w:rsid w:val="00AF209F"/>
    <w:rsid w:val="00AF2882"/>
    <w:rsid w:val="00AF28A9"/>
    <w:rsid w:val="00AF3D4A"/>
    <w:rsid w:val="00AF3EE1"/>
    <w:rsid w:val="00AF43DA"/>
    <w:rsid w:val="00AF5D22"/>
    <w:rsid w:val="00AF67E6"/>
    <w:rsid w:val="00AF76FD"/>
    <w:rsid w:val="00B0161A"/>
    <w:rsid w:val="00B05716"/>
    <w:rsid w:val="00B0572E"/>
    <w:rsid w:val="00B10498"/>
    <w:rsid w:val="00B118C0"/>
    <w:rsid w:val="00B120AE"/>
    <w:rsid w:val="00B122B3"/>
    <w:rsid w:val="00B124A5"/>
    <w:rsid w:val="00B12B1A"/>
    <w:rsid w:val="00B16523"/>
    <w:rsid w:val="00B20311"/>
    <w:rsid w:val="00B21C44"/>
    <w:rsid w:val="00B22887"/>
    <w:rsid w:val="00B245C9"/>
    <w:rsid w:val="00B24FFA"/>
    <w:rsid w:val="00B25249"/>
    <w:rsid w:val="00B25572"/>
    <w:rsid w:val="00B25D82"/>
    <w:rsid w:val="00B3043A"/>
    <w:rsid w:val="00B314EB"/>
    <w:rsid w:val="00B3442C"/>
    <w:rsid w:val="00B35725"/>
    <w:rsid w:val="00B35CE9"/>
    <w:rsid w:val="00B427D3"/>
    <w:rsid w:val="00B42D6D"/>
    <w:rsid w:val="00B43B8B"/>
    <w:rsid w:val="00B4548F"/>
    <w:rsid w:val="00B47B40"/>
    <w:rsid w:val="00B47B5B"/>
    <w:rsid w:val="00B5147F"/>
    <w:rsid w:val="00B51AD5"/>
    <w:rsid w:val="00B52955"/>
    <w:rsid w:val="00B529F5"/>
    <w:rsid w:val="00B54F33"/>
    <w:rsid w:val="00B56102"/>
    <w:rsid w:val="00B6018A"/>
    <w:rsid w:val="00B64F61"/>
    <w:rsid w:val="00B65EB7"/>
    <w:rsid w:val="00B67E49"/>
    <w:rsid w:val="00B71215"/>
    <w:rsid w:val="00B72F6B"/>
    <w:rsid w:val="00B73B05"/>
    <w:rsid w:val="00B75410"/>
    <w:rsid w:val="00B75C08"/>
    <w:rsid w:val="00B82020"/>
    <w:rsid w:val="00B84E7C"/>
    <w:rsid w:val="00B939FB"/>
    <w:rsid w:val="00B93C8B"/>
    <w:rsid w:val="00B96EA4"/>
    <w:rsid w:val="00B976A5"/>
    <w:rsid w:val="00B97A84"/>
    <w:rsid w:val="00B97DC1"/>
    <w:rsid w:val="00BA1FD1"/>
    <w:rsid w:val="00BA25F4"/>
    <w:rsid w:val="00BA3C6B"/>
    <w:rsid w:val="00BA4079"/>
    <w:rsid w:val="00BA56E3"/>
    <w:rsid w:val="00BB0DB7"/>
    <w:rsid w:val="00BB0EE9"/>
    <w:rsid w:val="00BB1E57"/>
    <w:rsid w:val="00BB3230"/>
    <w:rsid w:val="00BB6367"/>
    <w:rsid w:val="00BC0AD9"/>
    <w:rsid w:val="00BC3642"/>
    <w:rsid w:val="00BC36B4"/>
    <w:rsid w:val="00BC4059"/>
    <w:rsid w:val="00BC4D25"/>
    <w:rsid w:val="00BC76BF"/>
    <w:rsid w:val="00BC7DB5"/>
    <w:rsid w:val="00BD1DA3"/>
    <w:rsid w:val="00BD4F00"/>
    <w:rsid w:val="00BD71A7"/>
    <w:rsid w:val="00BE132F"/>
    <w:rsid w:val="00BE565B"/>
    <w:rsid w:val="00BF0219"/>
    <w:rsid w:val="00BF14A5"/>
    <w:rsid w:val="00BF2D64"/>
    <w:rsid w:val="00BF3CF4"/>
    <w:rsid w:val="00BF4F77"/>
    <w:rsid w:val="00BF66CD"/>
    <w:rsid w:val="00BF7E92"/>
    <w:rsid w:val="00BF7F6F"/>
    <w:rsid w:val="00C0051E"/>
    <w:rsid w:val="00C01B42"/>
    <w:rsid w:val="00C045EA"/>
    <w:rsid w:val="00C04CDF"/>
    <w:rsid w:val="00C10417"/>
    <w:rsid w:val="00C143E5"/>
    <w:rsid w:val="00C15584"/>
    <w:rsid w:val="00C169DE"/>
    <w:rsid w:val="00C16BA1"/>
    <w:rsid w:val="00C17AFD"/>
    <w:rsid w:val="00C21B0E"/>
    <w:rsid w:val="00C22175"/>
    <w:rsid w:val="00C24FAA"/>
    <w:rsid w:val="00C26249"/>
    <w:rsid w:val="00C2705D"/>
    <w:rsid w:val="00C27667"/>
    <w:rsid w:val="00C278B4"/>
    <w:rsid w:val="00C301F5"/>
    <w:rsid w:val="00C3371A"/>
    <w:rsid w:val="00C33D82"/>
    <w:rsid w:val="00C35BB9"/>
    <w:rsid w:val="00C36412"/>
    <w:rsid w:val="00C379C2"/>
    <w:rsid w:val="00C37CC6"/>
    <w:rsid w:val="00C40D40"/>
    <w:rsid w:val="00C41083"/>
    <w:rsid w:val="00C4352B"/>
    <w:rsid w:val="00C4743C"/>
    <w:rsid w:val="00C50A9D"/>
    <w:rsid w:val="00C51A60"/>
    <w:rsid w:val="00C51D89"/>
    <w:rsid w:val="00C54E61"/>
    <w:rsid w:val="00C56BBB"/>
    <w:rsid w:val="00C57CF2"/>
    <w:rsid w:val="00C61832"/>
    <w:rsid w:val="00C62291"/>
    <w:rsid w:val="00C65F39"/>
    <w:rsid w:val="00C71DA4"/>
    <w:rsid w:val="00C7272D"/>
    <w:rsid w:val="00C73092"/>
    <w:rsid w:val="00C75B16"/>
    <w:rsid w:val="00C76BAB"/>
    <w:rsid w:val="00C773D6"/>
    <w:rsid w:val="00C805B3"/>
    <w:rsid w:val="00C8133C"/>
    <w:rsid w:val="00C8483A"/>
    <w:rsid w:val="00C84A0F"/>
    <w:rsid w:val="00C857FE"/>
    <w:rsid w:val="00C87F9C"/>
    <w:rsid w:val="00C91ACB"/>
    <w:rsid w:val="00C92524"/>
    <w:rsid w:val="00C931EC"/>
    <w:rsid w:val="00C95275"/>
    <w:rsid w:val="00C958D0"/>
    <w:rsid w:val="00C95B4D"/>
    <w:rsid w:val="00C96D82"/>
    <w:rsid w:val="00CA3546"/>
    <w:rsid w:val="00CA3EF0"/>
    <w:rsid w:val="00CA4CC1"/>
    <w:rsid w:val="00CA6779"/>
    <w:rsid w:val="00CA7AD7"/>
    <w:rsid w:val="00CB1C14"/>
    <w:rsid w:val="00CB22FB"/>
    <w:rsid w:val="00CB29FB"/>
    <w:rsid w:val="00CB38BC"/>
    <w:rsid w:val="00CB6355"/>
    <w:rsid w:val="00CB69CA"/>
    <w:rsid w:val="00CB70A1"/>
    <w:rsid w:val="00CB7333"/>
    <w:rsid w:val="00CC262B"/>
    <w:rsid w:val="00CC28C1"/>
    <w:rsid w:val="00CC2A23"/>
    <w:rsid w:val="00CC3195"/>
    <w:rsid w:val="00CC3379"/>
    <w:rsid w:val="00CC3F7B"/>
    <w:rsid w:val="00CC42EF"/>
    <w:rsid w:val="00CC4FC0"/>
    <w:rsid w:val="00CC55A3"/>
    <w:rsid w:val="00CC56DE"/>
    <w:rsid w:val="00CC59B3"/>
    <w:rsid w:val="00CC701C"/>
    <w:rsid w:val="00CC734B"/>
    <w:rsid w:val="00CC78E6"/>
    <w:rsid w:val="00CD0E25"/>
    <w:rsid w:val="00CD0F29"/>
    <w:rsid w:val="00CD152A"/>
    <w:rsid w:val="00CD2B9D"/>
    <w:rsid w:val="00CD3B1D"/>
    <w:rsid w:val="00CD48A1"/>
    <w:rsid w:val="00CD5B17"/>
    <w:rsid w:val="00CD6F15"/>
    <w:rsid w:val="00CE0A79"/>
    <w:rsid w:val="00CE231A"/>
    <w:rsid w:val="00CE3001"/>
    <w:rsid w:val="00CE4618"/>
    <w:rsid w:val="00CE4B07"/>
    <w:rsid w:val="00CE6045"/>
    <w:rsid w:val="00CF06E7"/>
    <w:rsid w:val="00CF20FD"/>
    <w:rsid w:val="00CF3CEE"/>
    <w:rsid w:val="00CF4F2D"/>
    <w:rsid w:val="00CF4F9B"/>
    <w:rsid w:val="00CF7120"/>
    <w:rsid w:val="00CF7BFC"/>
    <w:rsid w:val="00D0286D"/>
    <w:rsid w:val="00D045AB"/>
    <w:rsid w:val="00D0493E"/>
    <w:rsid w:val="00D06034"/>
    <w:rsid w:val="00D0658C"/>
    <w:rsid w:val="00D06ECB"/>
    <w:rsid w:val="00D10AA7"/>
    <w:rsid w:val="00D115DE"/>
    <w:rsid w:val="00D175B4"/>
    <w:rsid w:val="00D17ADC"/>
    <w:rsid w:val="00D17C76"/>
    <w:rsid w:val="00D17F4A"/>
    <w:rsid w:val="00D218EC"/>
    <w:rsid w:val="00D260D6"/>
    <w:rsid w:val="00D27CD7"/>
    <w:rsid w:val="00D30B7A"/>
    <w:rsid w:val="00D30F7E"/>
    <w:rsid w:val="00D327A8"/>
    <w:rsid w:val="00D330F5"/>
    <w:rsid w:val="00D360CA"/>
    <w:rsid w:val="00D368AB"/>
    <w:rsid w:val="00D40FC3"/>
    <w:rsid w:val="00D41F8D"/>
    <w:rsid w:val="00D42FA8"/>
    <w:rsid w:val="00D4606B"/>
    <w:rsid w:val="00D46C86"/>
    <w:rsid w:val="00D50A63"/>
    <w:rsid w:val="00D5125D"/>
    <w:rsid w:val="00D512F8"/>
    <w:rsid w:val="00D515FE"/>
    <w:rsid w:val="00D5330D"/>
    <w:rsid w:val="00D56A5E"/>
    <w:rsid w:val="00D56C96"/>
    <w:rsid w:val="00D60F0B"/>
    <w:rsid w:val="00D61ED7"/>
    <w:rsid w:val="00D62610"/>
    <w:rsid w:val="00D643D2"/>
    <w:rsid w:val="00D702ED"/>
    <w:rsid w:val="00D7046C"/>
    <w:rsid w:val="00D70AA0"/>
    <w:rsid w:val="00D72C84"/>
    <w:rsid w:val="00D759ED"/>
    <w:rsid w:val="00D75BD1"/>
    <w:rsid w:val="00D76120"/>
    <w:rsid w:val="00D762FB"/>
    <w:rsid w:val="00D77F81"/>
    <w:rsid w:val="00D802B1"/>
    <w:rsid w:val="00D824EC"/>
    <w:rsid w:val="00D83052"/>
    <w:rsid w:val="00D84051"/>
    <w:rsid w:val="00D872E6"/>
    <w:rsid w:val="00D87EE8"/>
    <w:rsid w:val="00D9176B"/>
    <w:rsid w:val="00D91DC6"/>
    <w:rsid w:val="00D95D41"/>
    <w:rsid w:val="00D96067"/>
    <w:rsid w:val="00D964DF"/>
    <w:rsid w:val="00D973DC"/>
    <w:rsid w:val="00D97E17"/>
    <w:rsid w:val="00DA02DC"/>
    <w:rsid w:val="00DA27D6"/>
    <w:rsid w:val="00DA3485"/>
    <w:rsid w:val="00DA370C"/>
    <w:rsid w:val="00DA7A43"/>
    <w:rsid w:val="00DB3327"/>
    <w:rsid w:val="00DB63CF"/>
    <w:rsid w:val="00DC1839"/>
    <w:rsid w:val="00DC7414"/>
    <w:rsid w:val="00DD253A"/>
    <w:rsid w:val="00DD50EF"/>
    <w:rsid w:val="00DD54B7"/>
    <w:rsid w:val="00DD55CF"/>
    <w:rsid w:val="00DD5716"/>
    <w:rsid w:val="00DD5790"/>
    <w:rsid w:val="00DD5EBC"/>
    <w:rsid w:val="00DD6A47"/>
    <w:rsid w:val="00DD6E6E"/>
    <w:rsid w:val="00DD79D3"/>
    <w:rsid w:val="00DE229E"/>
    <w:rsid w:val="00DE28E6"/>
    <w:rsid w:val="00DE32BF"/>
    <w:rsid w:val="00DE3475"/>
    <w:rsid w:val="00DE569C"/>
    <w:rsid w:val="00DE5B1F"/>
    <w:rsid w:val="00DE6149"/>
    <w:rsid w:val="00DE7367"/>
    <w:rsid w:val="00DF09E8"/>
    <w:rsid w:val="00DF6B94"/>
    <w:rsid w:val="00E0000A"/>
    <w:rsid w:val="00E00344"/>
    <w:rsid w:val="00E047DA"/>
    <w:rsid w:val="00E04D73"/>
    <w:rsid w:val="00E0566D"/>
    <w:rsid w:val="00E05BA3"/>
    <w:rsid w:val="00E10D3B"/>
    <w:rsid w:val="00E13CE9"/>
    <w:rsid w:val="00E16105"/>
    <w:rsid w:val="00E21969"/>
    <w:rsid w:val="00E30AC2"/>
    <w:rsid w:val="00E30C17"/>
    <w:rsid w:val="00E33150"/>
    <w:rsid w:val="00E34626"/>
    <w:rsid w:val="00E35B4C"/>
    <w:rsid w:val="00E36D93"/>
    <w:rsid w:val="00E37DB8"/>
    <w:rsid w:val="00E406EA"/>
    <w:rsid w:val="00E417E3"/>
    <w:rsid w:val="00E4191D"/>
    <w:rsid w:val="00E42224"/>
    <w:rsid w:val="00E42F04"/>
    <w:rsid w:val="00E4671D"/>
    <w:rsid w:val="00E4686D"/>
    <w:rsid w:val="00E52B68"/>
    <w:rsid w:val="00E56894"/>
    <w:rsid w:val="00E56A63"/>
    <w:rsid w:val="00E60E5F"/>
    <w:rsid w:val="00E6152C"/>
    <w:rsid w:val="00E64CE4"/>
    <w:rsid w:val="00E67838"/>
    <w:rsid w:val="00E67B5F"/>
    <w:rsid w:val="00E70E89"/>
    <w:rsid w:val="00E71F2A"/>
    <w:rsid w:val="00E72142"/>
    <w:rsid w:val="00E74107"/>
    <w:rsid w:val="00E759E9"/>
    <w:rsid w:val="00E75B9E"/>
    <w:rsid w:val="00E77605"/>
    <w:rsid w:val="00E77683"/>
    <w:rsid w:val="00E81F56"/>
    <w:rsid w:val="00E83AB9"/>
    <w:rsid w:val="00E8413C"/>
    <w:rsid w:val="00E84482"/>
    <w:rsid w:val="00E84DD7"/>
    <w:rsid w:val="00E9144B"/>
    <w:rsid w:val="00E92F0B"/>
    <w:rsid w:val="00E93AD9"/>
    <w:rsid w:val="00E967E8"/>
    <w:rsid w:val="00E97CFB"/>
    <w:rsid w:val="00EA0683"/>
    <w:rsid w:val="00EA1E36"/>
    <w:rsid w:val="00EA2496"/>
    <w:rsid w:val="00EA678C"/>
    <w:rsid w:val="00EB3434"/>
    <w:rsid w:val="00EB3EF2"/>
    <w:rsid w:val="00EB5E4D"/>
    <w:rsid w:val="00EC1A85"/>
    <w:rsid w:val="00EC20C7"/>
    <w:rsid w:val="00EC5048"/>
    <w:rsid w:val="00EC565D"/>
    <w:rsid w:val="00EC6515"/>
    <w:rsid w:val="00EC713E"/>
    <w:rsid w:val="00ED0313"/>
    <w:rsid w:val="00ED0CD0"/>
    <w:rsid w:val="00ED0CF7"/>
    <w:rsid w:val="00ED1255"/>
    <w:rsid w:val="00ED4AEF"/>
    <w:rsid w:val="00ED5174"/>
    <w:rsid w:val="00ED6944"/>
    <w:rsid w:val="00ED6980"/>
    <w:rsid w:val="00ED6B79"/>
    <w:rsid w:val="00EE1F6F"/>
    <w:rsid w:val="00EE26C5"/>
    <w:rsid w:val="00EE35DC"/>
    <w:rsid w:val="00EF1D24"/>
    <w:rsid w:val="00EF526F"/>
    <w:rsid w:val="00EF74AE"/>
    <w:rsid w:val="00F012F3"/>
    <w:rsid w:val="00F01BDA"/>
    <w:rsid w:val="00F0211D"/>
    <w:rsid w:val="00F036F1"/>
    <w:rsid w:val="00F0518D"/>
    <w:rsid w:val="00F05634"/>
    <w:rsid w:val="00F100E1"/>
    <w:rsid w:val="00F1310E"/>
    <w:rsid w:val="00F1334A"/>
    <w:rsid w:val="00F1399A"/>
    <w:rsid w:val="00F13C56"/>
    <w:rsid w:val="00F13ECD"/>
    <w:rsid w:val="00F14323"/>
    <w:rsid w:val="00F1471E"/>
    <w:rsid w:val="00F14AE8"/>
    <w:rsid w:val="00F15BD9"/>
    <w:rsid w:val="00F22165"/>
    <w:rsid w:val="00F22E94"/>
    <w:rsid w:val="00F25365"/>
    <w:rsid w:val="00F25CEE"/>
    <w:rsid w:val="00F2750D"/>
    <w:rsid w:val="00F27B3B"/>
    <w:rsid w:val="00F34CA0"/>
    <w:rsid w:val="00F37D17"/>
    <w:rsid w:val="00F441E1"/>
    <w:rsid w:val="00F46600"/>
    <w:rsid w:val="00F46D9F"/>
    <w:rsid w:val="00F52F78"/>
    <w:rsid w:val="00F545A8"/>
    <w:rsid w:val="00F54781"/>
    <w:rsid w:val="00F5534D"/>
    <w:rsid w:val="00F55474"/>
    <w:rsid w:val="00F564C4"/>
    <w:rsid w:val="00F569EB"/>
    <w:rsid w:val="00F57843"/>
    <w:rsid w:val="00F604D3"/>
    <w:rsid w:val="00F6180C"/>
    <w:rsid w:val="00F61DD2"/>
    <w:rsid w:val="00F6357F"/>
    <w:rsid w:val="00F64223"/>
    <w:rsid w:val="00F64980"/>
    <w:rsid w:val="00F6690F"/>
    <w:rsid w:val="00F677E1"/>
    <w:rsid w:val="00F6783C"/>
    <w:rsid w:val="00F67A51"/>
    <w:rsid w:val="00F67F8D"/>
    <w:rsid w:val="00F7033E"/>
    <w:rsid w:val="00F70F5B"/>
    <w:rsid w:val="00F73856"/>
    <w:rsid w:val="00F74F46"/>
    <w:rsid w:val="00F77FCF"/>
    <w:rsid w:val="00F8074C"/>
    <w:rsid w:val="00F82301"/>
    <w:rsid w:val="00F83C4F"/>
    <w:rsid w:val="00F84629"/>
    <w:rsid w:val="00F84797"/>
    <w:rsid w:val="00F85816"/>
    <w:rsid w:val="00F8600B"/>
    <w:rsid w:val="00F872A7"/>
    <w:rsid w:val="00F90DA6"/>
    <w:rsid w:val="00F92F48"/>
    <w:rsid w:val="00F93E93"/>
    <w:rsid w:val="00F940A2"/>
    <w:rsid w:val="00F9440A"/>
    <w:rsid w:val="00F94CC2"/>
    <w:rsid w:val="00F94DA9"/>
    <w:rsid w:val="00FA07BD"/>
    <w:rsid w:val="00FA24FF"/>
    <w:rsid w:val="00FA2C80"/>
    <w:rsid w:val="00FA2DB9"/>
    <w:rsid w:val="00FA464F"/>
    <w:rsid w:val="00FA4F74"/>
    <w:rsid w:val="00FB0CD0"/>
    <w:rsid w:val="00FB0E53"/>
    <w:rsid w:val="00FB13FE"/>
    <w:rsid w:val="00FB443F"/>
    <w:rsid w:val="00FB4A88"/>
    <w:rsid w:val="00FB5566"/>
    <w:rsid w:val="00FC0C42"/>
    <w:rsid w:val="00FC3782"/>
    <w:rsid w:val="00FC5B84"/>
    <w:rsid w:val="00FC6E08"/>
    <w:rsid w:val="00FD2138"/>
    <w:rsid w:val="00FD2D66"/>
    <w:rsid w:val="00FD3786"/>
    <w:rsid w:val="00FD3CFC"/>
    <w:rsid w:val="00FD41D0"/>
    <w:rsid w:val="00FD4DD3"/>
    <w:rsid w:val="00FD5250"/>
    <w:rsid w:val="00FD586C"/>
    <w:rsid w:val="00FD7777"/>
    <w:rsid w:val="00FE096E"/>
    <w:rsid w:val="00FE287A"/>
    <w:rsid w:val="00FE38DE"/>
    <w:rsid w:val="00FE6514"/>
    <w:rsid w:val="00FE6BF8"/>
    <w:rsid w:val="00FE6D1D"/>
    <w:rsid w:val="00FE7B97"/>
    <w:rsid w:val="00FF0168"/>
    <w:rsid w:val="00FF4269"/>
    <w:rsid w:val="00FF5E6C"/>
    <w:rsid w:val="00FF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F2D3"/>
  <w15:docId w15:val="{B0FBA43E-51D4-4375-926A-31976B63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1832"/>
    <w:rPr>
      <w:rFonts w:ascii="Arial" w:hAnsi="Arial"/>
    </w:rPr>
  </w:style>
  <w:style w:type="paragraph" w:styleId="Heading1">
    <w:name w:val="heading 1"/>
    <w:basedOn w:val="Normal"/>
    <w:next w:val="Normal"/>
    <w:qFormat/>
    <w:rsid w:val="00254373"/>
    <w:pPr>
      <w:keepNext/>
      <w:numPr>
        <w:numId w:val="1"/>
      </w:numPr>
      <w:spacing w:after="60"/>
      <w:outlineLvl w:val="0"/>
    </w:pPr>
    <w:rPr>
      <w:rFonts w:ascii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54373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254373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6823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823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823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8235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8235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8235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3557A"/>
    <w:pPr>
      <w:tabs>
        <w:tab w:val="left" w:pos="600"/>
        <w:tab w:val="right" w:leader="dot" w:pos="8630"/>
      </w:tabs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2E7A54"/>
    <w:pPr>
      <w:tabs>
        <w:tab w:val="left" w:pos="1138"/>
        <w:tab w:val="left" w:pos="1858"/>
        <w:tab w:val="right" w:leader="dot" w:pos="8190"/>
      </w:tabs>
      <w:ind w:left="2290" w:hanging="1138"/>
    </w:pPr>
  </w:style>
  <w:style w:type="paragraph" w:styleId="TOC4">
    <w:name w:val="toc 4"/>
    <w:basedOn w:val="Normal"/>
    <w:next w:val="Normal"/>
    <w:autoRedefine/>
    <w:semiHidden/>
    <w:rsid w:val="00682357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682357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682357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682357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682357"/>
    <w:pPr>
      <w:ind w:left="1400"/>
    </w:pPr>
    <w:rPr>
      <w:rFonts w:ascii="Times New Roman" w:hAnsi="Times New Roman"/>
    </w:rPr>
  </w:style>
  <w:style w:type="character" w:styleId="Hyperlink">
    <w:name w:val="Hyperlink"/>
    <w:rsid w:val="00682357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682357"/>
    <w:pPr>
      <w:spacing w:after="120" w:line="0" w:lineRule="atLeast"/>
      <w:ind w:left="360"/>
    </w:pPr>
    <w:rPr>
      <w:spacing w:val="-5"/>
      <w:sz w:val="20"/>
      <w:szCs w:val="20"/>
    </w:rPr>
  </w:style>
  <w:style w:type="paragraph" w:customStyle="1" w:styleId="TableText">
    <w:name w:val="Table Text"/>
    <w:basedOn w:val="Normal"/>
    <w:rsid w:val="00682357"/>
    <w:pPr>
      <w:ind w:left="14"/>
    </w:pPr>
    <w:rPr>
      <w:spacing w:val="-5"/>
      <w:sz w:val="16"/>
      <w:szCs w:val="20"/>
    </w:rPr>
  </w:style>
  <w:style w:type="paragraph" w:customStyle="1" w:styleId="TableHeader">
    <w:name w:val="Table Header"/>
    <w:basedOn w:val="Normal"/>
    <w:rsid w:val="00682357"/>
    <w:pPr>
      <w:spacing w:before="60"/>
      <w:jc w:val="center"/>
    </w:pPr>
    <w:rPr>
      <w:b/>
      <w:spacing w:val="-5"/>
      <w:sz w:val="16"/>
      <w:szCs w:val="20"/>
    </w:rPr>
  </w:style>
  <w:style w:type="paragraph" w:styleId="Header">
    <w:name w:val="header"/>
    <w:basedOn w:val="Normal"/>
    <w:rsid w:val="006823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357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sid w:val="00682357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682357"/>
    <w:rPr>
      <w:sz w:val="18"/>
      <w:szCs w:val="20"/>
    </w:rPr>
  </w:style>
  <w:style w:type="paragraph" w:styleId="BodyText3">
    <w:name w:val="Body Text 3"/>
    <w:basedOn w:val="Normal"/>
    <w:rsid w:val="00682357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682357"/>
    <w:rPr>
      <w:sz w:val="16"/>
    </w:rPr>
  </w:style>
  <w:style w:type="paragraph" w:customStyle="1" w:styleId="StyleHeading3Italic">
    <w:name w:val="Style Heading 3 + Italic"/>
    <w:basedOn w:val="Heading3"/>
    <w:rsid w:val="00682357"/>
    <w:rPr>
      <w:i/>
      <w:iCs/>
    </w:rPr>
  </w:style>
  <w:style w:type="character" w:customStyle="1" w:styleId="StyleHeading3ItalicChar">
    <w:name w:val="Style Heading 3 + Italic Char"/>
    <w:rsid w:val="00682357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682357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682357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682357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</w:rPr>
  </w:style>
  <w:style w:type="character" w:styleId="Emphasis">
    <w:name w:val="Emphasis"/>
    <w:qFormat/>
    <w:rsid w:val="00A03F2D"/>
    <w:rPr>
      <w:rFonts w:ascii="Calibri" w:hAnsi="Calibri"/>
      <w:i/>
      <w:iCs/>
      <w:sz w:val="20"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uiPriority w:val="1"/>
    <w:qFormat/>
    <w:rsid w:val="00031784"/>
    <w:pPr>
      <w:ind w:left="720"/>
    </w:pPr>
    <w:rPr>
      <w:color w:val="333333"/>
    </w:rPr>
  </w:style>
  <w:style w:type="paragraph" w:styleId="TOCHeading">
    <w:name w:val="TOC Heading"/>
    <w:basedOn w:val="Heading1"/>
    <w:next w:val="Normal"/>
    <w:uiPriority w:val="39"/>
    <w:qFormat/>
    <w:rsid w:val="002A72D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StyleBody">
    <w:name w:val="Style +Body"/>
    <w:rsid w:val="00BA1FD1"/>
    <w:rPr>
      <w:rFonts w:ascii="Calibri" w:hAnsi="Calibri"/>
      <w:sz w:val="24"/>
    </w:rPr>
  </w:style>
  <w:style w:type="paragraph" w:styleId="PlainText">
    <w:name w:val="Plain Text"/>
    <w:basedOn w:val="Normal"/>
    <w:link w:val="PlainTextChar"/>
    <w:unhideWhenUsed/>
    <w:rsid w:val="00A14E4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A14E4C"/>
    <w:rPr>
      <w:rFonts w:ascii="Consolas" w:eastAsia="Calibri" w:hAnsi="Consolas"/>
      <w:sz w:val="21"/>
      <w:szCs w:val="21"/>
      <w:lang w:val="en-US" w:eastAsia="en-US" w:bidi="ar-SA"/>
    </w:rPr>
  </w:style>
  <w:style w:type="paragraph" w:customStyle="1" w:styleId="Style1">
    <w:name w:val="Style1"/>
    <w:basedOn w:val="Heading1"/>
    <w:rsid w:val="0077625B"/>
    <w:pPr>
      <w:numPr>
        <w:numId w:val="0"/>
      </w:num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ascii="Arial" w:hAnsi="Arial" w:cs="Times New Roman"/>
      <w:b w:val="0"/>
      <w:bCs w:val="0"/>
      <w:iCs/>
      <w:kern w:val="0"/>
      <w:sz w:val="22"/>
      <w:szCs w:val="20"/>
    </w:rPr>
  </w:style>
  <w:style w:type="paragraph" w:styleId="ListBullet">
    <w:name w:val="List Bullet"/>
    <w:basedOn w:val="List"/>
    <w:autoRedefine/>
    <w:rsid w:val="00D218EC"/>
    <w:pPr>
      <w:numPr>
        <w:ilvl w:val="12"/>
      </w:numPr>
      <w:overflowPunct w:val="0"/>
      <w:autoSpaceDE w:val="0"/>
      <w:autoSpaceDN w:val="0"/>
      <w:adjustRightInd w:val="0"/>
      <w:spacing w:after="240" w:line="240" w:lineRule="atLeast"/>
      <w:ind w:left="576" w:hanging="360"/>
      <w:contextualSpacing w:val="0"/>
      <w:jc w:val="both"/>
      <w:textAlignment w:val="baseline"/>
    </w:pPr>
    <w:rPr>
      <w:rFonts w:asciiTheme="majorHAnsi" w:hAnsiTheme="majorHAnsi" w:cs="Arial"/>
      <w:spacing w:val="-5"/>
      <w:szCs w:val="20"/>
    </w:rPr>
  </w:style>
  <w:style w:type="paragraph" w:styleId="List">
    <w:name w:val="List"/>
    <w:basedOn w:val="Normal"/>
    <w:rsid w:val="00F67A51"/>
    <w:pPr>
      <w:ind w:left="360" w:hanging="360"/>
      <w:contextualSpacing/>
    </w:pPr>
  </w:style>
  <w:style w:type="paragraph" w:customStyle="1" w:styleId="Body">
    <w:name w:val="Body"/>
    <w:basedOn w:val="Normal"/>
    <w:rsid w:val="00E42F04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</w:rPr>
  </w:style>
  <w:style w:type="paragraph" w:customStyle="1" w:styleId="TOCBase">
    <w:name w:val="TOC Base"/>
    <w:basedOn w:val="Normal"/>
    <w:rsid w:val="00E42F04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cs="Arial"/>
      <w:spacing w:val="-5"/>
    </w:rPr>
  </w:style>
  <w:style w:type="paragraph" w:customStyle="1" w:styleId="Numberin">
    <w:name w:val="Numberin"/>
    <w:basedOn w:val="Normal"/>
    <w:rsid w:val="00E42F04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/>
      <w:b/>
      <w:bCs/>
    </w:rPr>
  </w:style>
  <w:style w:type="character" w:customStyle="1" w:styleId="BodyText1">
    <w:name w:val="Body Text1"/>
    <w:rsid w:val="00E42F04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4E1D20"/>
    <w:pPr>
      <w:keepNext/>
      <w:overflowPunct w:val="0"/>
      <w:autoSpaceDE w:val="0"/>
      <w:autoSpaceDN w:val="0"/>
      <w:adjustRightInd w:val="0"/>
      <w:spacing w:line="240" w:lineRule="auto"/>
      <w:ind w:left="1440"/>
      <w:textAlignment w:val="baseline"/>
    </w:pPr>
    <w:rPr>
      <w:rFonts w:cs="Arial"/>
      <w:spacing w:val="0"/>
    </w:rPr>
  </w:style>
  <w:style w:type="paragraph" w:customStyle="1" w:styleId="SubHeading">
    <w:name w:val="Sub Heading"/>
    <w:basedOn w:val="Normal"/>
    <w:rsid w:val="003B5427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ind w:left="720" w:right="4500" w:hanging="360"/>
      <w:textAlignment w:val="baseline"/>
    </w:pPr>
    <w:rPr>
      <w:rFonts w:ascii="Times New Roman" w:hAnsi="Times New Roman"/>
      <w:b/>
      <w:bCs/>
    </w:rPr>
  </w:style>
  <w:style w:type="paragraph" w:customStyle="1" w:styleId="Default">
    <w:name w:val="Default"/>
    <w:rsid w:val="00AC1206"/>
    <w:pPr>
      <w:widowControl w:val="0"/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1437F5"/>
  </w:style>
  <w:style w:type="paragraph" w:styleId="Revision">
    <w:name w:val="Revision"/>
    <w:hidden/>
    <w:rsid w:val="000C2DDB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1473BD"/>
    <w:pPr>
      <w:spacing w:before="100" w:beforeAutospacing="1" w:after="100" w:after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nhideWhenUsed/>
    <w:rsid w:val="00A2545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structionalTextBullet">
    <w:name w:val="Instructional Text Bullet"/>
    <w:basedOn w:val="Normal"/>
    <w:qFormat/>
    <w:rsid w:val="00764991"/>
    <w:pPr>
      <w:numPr>
        <w:numId w:val="8"/>
      </w:numPr>
    </w:pPr>
    <w:rPr>
      <w:i/>
      <w:color w:val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391F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E7A8E"/>
    <w:rPr>
      <w:rFonts w:ascii="Calibri" w:hAnsi="Calibri" w:cs="Arial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81.54.213/Project/source/login.php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yerpa\LOCALS~1\Temp\TCD943.tmp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25710-0ADF-49EA-B043-40CF71D7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charter.dot</Template>
  <TotalTime>3</TotalTime>
  <Pages>9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USAEA</Company>
  <LinksUpToDate>false</LinksUpToDate>
  <CharactersWithSpaces>6112</CharactersWithSpaces>
  <SharedDoc>false</SharedDoc>
  <HLinks>
    <vt:vector size="408" baseType="variant">
      <vt:variant>
        <vt:i4>6750326</vt:i4>
      </vt:variant>
      <vt:variant>
        <vt:i4>408</vt:i4>
      </vt:variant>
      <vt:variant>
        <vt:i4>0</vt:i4>
      </vt:variant>
      <vt:variant>
        <vt:i4>5</vt:i4>
      </vt:variant>
      <vt:variant>
        <vt:lpwstr>mailto:Automated_Reminder@xxx.gov</vt:lpwstr>
      </vt:variant>
      <vt:variant>
        <vt:lpwstr/>
      </vt:variant>
      <vt:variant>
        <vt:i4>1179700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_Toc278969823</vt:lpwstr>
      </vt:variant>
      <vt:variant>
        <vt:i4>1179700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_Toc278969822</vt:lpwstr>
      </vt:variant>
      <vt:variant>
        <vt:i4>1179700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_Toc278969821</vt:lpwstr>
      </vt:variant>
      <vt:variant>
        <vt:i4>1179700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_Toc278969820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_Toc278969819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_Toc278969818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_Toc278969817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_Toc278969816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_Toc278969815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_Toc278969814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_Toc278969813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_Toc278969812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_Toc278969811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_Toc278969810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_Toc278969809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_Toc278969802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_Toc278969801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_Toc278969800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_Toc278969799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_Toc278969798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_Toc278969797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_Toc278969796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_Toc278969795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_Toc278969794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_Toc278969793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_Toc278969792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_Toc278969791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_Toc278969790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_Toc278969789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_Toc278969788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_Toc278969787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_Toc278969786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_Toc278969785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_Toc278969784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_Toc278969783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_Toc278969782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_Toc278969781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_Toc278969780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_Toc278969779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_Toc278969778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_Toc278969777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_Toc278969776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_Toc278969775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_Toc278969774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_Toc278969773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_Toc278969772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_Toc278969771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_Toc278969770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_Toc278969769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_Toc278969768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_Toc278969767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_Toc278969766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_Toc278969765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_Toc278969764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_Toc278969763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_Toc278969762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_Toc278969761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_Toc278969760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_Toc278969759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_Toc278969758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_Toc278969757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_Toc278969756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_Toc278969755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_Toc278969754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_Toc278969753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_Toc278969752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_Toc278969751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Hoffman</dc:creator>
  <cp:lastModifiedBy>Michael Kiefer</cp:lastModifiedBy>
  <cp:revision>3</cp:revision>
  <cp:lastPrinted>2012-09-25T17:21:00Z</cp:lastPrinted>
  <dcterms:created xsi:type="dcterms:W3CDTF">2019-12-15T14:15:00Z</dcterms:created>
  <dcterms:modified xsi:type="dcterms:W3CDTF">2019-12-16T01:25:00Z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