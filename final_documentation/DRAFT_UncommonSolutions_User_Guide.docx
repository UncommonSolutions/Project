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0C5B1D32" w:rsidR="00D77F81" w:rsidRDefault="004D7063" w:rsidP="0018196C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1E7BBE8A" w14:textId="0C497087" w:rsidR="0018196C" w:rsidRDefault="0018196C" w:rsidP="0018196C">
      <w:pPr>
        <w:jc w:val="center"/>
        <w:rPr>
          <w:rFonts w:ascii="Verdana" w:hAnsi="Verdana"/>
          <w:b/>
          <w:sz w:val="20"/>
          <w:szCs w:val="20"/>
        </w:rPr>
      </w:pPr>
    </w:p>
    <w:p w14:paraId="1D7DA07F" w14:textId="5CA8E02C" w:rsidR="0074667A" w:rsidRPr="00CC28C1" w:rsidRDefault="00CC28C1" w:rsidP="0018196C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User Guide</w:t>
      </w:r>
    </w:p>
    <w:p w14:paraId="28CA4C13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CC28C1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CC28C1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CC28C1" w:rsidRDefault="00D77F81" w:rsidP="000D29B0">
      <w:pPr>
        <w:rPr>
          <w:rFonts w:ascii="Verdana" w:hAnsi="Verdana" w:cs="Calibri"/>
          <w:sz w:val="20"/>
          <w:szCs w:val="20"/>
        </w:rPr>
      </w:pPr>
      <w:r w:rsidRPr="00CC28C1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CC28C1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08DD81F" w:rsidR="004C4A05" w:rsidRPr="009838DA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 w:rsidRPr="009838DA">
        <w:rPr>
          <w:rFonts w:ascii="Verdana" w:hAnsi="Verdana" w:cs="Calibri"/>
          <w:b/>
          <w:sz w:val="20"/>
          <w:szCs w:val="20"/>
        </w:rPr>
        <w:t>UNCOMMON SOLUTIONS</w:t>
      </w:r>
      <w:r w:rsidR="009838DA" w:rsidRPr="009838DA">
        <w:rPr>
          <w:rFonts w:ascii="Verdana" w:hAnsi="Verdana" w:cs="Calibri"/>
          <w:b/>
          <w:sz w:val="20"/>
          <w:szCs w:val="20"/>
        </w:rPr>
        <w:t xml:space="preserve"> U</w:t>
      </w:r>
      <w:r w:rsidR="009838DA">
        <w:rPr>
          <w:rFonts w:ascii="Verdana" w:hAnsi="Verdana" w:cs="Calibri"/>
          <w:b/>
          <w:sz w:val="20"/>
          <w:szCs w:val="20"/>
        </w:rPr>
        <w:t>SER GUIDE</w:t>
      </w:r>
    </w:p>
    <w:p w14:paraId="2D6472D4" w14:textId="77777777" w:rsidR="00CF06E7" w:rsidRPr="000C2DDB" w:rsidRDefault="000B67F3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6"/>
        <w:gridCol w:w="6746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687714CC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Michael Kiefer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2CE8E24B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Project Manager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6CF62F4C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</w:t>
            </w:r>
            <w:r w:rsidR="0014248E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55F68D7D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</w:t>
            </w:r>
            <w:r w:rsidR="00CC28C1">
              <w:rPr>
                <w:rFonts w:ascii="Verdana" w:hAnsi="Verdana" w:cs="Calibri"/>
                <w:sz w:val="20"/>
                <w:szCs w:val="20"/>
              </w:rPr>
              <w:t>2</w:t>
            </w:r>
            <w:r>
              <w:rPr>
                <w:rFonts w:ascii="Verdana" w:hAnsi="Verdana" w:cs="Calibri"/>
                <w:sz w:val="20"/>
                <w:szCs w:val="20"/>
              </w:rPr>
              <w:t>/</w:t>
            </w:r>
            <w:r w:rsidR="00CC28C1">
              <w:rPr>
                <w:rFonts w:ascii="Verdana" w:hAnsi="Verdana" w:cs="Calibri"/>
                <w:sz w:val="20"/>
                <w:szCs w:val="20"/>
              </w:rPr>
              <w:t>12</w:t>
            </w:r>
            <w:r>
              <w:rPr>
                <w:rFonts w:ascii="Verdana" w:hAnsi="Verdana" w:cs="Calibri"/>
                <w:sz w:val="20"/>
                <w:szCs w:val="20"/>
              </w:rPr>
              <w:t>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31063636" w:rsidR="004C4A05" w:rsidRPr="000C2DDB" w:rsidRDefault="00F46600" w:rsidP="0043557A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CD5B17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5B0CEBF1" w:rsidR="00D77F81" w:rsidRPr="00CD5B17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the implementation of a</w:t>
            </w:r>
            <w:r w:rsidR="00CD5B17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>n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HR database and front end for personnel tracking</w:t>
            </w:r>
            <w:r w:rsidR="006D34EA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. </w:t>
            </w:r>
            <w:r w:rsidR="00CC28C1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The purpose of this document is to provide general information about </w:t>
            </w:r>
            <w:r w:rsidR="00CC28C1" w:rsidRPr="00C73092"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CC28C1" w:rsidRPr="00C73092">
              <w:rPr>
                <w:rFonts w:ascii="Verdana" w:hAnsi="Verdana" w:cstheme="majorHAnsi"/>
                <w:sz w:val="20"/>
                <w:szCs w:val="20"/>
              </w:rPr>
              <w:t>Uncommon Solutions HR Management System</w:t>
            </w:r>
            <w:r w:rsidR="00CC28C1">
              <w:rPr>
                <w:rFonts w:ascii="Verdana" w:hAnsi="Verdana" w:cstheme="majorHAnsi"/>
                <w:sz w:val="20"/>
                <w:szCs w:val="20"/>
              </w:rPr>
              <w:t xml:space="preserve"> to all users.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315960F6" w14:textId="16C811D9" w:rsidR="00F46600" w:rsidRDefault="00113B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8F5377">
        <w:rPr>
          <w:rFonts w:ascii="Verdana" w:hAnsi="Verdana" w:cs="Calibri"/>
          <w:sz w:val="20"/>
          <w:szCs w:val="20"/>
        </w:rPr>
        <w:fldChar w:fldCharType="begin"/>
      </w:r>
      <w:r w:rsidR="002A72D4" w:rsidRPr="008F5377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F5377">
        <w:rPr>
          <w:rFonts w:ascii="Verdana" w:hAnsi="Verdana" w:cs="Calibri"/>
          <w:sz w:val="20"/>
          <w:szCs w:val="20"/>
        </w:rPr>
        <w:fldChar w:fldCharType="separate"/>
      </w:r>
      <w:hyperlink w:anchor="_Toc27293433" w:history="1">
        <w:r w:rsidR="00F46600" w:rsidRPr="00144BD1">
          <w:rPr>
            <w:rStyle w:val="Hyperlink"/>
            <w:rFonts w:ascii="Verdana" w:hAnsi="Verdana"/>
          </w:rPr>
          <w:t>INTRODUCTION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_Toc27293433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4CE9999A" w14:textId="7E9AA959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4" w:history="1">
        <w:r w:rsidRPr="00144BD1">
          <w:rPr>
            <w:rStyle w:val="Hyperlink"/>
            <w:rFonts w:ascii="Verdana" w:hAnsi="Verdana" w:cs="Calibri"/>
          </w:rPr>
          <w:t>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B699CA" w14:textId="6E2D9C2B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5" w:history="1">
        <w:r w:rsidRPr="00144BD1">
          <w:rPr>
            <w:rStyle w:val="Hyperlink"/>
            <w:rFonts w:ascii="Verdana" w:hAnsi="Verdana" w:cs="Calibri"/>
          </w:rPr>
          <w:t>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36A2FD" w14:textId="4EEF2236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6" w:history="1">
        <w:r w:rsidRPr="00144BD1">
          <w:rPr>
            <w:rStyle w:val="Hyperlink"/>
            <w:rFonts w:ascii="Verdana" w:hAnsi="Verdana" w:cs="Calibri"/>
          </w:rPr>
          <w:t>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179E1F" w14:textId="44CD8EA5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7" w:history="1">
        <w:r w:rsidRPr="00144BD1">
          <w:rPr>
            <w:rStyle w:val="Hyperlink"/>
            <w:rFonts w:ascii="Verdana" w:hAnsi="Verdana"/>
          </w:rPr>
          <w:t>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Cautions &amp; Warnings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19FFC7" w14:textId="77A2C1D4" w:rsidR="00F46600" w:rsidRDefault="00F466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7293438" w:history="1">
        <w:r w:rsidRPr="00144BD1">
          <w:rPr>
            <w:rStyle w:val="Hyperlink"/>
            <w:rFonts w:ascii="Verdana" w:hAnsi="Verdana" w:cs="Calibri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Getting Started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63A13" w14:textId="4B409A0B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9" w:history="1">
        <w:r w:rsidRPr="00144BD1">
          <w:rPr>
            <w:rStyle w:val="Hyperlink"/>
            <w:rFonts w:ascii="Verdana" w:hAnsi="Verdana" w:cs="Calibri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Set-Up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9EE15E" w14:textId="15399D76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0" w:history="1">
        <w:r w:rsidRPr="00144BD1">
          <w:rPr>
            <w:rStyle w:val="Hyperlink"/>
            <w:rFonts w:ascii="Verdana" w:hAnsi="Verdana" w:cs="Calibri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User Access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388D4B" w14:textId="059A965E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1" w:history="1">
        <w:r w:rsidRPr="00144BD1">
          <w:rPr>
            <w:rStyle w:val="Hyperlink"/>
            <w:rFonts w:ascii="Verdana" w:hAnsi="Verdana" w:cs="Calibri"/>
          </w:rPr>
          <w:t>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Accessing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914E49" w14:textId="14B551B2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2" w:history="1">
        <w:r w:rsidRPr="00144BD1">
          <w:rPr>
            <w:rStyle w:val="Hyperlink"/>
            <w:rFonts w:ascii="Verdana" w:hAnsi="Verdana" w:cstheme="majorHAnsi"/>
          </w:rPr>
          <w:t>2.4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 xml:space="preserve">The </w:t>
        </w:r>
        <w:r w:rsidRPr="00144BD1">
          <w:rPr>
            <w:rStyle w:val="Hyperlink"/>
            <w:rFonts w:ascii="Verdana" w:hAnsi="Verdana" w:cstheme="majorHAnsi"/>
          </w:rPr>
          <w:t>Uncommon Solutions HR Management System Access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7530C5" w14:textId="489E4E8C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3" w:history="1">
        <w:r w:rsidRPr="00144BD1">
          <w:rPr>
            <w:rStyle w:val="Hyperlink"/>
            <w:rFonts w:ascii="Verdana" w:hAnsi="Verdana"/>
          </w:rPr>
          <w:t>2.5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Overview of the Management Console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DCBEEC" w14:textId="47541C0B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4" w:history="1">
        <w:r w:rsidRPr="00144BD1">
          <w:rPr>
            <w:rStyle w:val="Hyperlink"/>
            <w:rFonts w:ascii="Verdana" w:hAnsi="Verdana"/>
          </w:rPr>
          <w:t>2.6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Editing User’s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9536E8" w14:textId="2BFCA1E4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5" w:history="1">
        <w:r w:rsidRPr="00144BD1">
          <w:rPr>
            <w:rStyle w:val="Hyperlink"/>
            <w:rFonts w:ascii="Verdana" w:hAnsi="Verdana"/>
          </w:rPr>
          <w:t>2.7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Adding A Completed Training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682D96" w14:textId="3AFFF80F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6" w:history="1">
        <w:r w:rsidRPr="00144BD1">
          <w:rPr>
            <w:rStyle w:val="Hyperlink"/>
            <w:rFonts w:ascii="Verdana" w:hAnsi="Verdana"/>
          </w:rPr>
          <w:t>2.8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Adding A New File and Resume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A99C06" w14:textId="3A6D6D88" w:rsidR="00F46600" w:rsidRDefault="00F46600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7" w:history="1">
        <w:r w:rsidRPr="00144BD1">
          <w:rPr>
            <w:rStyle w:val="Hyperlink"/>
            <w:rFonts w:ascii="Verdana" w:hAnsi="Verdana"/>
          </w:rPr>
          <w:t>2.9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Logout to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DD3656C" w14:textId="6E719E5C" w:rsidR="00F46600" w:rsidRDefault="00F46600">
      <w:pPr>
        <w:pStyle w:val="TOC2"/>
        <w:tabs>
          <w:tab w:val="left" w:pos="2290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8" w:history="1">
        <w:r w:rsidRPr="00144BD1">
          <w:rPr>
            <w:rStyle w:val="Hyperlink"/>
            <w:rFonts w:ascii="Verdana" w:hAnsi="Verdana"/>
          </w:rPr>
          <w:t>2.10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/>
          </w:rPr>
          <w:t>User Assistance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E6D8DF" w14:textId="2C523CB2" w:rsidR="00F46600" w:rsidRDefault="00F466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7293449" w:history="1">
        <w:r w:rsidRPr="00144BD1">
          <w:rPr>
            <w:rStyle w:val="Hyperlink"/>
            <w:rFonts w:ascii="Verdana" w:hAnsi="Verdana" w:cs="Calibri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144BD1">
          <w:rPr>
            <w:rStyle w:val="Hyperlink"/>
            <w:rFonts w:ascii="Verdana" w:hAnsi="Verdana" w:cs="Calibri"/>
          </w:rPr>
          <w:t>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_Toc27293449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2818462" w14:textId="001AA793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F5377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59C45A29" w:rsidR="00A31CBF" w:rsidRPr="008B503A" w:rsidRDefault="00424DC4" w:rsidP="00E047DA">
      <w:pPr>
        <w:pStyle w:val="Heading1"/>
        <w:numPr>
          <w:ilvl w:val="0"/>
          <w:numId w:val="0"/>
        </w:numPr>
        <w:spacing w:after="0"/>
        <w:ind w:left="432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27293433"/>
      <w:bookmarkEnd w:id="16"/>
      <w:r w:rsidR="00D360CA">
        <w:rPr>
          <w:rFonts w:ascii="Verdana" w:hAnsi="Verdana"/>
          <w:sz w:val="20"/>
          <w:szCs w:val="20"/>
        </w:rPr>
        <w:lastRenderedPageBreak/>
        <w:t>INTRODUCTION</w:t>
      </w:r>
      <w:bookmarkEnd w:id="18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40351A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19" w:name="_Toc264970895"/>
      <w:bookmarkStart w:id="20" w:name="_Toc177800102"/>
      <w:bookmarkStart w:id="21" w:name="_Toc210062112"/>
      <w:bookmarkStart w:id="22" w:name="_Toc27293434"/>
      <w:r w:rsidRPr="008B503A">
        <w:rPr>
          <w:rFonts w:ascii="Verdana" w:hAnsi="Verdana" w:cs="Calibri"/>
          <w:sz w:val="20"/>
          <w:szCs w:val="20"/>
        </w:rPr>
        <w:t>P</w:t>
      </w:r>
      <w:bookmarkEnd w:id="19"/>
      <w:bookmarkEnd w:id="20"/>
      <w:bookmarkEnd w:id="21"/>
      <w:r w:rsidR="00D360CA">
        <w:rPr>
          <w:rFonts w:ascii="Verdana" w:hAnsi="Verdana" w:cs="Calibri"/>
          <w:sz w:val="20"/>
          <w:szCs w:val="20"/>
        </w:rPr>
        <w:t>urpose</w:t>
      </w:r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157DAD14" w:rsidR="00A456EE" w:rsidRPr="00C73092" w:rsidRDefault="00D4606B" w:rsidP="00E047DA">
      <w:pPr>
        <w:jc w:val="both"/>
        <w:rPr>
          <w:rFonts w:ascii="Verdana" w:hAnsi="Verdana" w:cstheme="majorHAnsi"/>
          <w:sz w:val="20"/>
          <w:szCs w:val="20"/>
        </w:rPr>
      </w:pPr>
      <w:bookmarkStart w:id="23" w:name="_Hlk24725150"/>
      <w:r w:rsidRPr="00C73092">
        <w:rPr>
          <w:rFonts w:ascii="Verdana" w:hAnsi="Verdana"/>
          <w:sz w:val="20"/>
          <w:szCs w:val="20"/>
        </w:rPr>
        <w:t xml:space="preserve">The purpose of this document is to </w:t>
      </w:r>
      <w:r w:rsidR="00CC28C1">
        <w:rPr>
          <w:rFonts w:ascii="Verdana" w:hAnsi="Verdana"/>
          <w:sz w:val="20"/>
          <w:szCs w:val="20"/>
        </w:rPr>
        <w:t xml:space="preserve">provide user guides for </w:t>
      </w:r>
      <w:r w:rsidRPr="00C73092">
        <w:rPr>
          <w:rFonts w:ascii="Verdana" w:hAnsi="Verdana"/>
          <w:sz w:val="20"/>
          <w:szCs w:val="20"/>
        </w:rPr>
        <w:t xml:space="preserve">the </w:t>
      </w:r>
      <w:r w:rsidR="00D360CA" w:rsidRPr="00C73092">
        <w:rPr>
          <w:rFonts w:ascii="Verdana" w:hAnsi="Verdana" w:cstheme="majorHAnsi"/>
          <w:sz w:val="20"/>
          <w:szCs w:val="20"/>
        </w:rPr>
        <w:t>Uncommon Solutions HR Management System</w:t>
      </w:r>
      <w:bookmarkEnd w:id="23"/>
      <w:r w:rsidR="00CC28C1">
        <w:rPr>
          <w:rFonts w:ascii="Verdana" w:hAnsi="Verdana" w:cstheme="majorHAnsi"/>
          <w:sz w:val="20"/>
          <w:szCs w:val="20"/>
        </w:rPr>
        <w:t xml:space="preserve"> to all users</w:t>
      </w:r>
      <w:r w:rsidRPr="00C73092">
        <w:rPr>
          <w:rFonts w:ascii="Verdana" w:hAnsi="Verdana" w:cstheme="majorHAnsi"/>
          <w:sz w:val="20"/>
          <w:szCs w:val="20"/>
        </w:rPr>
        <w:t xml:space="preserve">. The Uncommon Solutions HR Management </w:t>
      </w:r>
      <w:r w:rsidR="00FE6514">
        <w:rPr>
          <w:rFonts w:ascii="Verdana" w:hAnsi="Verdana" w:cstheme="majorHAnsi"/>
          <w:sz w:val="20"/>
          <w:szCs w:val="20"/>
        </w:rPr>
        <w:t>System</w:t>
      </w:r>
      <w:r w:rsidRPr="00C73092">
        <w:rPr>
          <w:rFonts w:ascii="Verdana" w:hAnsi="Verdana" w:cstheme="majorHAnsi"/>
          <w:sz w:val="20"/>
          <w:szCs w:val="20"/>
        </w:rPr>
        <w:t xml:space="preserve"> </w:t>
      </w:r>
      <w:r w:rsidR="00CC28C1">
        <w:rPr>
          <w:rFonts w:ascii="Verdana" w:hAnsi="Verdana" w:cstheme="majorHAnsi"/>
          <w:sz w:val="20"/>
          <w:szCs w:val="20"/>
        </w:rPr>
        <w:t xml:space="preserve">is a </w:t>
      </w:r>
      <w:r w:rsidR="00CC28C1">
        <w:rPr>
          <w:rFonts w:ascii="Verdana" w:hAnsi="Verdana" w:cstheme="majorHAnsi"/>
          <w:sz w:val="20"/>
          <w:szCs w:val="20"/>
        </w:rPr>
        <w:t>HR database and front end for personnel tracking to be used by several HR departments</w:t>
      </w:r>
      <w:r w:rsidR="00CC28C1" w:rsidRPr="00C73092">
        <w:rPr>
          <w:rFonts w:ascii="Verdana" w:hAnsi="Verdana" w:cstheme="majorHAnsi"/>
          <w:sz w:val="20"/>
          <w:szCs w:val="20"/>
        </w:rPr>
        <w:t xml:space="preserve"> 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This document </w:t>
      </w:r>
      <w:r w:rsidR="000E33A9">
        <w:rPr>
          <w:rFonts w:ascii="Verdana" w:hAnsi="Verdana" w:cstheme="majorHAnsi"/>
          <w:sz w:val="20"/>
          <w:szCs w:val="20"/>
        </w:rPr>
        <w:t>contains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 the necessary information required to effectively</w:t>
      </w:r>
      <w:r w:rsidR="00CC28C1">
        <w:rPr>
          <w:rFonts w:ascii="Verdana" w:hAnsi="Verdana" w:cstheme="majorHAnsi"/>
          <w:sz w:val="20"/>
          <w:szCs w:val="20"/>
        </w:rPr>
        <w:t xml:space="preserve"> access the HR Management System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.  </w:t>
      </w:r>
    </w:p>
    <w:p w14:paraId="64B5DA88" w14:textId="4070DC09" w:rsidR="00A474AA" w:rsidRDefault="00A474AA" w:rsidP="00A474AA">
      <w:pPr>
        <w:pStyle w:val="Heading2"/>
        <w:rPr>
          <w:rFonts w:ascii="Verdana" w:hAnsi="Verdana" w:cs="Calibri"/>
          <w:sz w:val="20"/>
          <w:szCs w:val="20"/>
        </w:rPr>
      </w:pPr>
      <w:bookmarkStart w:id="24" w:name="_Toc27293435"/>
      <w:r>
        <w:rPr>
          <w:rFonts w:ascii="Verdana" w:hAnsi="Verdana" w:cs="Calibri"/>
          <w:sz w:val="20"/>
          <w:szCs w:val="20"/>
        </w:rPr>
        <w:t>Scope</w:t>
      </w:r>
      <w:bookmarkEnd w:id="24"/>
    </w:p>
    <w:p w14:paraId="62EEEB5B" w14:textId="2C6065E1" w:rsidR="00A474AA" w:rsidRPr="00E047DA" w:rsidRDefault="002E7A8E" w:rsidP="00690D19">
      <w:pPr>
        <w:jc w:val="both"/>
        <w:rPr>
          <w:rFonts w:ascii="Verdana" w:hAnsi="Verdana" w:cstheme="majorHAns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document describes best practice and technical user activities for all users. </w:t>
      </w:r>
      <w:r>
        <w:rPr>
          <w:rFonts w:ascii="Verdana" w:hAnsi="Verdana" w:cstheme="majorHAnsi"/>
          <w:sz w:val="20"/>
          <w:szCs w:val="20"/>
        </w:rPr>
        <w:t>This is a living document and will be updated as changes are made to the HR Management System</w:t>
      </w:r>
      <w:r>
        <w:rPr>
          <w:rFonts w:ascii="Verdana" w:hAnsi="Verdana" w:cstheme="majorHAnsi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0E8FD21D" w14:textId="77777777" w:rsidR="002E7A8E" w:rsidRDefault="002E7A8E" w:rsidP="002E7A8E">
      <w:pPr>
        <w:pStyle w:val="Heading2"/>
        <w:numPr>
          <w:ilvl w:val="1"/>
          <w:numId w:val="10"/>
        </w:numPr>
        <w:rPr>
          <w:rFonts w:ascii="Verdana" w:hAnsi="Verdana" w:cs="Calibri"/>
          <w:sz w:val="20"/>
          <w:szCs w:val="20"/>
        </w:rPr>
      </w:pPr>
      <w:bookmarkStart w:id="25" w:name="_Toc24810571"/>
      <w:bookmarkStart w:id="26" w:name="_Toc210062114"/>
      <w:bookmarkStart w:id="27" w:name="_Toc27293436"/>
      <w:r>
        <w:rPr>
          <w:rFonts w:ascii="Verdana" w:hAnsi="Verdana" w:cs="Calibri"/>
          <w:sz w:val="20"/>
          <w:szCs w:val="20"/>
        </w:rPr>
        <w:t>Assumptions</w:t>
      </w:r>
      <w:bookmarkEnd w:id="25"/>
      <w:bookmarkEnd w:id="26"/>
      <w:bookmarkEnd w:id="27"/>
    </w:p>
    <w:p w14:paraId="36F349DC" w14:textId="4F1E367C" w:rsidR="002E7A8E" w:rsidRDefault="002E7A8E" w:rsidP="002E7A8E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466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following assumptions are relevant to the </w:t>
      </w:r>
      <w:r>
        <w:rPr>
          <w:rFonts w:ascii="Verdana" w:hAnsi="Verdana"/>
          <w:sz w:val="20"/>
          <w:szCs w:val="20"/>
        </w:rPr>
        <w:t xml:space="preserve">user guide </w:t>
      </w:r>
      <w:r>
        <w:rPr>
          <w:rFonts w:ascii="Verdana" w:hAnsi="Verdana"/>
          <w:sz w:val="20"/>
          <w:szCs w:val="20"/>
        </w:rPr>
        <w:t>of the proposed system:</w:t>
      </w:r>
    </w:p>
    <w:p w14:paraId="2E65496D" w14:textId="4A7C3D52" w:rsidR="002E7A8E" w:rsidRDefault="002E7A8E" w:rsidP="002E7A8E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The </w:t>
      </w:r>
      <w:r w:rsidR="005D706C">
        <w:rPr>
          <w:rFonts w:ascii="Verdana" w:hAnsi="Verdana"/>
          <w:color w:val="auto"/>
          <w:sz w:val="20"/>
          <w:szCs w:val="20"/>
        </w:rPr>
        <w:t>U</w:t>
      </w:r>
      <w:r>
        <w:rPr>
          <w:rFonts w:ascii="Verdana" w:hAnsi="Verdana"/>
          <w:color w:val="auto"/>
          <w:sz w:val="20"/>
          <w:szCs w:val="20"/>
        </w:rPr>
        <w:t>ser has a basic understanding of using the system</w:t>
      </w:r>
      <w:r>
        <w:rPr>
          <w:rFonts w:ascii="Verdana" w:hAnsi="Verdana"/>
          <w:color w:val="auto"/>
          <w:sz w:val="20"/>
          <w:szCs w:val="20"/>
        </w:rPr>
        <w:t xml:space="preserve">. </w:t>
      </w:r>
    </w:p>
    <w:p w14:paraId="7EBE9F87" w14:textId="3F49D020" w:rsidR="002E7A8E" w:rsidRDefault="002E7A8E" w:rsidP="002E7A8E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>The</w:t>
      </w:r>
      <w:r w:rsidR="005D706C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User has appropriate privileges to access the system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. </w:t>
      </w:r>
    </w:p>
    <w:p w14:paraId="089680C2" w14:textId="72686565" w:rsidR="001473BD" w:rsidRPr="000A4561" w:rsidRDefault="00C10417" w:rsidP="001473BD">
      <w:pPr>
        <w:pStyle w:val="Heading2"/>
        <w:rPr>
          <w:rFonts w:ascii="Verdana" w:hAnsi="Verdana"/>
          <w:sz w:val="20"/>
          <w:szCs w:val="20"/>
        </w:rPr>
      </w:pPr>
      <w:bookmarkStart w:id="28" w:name="_Toc264970900"/>
      <w:bookmarkStart w:id="29" w:name="m_-1339020493248194616__bookmark21"/>
      <w:bookmarkStart w:id="30" w:name="m_-1339020493248194616__bookmark22"/>
      <w:bookmarkStart w:id="31" w:name="_Toc27293437"/>
      <w:bookmarkEnd w:id="29"/>
      <w:bookmarkEnd w:id="30"/>
      <w:r>
        <w:rPr>
          <w:rFonts w:ascii="Verdana" w:hAnsi="Verdana"/>
          <w:sz w:val="20"/>
          <w:szCs w:val="20"/>
        </w:rPr>
        <w:t>Cautions &amp; Warnings</w:t>
      </w:r>
      <w:bookmarkEnd w:id="31"/>
    </w:p>
    <w:p w14:paraId="0898E29E" w14:textId="6E8D0829" w:rsidR="00C10417" w:rsidRPr="00C10417" w:rsidRDefault="00C10417" w:rsidP="00513B92">
      <w:pPr>
        <w:pStyle w:val="BodyText"/>
        <w:spacing w:before="120"/>
        <w:ind w:left="0" w:right="217"/>
        <w:jc w:val="both"/>
        <w:rPr>
          <w:rFonts w:ascii="Verdana" w:hAnsi="Verdana"/>
        </w:rPr>
      </w:pPr>
      <w:r w:rsidRPr="00C10417">
        <w:rPr>
          <w:rFonts w:ascii="Verdana" w:hAnsi="Verdana"/>
        </w:rPr>
        <w:t xml:space="preserve">Users of </w:t>
      </w:r>
      <w:r w:rsidR="00513B92">
        <w:rPr>
          <w:rFonts w:ascii="Verdana" w:hAnsi="Verdana"/>
        </w:rPr>
        <w:t>T</w:t>
      </w:r>
      <w:r w:rsidR="00513B92" w:rsidRPr="00C73092">
        <w:rPr>
          <w:rFonts w:ascii="Verdana" w:hAnsi="Verdana"/>
        </w:rPr>
        <w:t xml:space="preserve">he </w:t>
      </w:r>
      <w:r w:rsidR="00513B92" w:rsidRPr="00C73092">
        <w:rPr>
          <w:rFonts w:ascii="Verdana" w:hAnsi="Verdana" w:cstheme="majorHAnsi"/>
        </w:rPr>
        <w:t>Uncommon Solutions HR Management System</w:t>
      </w:r>
      <w:r w:rsidR="00513B92">
        <w:rPr>
          <w:rFonts w:ascii="Verdana" w:hAnsi="Verdana" w:cstheme="majorHAnsi"/>
        </w:rPr>
        <w:t xml:space="preserve"> </w:t>
      </w:r>
      <w:r w:rsidRPr="00C10417">
        <w:rPr>
          <w:rFonts w:ascii="Verdana" w:hAnsi="Verdana"/>
        </w:rPr>
        <w:t>must be aware of warnings regarding unauthorized access to the system</w:t>
      </w:r>
      <w:r w:rsidR="00513B92">
        <w:rPr>
          <w:rFonts w:ascii="Verdana" w:hAnsi="Verdana"/>
        </w:rPr>
        <w:t xml:space="preserve">. There will be logs to track user’s activities on the system. </w:t>
      </w:r>
      <w:r w:rsidRPr="00C10417">
        <w:rPr>
          <w:rFonts w:ascii="Verdana" w:hAnsi="Verdana"/>
        </w:rPr>
        <w:t>The user must read and agree to the Terms and Conditions including the Privacy Act statement and the Rules of Behavior before accessing the online application.</w:t>
      </w:r>
    </w:p>
    <w:p w14:paraId="24B73E14" w14:textId="77787066" w:rsidR="00830C68" w:rsidRPr="00C10417" w:rsidRDefault="00830C68" w:rsidP="00C10417">
      <w:pPr>
        <w:shd w:val="clear" w:color="auto" w:fill="FFFFFF"/>
        <w:spacing w:before="90"/>
        <w:ind w:right="-90"/>
        <w:jc w:val="both"/>
        <w:rPr>
          <w:rFonts w:ascii="Verdana" w:hAnsi="Verdana" w:cs="Arial"/>
          <w:sz w:val="20"/>
          <w:szCs w:val="20"/>
        </w:rPr>
      </w:pPr>
    </w:p>
    <w:p w14:paraId="120CFFE6" w14:textId="5AE1CD7D" w:rsidR="002169A6" w:rsidRDefault="000670BA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32" w:name="_Toc27293438"/>
      <w:r>
        <w:rPr>
          <w:rFonts w:ascii="Verdana" w:hAnsi="Verdana" w:cs="Calibri"/>
          <w:sz w:val="20"/>
          <w:szCs w:val="20"/>
        </w:rPr>
        <w:t>Getting Started</w:t>
      </w:r>
      <w:bookmarkEnd w:id="32"/>
    </w:p>
    <w:p w14:paraId="39D7BA10" w14:textId="3F2F06B1" w:rsidR="0018196C" w:rsidRDefault="00C301F5" w:rsidP="0018196C">
      <w:pPr>
        <w:pStyle w:val="Heading2"/>
        <w:rPr>
          <w:rFonts w:ascii="Verdana" w:hAnsi="Verdana" w:cs="Calibri"/>
          <w:sz w:val="20"/>
          <w:szCs w:val="20"/>
        </w:rPr>
      </w:pPr>
      <w:bookmarkStart w:id="33" w:name="_Toc27293439"/>
      <w:r>
        <w:rPr>
          <w:rFonts w:ascii="Verdana" w:hAnsi="Verdana" w:cs="Calibri"/>
          <w:sz w:val="20"/>
          <w:szCs w:val="20"/>
        </w:rPr>
        <w:t>Set-Up Considerations</w:t>
      </w:r>
      <w:bookmarkEnd w:id="33"/>
    </w:p>
    <w:p w14:paraId="5EF4AB55" w14:textId="3F066E54" w:rsidR="00A2545B" w:rsidRPr="00A2545B" w:rsidRDefault="008A7AB0" w:rsidP="00A2545B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C301F5">
        <w:rPr>
          <w:rFonts w:ascii="Verdana" w:hAnsi="Verdana"/>
          <w:sz w:val="20"/>
          <w:szCs w:val="20"/>
        </w:rPr>
        <w:t>user should get</w:t>
      </w:r>
      <w:r w:rsidR="00C10417">
        <w:rPr>
          <w:rFonts w:ascii="Verdana" w:hAnsi="Verdana"/>
          <w:sz w:val="20"/>
          <w:szCs w:val="20"/>
        </w:rPr>
        <w:t xml:space="preserve"> correct access from the administrators to access the system. </w:t>
      </w:r>
      <w:r w:rsidR="00513B92">
        <w:rPr>
          <w:rFonts w:ascii="Verdana" w:hAnsi="Verdana"/>
          <w:sz w:val="20"/>
          <w:szCs w:val="20"/>
        </w:rPr>
        <w:t>User can access the system from any browser.</w:t>
      </w:r>
    </w:p>
    <w:p w14:paraId="4360931E" w14:textId="04A028A2" w:rsidR="00B52955" w:rsidRDefault="00C10417" w:rsidP="00B52955">
      <w:pPr>
        <w:pStyle w:val="Heading2"/>
        <w:rPr>
          <w:rFonts w:ascii="Verdana" w:hAnsi="Verdana" w:cs="Calibri"/>
          <w:sz w:val="20"/>
          <w:szCs w:val="20"/>
        </w:rPr>
      </w:pPr>
      <w:bookmarkStart w:id="34" w:name="_Toc27293440"/>
      <w:r>
        <w:rPr>
          <w:rFonts w:ascii="Verdana" w:hAnsi="Verdana" w:cs="Calibri"/>
          <w:sz w:val="20"/>
          <w:szCs w:val="20"/>
        </w:rPr>
        <w:t>User Access Considerations</w:t>
      </w:r>
      <w:bookmarkEnd w:id="34"/>
    </w:p>
    <w:p w14:paraId="33222AF7" w14:textId="627D02EC" w:rsidR="001F6E11" w:rsidRDefault="00C10417" w:rsidP="00B52955">
      <w:pPr>
        <w:spacing w:before="240" w:after="240"/>
        <w:jc w:val="both"/>
        <w:rPr>
          <w:rFonts w:ascii="Verdana" w:hAnsi="Verdana" w:cstheme="majorHAnsi"/>
          <w:sz w:val="20"/>
          <w:szCs w:val="20"/>
        </w:rPr>
      </w:pPr>
      <w:r w:rsidRPr="00C73092">
        <w:rPr>
          <w:rFonts w:ascii="Verdana" w:hAnsi="Verdana" w:cstheme="majorHAnsi"/>
          <w:sz w:val="20"/>
          <w:szCs w:val="20"/>
        </w:rPr>
        <w:t xml:space="preserve">The Uncommon Solutions HR Management </w:t>
      </w:r>
      <w:r>
        <w:rPr>
          <w:rFonts w:ascii="Verdana" w:hAnsi="Verdana" w:cstheme="majorHAnsi"/>
          <w:sz w:val="20"/>
          <w:szCs w:val="20"/>
        </w:rPr>
        <w:t>System</w:t>
      </w:r>
      <w:r w:rsidR="00513B92">
        <w:rPr>
          <w:rFonts w:ascii="Verdana" w:hAnsi="Verdana" w:cstheme="majorHAnsi"/>
          <w:sz w:val="20"/>
          <w:szCs w:val="20"/>
        </w:rPr>
        <w:t xml:space="preserve"> consists of the following types of system users:</w:t>
      </w:r>
    </w:p>
    <w:p w14:paraId="66429BAC" w14:textId="565A77C7" w:rsidR="00513B92" w:rsidRDefault="00513B92" w:rsidP="006E1732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spacing w:before="8"/>
        <w:rPr>
          <w:rFonts w:ascii="Verdana" w:hAnsi="Verdana"/>
          <w:color w:val="auto"/>
          <w:sz w:val="20"/>
          <w:szCs w:val="20"/>
        </w:rPr>
      </w:pPr>
      <w:r w:rsidRPr="00DD50EF">
        <w:rPr>
          <w:rFonts w:ascii="Verdana" w:hAnsi="Verdana"/>
          <w:color w:val="auto"/>
          <w:sz w:val="20"/>
          <w:szCs w:val="20"/>
        </w:rPr>
        <w:t>Application Users.</w:t>
      </w:r>
    </w:p>
    <w:p w14:paraId="5554D748" w14:textId="0291A79E" w:rsidR="00970FD5" w:rsidRPr="00DD50EF" w:rsidRDefault="00970FD5" w:rsidP="006E1732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spacing w:before="8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Privileged Users</w:t>
      </w:r>
      <w:r w:rsidR="00F46600">
        <w:rPr>
          <w:rFonts w:ascii="Verdana" w:hAnsi="Verdana"/>
          <w:color w:val="auto"/>
          <w:sz w:val="20"/>
          <w:szCs w:val="20"/>
        </w:rPr>
        <w:t>.</w:t>
      </w:r>
      <w:bookmarkStart w:id="35" w:name="_GoBack"/>
      <w:bookmarkEnd w:id="35"/>
      <w:r>
        <w:rPr>
          <w:rFonts w:ascii="Verdana" w:hAnsi="Verdana"/>
          <w:color w:val="auto"/>
          <w:sz w:val="20"/>
          <w:szCs w:val="20"/>
        </w:rPr>
        <w:t xml:space="preserve"> </w:t>
      </w:r>
    </w:p>
    <w:p w14:paraId="245B0AD3" w14:textId="67B1F60A" w:rsidR="00513B92" w:rsidRPr="00DD50EF" w:rsidRDefault="00513B92" w:rsidP="00DD50EF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rPr>
          <w:rFonts w:ascii="Verdana" w:hAnsi="Verdana"/>
          <w:color w:val="auto"/>
          <w:sz w:val="20"/>
          <w:szCs w:val="20"/>
        </w:rPr>
      </w:pPr>
      <w:r w:rsidRPr="00DD50EF">
        <w:rPr>
          <w:rFonts w:ascii="Verdana" w:hAnsi="Verdana"/>
          <w:color w:val="auto"/>
          <w:sz w:val="20"/>
          <w:szCs w:val="20"/>
        </w:rPr>
        <w:t>Administrators.</w:t>
      </w:r>
    </w:p>
    <w:p w14:paraId="38891706" w14:textId="737AC52A" w:rsidR="00DD50EF" w:rsidRPr="00761BAF" w:rsidRDefault="00DD50EF" w:rsidP="00DD50EF">
      <w:pPr>
        <w:pStyle w:val="Heading2"/>
        <w:rPr>
          <w:rFonts w:ascii="Verdana" w:hAnsi="Verdana" w:cs="Calibri"/>
          <w:sz w:val="20"/>
          <w:szCs w:val="20"/>
        </w:rPr>
      </w:pPr>
      <w:r w:rsidRPr="00DD50EF">
        <w:rPr>
          <w:rFonts w:ascii="Verdana" w:hAnsi="Verdana" w:cs="Calibri"/>
          <w:sz w:val="20"/>
          <w:szCs w:val="20"/>
        </w:rPr>
        <w:t xml:space="preserve"> </w:t>
      </w:r>
      <w:bookmarkStart w:id="36" w:name="_Toc27293441"/>
      <w:r>
        <w:rPr>
          <w:rFonts w:ascii="Verdana" w:hAnsi="Verdana" w:cs="Calibri"/>
          <w:sz w:val="20"/>
          <w:szCs w:val="20"/>
        </w:rPr>
        <w:t>Accessing the System</w:t>
      </w:r>
      <w:bookmarkEnd w:id="36"/>
    </w:p>
    <w:p w14:paraId="7E451E3D" w14:textId="00138EC8" w:rsidR="00DD50EF" w:rsidRPr="00DD50EF" w:rsidRDefault="00DD50EF" w:rsidP="00DD50EF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T</w:t>
      </w:r>
      <w:r w:rsidRPr="00C73092">
        <w:rPr>
          <w:rFonts w:ascii="Verdana" w:hAnsi="Verdana"/>
          <w:sz w:val="20"/>
          <w:szCs w:val="20"/>
        </w:rPr>
        <w:t xml:space="preserve">he </w:t>
      </w:r>
      <w:r w:rsidRPr="00C73092">
        <w:rPr>
          <w:rFonts w:ascii="Verdana" w:hAnsi="Verdana" w:cstheme="majorHAnsi"/>
          <w:sz w:val="20"/>
          <w:szCs w:val="20"/>
        </w:rPr>
        <w:t>Uncommon Solutions HR Management System</w:t>
      </w:r>
      <w:r>
        <w:rPr>
          <w:rFonts w:ascii="Verdana" w:hAnsi="Verdana" w:cstheme="majorHAnsi"/>
          <w:sz w:val="20"/>
          <w:szCs w:val="20"/>
        </w:rPr>
        <w:t xml:space="preserve"> can be accessed through any web browser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DD50EF">
        <w:rPr>
          <w:rFonts w:ascii="Verdana" w:hAnsi="Verdana" w:cs="Arial"/>
          <w:sz w:val="20"/>
          <w:szCs w:val="20"/>
          <w:shd w:val="clear" w:color="auto" w:fill="FFFFFF"/>
        </w:rPr>
        <w:t xml:space="preserve">Users may access the system by using the following link </w:t>
      </w:r>
    </w:p>
    <w:p w14:paraId="09594548" w14:textId="54210671" w:rsidR="00DD50EF" w:rsidRPr="00DD50EF" w:rsidRDefault="00DD50EF" w:rsidP="00DD50EF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hyperlink r:id="rId8" w:tgtFrame="_blank" w:history="1">
        <w:r w:rsidRPr="00DD50EF">
          <w:rPr>
            <w:rStyle w:val="Hyperlink"/>
            <w:rFonts w:ascii="Verdana" w:hAnsi="Verdana" w:cs="Arial"/>
            <w:color w:val="1155CC"/>
            <w:sz w:val="20"/>
            <w:szCs w:val="20"/>
            <w:shd w:val="clear" w:color="auto" w:fill="FFFFFF"/>
          </w:rPr>
          <w:t>http://3.81.54.213/Project/source/login.php</w:t>
        </w:r>
      </w:hyperlink>
    </w:p>
    <w:p w14:paraId="53BDC198" w14:textId="7C969377" w:rsidR="00B52955" w:rsidRDefault="00A267DE" w:rsidP="00B52955">
      <w:pPr>
        <w:pStyle w:val="Heading2"/>
        <w:rPr>
          <w:rFonts w:ascii="Verdana" w:hAnsi="Verdana" w:cstheme="majorHAnsi"/>
          <w:sz w:val="20"/>
          <w:szCs w:val="20"/>
        </w:rPr>
      </w:pPr>
      <w:bookmarkStart w:id="37" w:name="_Toc27293442"/>
      <w:r>
        <w:rPr>
          <w:rFonts w:ascii="Verdana" w:hAnsi="Verdana"/>
          <w:sz w:val="20"/>
          <w:szCs w:val="20"/>
        </w:rPr>
        <w:t>T</w:t>
      </w:r>
      <w:r w:rsidRPr="00C73092">
        <w:rPr>
          <w:rFonts w:ascii="Verdana" w:hAnsi="Verdana"/>
          <w:sz w:val="20"/>
          <w:szCs w:val="20"/>
        </w:rPr>
        <w:t xml:space="preserve">he </w:t>
      </w:r>
      <w:r w:rsidRPr="00C73092">
        <w:rPr>
          <w:rFonts w:ascii="Verdana" w:hAnsi="Verdana" w:cstheme="majorHAnsi"/>
          <w:sz w:val="20"/>
          <w:szCs w:val="20"/>
        </w:rPr>
        <w:t>Uncommon Solutions HR Management System</w:t>
      </w:r>
      <w:r>
        <w:rPr>
          <w:rFonts w:ascii="Verdana" w:hAnsi="Verdana" w:cstheme="majorHAnsi"/>
          <w:sz w:val="20"/>
          <w:szCs w:val="20"/>
        </w:rPr>
        <w:t xml:space="preserve"> Access Page</w:t>
      </w:r>
      <w:bookmarkEnd w:id="37"/>
    </w:p>
    <w:p w14:paraId="71F407AF" w14:textId="4D892C41" w:rsidR="0018196C" w:rsidRDefault="008A7AB0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A267DE" w:rsidRPr="00C73092">
        <w:rPr>
          <w:rFonts w:ascii="Verdana" w:hAnsi="Verdana"/>
          <w:sz w:val="20"/>
          <w:szCs w:val="20"/>
        </w:rPr>
        <w:t xml:space="preserve"> </w:t>
      </w:r>
      <w:r w:rsidR="00A267DE" w:rsidRPr="00C73092">
        <w:rPr>
          <w:rFonts w:ascii="Verdana" w:hAnsi="Verdana" w:cstheme="majorHAnsi"/>
          <w:sz w:val="20"/>
          <w:szCs w:val="20"/>
        </w:rPr>
        <w:t>Uncommon Solutions HR Management System</w:t>
      </w:r>
      <w:r w:rsidR="00A267DE">
        <w:rPr>
          <w:rFonts w:ascii="Verdana" w:hAnsi="Verdana"/>
          <w:sz w:val="20"/>
          <w:szCs w:val="20"/>
        </w:rPr>
        <w:t xml:space="preserve"> Access Page is the main page for accessing the system’s application and self-service features. </w:t>
      </w:r>
    </w:p>
    <w:p w14:paraId="22AB73EB" w14:textId="00F5C13B" w:rsidR="00A267DE" w:rsidRDefault="00A267DE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access the system</w:t>
      </w:r>
      <w:r w:rsidR="00970FD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login with your credentials on this page. </w:t>
      </w:r>
    </w:p>
    <w:p w14:paraId="3B92D567" w14:textId="01B25770" w:rsidR="00A267DE" w:rsidRDefault="00A267DE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F365DBA" wp14:editId="210CC370">
            <wp:extent cx="5943600" cy="31000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1C8F" w14:textId="19CCD247" w:rsidR="00A267DE" w:rsidRDefault="00A267DE" w:rsidP="008F306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38" w:name="_Toc27293443"/>
      <w:r w:rsidRPr="00A267DE">
        <w:rPr>
          <w:rFonts w:ascii="Verdana" w:hAnsi="Verdana"/>
          <w:sz w:val="20"/>
          <w:szCs w:val="20"/>
        </w:rPr>
        <w:t xml:space="preserve">Overview of the </w:t>
      </w:r>
      <w:r>
        <w:rPr>
          <w:rFonts w:ascii="Verdana" w:hAnsi="Verdana"/>
          <w:sz w:val="20"/>
          <w:szCs w:val="20"/>
        </w:rPr>
        <w:t>Management Console</w:t>
      </w:r>
      <w:bookmarkEnd w:id="38"/>
    </w:p>
    <w:p w14:paraId="61ABB160" w14:textId="4A9049A4" w:rsidR="00665ED3" w:rsidRDefault="00665ED3" w:rsidP="00665ED3">
      <w:pPr>
        <w:rPr>
          <w:rFonts w:ascii="Verdana" w:hAnsi="Verdana"/>
          <w:sz w:val="20"/>
          <w:szCs w:val="20"/>
        </w:rPr>
      </w:pPr>
      <w:r w:rsidRPr="00665ED3">
        <w:rPr>
          <w:rFonts w:ascii="Verdana" w:hAnsi="Verdana"/>
          <w:sz w:val="20"/>
          <w:szCs w:val="20"/>
        </w:rPr>
        <w:t>Personnel information of every user</w:t>
      </w:r>
      <w:r>
        <w:rPr>
          <w:rFonts w:ascii="Verdana" w:hAnsi="Verdana"/>
          <w:sz w:val="20"/>
          <w:szCs w:val="20"/>
        </w:rPr>
        <w:t xml:space="preserve"> is displayed on the Management Console after successfully login. </w:t>
      </w:r>
      <w:r w:rsidRPr="00665ED3">
        <w:rPr>
          <w:rFonts w:ascii="Verdana" w:hAnsi="Verdana"/>
          <w:sz w:val="20"/>
          <w:szCs w:val="20"/>
        </w:rPr>
        <w:t xml:space="preserve"> </w:t>
      </w:r>
    </w:p>
    <w:p w14:paraId="1C65E7DB" w14:textId="67AED90D" w:rsidR="00970FD5" w:rsidRDefault="00970FD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AF03A" wp14:editId="6C8FE771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C36E" w14:textId="5438D306" w:rsidR="00970FD5" w:rsidRDefault="00970FD5" w:rsidP="00665ED3">
      <w:pPr>
        <w:rPr>
          <w:rFonts w:ascii="Verdana" w:hAnsi="Verdana"/>
          <w:sz w:val="20"/>
          <w:szCs w:val="20"/>
        </w:rPr>
      </w:pPr>
    </w:p>
    <w:p w14:paraId="7DD69B1E" w14:textId="71FBF98E" w:rsidR="00505519" w:rsidRDefault="00505519" w:rsidP="00505519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39" w:name="_Toc27293444"/>
      <w:r>
        <w:rPr>
          <w:rFonts w:ascii="Verdana" w:hAnsi="Verdana"/>
          <w:sz w:val="20"/>
          <w:szCs w:val="20"/>
        </w:rPr>
        <w:t>Editing User’s Information</w:t>
      </w:r>
      <w:bookmarkEnd w:id="39"/>
    </w:p>
    <w:p w14:paraId="2DE42D7F" w14:textId="12015BC5" w:rsidR="00047346" w:rsidRDefault="00047346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edit any information, click</w:t>
      </w:r>
      <w:r w:rsidR="00CD6F15">
        <w:rPr>
          <w:rFonts w:ascii="Verdana" w:hAnsi="Verdana"/>
          <w:sz w:val="20"/>
          <w:szCs w:val="20"/>
        </w:rPr>
        <w:t xml:space="preserve"> on</w:t>
      </w:r>
      <w:r>
        <w:rPr>
          <w:rFonts w:ascii="Verdana" w:hAnsi="Verdana"/>
          <w:sz w:val="20"/>
          <w:szCs w:val="20"/>
        </w:rPr>
        <w:t xml:space="preserve"> the </w:t>
      </w:r>
      <w:r w:rsidR="00CD6F15">
        <w:rPr>
          <w:rFonts w:ascii="Verdana" w:hAnsi="Verdana"/>
          <w:b/>
          <w:bCs/>
          <w:sz w:val="20"/>
          <w:szCs w:val="20"/>
        </w:rPr>
        <w:t>E</w:t>
      </w:r>
      <w:r w:rsidRPr="00CD6F15">
        <w:rPr>
          <w:rFonts w:ascii="Verdana" w:hAnsi="Verdana"/>
          <w:b/>
          <w:bCs/>
          <w:sz w:val="20"/>
          <w:szCs w:val="20"/>
        </w:rPr>
        <w:t>dit</w:t>
      </w:r>
      <w:r>
        <w:rPr>
          <w:rFonts w:ascii="Verdana" w:hAnsi="Verdana"/>
          <w:sz w:val="20"/>
          <w:szCs w:val="20"/>
        </w:rPr>
        <w:t xml:space="preserve"> button</w:t>
      </w:r>
    </w:p>
    <w:p w14:paraId="3F9C10DE" w14:textId="381698EC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F56528" wp14:editId="428D0835">
            <wp:extent cx="5943600" cy="2889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AC5" w14:textId="3D0D76B9" w:rsidR="00047346" w:rsidRDefault="00047346" w:rsidP="00665ED3">
      <w:pPr>
        <w:rPr>
          <w:rFonts w:ascii="Verdana" w:hAnsi="Verdana"/>
          <w:sz w:val="20"/>
          <w:szCs w:val="20"/>
        </w:rPr>
      </w:pPr>
    </w:p>
    <w:p w14:paraId="48906FFF" w14:textId="68256CD7" w:rsidR="00047346" w:rsidRDefault="00047346" w:rsidP="00665ED3">
      <w:pPr>
        <w:rPr>
          <w:rFonts w:ascii="Verdana" w:hAnsi="Verdana"/>
          <w:sz w:val="20"/>
          <w:szCs w:val="20"/>
        </w:rPr>
      </w:pPr>
    </w:p>
    <w:p w14:paraId="7ECD60D3" w14:textId="28086DFF" w:rsidR="00047346" w:rsidRDefault="00047346" w:rsidP="00665ED3">
      <w:pPr>
        <w:rPr>
          <w:rFonts w:ascii="Verdana" w:hAnsi="Verdana"/>
          <w:sz w:val="20"/>
          <w:szCs w:val="20"/>
        </w:rPr>
      </w:pPr>
    </w:p>
    <w:p w14:paraId="6670A67A" w14:textId="4EC9B08F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047346">
        <w:rPr>
          <w:rFonts w:ascii="Verdana" w:hAnsi="Verdana"/>
          <w:sz w:val="20"/>
          <w:szCs w:val="20"/>
        </w:rPr>
        <w:t xml:space="preserve">elect the section in which </w:t>
      </w:r>
      <w:r>
        <w:rPr>
          <w:rFonts w:ascii="Verdana" w:hAnsi="Verdana"/>
          <w:sz w:val="20"/>
          <w:szCs w:val="20"/>
        </w:rPr>
        <w:t xml:space="preserve">you </w:t>
      </w:r>
      <w:r w:rsidR="00047346">
        <w:rPr>
          <w:rFonts w:ascii="Verdana" w:hAnsi="Verdana"/>
          <w:sz w:val="20"/>
          <w:szCs w:val="20"/>
        </w:rPr>
        <w:t xml:space="preserve">need to edit. After edits, click the </w:t>
      </w:r>
      <w:r>
        <w:rPr>
          <w:rFonts w:ascii="Verdana" w:hAnsi="Verdana"/>
          <w:b/>
          <w:bCs/>
          <w:sz w:val="20"/>
          <w:szCs w:val="20"/>
        </w:rPr>
        <w:t>S</w:t>
      </w:r>
      <w:r w:rsidR="00047346" w:rsidRPr="00CD6F15">
        <w:rPr>
          <w:rFonts w:ascii="Verdana" w:hAnsi="Verdana"/>
          <w:b/>
          <w:bCs/>
          <w:sz w:val="20"/>
          <w:szCs w:val="20"/>
        </w:rPr>
        <w:t>ave</w:t>
      </w:r>
      <w:r w:rsidR="00047346">
        <w:rPr>
          <w:rFonts w:ascii="Verdana" w:hAnsi="Verdana"/>
          <w:sz w:val="20"/>
          <w:szCs w:val="20"/>
        </w:rPr>
        <w:t xml:space="preserve"> </w:t>
      </w:r>
      <w:r w:rsidR="00786FFE">
        <w:rPr>
          <w:rFonts w:ascii="Verdana" w:hAnsi="Verdana"/>
          <w:sz w:val="20"/>
          <w:szCs w:val="20"/>
        </w:rPr>
        <w:t xml:space="preserve">button to save all changes made. </w:t>
      </w:r>
    </w:p>
    <w:p w14:paraId="768BD7B3" w14:textId="6DDEDFD7" w:rsidR="00047346" w:rsidRDefault="00047346" w:rsidP="00665ED3">
      <w:pPr>
        <w:rPr>
          <w:rFonts w:ascii="Verdana" w:hAnsi="Verdana"/>
          <w:sz w:val="20"/>
          <w:szCs w:val="20"/>
        </w:rPr>
      </w:pPr>
    </w:p>
    <w:p w14:paraId="1A3E3803" w14:textId="35C854E3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16D5E2E" wp14:editId="5871B95E">
            <wp:extent cx="5943600" cy="2830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9A9" w14:textId="1B665D71" w:rsidR="00786FFE" w:rsidRDefault="00786FFE" w:rsidP="00665ED3">
      <w:pPr>
        <w:rPr>
          <w:rFonts w:ascii="Verdana" w:hAnsi="Verdana"/>
          <w:sz w:val="20"/>
          <w:szCs w:val="20"/>
        </w:rPr>
      </w:pPr>
    </w:p>
    <w:p w14:paraId="62AC971B" w14:textId="318D263C" w:rsidR="00505519" w:rsidRDefault="00505519" w:rsidP="00505519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0" w:name="_Toc27293445"/>
      <w:r>
        <w:rPr>
          <w:rFonts w:ascii="Verdana" w:hAnsi="Verdana"/>
          <w:sz w:val="20"/>
          <w:szCs w:val="20"/>
        </w:rPr>
        <w:t>Adding A Completed Training</w:t>
      </w:r>
      <w:bookmarkEnd w:id="40"/>
    </w:p>
    <w:p w14:paraId="23B7743B" w14:textId="25D03695" w:rsidR="00505519" w:rsidRDefault="00505519" w:rsidP="005055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</w:t>
      </w:r>
      <w:r>
        <w:rPr>
          <w:rFonts w:ascii="Verdana" w:hAnsi="Verdana"/>
          <w:sz w:val="20"/>
          <w:szCs w:val="20"/>
        </w:rPr>
        <w:t>add a completed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training</w:t>
      </w:r>
      <w:r>
        <w:rPr>
          <w:rFonts w:ascii="Verdana" w:hAnsi="Verdana"/>
          <w:sz w:val="20"/>
          <w:szCs w:val="20"/>
        </w:rPr>
        <w:t xml:space="preserve">, click </w:t>
      </w:r>
      <w:r w:rsidR="00B47B5B">
        <w:rPr>
          <w:rFonts w:ascii="Verdana" w:hAnsi="Verdana"/>
          <w:sz w:val="20"/>
          <w:szCs w:val="20"/>
        </w:rPr>
        <w:t>on the</w:t>
      </w:r>
      <w:r>
        <w:rPr>
          <w:rFonts w:ascii="Verdana" w:hAnsi="Verdana"/>
          <w:sz w:val="20"/>
          <w:szCs w:val="20"/>
        </w:rPr>
        <w:t xml:space="preserve"> </w:t>
      </w:r>
      <w:r w:rsidRPr="00B47B5B">
        <w:rPr>
          <w:rFonts w:ascii="Verdana" w:hAnsi="Verdana"/>
          <w:b/>
          <w:bCs/>
          <w:sz w:val="20"/>
          <w:szCs w:val="20"/>
        </w:rPr>
        <w:t>Add New Training</w:t>
      </w:r>
      <w:r>
        <w:rPr>
          <w:rFonts w:ascii="Verdana" w:hAnsi="Verdana"/>
          <w:sz w:val="20"/>
          <w:szCs w:val="20"/>
        </w:rPr>
        <w:t xml:space="preserve"> button</w:t>
      </w:r>
      <w:r>
        <w:rPr>
          <w:rFonts w:ascii="Verdana" w:hAnsi="Verdana"/>
          <w:sz w:val="20"/>
          <w:szCs w:val="20"/>
        </w:rPr>
        <w:t>.</w:t>
      </w:r>
    </w:p>
    <w:p w14:paraId="411B71BF" w14:textId="46E8D420" w:rsidR="00786FFE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1EBCDE" wp14:editId="28F4843E">
            <wp:extent cx="5943600" cy="2853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2C8" w14:textId="3F23A88F" w:rsidR="00505519" w:rsidRDefault="00505519" w:rsidP="00665ED3">
      <w:pPr>
        <w:rPr>
          <w:rFonts w:ascii="Verdana" w:hAnsi="Verdana"/>
          <w:sz w:val="20"/>
          <w:szCs w:val="20"/>
        </w:rPr>
      </w:pPr>
    </w:p>
    <w:p w14:paraId="560650FC" w14:textId="630ED969" w:rsidR="00505519" w:rsidRDefault="00505519" w:rsidP="00665ED3">
      <w:pPr>
        <w:rPr>
          <w:rFonts w:ascii="Verdana" w:hAnsi="Verdana"/>
          <w:sz w:val="20"/>
          <w:szCs w:val="20"/>
        </w:rPr>
      </w:pPr>
    </w:p>
    <w:p w14:paraId="49CE0FC7" w14:textId="00A58A6A" w:rsidR="00505519" w:rsidRDefault="00CD6F15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505519">
        <w:rPr>
          <w:rFonts w:ascii="Verdana" w:hAnsi="Verdana"/>
          <w:sz w:val="20"/>
          <w:szCs w:val="20"/>
        </w:rPr>
        <w:t>nter the date the training was completed and the training details</w:t>
      </w:r>
      <w:r>
        <w:rPr>
          <w:rFonts w:ascii="Verdana" w:hAnsi="Verdana"/>
          <w:sz w:val="20"/>
          <w:szCs w:val="20"/>
        </w:rPr>
        <w:t xml:space="preserve">, click </w:t>
      </w:r>
      <w:r w:rsidRPr="00CD6F15">
        <w:rPr>
          <w:rFonts w:ascii="Verdana" w:hAnsi="Verdana"/>
          <w:b/>
          <w:bCs/>
          <w:sz w:val="20"/>
          <w:szCs w:val="20"/>
        </w:rPr>
        <w:t>Save</w:t>
      </w:r>
      <w:r>
        <w:rPr>
          <w:rFonts w:ascii="Verdana" w:hAnsi="Verdana"/>
          <w:sz w:val="20"/>
          <w:szCs w:val="20"/>
        </w:rPr>
        <w:t xml:space="preserve"> to save new details</w:t>
      </w:r>
      <w:r w:rsidR="00505519">
        <w:rPr>
          <w:rFonts w:ascii="Verdana" w:hAnsi="Verdana"/>
          <w:sz w:val="20"/>
          <w:szCs w:val="20"/>
        </w:rPr>
        <w:t xml:space="preserve">. </w:t>
      </w:r>
    </w:p>
    <w:p w14:paraId="076A8471" w14:textId="1C678718" w:rsidR="006E68E4" w:rsidRDefault="006E68E4" w:rsidP="00665ED3">
      <w:pPr>
        <w:rPr>
          <w:rFonts w:ascii="Verdana" w:hAnsi="Verdana"/>
          <w:sz w:val="20"/>
          <w:szCs w:val="20"/>
        </w:rPr>
      </w:pPr>
    </w:p>
    <w:p w14:paraId="4AB6655B" w14:textId="29D00622" w:rsidR="006E68E4" w:rsidRDefault="006E68E4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CD88DF2" wp14:editId="52769AFB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0AB0" w14:textId="08BE9A8C" w:rsidR="006E68E4" w:rsidRDefault="006E68E4" w:rsidP="00665ED3">
      <w:pPr>
        <w:rPr>
          <w:rFonts w:ascii="Verdana" w:hAnsi="Verdana"/>
          <w:sz w:val="20"/>
          <w:szCs w:val="20"/>
        </w:rPr>
      </w:pPr>
    </w:p>
    <w:p w14:paraId="2B804127" w14:textId="752D769E" w:rsidR="006E68E4" w:rsidRDefault="006E68E4" w:rsidP="006E68E4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1" w:name="_Toc27293446"/>
      <w:r>
        <w:rPr>
          <w:rFonts w:ascii="Verdana" w:hAnsi="Verdana"/>
          <w:sz w:val="20"/>
          <w:szCs w:val="20"/>
        </w:rPr>
        <w:t xml:space="preserve">Adding A </w:t>
      </w:r>
      <w:r>
        <w:rPr>
          <w:rFonts w:ascii="Verdana" w:hAnsi="Verdana"/>
          <w:sz w:val="20"/>
          <w:szCs w:val="20"/>
        </w:rPr>
        <w:t>New File and Resume</w:t>
      </w:r>
      <w:bookmarkEnd w:id="41"/>
    </w:p>
    <w:p w14:paraId="133B9001" w14:textId="096596DD" w:rsidR="006E68E4" w:rsidRDefault="006E68E4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add new resume or file click on the </w:t>
      </w:r>
      <w:r w:rsidRPr="006E68E4">
        <w:rPr>
          <w:rFonts w:ascii="Verdana" w:hAnsi="Verdana"/>
          <w:b/>
          <w:bCs/>
          <w:sz w:val="20"/>
          <w:szCs w:val="20"/>
        </w:rPr>
        <w:t>Choose a New File</w:t>
      </w:r>
      <w:r w:rsidR="00CD6F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select the desired file</w:t>
      </w:r>
      <w:r w:rsidR="00CD6F15">
        <w:rPr>
          <w:rFonts w:ascii="Verdana" w:hAnsi="Verdana"/>
          <w:sz w:val="20"/>
          <w:szCs w:val="20"/>
        </w:rPr>
        <w:t>, upload the file and click save</w:t>
      </w:r>
      <w:r>
        <w:rPr>
          <w:rFonts w:ascii="Verdana" w:hAnsi="Verdana"/>
          <w:sz w:val="20"/>
          <w:szCs w:val="20"/>
        </w:rPr>
        <w:t xml:space="preserve">. </w:t>
      </w:r>
    </w:p>
    <w:p w14:paraId="64CDE58E" w14:textId="77777777" w:rsidR="00505519" w:rsidRDefault="00505519" w:rsidP="00665ED3">
      <w:pPr>
        <w:rPr>
          <w:rFonts w:ascii="Verdana" w:hAnsi="Verdana"/>
          <w:sz w:val="20"/>
          <w:szCs w:val="20"/>
        </w:rPr>
      </w:pPr>
    </w:p>
    <w:p w14:paraId="77F820FF" w14:textId="0516CE3A" w:rsidR="00665ED3" w:rsidRDefault="00665ED3" w:rsidP="00665ED3">
      <w:pPr>
        <w:rPr>
          <w:rFonts w:ascii="Verdana" w:hAnsi="Verdana"/>
          <w:sz w:val="20"/>
          <w:szCs w:val="20"/>
        </w:rPr>
      </w:pPr>
    </w:p>
    <w:p w14:paraId="56F236A6" w14:textId="72373F1C" w:rsidR="00665ED3" w:rsidRPr="00665ED3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7CFE39" wp14:editId="55E7BF00">
            <wp:extent cx="5943600" cy="2851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382" w14:textId="5477CA0B" w:rsidR="00A267DE" w:rsidRDefault="00A267DE" w:rsidP="00A267DE"/>
    <w:p w14:paraId="10C2262A" w14:textId="021F8607" w:rsidR="00CD6F15" w:rsidRDefault="00CD6F15" w:rsidP="00CD6F1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2" w:name="_Toc27293447"/>
      <w:r>
        <w:rPr>
          <w:rFonts w:ascii="Verdana" w:hAnsi="Verdana"/>
          <w:sz w:val="20"/>
          <w:szCs w:val="20"/>
        </w:rPr>
        <w:t>Logout to the System</w:t>
      </w:r>
      <w:bookmarkEnd w:id="42"/>
    </w:p>
    <w:p w14:paraId="3ADC11A3" w14:textId="1CF3FDDC" w:rsidR="00CD6F15" w:rsidRDefault="00CD6F15" w:rsidP="00CD6F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you have completed all </w:t>
      </w:r>
      <w:r w:rsidR="00CC3195">
        <w:rPr>
          <w:rFonts w:ascii="Verdana" w:hAnsi="Verdana"/>
          <w:sz w:val="20"/>
          <w:szCs w:val="20"/>
        </w:rPr>
        <w:t>necessary modification,</w:t>
      </w:r>
      <w:r>
        <w:rPr>
          <w:rFonts w:ascii="Verdana" w:hAnsi="Verdana"/>
          <w:sz w:val="20"/>
          <w:szCs w:val="20"/>
        </w:rPr>
        <w:t xml:space="preserve"> you can </w:t>
      </w:r>
      <w:r w:rsidR="00CC3195">
        <w:rPr>
          <w:rFonts w:ascii="Verdana" w:hAnsi="Verdana"/>
          <w:sz w:val="20"/>
          <w:szCs w:val="20"/>
        </w:rPr>
        <w:t>logout to the system by clicking</w:t>
      </w:r>
      <w:r w:rsidR="00CC3195" w:rsidRPr="00CC3195">
        <w:rPr>
          <w:rFonts w:ascii="Verdana" w:hAnsi="Verdana"/>
          <w:b/>
          <w:bCs/>
          <w:sz w:val="20"/>
          <w:szCs w:val="20"/>
        </w:rPr>
        <w:t xml:space="preserve"> Logout</w:t>
      </w:r>
      <w:r w:rsidR="00CC319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0E6558E4" w14:textId="77777777" w:rsidR="00CD6F15" w:rsidRPr="00CD6F15" w:rsidRDefault="00CD6F15" w:rsidP="00CD6F15"/>
    <w:p w14:paraId="128EF10C" w14:textId="77777777" w:rsidR="00CD6F15" w:rsidRPr="00A267DE" w:rsidRDefault="00CD6F15" w:rsidP="00A267DE"/>
    <w:p w14:paraId="4ECB1C6B" w14:textId="77777777" w:rsidR="00025EA4" w:rsidRDefault="00025EA4" w:rsidP="00025EA4">
      <w:pPr>
        <w:pStyle w:val="Heading1"/>
        <w:numPr>
          <w:ilvl w:val="0"/>
          <w:numId w:val="0"/>
        </w:numPr>
        <w:rPr>
          <w:rFonts w:ascii="Verdana" w:hAnsi="Verdana" w:cs="Calibri"/>
          <w:sz w:val="20"/>
          <w:szCs w:val="20"/>
        </w:rPr>
      </w:pPr>
    </w:p>
    <w:p w14:paraId="669A4EBF" w14:textId="77777777" w:rsidR="00CC3195" w:rsidRDefault="00CD6F15">
      <w:pPr>
        <w:rPr>
          <w:rFonts w:ascii="Verdana" w:hAnsi="Verdana" w:cs="Calibri"/>
          <w:sz w:val="20"/>
          <w:szCs w:val="20"/>
        </w:rPr>
      </w:pPr>
      <w:r>
        <w:rPr>
          <w:noProof/>
        </w:rPr>
        <w:drawing>
          <wp:inline distT="0" distB="0" distL="0" distR="0" wp14:anchorId="2216D44C" wp14:editId="75705EF2">
            <wp:extent cx="5943600" cy="2883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CD1" w14:textId="77777777" w:rsidR="00CC3195" w:rsidRDefault="00CC3195">
      <w:pPr>
        <w:rPr>
          <w:rFonts w:ascii="Verdana" w:hAnsi="Verdana" w:cs="Calibri"/>
          <w:sz w:val="20"/>
          <w:szCs w:val="20"/>
        </w:rPr>
      </w:pPr>
    </w:p>
    <w:p w14:paraId="6D189DDE" w14:textId="5F036380" w:rsidR="00CC3195" w:rsidRDefault="00CC3195" w:rsidP="00CC319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3" w:name="_Toc27293448"/>
      <w:r>
        <w:rPr>
          <w:rFonts w:ascii="Verdana" w:hAnsi="Verdana"/>
          <w:sz w:val="20"/>
          <w:szCs w:val="20"/>
        </w:rPr>
        <w:t>User Assistance</w:t>
      </w:r>
      <w:bookmarkEnd w:id="43"/>
    </w:p>
    <w:p w14:paraId="50DAF6AB" w14:textId="60BDE9BD" w:rsidR="00CC3195" w:rsidRPr="00CC3195" w:rsidRDefault="00CC3195" w:rsidP="00CC3195">
      <w:r>
        <w:rPr>
          <w:rFonts w:ascii="Verdana" w:hAnsi="Verdana"/>
          <w:sz w:val="20"/>
          <w:szCs w:val="20"/>
        </w:rPr>
        <w:t>You can contact the Administrators for any assistance</w:t>
      </w:r>
      <w:r>
        <w:rPr>
          <w:rFonts w:ascii="Verdana" w:hAnsi="Verdana"/>
          <w:sz w:val="20"/>
          <w:szCs w:val="20"/>
        </w:rPr>
        <w:t xml:space="preserve">. </w:t>
      </w:r>
    </w:p>
    <w:p w14:paraId="72738B39" w14:textId="48CBD465" w:rsidR="00283CC9" w:rsidRDefault="00025EA4">
      <w:pPr>
        <w:rPr>
          <w:rFonts w:ascii="Verdana" w:hAnsi="Verdana" w:cs="Calibri"/>
          <w:b/>
          <w:bCs/>
          <w:kern w:val="32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br w:type="page"/>
      </w:r>
      <w:bookmarkStart w:id="44" w:name="_Toc210062136"/>
    </w:p>
    <w:p w14:paraId="5784DE03" w14:textId="613968BA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5" w:name="_Toc27293449"/>
      <w:r w:rsidRPr="00E13CE9">
        <w:rPr>
          <w:rFonts w:ascii="Verdana" w:hAnsi="Verdana" w:cs="Calibri"/>
          <w:sz w:val="20"/>
          <w:szCs w:val="20"/>
        </w:rPr>
        <w:lastRenderedPageBreak/>
        <w:t>APPROVALS</w:t>
      </w:r>
      <w:bookmarkEnd w:id="44"/>
      <w:bookmarkEnd w:id="45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5255187E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 xml:space="preserve">I have read the above </w:t>
      </w:r>
      <w:r w:rsidR="008C59A1">
        <w:rPr>
          <w:rFonts w:ascii="Verdana" w:hAnsi="Verdana" w:cs="Arial"/>
          <w:bCs/>
          <w:iCs/>
          <w:sz w:val="20"/>
          <w:szCs w:val="20"/>
        </w:rPr>
        <w:t>Software Development progress report and agree that it is an accurate summary of software development efforts to date. I will continue to execute my proscribed tasks for each phase of development</w:t>
      </w:r>
      <w:r w:rsidR="008A7AB0">
        <w:rPr>
          <w:rFonts w:ascii="Verdana" w:hAnsi="Verdana" w:cs="Arial"/>
          <w:bCs/>
          <w:iCs/>
          <w:sz w:val="20"/>
          <w:szCs w:val="20"/>
        </w:rPr>
        <w:t xml:space="preserve"> </w:t>
      </w:r>
      <w:r w:rsidR="008C59A1">
        <w:rPr>
          <w:rFonts w:ascii="Verdana" w:hAnsi="Verdana" w:cs="Arial"/>
          <w:bCs/>
          <w:iCs/>
          <w:sz w:val="20"/>
          <w:szCs w:val="20"/>
        </w:rPr>
        <w:t>and ple</w:t>
      </w:r>
      <w:r w:rsidRPr="00E13CE9">
        <w:rPr>
          <w:rFonts w:ascii="Verdana" w:hAnsi="Verdana" w:cs="Arial"/>
          <w:bCs/>
          <w:iCs/>
          <w:sz w:val="20"/>
          <w:szCs w:val="20"/>
        </w:rPr>
        <w:t xml:space="preserve">dge my full commitment and support for the </w:t>
      </w:r>
      <w:r w:rsidR="008C59A1">
        <w:rPr>
          <w:rFonts w:ascii="Verdana" w:hAnsi="Verdana" w:cs="Arial"/>
          <w:bCs/>
          <w:iCs/>
          <w:sz w:val="20"/>
          <w:szCs w:val="20"/>
        </w:rPr>
        <w:t>Development Effort</w:t>
      </w:r>
      <w:r w:rsidRPr="00E13CE9">
        <w:rPr>
          <w:rFonts w:ascii="Verdana" w:hAnsi="Verdana" w:cs="Arial"/>
          <w:bCs/>
          <w:iCs/>
          <w:sz w:val="20"/>
          <w:szCs w:val="20"/>
        </w:rPr>
        <w:t>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46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46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431523D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</w:t>
      </w:r>
      <w:r w:rsidR="008C59A1">
        <w:rPr>
          <w:rFonts w:ascii="Verdana" w:hAnsi="Verdana"/>
          <w:sz w:val="20"/>
          <w:szCs w:val="20"/>
          <w:u w:val="single"/>
        </w:rPr>
        <w:t>Michael Kiefer</w:t>
      </w:r>
      <w:r w:rsidR="00CD5B17">
        <w:rPr>
          <w:rFonts w:ascii="Verdana" w:hAnsi="Verdana"/>
          <w:sz w:val="20"/>
          <w:szCs w:val="20"/>
          <w:u w:val="single"/>
        </w:rPr>
        <w:t>_</w:t>
      </w:r>
      <w:r w:rsidRPr="00E13CE9">
        <w:rPr>
          <w:rFonts w:ascii="Verdana" w:hAnsi="Verdana"/>
          <w:sz w:val="20"/>
          <w:szCs w:val="20"/>
        </w:rPr>
        <w:t>________________________</w:t>
      </w:r>
    </w:p>
    <w:p w14:paraId="16226F0B" w14:textId="15256E69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8C59A1">
        <w:rPr>
          <w:rFonts w:ascii="Verdana" w:hAnsi="Verdana"/>
          <w:sz w:val="20"/>
          <w:szCs w:val="20"/>
        </w:rPr>
        <w:t>Project Manager– Michael Kiefer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3A620BD6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8C59A1">
        <w:rPr>
          <w:rFonts w:ascii="Verdana" w:hAnsi="Verdana"/>
          <w:sz w:val="20"/>
          <w:szCs w:val="20"/>
          <w:u w:val="single"/>
        </w:rPr>
        <w:t>Hither</w:t>
      </w:r>
      <w:proofErr w:type="spellEnd"/>
      <w:r w:rsidR="008C59A1">
        <w:rPr>
          <w:rFonts w:ascii="Verdana" w:hAnsi="Verdana"/>
          <w:sz w:val="20"/>
          <w:szCs w:val="20"/>
          <w:u w:val="single"/>
        </w:rPr>
        <w:t xml:space="preserve"> Guzha</w:t>
      </w:r>
      <w:r w:rsidRPr="00E13CE9">
        <w:rPr>
          <w:rFonts w:ascii="Verdana" w:hAnsi="Verdana"/>
          <w:sz w:val="20"/>
          <w:szCs w:val="20"/>
        </w:rPr>
        <w:t>_______</w:t>
      </w:r>
      <w:r w:rsidR="00CD5B17">
        <w:rPr>
          <w:rFonts w:ascii="Verdana" w:hAnsi="Verdana"/>
          <w:sz w:val="20"/>
          <w:szCs w:val="20"/>
        </w:rPr>
        <w:t>_</w:t>
      </w:r>
      <w:r w:rsidRPr="00E13CE9">
        <w:rPr>
          <w:rFonts w:ascii="Verdana" w:hAnsi="Verdana"/>
          <w:sz w:val="20"/>
          <w:szCs w:val="20"/>
        </w:rPr>
        <w:t>________________</w:t>
      </w:r>
    </w:p>
    <w:p w14:paraId="2AF63717" w14:textId="0C041EFC" w:rsidR="000354DE" w:rsidRPr="00E13CE9" w:rsidRDefault="008C59A1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Technical Writer– Hither Guzha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5E9B73E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Andrew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Benson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5F3F2A71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</w:rPr>
        <w:t>D</w:t>
      </w:r>
      <w:r w:rsidR="00CD5B17">
        <w:rPr>
          <w:rFonts w:ascii="Verdana" w:hAnsi="Verdana"/>
          <w:sz w:val="20"/>
          <w:szCs w:val="20"/>
          <w:u w:val="single"/>
        </w:rPr>
        <w:t>onn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Eddy____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965A5E0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Sean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Mooneyham___</w:t>
      </w:r>
      <w:r w:rsidRPr="00E13CE9">
        <w:rPr>
          <w:rFonts w:ascii="Verdana" w:hAnsi="Verdana"/>
          <w:sz w:val="20"/>
          <w:szCs w:val="20"/>
        </w:rPr>
        <w:t>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24DE4875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Chase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Thorpe____</w:t>
      </w:r>
      <w:r w:rsidRPr="00E13CE9">
        <w:rPr>
          <w:rFonts w:ascii="Verdana" w:hAnsi="Verdana"/>
          <w:sz w:val="20"/>
          <w:szCs w:val="20"/>
        </w:rPr>
        <w:t>_____________________</w:t>
      </w:r>
    </w:p>
    <w:p w14:paraId="51327F6B" w14:textId="454014B6" w:rsidR="00A14E4C" w:rsidRDefault="00701E2A" w:rsidP="0074667A">
      <w:pPr>
        <w:ind w:left="720" w:firstLine="720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  <w:bookmarkEnd w:id="17"/>
      <w:bookmarkEnd w:id="28"/>
    </w:p>
    <w:p w14:paraId="46675E56" w14:textId="63DD182D" w:rsidR="008A7AB0" w:rsidRDefault="008A7AB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33F5641E" w14:textId="0748D8A4" w:rsidR="008A7AB0" w:rsidRDefault="008A7AB0" w:rsidP="008A7AB0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REFERENCES</w:t>
      </w:r>
    </w:p>
    <w:p w14:paraId="79973737" w14:textId="392E204F" w:rsidR="008A7AB0" w:rsidRDefault="008A7AB0" w:rsidP="008A7AB0">
      <w:pPr>
        <w:rPr>
          <w:rFonts w:ascii="Verdana" w:hAnsi="Verdana"/>
          <w:sz w:val="20"/>
          <w:szCs w:val="20"/>
        </w:rPr>
      </w:pPr>
    </w:p>
    <w:p w14:paraId="399A3CC2" w14:textId="0C8B2D4A" w:rsidR="008A7AB0" w:rsidRPr="008A7AB0" w:rsidRDefault="008A7AB0" w:rsidP="008A7AB0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to use APA format.</w:t>
      </w:r>
    </w:p>
    <w:sectPr w:rsidR="008A7AB0" w:rsidRPr="008A7AB0" w:rsidSect="0021022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3922B" w14:textId="77777777" w:rsidR="000B67F3" w:rsidRDefault="000B67F3">
      <w:r>
        <w:separator/>
      </w:r>
    </w:p>
  </w:endnote>
  <w:endnote w:type="continuationSeparator" w:id="0">
    <w:p w14:paraId="21F7B795" w14:textId="77777777" w:rsidR="000B67F3" w:rsidRDefault="000B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107CF36D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606022">
      <w:rPr>
        <w:rFonts w:ascii="Tahoma" w:hAnsi="Tahoma" w:cs="Tahoma"/>
        <w:noProof/>
        <w:sz w:val="16"/>
        <w:szCs w:val="16"/>
      </w:rPr>
      <w:t>6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CC28C1">
      <w:rPr>
        <w:rFonts w:ascii="Tahoma" w:hAnsi="Tahoma" w:cs="Tahoma"/>
        <w:noProof/>
        <w:sz w:val="16"/>
        <w:szCs w:val="16"/>
      </w:rPr>
      <w:t>12/13/2019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19484" w14:textId="77777777" w:rsidR="000B67F3" w:rsidRDefault="000B67F3">
      <w:r>
        <w:separator/>
      </w:r>
    </w:p>
  </w:footnote>
  <w:footnote w:type="continuationSeparator" w:id="0">
    <w:p w14:paraId="1530D79A" w14:textId="77777777" w:rsidR="000B67F3" w:rsidRDefault="000B6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61EC118A" w:rsidR="00712E74" w:rsidRPr="001473BD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b/>
        <w:bCs/>
        <w:sz w:val="16"/>
        <w:szCs w:val="16"/>
      </w:rPr>
    </w:pPr>
    <w:r w:rsidRPr="001473BD">
      <w:rPr>
        <w:rFonts w:ascii="Tahoma" w:hAnsi="Tahoma" w:cs="Tahoma"/>
        <w:b/>
        <w:bCs/>
        <w:sz w:val="16"/>
        <w:szCs w:val="16"/>
      </w:rPr>
      <w:t xml:space="preserve">Uncommon Solutions Group 3                                   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</w:t>
    </w:r>
    <w:r w:rsidR="009838DA">
      <w:rPr>
        <w:rFonts w:ascii="Tahoma" w:hAnsi="Tahoma" w:cs="Tahoma"/>
        <w:b/>
        <w:bCs/>
        <w:sz w:val="16"/>
        <w:szCs w:val="16"/>
      </w:rPr>
      <w:t xml:space="preserve">                       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                                      </w:t>
    </w:r>
    <w:r w:rsidR="0074667A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</w:t>
    </w:r>
    <w:r w:rsidR="009838DA">
      <w:rPr>
        <w:rFonts w:ascii="Tahoma" w:hAnsi="Tahoma" w:cs="Tahoma"/>
        <w:b/>
        <w:bCs/>
        <w:sz w:val="16"/>
        <w:szCs w:val="16"/>
      </w:rPr>
      <w:t xml:space="preserve">User Guide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                                         </w:t>
    </w:r>
    <w:r w:rsidR="00FC0C42" w:rsidRPr="001473BD">
      <w:rPr>
        <w:rFonts w:ascii="Tahoma" w:hAnsi="Tahoma" w:cs="Tahoma"/>
        <w:b/>
        <w:bCs/>
        <w:sz w:val="16"/>
        <w:szCs w:val="16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1535"/>
    <w:multiLevelType w:val="hybridMultilevel"/>
    <w:tmpl w:val="7F5C7D7A"/>
    <w:lvl w:ilvl="0" w:tplc="5954528E">
      <w:numFmt w:val="bullet"/>
      <w:lvlText w:val=""/>
      <w:lvlJc w:val="left"/>
      <w:pPr>
        <w:ind w:left="1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798040C">
      <w:numFmt w:val="bullet"/>
      <w:lvlText w:val="•"/>
      <w:lvlJc w:val="left"/>
      <w:pPr>
        <w:ind w:left="2226" w:hanging="360"/>
      </w:pPr>
      <w:rPr>
        <w:lang w:val="en-US" w:eastAsia="en-US" w:bidi="en-US"/>
      </w:rPr>
    </w:lvl>
    <w:lvl w:ilvl="2" w:tplc="AE86F8E2">
      <w:numFmt w:val="bullet"/>
      <w:lvlText w:val="•"/>
      <w:lvlJc w:val="left"/>
      <w:pPr>
        <w:ind w:left="3112" w:hanging="360"/>
      </w:pPr>
      <w:rPr>
        <w:lang w:val="en-US" w:eastAsia="en-US" w:bidi="en-US"/>
      </w:rPr>
    </w:lvl>
    <w:lvl w:ilvl="3" w:tplc="990869AE">
      <w:numFmt w:val="bullet"/>
      <w:lvlText w:val="•"/>
      <w:lvlJc w:val="left"/>
      <w:pPr>
        <w:ind w:left="3998" w:hanging="360"/>
      </w:pPr>
      <w:rPr>
        <w:lang w:val="en-US" w:eastAsia="en-US" w:bidi="en-US"/>
      </w:rPr>
    </w:lvl>
    <w:lvl w:ilvl="4" w:tplc="A420F472">
      <w:numFmt w:val="bullet"/>
      <w:lvlText w:val="•"/>
      <w:lvlJc w:val="left"/>
      <w:pPr>
        <w:ind w:left="4884" w:hanging="360"/>
      </w:pPr>
      <w:rPr>
        <w:lang w:val="en-US" w:eastAsia="en-US" w:bidi="en-US"/>
      </w:rPr>
    </w:lvl>
    <w:lvl w:ilvl="5" w:tplc="8536C73C">
      <w:numFmt w:val="bullet"/>
      <w:lvlText w:val="•"/>
      <w:lvlJc w:val="left"/>
      <w:pPr>
        <w:ind w:left="5770" w:hanging="360"/>
      </w:pPr>
      <w:rPr>
        <w:lang w:val="en-US" w:eastAsia="en-US" w:bidi="en-US"/>
      </w:rPr>
    </w:lvl>
    <w:lvl w:ilvl="6" w:tplc="BABEA164">
      <w:numFmt w:val="bullet"/>
      <w:lvlText w:val="•"/>
      <w:lvlJc w:val="left"/>
      <w:pPr>
        <w:ind w:left="6656" w:hanging="360"/>
      </w:pPr>
      <w:rPr>
        <w:lang w:val="en-US" w:eastAsia="en-US" w:bidi="en-US"/>
      </w:rPr>
    </w:lvl>
    <w:lvl w:ilvl="7" w:tplc="F82AE704">
      <w:numFmt w:val="bullet"/>
      <w:lvlText w:val="•"/>
      <w:lvlJc w:val="left"/>
      <w:pPr>
        <w:ind w:left="7542" w:hanging="360"/>
      </w:pPr>
      <w:rPr>
        <w:lang w:val="en-US" w:eastAsia="en-US" w:bidi="en-US"/>
      </w:rPr>
    </w:lvl>
    <w:lvl w:ilvl="8" w:tplc="187EFE66">
      <w:numFmt w:val="bullet"/>
      <w:lvlText w:val="•"/>
      <w:lvlJc w:val="left"/>
      <w:pPr>
        <w:ind w:left="8428" w:hanging="360"/>
      </w:pPr>
      <w:rPr>
        <w:lang w:val="en-US" w:eastAsia="en-US" w:bidi="en-US"/>
      </w:rPr>
    </w:lvl>
  </w:abstractNum>
  <w:abstractNum w:abstractNumId="5" w15:restartNumberingAfterBreak="0">
    <w:nsid w:val="4DA20FE2"/>
    <w:multiLevelType w:val="hybridMultilevel"/>
    <w:tmpl w:val="A86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4062A"/>
    <w:multiLevelType w:val="hybridMultilevel"/>
    <w:tmpl w:val="42AE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50414"/>
    <w:multiLevelType w:val="hybridMultilevel"/>
    <w:tmpl w:val="246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5EA4"/>
    <w:rsid w:val="00026DAD"/>
    <w:rsid w:val="00027FCB"/>
    <w:rsid w:val="000311A9"/>
    <w:rsid w:val="0003155D"/>
    <w:rsid w:val="00031784"/>
    <w:rsid w:val="00032DC4"/>
    <w:rsid w:val="00032E70"/>
    <w:rsid w:val="00033DBD"/>
    <w:rsid w:val="00033EF9"/>
    <w:rsid w:val="00034AFE"/>
    <w:rsid w:val="000354DE"/>
    <w:rsid w:val="000418E2"/>
    <w:rsid w:val="00041E95"/>
    <w:rsid w:val="00043F31"/>
    <w:rsid w:val="000447BB"/>
    <w:rsid w:val="00047346"/>
    <w:rsid w:val="00047F87"/>
    <w:rsid w:val="00055369"/>
    <w:rsid w:val="000606C2"/>
    <w:rsid w:val="00061683"/>
    <w:rsid w:val="00066165"/>
    <w:rsid w:val="000670BA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4561"/>
    <w:rsid w:val="000A5B32"/>
    <w:rsid w:val="000A5B63"/>
    <w:rsid w:val="000B1069"/>
    <w:rsid w:val="000B2A3C"/>
    <w:rsid w:val="000B2ED6"/>
    <w:rsid w:val="000B42C5"/>
    <w:rsid w:val="000B67F3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33A9"/>
    <w:rsid w:val="000E524A"/>
    <w:rsid w:val="000E5FE5"/>
    <w:rsid w:val="000F1075"/>
    <w:rsid w:val="000F6769"/>
    <w:rsid w:val="000F6BC2"/>
    <w:rsid w:val="00100634"/>
    <w:rsid w:val="00102B44"/>
    <w:rsid w:val="00107660"/>
    <w:rsid w:val="00110A02"/>
    <w:rsid w:val="001115DF"/>
    <w:rsid w:val="001126DC"/>
    <w:rsid w:val="00113BBB"/>
    <w:rsid w:val="001145B3"/>
    <w:rsid w:val="00114D60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48E"/>
    <w:rsid w:val="001425A8"/>
    <w:rsid w:val="001437F5"/>
    <w:rsid w:val="001468A6"/>
    <w:rsid w:val="0014701A"/>
    <w:rsid w:val="001473BD"/>
    <w:rsid w:val="00152BA5"/>
    <w:rsid w:val="00153EFC"/>
    <w:rsid w:val="00155218"/>
    <w:rsid w:val="0015556D"/>
    <w:rsid w:val="001569E8"/>
    <w:rsid w:val="00156C3C"/>
    <w:rsid w:val="0015721D"/>
    <w:rsid w:val="001574F2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196C"/>
    <w:rsid w:val="001875A3"/>
    <w:rsid w:val="00190835"/>
    <w:rsid w:val="00192F75"/>
    <w:rsid w:val="0019429D"/>
    <w:rsid w:val="00195EA4"/>
    <w:rsid w:val="001A013D"/>
    <w:rsid w:val="001A06D0"/>
    <w:rsid w:val="001A2559"/>
    <w:rsid w:val="001A3657"/>
    <w:rsid w:val="001A49EC"/>
    <w:rsid w:val="001A578A"/>
    <w:rsid w:val="001A6169"/>
    <w:rsid w:val="001A773B"/>
    <w:rsid w:val="001A7F48"/>
    <w:rsid w:val="001B07AE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1EF"/>
    <w:rsid w:val="001E2A97"/>
    <w:rsid w:val="001E4785"/>
    <w:rsid w:val="001E6665"/>
    <w:rsid w:val="001F35B7"/>
    <w:rsid w:val="001F56BD"/>
    <w:rsid w:val="001F6E11"/>
    <w:rsid w:val="001F7C2E"/>
    <w:rsid w:val="00202CBB"/>
    <w:rsid w:val="002040D7"/>
    <w:rsid w:val="00207040"/>
    <w:rsid w:val="00210226"/>
    <w:rsid w:val="00210982"/>
    <w:rsid w:val="00212B43"/>
    <w:rsid w:val="00215032"/>
    <w:rsid w:val="002160D4"/>
    <w:rsid w:val="002169A6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66F9D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3CC9"/>
    <w:rsid w:val="00284672"/>
    <w:rsid w:val="00287C8D"/>
    <w:rsid w:val="002906D8"/>
    <w:rsid w:val="00294D7A"/>
    <w:rsid w:val="002A0500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D79E1"/>
    <w:rsid w:val="002E20B5"/>
    <w:rsid w:val="002E27B0"/>
    <w:rsid w:val="002E343A"/>
    <w:rsid w:val="002E6EF2"/>
    <w:rsid w:val="002E714D"/>
    <w:rsid w:val="002E7A54"/>
    <w:rsid w:val="002E7A8E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003A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0704"/>
    <w:rsid w:val="00391FC0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37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E754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6C93"/>
    <w:rsid w:val="00437209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4885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5519"/>
    <w:rsid w:val="00506E89"/>
    <w:rsid w:val="0051064D"/>
    <w:rsid w:val="005106FB"/>
    <w:rsid w:val="005111D0"/>
    <w:rsid w:val="0051262C"/>
    <w:rsid w:val="0051355B"/>
    <w:rsid w:val="00513B92"/>
    <w:rsid w:val="0051553C"/>
    <w:rsid w:val="0051622F"/>
    <w:rsid w:val="00516A5F"/>
    <w:rsid w:val="00516CAE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2F5C"/>
    <w:rsid w:val="005C495B"/>
    <w:rsid w:val="005C67C3"/>
    <w:rsid w:val="005D17E1"/>
    <w:rsid w:val="005D1B38"/>
    <w:rsid w:val="005D38C6"/>
    <w:rsid w:val="005D440B"/>
    <w:rsid w:val="005D69A6"/>
    <w:rsid w:val="005D706C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06022"/>
    <w:rsid w:val="00610E82"/>
    <w:rsid w:val="00611EAB"/>
    <w:rsid w:val="00617A07"/>
    <w:rsid w:val="0062082F"/>
    <w:rsid w:val="00620F63"/>
    <w:rsid w:val="006240A1"/>
    <w:rsid w:val="006243AD"/>
    <w:rsid w:val="00626C60"/>
    <w:rsid w:val="00627C30"/>
    <w:rsid w:val="00635CF9"/>
    <w:rsid w:val="006375CE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65ED3"/>
    <w:rsid w:val="0067079D"/>
    <w:rsid w:val="006720BA"/>
    <w:rsid w:val="006738DB"/>
    <w:rsid w:val="006761F2"/>
    <w:rsid w:val="00677403"/>
    <w:rsid w:val="00677FF3"/>
    <w:rsid w:val="006814FE"/>
    <w:rsid w:val="00682357"/>
    <w:rsid w:val="00683792"/>
    <w:rsid w:val="00686DA9"/>
    <w:rsid w:val="0069049A"/>
    <w:rsid w:val="006908CB"/>
    <w:rsid w:val="00690D19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C5025"/>
    <w:rsid w:val="006D2036"/>
    <w:rsid w:val="006D34EA"/>
    <w:rsid w:val="006D53EE"/>
    <w:rsid w:val="006D5C9D"/>
    <w:rsid w:val="006D6571"/>
    <w:rsid w:val="006E0F0E"/>
    <w:rsid w:val="006E460E"/>
    <w:rsid w:val="006E4EB3"/>
    <w:rsid w:val="006E68E4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1042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054"/>
    <w:rsid w:val="007462B0"/>
    <w:rsid w:val="0074667A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4991"/>
    <w:rsid w:val="007654EB"/>
    <w:rsid w:val="00765F37"/>
    <w:rsid w:val="0077625B"/>
    <w:rsid w:val="00780414"/>
    <w:rsid w:val="00781112"/>
    <w:rsid w:val="00781D31"/>
    <w:rsid w:val="00782518"/>
    <w:rsid w:val="00783443"/>
    <w:rsid w:val="007845AF"/>
    <w:rsid w:val="00785F5E"/>
    <w:rsid w:val="00786FFE"/>
    <w:rsid w:val="007870A2"/>
    <w:rsid w:val="00791758"/>
    <w:rsid w:val="00794AE8"/>
    <w:rsid w:val="00795F23"/>
    <w:rsid w:val="007A2EB8"/>
    <w:rsid w:val="007A63C8"/>
    <w:rsid w:val="007A665A"/>
    <w:rsid w:val="007A7160"/>
    <w:rsid w:val="007A7C39"/>
    <w:rsid w:val="007B102D"/>
    <w:rsid w:val="007B661D"/>
    <w:rsid w:val="007C0820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0B18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30B5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A7AB0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9A1"/>
    <w:rsid w:val="008C5BFE"/>
    <w:rsid w:val="008C65CC"/>
    <w:rsid w:val="008D1002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377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39F3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0FD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DA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7D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E6832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545B"/>
    <w:rsid w:val="00A267DE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474AA"/>
    <w:rsid w:val="00A503FC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63F2A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26D9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46C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249"/>
    <w:rsid w:val="00B25572"/>
    <w:rsid w:val="00B25D82"/>
    <w:rsid w:val="00B3043A"/>
    <w:rsid w:val="00B314EB"/>
    <w:rsid w:val="00B3442C"/>
    <w:rsid w:val="00B35725"/>
    <w:rsid w:val="00B35CE9"/>
    <w:rsid w:val="00B427D3"/>
    <w:rsid w:val="00B42D6D"/>
    <w:rsid w:val="00B43B8B"/>
    <w:rsid w:val="00B4548F"/>
    <w:rsid w:val="00B47B40"/>
    <w:rsid w:val="00B47B5B"/>
    <w:rsid w:val="00B5147F"/>
    <w:rsid w:val="00B51AD5"/>
    <w:rsid w:val="00B5295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A84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0417"/>
    <w:rsid w:val="00C143E5"/>
    <w:rsid w:val="00C15584"/>
    <w:rsid w:val="00C169DE"/>
    <w:rsid w:val="00C16BA1"/>
    <w:rsid w:val="00C17AFD"/>
    <w:rsid w:val="00C21B0E"/>
    <w:rsid w:val="00C22175"/>
    <w:rsid w:val="00C24FAA"/>
    <w:rsid w:val="00C26249"/>
    <w:rsid w:val="00C2705D"/>
    <w:rsid w:val="00C27667"/>
    <w:rsid w:val="00C278B4"/>
    <w:rsid w:val="00C301F5"/>
    <w:rsid w:val="00C3371A"/>
    <w:rsid w:val="00C33D82"/>
    <w:rsid w:val="00C35BB9"/>
    <w:rsid w:val="00C36412"/>
    <w:rsid w:val="00C379C2"/>
    <w:rsid w:val="00C37CC6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3092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2524"/>
    <w:rsid w:val="00C931EC"/>
    <w:rsid w:val="00C95275"/>
    <w:rsid w:val="00C958D0"/>
    <w:rsid w:val="00C95B4D"/>
    <w:rsid w:val="00C96D82"/>
    <w:rsid w:val="00CA3546"/>
    <w:rsid w:val="00CA3EF0"/>
    <w:rsid w:val="00CA4CC1"/>
    <w:rsid w:val="00CA6779"/>
    <w:rsid w:val="00CA7AD7"/>
    <w:rsid w:val="00CB1C14"/>
    <w:rsid w:val="00CB22FB"/>
    <w:rsid w:val="00CB29FB"/>
    <w:rsid w:val="00CB38BC"/>
    <w:rsid w:val="00CB6355"/>
    <w:rsid w:val="00CB69CA"/>
    <w:rsid w:val="00CB70A1"/>
    <w:rsid w:val="00CB7333"/>
    <w:rsid w:val="00CC262B"/>
    <w:rsid w:val="00CC28C1"/>
    <w:rsid w:val="00CC2A23"/>
    <w:rsid w:val="00CC3195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D5B17"/>
    <w:rsid w:val="00CD6F15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2D"/>
    <w:rsid w:val="00CF4F9B"/>
    <w:rsid w:val="00CF7120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27CD7"/>
    <w:rsid w:val="00D30B7A"/>
    <w:rsid w:val="00D30F7E"/>
    <w:rsid w:val="00D327A8"/>
    <w:rsid w:val="00D330F5"/>
    <w:rsid w:val="00D360CA"/>
    <w:rsid w:val="00D368AB"/>
    <w:rsid w:val="00D40FC3"/>
    <w:rsid w:val="00D41F8D"/>
    <w:rsid w:val="00D42FA8"/>
    <w:rsid w:val="00D4606B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0AA0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64DF"/>
    <w:rsid w:val="00D973DC"/>
    <w:rsid w:val="00D97E17"/>
    <w:rsid w:val="00DA02DC"/>
    <w:rsid w:val="00DA27D6"/>
    <w:rsid w:val="00DA3485"/>
    <w:rsid w:val="00DA370C"/>
    <w:rsid w:val="00DA7A43"/>
    <w:rsid w:val="00DB3327"/>
    <w:rsid w:val="00DB63CF"/>
    <w:rsid w:val="00DC1839"/>
    <w:rsid w:val="00DC7414"/>
    <w:rsid w:val="00DD253A"/>
    <w:rsid w:val="00DD50EF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7DA"/>
    <w:rsid w:val="00E04D73"/>
    <w:rsid w:val="00E0566D"/>
    <w:rsid w:val="00E05BA3"/>
    <w:rsid w:val="00E10D3B"/>
    <w:rsid w:val="00E13CE9"/>
    <w:rsid w:val="00E16105"/>
    <w:rsid w:val="00E21969"/>
    <w:rsid w:val="00E30AC2"/>
    <w:rsid w:val="00E30C17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1F56"/>
    <w:rsid w:val="00E83AB9"/>
    <w:rsid w:val="00E8413C"/>
    <w:rsid w:val="00E84482"/>
    <w:rsid w:val="00E84DD7"/>
    <w:rsid w:val="00E9144B"/>
    <w:rsid w:val="00E92F0B"/>
    <w:rsid w:val="00E93AD9"/>
    <w:rsid w:val="00E967E8"/>
    <w:rsid w:val="00E97CFB"/>
    <w:rsid w:val="00EA0683"/>
    <w:rsid w:val="00EA1E36"/>
    <w:rsid w:val="00EA2496"/>
    <w:rsid w:val="00EA678C"/>
    <w:rsid w:val="00EB3434"/>
    <w:rsid w:val="00EB3EF2"/>
    <w:rsid w:val="00EB5E4D"/>
    <w:rsid w:val="00EC1A85"/>
    <w:rsid w:val="00EC20C7"/>
    <w:rsid w:val="00EC5048"/>
    <w:rsid w:val="00EC565D"/>
    <w:rsid w:val="00EC6515"/>
    <w:rsid w:val="00EC713E"/>
    <w:rsid w:val="00ED0313"/>
    <w:rsid w:val="00ED0CD0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EF74AE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71E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600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3C4F"/>
    <w:rsid w:val="00F84629"/>
    <w:rsid w:val="00F84797"/>
    <w:rsid w:val="00F85816"/>
    <w:rsid w:val="00F8600B"/>
    <w:rsid w:val="00F872A7"/>
    <w:rsid w:val="00F90DA6"/>
    <w:rsid w:val="00F92F48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4DD3"/>
    <w:rsid w:val="00FD5250"/>
    <w:rsid w:val="00FD586C"/>
    <w:rsid w:val="00FD7777"/>
    <w:rsid w:val="00FE096E"/>
    <w:rsid w:val="00FE287A"/>
    <w:rsid w:val="00FE38DE"/>
    <w:rsid w:val="00FE6514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B0FBA43E-51D4-4375-926A-31976B63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uiPriority w:val="1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1473BD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nhideWhenUsed/>
    <w:rsid w:val="00A2545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structionalTextBullet">
    <w:name w:val="Instructional Text Bullet"/>
    <w:basedOn w:val="Normal"/>
    <w:qFormat/>
    <w:rsid w:val="00764991"/>
    <w:pPr>
      <w:numPr>
        <w:numId w:val="8"/>
      </w:numPr>
    </w:pPr>
    <w:rPr>
      <w:i/>
      <w:color w:val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391F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E7A8E"/>
    <w:rPr>
      <w:rFonts w:ascii="Calibri" w:hAnsi="Calibri" w:cs="Arial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81.54.213/Project/source/login.ph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99EE8-F864-4577-B565-2F87BDB8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</Template>
  <TotalTime>3</TotalTime>
  <Pages>10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6171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Hoffman</dc:creator>
  <cp:lastModifiedBy>Hither Guzha</cp:lastModifiedBy>
  <cp:revision>2</cp:revision>
  <cp:lastPrinted>2012-09-25T17:21:00Z</cp:lastPrinted>
  <dcterms:created xsi:type="dcterms:W3CDTF">2019-12-15T14:15:00Z</dcterms:created>
  <dcterms:modified xsi:type="dcterms:W3CDTF">2019-12-15T14:15:00Z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