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60BF7" w14:textId="77777777" w:rsidR="00D77F81" w:rsidRDefault="00D77F81" w:rsidP="00D77F81">
      <w:pPr>
        <w:jc w:val="center"/>
        <w:rPr>
          <w:rFonts w:ascii="Calibri" w:hAnsi="Calibri" w:cs="Calibri"/>
          <w:sz w:val="32"/>
          <w:szCs w:val="32"/>
        </w:rPr>
      </w:pPr>
    </w:p>
    <w:p w14:paraId="5515E350" w14:textId="77777777" w:rsidR="00D77F81" w:rsidRDefault="00D77F81" w:rsidP="00D77F81"/>
    <w:p w14:paraId="43BE5312" w14:textId="77777777" w:rsidR="00D77F81" w:rsidRDefault="00D77F81" w:rsidP="00D77F81"/>
    <w:p w14:paraId="7785BFAA" w14:textId="77777777" w:rsidR="00D77F81" w:rsidRDefault="00D77F81" w:rsidP="00D77F81"/>
    <w:p w14:paraId="6116CCB3" w14:textId="77777777" w:rsidR="00D77F81" w:rsidRDefault="00D77F81" w:rsidP="00D77F81"/>
    <w:p w14:paraId="42B7D741" w14:textId="77777777" w:rsidR="00D77F81" w:rsidRDefault="00D77F81" w:rsidP="00D77F81"/>
    <w:p w14:paraId="21C9A57E" w14:textId="77777777" w:rsidR="00D77F81" w:rsidRDefault="00D77F81" w:rsidP="00D77F81"/>
    <w:p w14:paraId="4FDE942F" w14:textId="77777777" w:rsidR="00D77F81" w:rsidRDefault="00D77F81" w:rsidP="00D77F81"/>
    <w:p w14:paraId="28E7BEDE" w14:textId="77777777" w:rsidR="00D77F81" w:rsidRDefault="00D77F81" w:rsidP="00D77F81"/>
    <w:p w14:paraId="5D9224C9" w14:textId="77777777" w:rsidR="00D77F81" w:rsidRDefault="00D77F81" w:rsidP="00D77F81"/>
    <w:p w14:paraId="4A9A2090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15E02395" w14:textId="77777777" w:rsidR="00D77F81" w:rsidRDefault="00D77F81" w:rsidP="00D77F81">
      <w:pPr>
        <w:jc w:val="center"/>
        <w:rPr>
          <w:b/>
          <w:sz w:val="44"/>
          <w:szCs w:val="44"/>
        </w:rPr>
      </w:pPr>
    </w:p>
    <w:p w14:paraId="7C02945A" w14:textId="13336AFD" w:rsidR="00D77F81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Uncommon Solutions</w:t>
      </w:r>
    </w:p>
    <w:p w14:paraId="369C18B8" w14:textId="1D6D1626" w:rsidR="004D7063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CF77855" w14:textId="4A799CAF" w:rsidR="004D7063" w:rsidRPr="00AE0ED2" w:rsidRDefault="004D7063" w:rsidP="00D77F8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Group 3</w:t>
      </w:r>
    </w:p>
    <w:p w14:paraId="0A022939" w14:textId="77777777" w:rsidR="00F0211D" w:rsidRPr="00AE0ED2" w:rsidRDefault="00F0211D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C9199E8" w14:textId="77777777" w:rsidR="00D77F81" w:rsidRPr="00AE0ED2" w:rsidRDefault="000D29B0" w:rsidP="00D77F81">
      <w:pPr>
        <w:jc w:val="center"/>
        <w:rPr>
          <w:rFonts w:ascii="Verdana" w:hAnsi="Verdana"/>
          <w:b/>
          <w:sz w:val="20"/>
          <w:szCs w:val="20"/>
        </w:rPr>
      </w:pPr>
      <w:r w:rsidRPr="00AE0ED2">
        <w:rPr>
          <w:rFonts w:ascii="Verdana" w:hAnsi="Verdana"/>
          <w:b/>
          <w:sz w:val="20"/>
          <w:szCs w:val="20"/>
        </w:rPr>
        <w:t>Project Plan</w:t>
      </w:r>
    </w:p>
    <w:p w14:paraId="28CA4C13" w14:textId="77777777" w:rsidR="00D77F81" w:rsidRPr="00AE0ED2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50D50CE" w14:textId="77777777" w:rsidR="00D77F81" w:rsidRPr="00AE0ED2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E1C6E0" w14:textId="77777777" w:rsidR="008B1DF8" w:rsidRPr="00AE0ED2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29769A0" w14:textId="77777777" w:rsidR="008B1DF8" w:rsidRPr="00AE0ED2" w:rsidRDefault="008B1DF8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BBE87B" w14:textId="77777777" w:rsidR="00D77F8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4D289DA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BFF61DD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F5A23D0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01CDC2C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E375655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BF7C642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7DA17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6DA89471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753AC0F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FFCA2C6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9FD7259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B18BA2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EAAC495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844747B" w14:textId="77777777" w:rsidR="00D77F81" w:rsidRDefault="00D77F81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53538D2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1BB97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A164786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43C2DE4F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25D755A4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50FD3F5B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1E746A8A" w14:textId="77777777" w:rsidR="009E5813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7327F9DC" w14:textId="77777777" w:rsidR="009E5813" w:rsidRPr="00AE0ED2" w:rsidRDefault="009E5813" w:rsidP="00D77F81">
      <w:pPr>
        <w:jc w:val="center"/>
        <w:rPr>
          <w:rFonts w:ascii="Verdana" w:hAnsi="Verdana"/>
          <w:b/>
          <w:sz w:val="20"/>
          <w:szCs w:val="20"/>
        </w:rPr>
      </w:pPr>
    </w:p>
    <w:p w14:paraId="004547F7" w14:textId="77777777" w:rsidR="00D759ED" w:rsidRPr="00AE0ED2" w:rsidRDefault="00D77F81" w:rsidP="000D29B0">
      <w:pPr>
        <w:rPr>
          <w:rFonts w:ascii="Verdana" w:hAnsi="Verdana" w:cs="Calibri"/>
          <w:sz w:val="20"/>
          <w:szCs w:val="20"/>
        </w:rPr>
      </w:pPr>
      <w:r w:rsidRPr="00AE0ED2">
        <w:rPr>
          <w:rFonts w:ascii="Verdana" w:hAnsi="Verdana" w:cs="Calibri"/>
          <w:sz w:val="20"/>
          <w:szCs w:val="20"/>
        </w:rPr>
        <w:br w:type="page"/>
      </w:r>
    </w:p>
    <w:p w14:paraId="7CE679BC" w14:textId="77777777" w:rsidR="00D759ED" w:rsidRPr="00AE0ED2" w:rsidRDefault="00D759ED" w:rsidP="0043557A">
      <w:pPr>
        <w:jc w:val="center"/>
        <w:rPr>
          <w:rFonts w:ascii="Verdana" w:hAnsi="Verdana" w:cs="Calibri"/>
          <w:sz w:val="20"/>
          <w:szCs w:val="20"/>
        </w:rPr>
      </w:pPr>
    </w:p>
    <w:p w14:paraId="725120CE" w14:textId="04A2E71D" w:rsidR="004C4A05" w:rsidRPr="00AE0ED2" w:rsidRDefault="005B0324" w:rsidP="00E75B9E">
      <w:pPr>
        <w:jc w:val="center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UNCOMMON SOLUTIONS</w:t>
      </w:r>
      <w:r w:rsidR="00EC1A85" w:rsidRPr="00AE0ED2">
        <w:rPr>
          <w:rFonts w:ascii="Verdana" w:hAnsi="Verdana" w:cs="Calibri"/>
          <w:b/>
          <w:sz w:val="20"/>
          <w:szCs w:val="20"/>
        </w:rPr>
        <w:t xml:space="preserve"> PROJECT PLAN</w:t>
      </w:r>
    </w:p>
    <w:p w14:paraId="2D6472D4" w14:textId="77777777" w:rsidR="00CF06E7" w:rsidRPr="000C2DDB" w:rsidRDefault="004D4885" w:rsidP="0043557A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pict w14:anchorId="6975B4F8">
          <v:rect id="_x0000_i1025" style="width:0;height:1.5pt" o:hralign="center" o:hrstd="t" o:hr="t" fillcolor="#aca899" stroked="f"/>
        </w:pict>
      </w:r>
    </w:p>
    <w:p w14:paraId="0195E964" w14:textId="77777777" w:rsidR="0043557A" w:rsidRPr="000C2DDB" w:rsidRDefault="0043557A" w:rsidP="0043557A">
      <w:pPr>
        <w:rPr>
          <w:rFonts w:ascii="Verdana" w:hAnsi="Verdana" w:cs="Calibri"/>
          <w:b/>
          <w:sz w:val="20"/>
          <w:szCs w:val="20"/>
        </w:rPr>
      </w:pPr>
    </w:p>
    <w:p w14:paraId="6F27418B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Prepared By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5"/>
        <w:gridCol w:w="6747"/>
      </w:tblGrid>
      <w:tr w:rsidR="00C87F9C" w:rsidRPr="000C2DDB" w14:paraId="7C1DDB77" w14:textId="77777777">
        <w:trPr>
          <w:trHeight w:val="127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00A75BF" w14:textId="77777777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Owner(s)</w:t>
            </w:r>
          </w:p>
        </w:tc>
        <w:tc>
          <w:tcPr>
            <w:tcW w:w="6856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C53F654" w14:textId="570C7A93" w:rsidR="00C87F9C" w:rsidRPr="000C2DDB" w:rsidRDefault="00C87F9C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Project Role</w:t>
            </w:r>
          </w:p>
        </w:tc>
      </w:tr>
      <w:tr w:rsidR="00D77F81" w:rsidRPr="000C2DDB" w14:paraId="26280EBC" w14:textId="77777777">
        <w:trPr>
          <w:trHeight w:val="27"/>
        </w:trPr>
        <w:tc>
          <w:tcPr>
            <w:tcW w:w="2520" w:type="dxa"/>
            <w:shd w:val="clear" w:color="auto" w:fill="auto"/>
            <w:tcMar>
              <w:top w:w="43" w:type="dxa"/>
              <w:bottom w:w="43" w:type="dxa"/>
            </w:tcMar>
          </w:tcPr>
          <w:p w14:paraId="2079541A" w14:textId="77777777" w:rsidR="00D77F81" w:rsidRPr="000C2DDB" w:rsidRDefault="00EC1A85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6856" w:type="dxa"/>
            <w:shd w:val="clear" w:color="auto" w:fill="auto"/>
            <w:tcMar>
              <w:top w:w="43" w:type="dxa"/>
              <w:bottom w:w="43" w:type="dxa"/>
            </w:tcMar>
          </w:tcPr>
          <w:p w14:paraId="699C2443" w14:textId="079AC1E1" w:rsidR="00D77F81" w:rsidRPr="000C2DDB" w:rsidRDefault="005B0324" w:rsidP="00EE35DC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Technical Writer</w:t>
            </w:r>
            <w:r w:rsidR="00EC1A85" w:rsidRPr="000C2DDB">
              <w:rPr>
                <w:rFonts w:ascii="Verdana" w:hAnsi="Verdana" w:cs="Calibri"/>
                <w:sz w:val="20"/>
                <w:szCs w:val="20"/>
              </w:rPr>
              <w:t xml:space="preserve"> </w:t>
            </w:r>
          </w:p>
        </w:tc>
      </w:tr>
    </w:tbl>
    <w:p w14:paraId="69CA0774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068CE016" w14:textId="77777777" w:rsidR="004C4A05" w:rsidRPr="000C2DDB" w:rsidRDefault="00F64223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Requirements</w:t>
      </w:r>
      <w:r w:rsidR="00EE26C5" w:rsidRPr="000C2DDB">
        <w:rPr>
          <w:rFonts w:ascii="Verdana" w:hAnsi="Verdana" w:cs="Calibri"/>
          <w:b/>
          <w:sz w:val="20"/>
          <w:szCs w:val="20"/>
        </w:rPr>
        <w:t xml:space="preserve"> </w:t>
      </w:r>
      <w:r w:rsidR="000E2EEF" w:rsidRPr="000C2DDB">
        <w:rPr>
          <w:rFonts w:ascii="Verdana" w:hAnsi="Verdana" w:cs="Calibri"/>
          <w:b/>
          <w:sz w:val="20"/>
          <w:szCs w:val="20"/>
        </w:rPr>
        <w:t xml:space="preserve">Version </w:t>
      </w:r>
      <w:r w:rsidR="00EE26C5" w:rsidRPr="000C2DDB">
        <w:rPr>
          <w:rFonts w:ascii="Verdana" w:hAnsi="Verdana" w:cs="Calibri"/>
          <w:b/>
          <w:sz w:val="20"/>
          <w:szCs w:val="20"/>
        </w:rPr>
        <w:t>Control</w:t>
      </w:r>
    </w:p>
    <w:tbl>
      <w:tblPr>
        <w:tblW w:w="9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87"/>
        <w:gridCol w:w="1452"/>
        <w:gridCol w:w="2148"/>
        <w:gridCol w:w="4687"/>
      </w:tblGrid>
      <w:tr w:rsidR="004C4A05" w:rsidRPr="000C2DDB" w14:paraId="073C0D0A" w14:textId="77777777">
        <w:trPr>
          <w:trHeight w:val="64"/>
        </w:trPr>
        <w:tc>
          <w:tcPr>
            <w:tcW w:w="10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657D5188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Version</w:t>
            </w:r>
          </w:p>
        </w:tc>
        <w:tc>
          <w:tcPr>
            <w:tcW w:w="145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3ADA853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0C2DDB">
              <w:rPr>
                <w:rFonts w:ascii="Verdana" w:hAnsi="Verdana" w:cs="Calibri"/>
                <w:sz w:val="20"/>
                <w:szCs w:val="20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1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081F2A6F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Author</w:t>
            </w:r>
          </w:p>
        </w:tc>
        <w:tc>
          <w:tcPr>
            <w:tcW w:w="468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2EAB933B" w14:textId="77777777" w:rsidR="004C4A05" w:rsidRPr="000C2DDB" w:rsidRDefault="004C4A05" w:rsidP="0043557A">
            <w:pPr>
              <w:rPr>
                <w:rFonts w:ascii="Verdana" w:hAnsi="Verdana" w:cs="Calibri"/>
                <w:sz w:val="20"/>
                <w:szCs w:val="20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0C2DDB">
              <w:rPr>
                <w:rFonts w:ascii="Verdana" w:hAnsi="Verdana" w:cs="Calibri"/>
                <w:sz w:val="20"/>
                <w:szCs w:val="20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0C2DDB" w14:paraId="0B7AA1D9" w14:textId="77777777">
        <w:trPr>
          <w:trHeight w:val="27"/>
        </w:trPr>
        <w:tc>
          <w:tcPr>
            <w:tcW w:w="1087" w:type="dxa"/>
            <w:tcMar>
              <w:top w:w="43" w:type="dxa"/>
              <w:bottom w:w="43" w:type="dxa"/>
            </w:tcMar>
            <w:vAlign w:val="center"/>
          </w:tcPr>
          <w:p w14:paraId="25CCDA81" w14:textId="77777777" w:rsidR="004C4A05" w:rsidRPr="000C2DDB" w:rsidRDefault="00A84C9E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1.0</w:t>
            </w:r>
          </w:p>
        </w:tc>
        <w:tc>
          <w:tcPr>
            <w:tcW w:w="1452" w:type="dxa"/>
            <w:tcMar>
              <w:top w:w="43" w:type="dxa"/>
              <w:bottom w:w="43" w:type="dxa"/>
            </w:tcMar>
            <w:vAlign w:val="center"/>
          </w:tcPr>
          <w:p w14:paraId="3EE73E3C" w14:textId="15FB02B6" w:rsidR="004C4A05" w:rsidRPr="000C2DDB" w:rsidRDefault="005B0324" w:rsidP="00107660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10/29/2019</w:t>
            </w:r>
          </w:p>
        </w:tc>
        <w:tc>
          <w:tcPr>
            <w:tcW w:w="2148" w:type="dxa"/>
            <w:tcMar>
              <w:top w:w="43" w:type="dxa"/>
              <w:bottom w:w="43" w:type="dxa"/>
            </w:tcMar>
            <w:vAlign w:val="center"/>
          </w:tcPr>
          <w:p w14:paraId="484B668D" w14:textId="77777777" w:rsidR="004C4A05" w:rsidRPr="000C2DDB" w:rsidRDefault="00AA2EA6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Hither Guzha</w:t>
            </w:r>
          </w:p>
        </w:tc>
        <w:tc>
          <w:tcPr>
            <w:tcW w:w="4687" w:type="dxa"/>
            <w:tcMar>
              <w:top w:w="43" w:type="dxa"/>
              <w:bottom w:w="43" w:type="dxa"/>
            </w:tcMar>
            <w:vAlign w:val="center"/>
          </w:tcPr>
          <w:p w14:paraId="0FAA1880" w14:textId="77777777" w:rsidR="004C4A05" w:rsidRPr="000C2DDB" w:rsidRDefault="000D29B0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Document creation</w:t>
            </w:r>
          </w:p>
        </w:tc>
      </w:tr>
    </w:tbl>
    <w:p w14:paraId="7A9FAFE9" w14:textId="77777777" w:rsidR="006C1241" w:rsidRPr="000C2DDB" w:rsidRDefault="006C1241" w:rsidP="0043557A">
      <w:pPr>
        <w:rPr>
          <w:rFonts w:ascii="Verdana" w:hAnsi="Verdana" w:cs="Calibri"/>
          <w:b/>
          <w:sz w:val="20"/>
          <w:szCs w:val="20"/>
        </w:rPr>
      </w:pPr>
    </w:p>
    <w:p w14:paraId="5B2C72AE" w14:textId="77777777" w:rsidR="00C87F9C" w:rsidRPr="000C2DDB" w:rsidRDefault="00C87F9C" w:rsidP="0043557A">
      <w:pPr>
        <w:rPr>
          <w:rFonts w:ascii="Verdana" w:hAnsi="Verdana" w:cs="Calibri"/>
          <w:b/>
          <w:sz w:val="20"/>
          <w:szCs w:val="20"/>
        </w:rPr>
      </w:pPr>
      <w:r w:rsidRPr="000C2DDB">
        <w:rPr>
          <w:rFonts w:ascii="Verdana" w:hAnsi="Verdana" w:cs="Calibri"/>
          <w:b/>
          <w:sz w:val="20"/>
          <w:szCs w:val="20"/>
        </w:rPr>
        <w:t>Summary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2"/>
        <w:gridCol w:w="6740"/>
      </w:tblGrid>
      <w:tr w:rsidR="00C87F9C" w:rsidRPr="000C2DDB" w14:paraId="375A5E69" w14:textId="77777777" w:rsidTr="00F77FCF">
        <w:trPr>
          <w:trHeight w:val="127"/>
        </w:trPr>
        <w:tc>
          <w:tcPr>
            <w:tcW w:w="250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33872EC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Participants</w:t>
            </w:r>
          </w:p>
        </w:tc>
        <w:tc>
          <w:tcPr>
            <w:tcW w:w="674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79DAF49" w14:textId="77777777" w:rsidR="00C87F9C" w:rsidRPr="000C2DDB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0C2DDB">
              <w:rPr>
                <w:rFonts w:ascii="Verdana" w:hAnsi="Verdana" w:cs="Calibri"/>
                <w:sz w:val="20"/>
                <w:szCs w:val="20"/>
              </w:rPr>
              <w:t>Name(s)</w:t>
            </w:r>
          </w:p>
        </w:tc>
      </w:tr>
      <w:tr w:rsidR="00C87F9C" w:rsidRPr="008B503A" w14:paraId="74E1513C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20E4A249" w14:textId="12A97F0A" w:rsidR="00C87F9C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</w:t>
            </w:r>
            <w:r w:rsidR="00F77FCF" w:rsidRPr="00F77FCF">
              <w:rPr>
                <w:rFonts w:ascii="Verdana" w:hAnsi="Verdana" w:cs="Calibri"/>
                <w:sz w:val="20"/>
                <w:szCs w:val="20"/>
              </w:rPr>
              <w:t xml:space="preserve"> Manager</w:t>
            </w:r>
            <w:r w:rsidRPr="00F77FCF">
              <w:rPr>
                <w:rFonts w:ascii="Verdana" w:hAnsi="Verdana" w:cs="Calibri"/>
                <w:sz w:val="20"/>
                <w:szCs w:val="20"/>
              </w:rPr>
              <w:t>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329093" w14:textId="52382A27" w:rsidR="00C87F9C" w:rsidRPr="00F77FCF" w:rsidRDefault="00F77FCF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Michael Kiefer</w:t>
            </w:r>
          </w:p>
        </w:tc>
      </w:tr>
      <w:tr w:rsidR="008B3AE1" w:rsidRPr="008B503A" w14:paraId="38D4781D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0E3D02D" w14:textId="77777777" w:rsidR="008B3AE1" w:rsidRPr="00F77FCF" w:rsidRDefault="008B3AE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Project Team: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EB623B0" w14:textId="1953932A" w:rsidR="00D77F81" w:rsidRPr="00F77FCF" w:rsidRDefault="00AA2EA6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 xml:space="preserve">Hither Guzha – </w:t>
            </w:r>
            <w:r w:rsidR="00080911" w:rsidRPr="00F77FCF">
              <w:rPr>
                <w:rFonts w:ascii="Verdana" w:hAnsi="Verdana" w:cs="Calibri"/>
                <w:sz w:val="20"/>
                <w:szCs w:val="20"/>
              </w:rPr>
              <w:t>Technical Writer</w:t>
            </w:r>
          </w:p>
          <w:p w14:paraId="709772C4" w14:textId="68C5F284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Andrew Benson - Software Engineer</w:t>
            </w:r>
          </w:p>
          <w:p w14:paraId="0CF5A439" w14:textId="50753769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Donn Eddy - UX/HCI</w:t>
            </w:r>
          </w:p>
          <w:p w14:paraId="3BDBA3CB" w14:textId="20692073" w:rsidR="00F77FCF" w:rsidRPr="00F77FCF" w:rsidRDefault="00F77FCF" w:rsidP="00D77F81">
            <w:pPr>
              <w:rPr>
                <w:rFonts w:ascii="Calibri" w:hAnsi="Calibri" w:cs="Calibri"/>
              </w:rPr>
            </w:pPr>
            <w:r w:rsidRPr="00F77FCF">
              <w:rPr>
                <w:rFonts w:ascii="Calibri" w:hAnsi="Calibri" w:cs="Calibri"/>
              </w:rPr>
              <w:t>Sean Mooneyham - Integration Engineer</w:t>
            </w:r>
          </w:p>
          <w:p w14:paraId="7C0EA7E7" w14:textId="122598C2" w:rsidR="00F77FCF" w:rsidRPr="00F77FCF" w:rsidRDefault="00F77FCF" w:rsidP="00D77F81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Calibri" w:hAnsi="Calibri" w:cs="Calibri"/>
              </w:rPr>
              <w:t>Chase Thorpe</w:t>
            </w:r>
            <w:r w:rsidRPr="00F77FCF">
              <w:rPr>
                <w:rFonts w:ascii="Verdana" w:hAnsi="Verdana" w:cs="Calibri"/>
                <w:sz w:val="20"/>
                <w:szCs w:val="20"/>
              </w:rPr>
              <w:t xml:space="preserve"> - </w:t>
            </w:r>
            <w:r w:rsidRPr="00F77FCF">
              <w:rPr>
                <w:rFonts w:ascii="Calibri" w:hAnsi="Calibri" w:cs="Calibri"/>
              </w:rPr>
              <w:t>Test Engineer</w:t>
            </w:r>
          </w:p>
          <w:p w14:paraId="61D4B945" w14:textId="172FDAB6" w:rsidR="0051355B" w:rsidRPr="00F77FCF" w:rsidRDefault="0051355B" w:rsidP="00D77F81">
            <w:pPr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D77F81" w:rsidRPr="008B503A" w14:paraId="61989A67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4A10C787" w14:textId="77777777" w:rsidR="00D77F81" w:rsidRPr="00F77FCF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End Users: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00C35B77" w14:textId="563DFBB4" w:rsidR="00D77F81" w:rsidRPr="00F77FCF" w:rsidRDefault="00F77FCF" w:rsidP="00EE35DC">
            <w:pPr>
              <w:rPr>
                <w:rFonts w:ascii="Verdana" w:hAnsi="Verdana" w:cs="Calibri"/>
                <w:sz w:val="20"/>
                <w:szCs w:val="20"/>
              </w:rPr>
            </w:pPr>
            <w:r w:rsidRPr="00F77FCF">
              <w:rPr>
                <w:rFonts w:ascii="Verdana" w:hAnsi="Verdana" w:cs="Calibri"/>
                <w:sz w:val="20"/>
                <w:szCs w:val="20"/>
              </w:rPr>
              <w:t>HR Department</w:t>
            </w:r>
            <w:r w:rsidR="00712E74">
              <w:rPr>
                <w:rFonts w:ascii="Verdana" w:hAnsi="Verdana" w:cs="Calibri"/>
                <w:sz w:val="20"/>
                <w:szCs w:val="20"/>
              </w:rPr>
              <w:t>s</w:t>
            </w:r>
          </w:p>
        </w:tc>
      </w:tr>
      <w:tr w:rsidR="00D77F81" w:rsidRPr="008B503A" w14:paraId="52C58F06" w14:textId="77777777" w:rsidTr="00F77FCF">
        <w:trPr>
          <w:trHeight w:val="27"/>
        </w:trPr>
        <w:tc>
          <w:tcPr>
            <w:tcW w:w="2502" w:type="dxa"/>
            <w:tcMar>
              <w:top w:w="43" w:type="dxa"/>
              <w:bottom w:w="43" w:type="dxa"/>
            </w:tcMar>
            <w:vAlign w:val="center"/>
          </w:tcPr>
          <w:p w14:paraId="366847C6" w14:textId="77777777" w:rsidR="00D77F81" w:rsidRPr="00CD5B17" w:rsidRDefault="00D77F81" w:rsidP="0043557A">
            <w:pPr>
              <w:rPr>
                <w:rFonts w:ascii="Verdana" w:hAnsi="Verdana" w:cs="Calibri"/>
                <w:sz w:val="20"/>
                <w:szCs w:val="20"/>
              </w:rPr>
            </w:pPr>
            <w:r w:rsidRPr="00CD5B17">
              <w:rPr>
                <w:rFonts w:ascii="Verdana" w:hAnsi="Verdana" w:cs="Calibri"/>
                <w:sz w:val="20"/>
                <w:szCs w:val="20"/>
              </w:rPr>
              <w:t>Description w/ Goal:</w:t>
            </w:r>
          </w:p>
        </w:tc>
        <w:tc>
          <w:tcPr>
            <w:tcW w:w="6740" w:type="dxa"/>
            <w:tcMar>
              <w:top w:w="43" w:type="dxa"/>
              <w:bottom w:w="43" w:type="dxa"/>
            </w:tcMar>
            <w:vAlign w:val="center"/>
          </w:tcPr>
          <w:p w14:paraId="734FADA5" w14:textId="49DFED8B" w:rsidR="00D77F81" w:rsidRPr="00CD5B17" w:rsidRDefault="00D77F81" w:rsidP="00F77FCF">
            <w:pPr>
              <w:jc w:val="both"/>
              <w:rPr>
                <w:rFonts w:ascii="Verdana" w:hAnsi="Verdana" w:cs="Calibri"/>
                <w:sz w:val="20"/>
                <w:szCs w:val="20"/>
              </w:rPr>
            </w:pPr>
            <w:r w:rsidRPr="00CD5B17">
              <w:rPr>
                <w:rFonts w:ascii="Verdana" w:hAnsi="Verdana" w:cstheme="majorHAnsi"/>
                <w:sz w:val="20"/>
                <w:szCs w:val="20"/>
              </w:rPr>
              <w:t>The purpose of this project is</w:t>
            </w:r>
            <w:r w:rsidR="00F77FCF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 the implementation of a</w:t>
            </w:r>
            <w:r w:rsidR="00CD5B17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>n</w:t>
            </w:r>
            <w:r w:rsidR="00F77FCF" w:rsidRPr="00CD5B17">
              <w:rPr>
                <w:rFonts w:ascii="Verdana" w:hAnsi="Verdana"/>
                <w:spacing w:val="3"/>
                <w:sz w:val="20"/>
                <w:szCs w:val="20"/>
                <w:shd w:val="clear" w:color="auto" w:fill="FFFFFF"/>
              </w:rPr>
              <w:t xml:space="preserve"> HR database and front end for personnel tracking</w:t>
            </w:r>
            <w:r w:rsidR="00F77FCF" w:rsidRPr="00CD5B17" w:rsidDel="00F77FCF">
              <w:rPr>
                <w:rFonts w:ascii="Verdana" w:hAnsi="Verdana" w:cstheme="majorHAnsi"/>
                <w:sz w:val="20"/>
                <w:szCs w:val="20"/>
              </w:rPr>
              <w:t xml:space="preserve"> </w:t>
            </w:r>
          </w:p>
        </w:tc>
      </w:tr>
    </w:tbl>
    <w:p w14:paraId="000CAB3B" w14:textId="77777777" w:rsidR="00D759ED" w:rsidRPr="008B503A" w:rsidRDefault="00D759ED" w:rsidP="00D643D2">
      <w:pPr>
        <w:ind w:right="720"/>
        <w:rPr>
          <w:rFonts w:ascii="Verdana" w:hAnsi="Verdana" w:cs="Calibri"/>
          <w:sz w:val="20"/>
          <w:szCs w:val="20"/>
        </w:rPr>
      </w:pPr>
    </w:p>
    <w:p w14:paraId="0111A5F1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br w:type="page"/>
      </w:r>
    </w:p>
    <w:p w14:paraId="1D17C82D" w14:textId="77777777" w:rsidR="00D759ED" w:rsidRPr="008B503A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74475B55" w14:textId="2C5A932E" w:rsidR="0051553C" w:rsidRPr="008B503A" w:rsidRDefault="00113BBB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fldChar w:fldCharType="begin"/>
      </w:r>
      <w:r w:rsidR="002A72D4" w:rsidRPr="008B503A">
        <w:rPr>
          <w:rFonts w:ascii="Verdana" w:hAnsi="Verdana" w:cs="Calibri"/>
          <w:sz w:val="20"/>
          <w:szCs w:val="20"/>
        </w:rPr>
        <w:instrText xml:space="preserve"> TOC \o "1-3" \h \z \u </w:instrText>
      </w:r>
      <w:r w:rsidRPr="008B503A">
        <w:rPr>
          <w:rFonts w:ascii="Verdana" w:hAnsi="Verdana" w:cs="Calibri"/>
          <w:sz w:val="20"/>
          <w:szCs w:val="20"/>
        </w:rPr>
        <w:fldChar w:fldCharType="separate"/>
      </w:r>
      <w:r w:rsidR="0051553C" w:rsidRPr="008B503A">
        <w:rPr>
          <w:rFonts w:ascii="Verdana" w:hAnsi="Verdana"/>
          <w:sz w:val="20"/>
          <w:szCs w:val="20"/>
        </w:rPr>
        <w:t>1</w:t>
      </w:r>
      <w:r w:rsidR="0051553C"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="0051553C" w:rsidRPr="008B503A">
        <w:rPr>
          <w:rFonts w:ascii="Verdana" w:hAnsi="Verdana"/>
          <w:sz w:val="20"/>
          <w:szCs w:val="20"/>
        </w:rPr>
        <w:t>PROJECT OVERVIEW</w:t>
      </w:r>
      <w:r w:rsidR="0051553C"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7087C5C9" w14:textId="3C6E97AF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1.1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Title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23BB9E3E" w14:textId="03203056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1.2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Scope, Goals and Objectives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6FB26B7D" w14:textId="459627BA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Assumptions/Constraints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2AD298BE" w14:textId="1C3AD83A" w:rsidR="0051553C" w:rsidRDefault="0051553C">
      <w:pPr>
        <w:pStyle w:val="TOC2"/>
        <w:tabs>
          <w:tab w:val="left" w:pos="1138"/>
        </w:tabs>
        <w:rPr>
          <w:rFonts w:ascii="Verdana" w:hAnsi="Verdana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1.4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Deliverables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4</w:t>
      </w:r>
    </w:p>
    <w:p w14:paraId="0928536B" w14:textId="662DAD34" w:rsidR="00A17938" w:rsidRPr="008B503A" w:rsidRDefault="00A17938" w:rsidP="00A17938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1.</w:t>
      </w:r>
      <w:r>
        <w:rPr>
          <w:rFonts w:ascii="Verdana" w:hAnsi="Verdana" w:cs="Calibri"/>
          <w:sz w:val="20"/>
          <w:szCs w:val="20"/>
        </w:rPr>
        <w:t>5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 xml:space="preserve">Project </w:t>
      </w:r>
      <w:r>
        <w:rPr>
          <w:rFonts w:ascii="Verdana" w:hAnsi="Verdana" w:cs="Calibri"/>
          <w:sz w:val="20"/>
          <w:szCs w:val="20"/>
        </w:rPr>
        <w:t>Budget</w:t>
      </w:r>
      <w:r w:rsidRPr="008B503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5</w:t>
      </w:r>
    </w:p>
    <w:p w14:paraId="384DC784" w14:textId="7DCBA93C" w:rsidR="00A17938" w:rsidRPr="00A17938" w:rsidRDefault="00A17938" w:rsidP="00A17938">
      <w:pPr>
        <w:rPr>
          <w:rFonts w:eastAsiaTheme="minorEastAsia"/>
        </w:rPr>
      </w:pPr>
    </w:p>
    <w:p w14:paraId="6C3A6E16" w14:textId="0D58DE44" w:rsidR="0051553C" w:rsidRPr="008B503A" w:rsidRDefault="0051553C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MANAGEMENT APPROACH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189E439F" w14:textId="10398BC7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2.1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Development Process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0A94E788" w14:textId="36B64059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2.1.1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Preparing Specifications for the Business Process Design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0D830BCD" w14:textId="1783DB67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2.1.2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Conducting Interviews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7685E35" w14:textId="598083A2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2.1.3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Content Development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9F313EE" w14:textId="5F71C26B" w:rsidR="0051553C" w:rsidRPr="008B503A" w:rsidRDefault="0051553C">
      <w:pPr>
        <w:pStyle w:val="TOC3"/>
        <w:tabs>
          <w:tab w:val="left" w:pos="2290"/>
        </w:tabs>
        <w:rPr>
          <w:rFonts w:ascii="Verdana" w:eastAsiaTheme="minorEastAsia" w:hAnsi="Verdana" w:cstheme="minorBidi"/>
          <w:noProof/>
          <w:sz w:val="20"/>
          <w:szCs w:val="20"/>
        </w:rPr>
      </w:pPr>
      <w:r w:rsidRPr="008B503A">
        <w:rPr>
          <w:rFonts w:ascii="Verdana" w:hAnsi="Verdana"/>
          <w:noProof/>
          <w:sz w:val="20"/>
          <w:szCs w:val="20"/>
        </w:rPr>
        <w:t>2.1.4</w:t>
      </w:r>
      <w:r w:rsidRPr="008B503A">
        <w:rPr>
          <w:rFonts w:ascii="Verdana" w:eastAsiaTheme="minorEastAsia" w:hAnsi="Verdana" w:cstheme="minorBidi"/>
          <w:noProof/>
          <w:sz w:val="20"/>
          <w:szCs w:val="20"/>
        </w:rPr>
        <w:tab/>
      </w:r>
      <w:r w:rsidRPr="008B503A">
        <w:rPr>
          <w:rFonts w:ascii="Verdana" w:hAnsi="Verdana"/>
          <w:noProof/>
          <w:sz w:val="20"/>
          <w:szCs w:val="20"/>
        </w:rPr>
        <w:t>Editing and Reviewing with SME</w:t>
      </w:r>
      <w:r w:rsidRPr="008B503A">
        <w:rPr>
          <w:rFonts w:ascii="Verdana" w:hAnsi="Verdana"/>
          <w:noProof/>
          <w:sz w:val="20"/>
          <w:szCs w:val="20"/>
        </w:rPr>
        <w:tab/>
      </w:r>
      <w:r w:rsidR="00A17938">
        <w:rPr>
          <w:rFonts w:ascii="Verdana" w:hAnsi="Verdana"/>
          <w:noProof/>
          <w:sz w:val="20"/>
          <w:szCs w:val="20"/>
        </w:rPr>
        <w:t>5</w:t>
      </w:r>
    </w:p>
    <w:p w14:paraId="7D509B40" w14:textId="6A1C3402" w:rsidR="0051553C" w:rsidRPr="008B503A" w:rsidRDefault="0051553C" w:rsidP="00547C52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2.2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Editing Draft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1860E7F4" w14:textId="562973E4" w:rsidR="0051553C" w:rsidRPr="008B503A" w:rsidRDefault="0051553C" w:rsidP="00084650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Review with the Project Team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  <w:r w:rsidR="00113BBB" w:rsidRPr="008B503A">
        <w:rPr>
          <w:rFonts w:ascii="Verdana" w:hAnsi="Verdana"/>
          <w:sz w:val="20"/>
          <w:szCs w:val="20"/>
        </w:rPr>
        <w:fldChar w:fldCharType="begin"/>
      </w:r>
      <w:r w:rsidRPr="008B503A">
        <w:rPr>
          <w:rFonts w:ascii="Verdana" w:hAnsi="Verdana"/>
          <w:sz w:val="20"/>
          <w:szCs w:val="20"/>
        </w:rPr>
        <w:instrText xml:space="preserve"> PAGEREF _Toc210062123 \h </w:instrText>
      </w:r>
      <w:r w:rsidR="00113BBB" w:rsidRPr="008B503A">
        <w:rPr>
          <w:rFonts w:ascii="Verdana" w:hAnsi="Verdana"/>
          <w:sz w:val="20"/>
          <w:szCs w:val="20"/>
        </w:rPr>
      </w:r>
      <w:r w:rsidR="00113BBB" w:rsidRPr="008B503A">
        <w:rPr>
          <w:rFonts w:ascii="Verdana" w:hAnsi="Verdana"/>
          <w:sz w:val="20"/>
          <w:szCs w:val="20"/>
        </w:rPr>
        <w:fldChar w:fldCharType="end"/>
      </w:r>
    </w:p>
    <w:p w14:paraId="58AF3F4D" w14:textId="05C35416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FA2DB9">
        <w:rPr>
          <w:rFonts w:ascii="Verdana" w:hAnsi="Verdana" w:cs="Calibri"/>
          <w:sz w:val="20"/>
          <w:szCs w:val="20"/>
        </w:rPr>
        <w:t>3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Project Timeline</w:t>
      </w:r>
      <w:r w:rsidR="009B2DFD">
        <w:rPr>
          <w:rFonts w:ascii="Verdana" w:hAnsi="Verdana" w:cs="Calibri"/>
          <w:sz w:val="20"/>
          <w:szCs w:val="20"/>
        </w:rPr>
        <w:t>/Schedule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5</w:t>
      </w:r>
    </w:p>
    <w:p w14:paraId="561C47A3" w14:textId="44734A6C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</w:p>
    <w:p w14:paraId="15F509D1" w14:textId="37F85AF4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9B2DFD">
        <w:rPr>
          <w:rFonts w:ascii="Verdana" w:hAnsi="Verdana"/>
          <w:sz w:val="20"/>
          <w:szCs w:val="20"/>
        </w:rPr>
        <w:t>4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Project Roles and Responsibilities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6</w:t>
      </w:r>
    </w:p>
    <w:p w14:paraId="748642FB" w14:textId="45B51B8B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E77683">
        <w:rPr>
          <w:rFonts w:ascii="Verdana" w:hAnsi="Verdana"/>
          <w:sz w:val="20"/>
          <w:szCs w:val="20"/>
        </w:rPr>
        <w:t>5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Risk Assessment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DC48FE4" w14:textId="0B6D9C5E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3B3FF2">
        <w:rPr>
          <w:rFonts w:ascii="Verdana" w:hAnsi="Verdana" w:cs="Calibri"/>
          <w:sz w:val="20"/>
          <w:szCs w:val="20"/>
        </w:rPr>
        <w:t>6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Staffing Plan/Content Development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8D10FA5" w14:textId="3536A0B7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2.</w:t>
      </w:r>
      <w:r w:rsidR="003B3FF2">
        <w:rPr>
          <w:rFonts w:ascii="Verdana" w:hAnsi="Verdana" w:cs="Calibri"/>
          <w:sz w:val="20"/>
          <w:szCs w:val="20"/>
        </w:rPr>
        <w:t>7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Review &amp; Approval of Contents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67520368" w14:textId="6C70487F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3B3FF2">
        <w:rPr>
          <w:rFonts w:ascii="Verdana" w:hAnsi="Verdana"/>
          <w:sz w:val="20"/>
          <w:szCs w:val="20"/>
        </w:rPr>
        <w:t>8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Issue Management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7</w:t>
      </w:r>
    </w:p>
    <w:p w14:paraId="50599E26" w14:textId="0E0BCCF5" w:rsidR="0051553C" w:rsidRPr="008B503A" w:rsidRDefault="0051553C">
      <w:pPr>
        <w:pStyle w:val="TOC2"/>
        <w:tabs>
          <w:tab w:val="left" w:pos="1138"/>
        </w:tabs>
        <w:rPr>
          <w:rFonts w:ascii="Verdana" w:eastAsiaTheme="minorEastAsia" w:hAnsi="Verdana" w:cstheme="minorBidi"/>
          <w:bCs w:val="0"/>
          <w:sz w:val="20"/>
          <w:szCs w:val="20"/>
        </w:rPr>
      </w:pPr>
      <w:r w:rsidRPr="008B503A">
        <w:rPr>
          <w:rFonts w:ascii="Verdana" w:hAnsi="Verdana"/>
          <w:sz w:val="20"/>
          <w:szCs w:val="20"/>
        </w:rPr>
        <w:t>2.</w:t>
      </w:r>
      <w:r w:rsidR="003B3FF2">
        <w:rPr>
          <w:rFonts w:ascii="Verdana" w:hAnsi="Verdana"/>
          <w:sz w:val="20"/>
          <w:szCs w:val="20"/>
        </w:rPr>
        <w:t>9</w:t>
      </w:r>
      <w:r w:rsidRPr="008B503A">
        <w:rPr>
          <w:rFonts w:ascii="Verdana" w:eastAsiaTheme="minorEastAsia" w:hAnsi="Verdana" w:cstheme="minorBidi"/>
          <w:bCs w:val="0"/>
          <w:sz w:val="20"/>
          <w:szCs w:val="20"/>
        </w:rPr>
        <w:tab/>
      </w:r>
      <w:r w:rsidRPr="008B503A">
        <w:rPr>
          <w:rFonts w:ascii="Verdana" w:hAnsi="Verdana"/>
          <w:sz w:val="20"/>
          <w:szCs w:val="20"/>
        </w:rPr>
        <w:t>Communications Plan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8</w:t>
      </w:r>
    </w:p>
    <w:p w14:paraId="1914EAD4" w14:textId="4668DC8D" w:rsidR="0051553C" w:rsidRDefault="0051553C">
      <w:pPr>
        <w:pStyle w:val="TOC1"/>
        <w:tabs>
          <w:tab w:val="left" w:pos="373"/>
        </w:tabs>
        <w:rPr>
          <w:rFonts w:ascii="Verdana" w:hAnsi="Verdana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t>3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Pr="008B503A">
        <w:rPr>
          <w:rFonts w:ascii="Verdana" w:hAnsi="Verdana" w:cs="Calibri"/>
          <w:sz w:val="20"/>
          <w:szCs w:val="20"/>
        </w:rPr>
        <w:t>APPROVALS</w:t>
      </w:r>
      <w:r w:rsidRPr="008B503A">
        <w:rPr>
          <w:rFonts w:ascii="Verdana" w:hAnsi="Verdana"/>
          <w:sz w:val="20"/>
          <w:szCs w:val="20"/>
        </w:rPr>
        <w:tab/>
      </w:r>
      <w:r w:rsidR="00A17938">
        <w:rPr>
          <w:rFonts w:ascii="Verdana" w:hAnsi="Verdana"/>
          <w:sz w:val="20"/>
          <w:szCs w:val="20"/>
        </w:rPr>
        <w:t>9</w:t>
      </w:r>
    </w:p>
    <w:p w14:paraId="0C0EB2CE" w14:textId="40229E6D" w:rsidR="00A17938" w:rsidRPr="008B503A" w:rsidRDefault="00A17938" w:rsidP="00A17938">
      <w:pPr>
        <w:pStyle w:val="TOC1"/>
        <w:tabs>
          <w:tab w:val="left" w:pos="373"/>
        </w:tabs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4</w:t>
      </w:r>
      <w:r w:rsidRPr="008B503A">
        <w:rPr>
          <w:rFonts w:ascii="Verdana" w:eastAsiaTheme="minorEastAsia" w:hAnsi="Verdana" w:cstheme="minorBidi"/>
          <w:b w:val="0"/>
          <w:bCs w:val="0"/>
          <w:caps w:val="0"/>
          <w:sz w:val="20"/>
          <w:szCs w:val="20"/>
        </w:rPr>
        <w:tab/>
      </w:r>
      <w:r w:rsidR="00E04D73">
        <w:rPr>
          <w:rFonts w:ascii="Verdana" w:hAnsi="Verdana" w:cs="Calibri"/>
          <w:sz w:val="20"/>
          <w:szCs w:val="20"/>
        </w:rPr>
        <w:t>References</w:t>
      </w:r>
      <w:r w:rsidRPr="008B503A">
        <w:rPr>
          <w:rFonts w:ascii="Verdana" w:hAnsi="Verdana"/>
          <w:sz w:val="20"/>
          <w:szCs w:val="20"/>
        </w:rPr>
        <w:tab/>
      </w:r>
      <w:r w:rsidR="00E04D73">
        <w:rPr>
          <w:rFonts w:ascii="Verdana" w:hAnsi="Verdana"/>
          <w:sz w:val="20"/>
          <w:szCs w:val="20"/>
        </w:rPr>
        <w:t>10</w:t>
      </w:r>
    </w:p>
    <w:p w14:paraId="3968FF16" w14:textId="77777777" w:rsidR="00A17938" w:rsidRPr="00A17938" w:rsidRDefault="00A17938" w:rsidP="00A17938">
      <w:pPr>
        <w:rPr>
          <w:rFonts w:eastAsiaTheme="minorEastAsia"/>
        </w:rPr>
      </w:pPr>
    </w:p>
    <w:p w14:paraId="52818462" w14:textId="77777777" w:rsidR="00424DC4" w:rsidRPr="008B503A" w:rsidRDefault="00113BBB" w:rsidP="00424DC4">
      <w:pPr>
        <w:pStyle w:val="Heading1"/>
        <w:numPr>
          <w:ilvl w:val="0"/>
          <w:numId w:val="0"/>
        </w:numPr>
        <w:spacing w:after="0"/>
        <w:rPr>
          <w:rFonts w:ascii="Verdana" w:hAnsi="Verdana" w:cs="Calibri"/>
          <w:sz w:val="20"/>
          <w:szCs w:val="20"/>
        </w:rPr>
      </w:pPr>
      <w:r w:rsidRPr="008B503A">
        <w:rPr>
          <w:rFonts w:ascii="Verdana" w:hAnsi="Verdana" w:cs="Calibri"/>
          <w:sz w:val="20"/>
          <w:szCs w:val="20"/>
        </w:rPr>
        <w:fldChar w:fldCharType="end"/>
      </w:r>
      <w:bookmarkStart w:id="16" w:name="_Toc264970894"/>
      <w:bookmarkStart w:id="17" w:name="_Toc1899706"/>
    </w:p>
    <w:p w14:paraId="4DC07460" w14:textId="77777777" w:rsidR="00A31CBF" w:rsidRPr="008B503A" w:rsidRDefault="00424DC4" w:rsidP="00A6097B">
      <w:pPr>
        <w:pStyle w:val="Heading1"/>
        <w:spacing w:after="0"/>
        <w:rPr>
          <w:rFonts w:ascii="Verdana" w:hAnsi="Verdana"/>
          <w:sz w:val="20"/>
          <w:szCs w:val="20"/>
        </w:rPr>
      </w:pPr>
      <w:r w:rsidRPr="000C2DDB">
        <w:br w:type="page"/>
      </w:r>
      <w:bookmarkStart w:id="18" w:name="_Toc177800101"/>
      <w:bookmarkStart w:id="19" w:name="_Toc210062111"/>
      <w:r w:rsidR="007D46B8" w:rsidRPr="008B503A">
        <w:rPr>
          <w:rFonts w:ascii="Verdana" w:hAnsi="Verdana"/>
          <w:sz w:val="20"/>
          <w:szCs w:val="20"/>
        </w:rPr>
        <w:lastRenderedPageBreak/>
        <w:t>PROJECT OVERVIEW</w:t>
      </w:r>
      <w:bookmarkEnd w:id="16"/>
      <w:bookmarkEnd w:id="18"/>
      <w:bookmarkEnd w:id="19"/>
      <w:r w:rsidR="00657ED8" w:rsidRPr="008B503A">
        <w:rPr>
          <w:rFonts w:ascii="Verdana" w:hAnsi="Verdana"/>
          <w:sz w:val="20"/>
          <w:szCs w:val="20"/>
        </w:rPr>
        <w:t xml:space="preserve">   </w:t>
      </w:r>
    </w:p>
    <w:p w14:paraId="6B3D595E" w14:textId="77777777" w:rsidR="00FD2D66" w:rsidRPr="008B503A" w:rsidRDefault="009D51C9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20" w:name="_Toc264970895"/>
      <w:bookmarkStart w:id="21" w:name="_Toc177800102"/>
      <w:bookmarkStart w:id="22" w:name="_Toc210062112"/>
      <w:r w:rsidRPr="008B503A">
        <w:rPr>
          <w:rFonts w:ascii="Verdana" w:hAnsi="Verdana" w:cs="Calibri"/>
          <w:sz w:val="20"/>
          <w:szCs w:val="20"/>
        </w:rPr>
        <w:t xml:space="preserve">Project </w:t>
      </w:r>
      <w:r w:rsidR="000C18B1" w:rsidRPr="008B503A">
        <w:rPr>
          <w:rFonts w:ascii="Verdana" w:hAnsi="Verdana" w:cs="Calibri"/>
          <w:sz w:val="20"/>
          <w:szCs w:val="20"/>
        </w:rPr>
        <w:t>Title</w:t>
      </w:r>
      <w:bookmarkEnd w:id="20"/>
      <w:bookmarkEnd w:id="21"/>
      <w:bookmarkEnd w:id="22"/>
      <w:r w:rsidR="000C18B1" w:rsidRPr="008B503A">
        <w:rPr>
          <w:rFonts w:ascii="Verdana" w:hAnsi="Verdana" w:cs="Calibri"/>
          <w:sz w:val="20"/>
          <w:szCs w:val="20"/>
        </w:rPr>
        <w:t xml:space="preserve"> </w:t>
      </w:r>
    </w:p>
    <w:p w14:paraId="2B9A6AD4" w14:textId="01BF4735" w:rsidR="00A456EE" w:rsidRPr="008B503A" w:rsidRDefault="0094415A" w:rsidP="00FC0C42">
      <w:p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HR Personnel Tracking Project</w:t>
      </w:r>
      <w:r w:rsidR="0034742C" w:rsidRPr="008B503A">
        <w:rPr>
          <w:rFonts w:ascii="Verdana" w:hAnsi="Verdana" w:cs="Calibri"/>
          <w:sz w:val="20"/>
          <w:szCs w:val="20"/>
        </w:rPr>
        <w:t>,</w:t>
      </w:r>
      <w:r>
        <w:rPr>
          <w:rFonts w:ascii="Verdana" w:hAnsi="Verdana" w:cs="Calibri"/>
          <w:sz w:val="20"/>
          <w:szCs w:val="20"/>
        </w:rPr>
        <w:t xml:space="preserve"> Uncommon Solutions, Group 3, CMSC 495 7980 Current Trends and Projects in Computer Science</w:t>
      </w:r>
      <w:r w:rsidR="009D51C9" w:rsidRPr="008B503A">
        <w:rPr>
          <w:rFonts w:ascii="Verdana" w:hAnsi="Verdana" w:cs="Calibri"/>
          <w:sz w:val="20"/>
          <w:szCs w:val="20"/>
        </w:rPr>
        <w:t>.</w:t>
      </w:r>
      <w:r w:rsidR="002D2AF1" w:rsidRPr="008B503A">
        <w:rPr>
          <w:rFonts w:ascii="Verdana" w:hAnsi="Verdana" w:cs="Calibri"/>
          <w:sz w:val="20"/>
          <w:szCs w:val="20"/>
        </w:rPr>
        <w:t xml:space="preserve"> </w:t>
      </w:r>
    </w:p>
    <w:p w14:paraId="5E010E45" w14:textId="77777777" w:rsidR="00FD2D66" w:rsidRPr="008B503A" w:rsidRDefault="00AC1206" w:rsidP="0043557A">
      <w:pPr>
        <w:pStyle w:val="Heading2"/>
        <w:rPr>
          <w:rFonts w:ascii="Verdana" w:hAnsi="Verdana" w:cs="Calibri"/>
          <w:sz w:val="20"/>
          <w:szCs w:val="20"/>
        </w:rPr>
      </w:pPr>
      <w:bookmarkStart w:id="23" w:name="_Toc264970896"/>
      <w:bookmarkStart w:id="24" w:name="_Toc210062113"/>
      <w:r w:rsidRPr="008B503A">
        <w:rPr>
          <w:rFonts w:ascii="Verdana" w:hAnsi="Verdana" w:cs="Calibri"/>
          <w:sz w:val="20"/>
          <w:szCs w:val="20"/>
        </w:rPr>
        <w:t xml:space="preserve">Scope, </w:t>
      </w:r>
      <w:r w:rsidR="00866E68" w:rsidRPr="008B503A">
        <w:rPr>
          <w:rFonts w:ascii="Verdana" w:hAnsi="Verdana" w:cs="Calibri"/>
          <w:sz w:val="20"/>
          <w:szCs w:val="20"/>
        </w:rPr>
        <w:t>Goals</w:t>
      </w:r>
      <w:bookmarkEnd w:id="23"/>
      <w:r w:rsidR="00437592" w:rsidRPr="008B503A">
        <w:rPr>
          <w:rFonts w:ascii="Verdana" w:hAnsi="Verdana" w:cs="Calibri"/>
          <w:sz w:val="20"/>
          <w:szCs w:val="20"/>
        </w:rPr>
        <w:t xml:space="preserve"> and Objectives</w:t>
      </w:r>
      <w:bookmarkEnd w:id="24"/>
    </w:p>
    <w:p w14:paraId="191C0144" w14:textId="1597529D" w:rsidR="00E4671D" w:rsidRDefault="00437592" w:rsidP="00FC0C42">
      <w:pPr>
        <w:jc w:val="both"/>
        <w:rPr>
          <w:rFonts w:ascii="Times New Roman" w:hAnsi="Times New Roman"/>
          <w:color w:val="494C4E"/>
          <w:spacing w:val="3"/>
          <w:shd w:val="clear" w:color="auto" w:fill="FFFFFF"/>
        </w:rPr>
      </w:pPr>
      <w:r w:rsidRPr="008B503A">
        <w:rPr>
          <w:rFonts w:ascii="Verdana" w:hAnsi="Verdana" w:cstheme="majorHAnsi"/>
          <w:sz w:val="20"/>
          <w:szCs w:val="20"/>
        </w:rPr>
        <w:t xml:space="preserve">The overall goal of the </w:t>
      </w:r>
      <w:r w:rsidR="0094415A">
        <w:rPr>
          <w:rFonts w:ascii="Verdana" w:hAnsi="Verdana" w:cstheme="majorHAnsi"/>
          <w:sz w:val="20"/>
          <w:szCs w:val="20"/>
        </w:rPr>
        <w:t xml:space="preserve">HR Personnel </w:t>
      </w:r>
      <w:r w:rsidR="00A17A9A" w:rsidRPr="008B503A">
        <w:rPr>
          <w:rFonts w:ascii="Verdana" w:hAnsi="Verdana" w:cstheme="majorHAnsi"/>
          <w:sz w:val="20"/>
          <w:szCs w:val="20"/>
        </w:rPr>
        <w:t xml:space="preserve">Project </w:t>
      </w:r>
      <w:r w:rsidR="00E75B9E" w:rsidRPr="008B503A">
        <w:rPr>
          <w:rFonts w:ascii="Verdana" w:hAnsi="Verdana" w:cstheme="majorHAnsi"/>
          <w:sz w:val="20"/>
          <w:szCs w:val="20"/>
        </w:rPr>
        <w:t xml:space="preserve">is to </w:t>
      </w:r>
      <w:r w:rsidR="0094415A">
        <w:rPr>
          <w:rFonts w:ascii="Verdana" w:hAnsi="Verdana" w:cstheme="majorHAnsi"/>
          <w:sz w:val="20"/>
          <w:szCs w:val="20"/>
        </w:rPr>
        <w:t>implement a HR database and front end for personnel tracking to be used by several HR departments.</w:t>
      </w:r>
      <w:r w:rsidR="00E4671D">
        <w:rPr>
          <w:rFonts w:ascii="Verdana" w:hAnsi="Verdana" w:cstheme="majorHAnsi"/>
          <w:sz w:val="20"/>
          <w:szCs w:val="20"/>
        </w:rPr>
        <w:t xml:space="preserve"> This web-based tool </w:t>
      </w:r>
      <w:r w:rsidR="00066165">
        <w:rPr>
          <w:rFonts w:ascii="Verdana" w:hAnsi="Verdana" w:cstheme="majorHAnsi"/>
          <w:sz w:val="20"/>
          <w:szCs w:val="20"/>
        </w:rPr>
        <w:t xml:space="preserve">is useful </w:t>
      </w:r>
      <w:r w:rsidR="00FC0C42">
        <w:rPr>
          <w:rFonts w:ascii="Verdana" w:hAnsi="Verdana" w:cstheme="majorHAnsi"/>
          <w:sz w:val="20"/>
          <w:szCs w:val="20"/>
        </w:rPr>
        <w:t xml:space="preserve">for </w:t>
      </w:r>
      <w:r w:rsidR="00485A91">
        <w:rPr>
          <w:rFonts w:ascii="Verdana" w:hAnsi="Verdana" w:cstheme="majorHAnsi"/>
          <w:sz w:val="20"/>
          <w:szCs w:val="20"/>
        </w:rPr>
        <w:t>storing</w:t>
      </w:r>
      <w:r w:rsidR="00AA7719">
        <w:rPr>
          <w:rFonts w:ascii="Verdana" w:hAnsi="Verdana" w:cstheme="majorHAnsi"/>
          <w:sz w:val="20"/>
          <w:szCs w:val="20"/>
        </w:rPr>
        <w:t xml:space="preserve"> and</w:t>
      </w:r>
      <w:r w:rsidR="00485A91">
        <w:rPr>
          <w:rFonts w:ascii="Verdana" w:hAnsi="Verdana" w:cstheme="majorHAnsi"/>
          <w:sz w:val="20"/>
          <w:szCs w:val="20"/>
        </w:rPr>
        <w:t xml:space="preserve"> providing</w:t>
      </w:r>
      <w:r w:rsidR="00E4671D">
        <w:rPr>
          <w:rFonts w:ascii="Verdana" w:hAnsi="Verdana" w:cstheme="majorHAnsi"/>
          <w:sz w:val="20"/>
          <w:szCs w:val="20"/>
        </w:rPr>
        <w:t xml:space="preserve"> access to individual personnel record</w:t>
      </w:r>
      <w:r w:rsidR="00AA7719">
        <w:rPr>
          <w:rFonts w:ascii="Verdana" w:hAnsi="Verdana" w:cstheme="majorHAnsi"/>
          <w:sz w:val="20"/>
          <w:szCs w:val="20"/>
        </w:rPr>
        <w:t>s</w:t>
      </w:r>
      <w:r w:rsidR="00066165">
        <w:rPr>
          <w:rFonts w:ascii="Verdana" w:hAnsi="Verdana" w:cstheme="majorHAnsi"/>
          <w:sz w:val="20"/>
          <w:szCs w:val="20"/>
        </w:rPr>
        <w:t xml:space="preserve">, and </w:t>
      </w:r>
      <w:r w:rsidR="00AA7719">
        <w:rPr>
          <w:rFonts w:ascii="Verdana" w:hAnsi="Verdana" w:cstheme="majorHAnsi"/>
          <w:sz w:val="20"/>
          <w:szCs w:val="20"/>
        </w:rPr>
        <w:t xml:space="preserve">for </w:t>
      </w:r>
      <w:r w:rsidR="00066165">
        <w:rPr>
          <w:rFonts w:ascii="Verdana" w:hAnsi="Verdana" w:cstheme="majorHAnsi"/>
          <w:sz w:val="20"/>
          <w:szCs w:val="20"/>
        </w:rPr>
        <w:t>all processes that HR want to track and from which they hope to gather useful and purposeful data (Heathfie</w:t>
      </w:r>
      <w:r w:rsidR="00230FB5">
        <w:rPr>
          <w:rFonts w:ascii="Verdana" w:hAnsi="Verdana" w:cstheme="majorHAnsi"/>
          <w:sz w:val="20"/>
          <w:szCs w:val="20"/>
        </w:rPr>
        <w:t>l</w:t>
      </w:r>
      <w:r w:rsidR="00066165">
        <w:rPr>
          <w:rFonts w:ascii="Verdana" w:hAnsi="Verdana" w:cstheme="majorHAnsi"/>
          <w:sz w:val="20"/>
          <w:szCs w:val="20"/>
        </w:rPr>
        <w:t>d 2019)</w:t>
      </w:r>
      <w:r w:rsidR="00E4671D">
        <w:rPr>
          <w:rFonts w:ascii="Verdana" w:hAnsi="Verdana" w:cstheme="majorHAnsi"/>
          <w:sz w:val="20"/>
          <w:szCs w:val="20"/>
        </w:rPr>
        <w:t>. It will include individual’s personal data, contact information, job title, job description, emergency contact information, training and certifications, resumes and any employee</w:t>
      </w:r>
      <w:r w:rsidR="00FE096E">
        <w:rPr>
          <w:rFonts w:ascii="Verdana" w:hAnsi="Verdana" w:cstheme="majorHAnsi"/>
          <w:sz w:val="20"/>
          <w:szCs w:val="20"/>
        </w:rPr>
        <w:t xml:space="preserve"> </w:t>
      </w:r>
      <w:r w:rsidR="00E4671D">
        <w:rPr>
          <w:rFonts w:ascii="Verdana" w:hAnsi="Verdana" w:cstheme="majorHAnsi"/>
          <w:sz w:val="20"/>
          <w:szCs w:val="20"/>
        </w:rPr>
        <w:t>personnel actions</w:t>
      </w:r>
      <w:r w:rsidR="0094415A">
        <w:rPr>
          <w:rFonts w:ascii="Verdana" w:hAnsi="Verdana" w:cstheme="majorHAnsi"/>
          <w:sz w:val="20"/>
          <w:szCs w:val="20"/>
        </w:rPr>
        <w:t xml:space="preserve"> </w:t>
      </w:r>
      <w:r w:rsidR="00E4671D">
        <w:rPr>
          <w:rFonts w:ascii="Verdana" w:hAnsi="Verdana" w:cstheme="majorHAnsi"/>
          <w:sz w:val="20"/>
          <w:szCs w:val="20"/>
        </w:rPr>
        <w:t xml:space="preserve">records. Only users with </w:t>
      </w:r>
      <w:r w:rsidR="00FE096E">
        <w:rPr>
          <w:rFonts w:ascii="Verdana" w:hAnsi="Verdana" w:cstheme="majorHAnsi"/>
          <w:sz w:val="20"/>
          <w:szCs w:val="20"/>
        </w:rPr>
        <w:t xml:space="preserve">the </w:t>
      </w:r>
      <w:r w:rsidR="00E4671D">
        <w:rPr>
          <w:rFonts w:ascii="Verdana" w:hAnsi="Verdana" w:cstheme="majorHAnsi"/>
          <w:sz w:val="20"/>
          <w:szCs w:val="20"/>
        </w:rPr>
        <w:t>ap</w:t>
      </w:r>
      <w:r w:rsidR="00E4671D" w:rsidRPr="00230FB5">
        <w:rPr>
          <w:rFonts w:ascii="Verdana" w:hAnsi="Verdana" w:cstheme="majorHAnsi"/>
          <w:sz w:val="20"/>
          <w:szCs w:val="20"/>
        </w:rPr>
        <w:t xml:space="preserve">propriate </w:t>
      </w:r>
      <w:r w:rsidR="00FE096E">
        <w:rPr>
          <w:rFonts w:ascii="Verdana" w:hAnsi="Verdana" w:cstheme="majorHAnsi"/>
          <w:sz w:val="20"/>
          <w:szCs w:val="20"/>
        </w:rPr>
        <w:t xml:space="preserve">level of </w:t>
      </w:r>
      <w:r w:rsidR="00E4671D" w:rsidRPr="00230FB5">
        <w:rPr>
          <w:rFonts w:ascii="Verdana" w:hAnsi="Verdana" w:cstheme="majorHAnsi"/>
          <w:sz w:val="20"/>
          <w:szCs w:val="20"/>
        </w:rPr>
        <w:t xml:space="preserve">access will be able to login to the tool and modify/delete any records to ensure adherence to privacy standards. </w:t>
      </w:r>
      <w:r w:rsidR="00557EEB">
        <w:rPr>
          <w:rFonts w:ascii="Verdana" w:hAnsi="Verdana"/>
          <w:spacing w:val="3"/>
          <w:sz w:val="20"/>
          <w:szCs w:val="20"/>
          <w:shd w:val="clear" w:color="auto" w:fill="FFFFFF"/>
        </w:rPr>
        <w:t>Additionally</w:t>
      </w:r>
      <w:r w:rsidR="00E4671D" w:rsidRPr="00230FB5">
        <w:rPr>
          <w:rFonts w:ascii="Verdana" w:hAnsi="Verdana"/>
          <w:spacing w:val="3"/>
          <w:sz w:val="20"/>
          <w:szCs w:val="20"/>
          <w:shd w:val="clear" w:color="auto" w:fill="FFFFFF"/>
        </w:rPr>
        <w:t>, in order to maintain compliance with secure coding standards, best practices for data storage and protection will be utilized</w:t>
      </w:r>
      <w:r w:rsidR="00E4671D" w:rsidRPr="00230FB5">
        <w:rPr>
          <w:rFonts w:ascii="Verdana" w:hAnsi="Verdana"/>
          <w:color w:val="494C4E"/>
          <w:spacing w:val="3"/>
          <w:sz w:val="20"/>
          <w:szCs w:val="20"/>
          <w:shd w:val="clear" w:color="auto" w:fill="FFFFFF"/>
        </w:rPr>
        <w:t>.</w:t>
      </w:r>
    </w:p>
    <w:p w14:paraId="702772F0" w14:textId="77777777" w:rsidR="00B84E7C" w:rsidRPr="00761BAF" w:rsidRDefault="00B84E7C" w:rsidP="00995905">
      <w:pPr>
        <w:ind w:left="540" w:firstLine="36"/>
        <w:jc w:val="both"/>
        <w:rPr>
          <w:rFonts w:ascii="Verdana" w:hAnsi="Verdana" w:cs="Calibri"/>
          <w:i/>
          <w:sz w:val="20"/>
          <w:szCs w:val="20"/>
        </w:rPr>
      </w:pPr>
    </w:p>
    <w:p w14:paraId="34714598" w14:textId="77777777" w:rsidR="00995905" w:rsidRPr="00761BAF" w:rsidRDefault="00995905" w:rsidP="001437F5">
      <w:pPr>
        <w:jc w:val="both"/>
        <w:rPr>
          <w:rFonts w:ascii="Verdana" w:hAnsi="Verdana" w:cs="Calibri"/>
          <w:i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>The business goals and objectives for this project will focus on</w:t>
      </w:r>
      <w:r w:rsidR="00742E09" w:rsidRPr="00761BAF">
        <w:rPr>
          <w:rFonts w:ascii="Verdana" w:hAnsi="Verdana" w:cs="Arial"/>
          <w:sz w:val="20"/>
          <w:szCs w:val="20"/>
        </w:rPr>
        <w:t>:</w:t>
      </w:r>
    </w:p>
    <w:p w14:paraId="78879AFA" w14:textId="77777777" w:rsidR="00995905" w:rsidRPr="00761BAF" w:rsidRDefault="00995905" w:rsidP="00995905">
      <w:pPr>
        <w:widowControl w:val="0"/>
        <w:spacing w:line="240" w:lineRule="atLeast"/>
        <w:jc w:val="both"/>
        <w:rPr>
          <w:rFonts w:ascii="Verdana" w:hAnsi="Verdana" w:cs="Verdana"/>
          <w:sz w:val="20"/>
          <w:szCs w:val="20"/>
        </w:rPr>
      </w:pPr>
    </w:p>
    <w:p w14:paraId="055162F5" w14:textId="6507120D" w:rsidR="00995905" w:rsidRPr="00761BAF" w:rsidRDefault="00DC7414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Implementing a tool that will p</w:t>
      </w:r>
      <w:r w:rsidR="004859F2" w:rsidRPr="00761BAF">
        <w:rPr>
          <w:rFonts w:ascii="Verdana" w:hAnsi="Verdana" w:cs="Arial"/>
          <w:sz w:val="20"/>
          <w:szCs w:val="20"/>
        </w:rPr>
        <w:t>rovi</w:t>
      </w:r>
      <w:r>
        <w:rPr>
          <w:rFonts w:ascii="Verdana" w:hAnsi="Verdana" w:cs="Arial"/>
          <w:sz w:val="20"/>
          <w:szCs w:val="20"/>
        </w:rPr>
        <w:t>de</w:t>
      </w:r>
      <w:r w:rsidR="004859F2" w:rsidRPr="00761BAF">
        <w:rPr>
          <w:rFonts w:ascii="Verdana" w:hAnsi="Verdana" w:cs="Arial"/>
          <w:sz w:val="20"/>
          <w:szCs w:val="20"/>
        </w:rPr>
        <w:t xml:space="preserve"> efficien</w:t>
      </w:r>
      <w:r w:rsidR="00742E09" w:rsidRPr="00761BAF">
        <w:rPr>
          <w:rFonts w:ascii="Verdana" w:hAnsi="Verdana" w:cs="Arial"/>
          <w:sz w:val="20"/>
          <w:szCs w:val="20"/>
        </w:rPr>
        <w:t>cy</w:t>
      </w:r>
      <w:r w:rsidR="004859F2" w:rsidRPr="00761BAF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to human resources department by keeping all employees</w:t>
      </w:r>
      <w:r w:rsidR="009C5599">
        <w:rPr>
          <w:rFonts w:ascii="Verdana" w:hAnsi="Verdana" w:cs="Arial"/>
          <w:sz w:val="20"/>
          <w:szCs w:val="20"/>
        </w:rPr>
        <w:t>’</w:t>
      </w:r>
      <w:r>
        <w:rPr>
          <w:rFonts w:ascii="Verdana" w:hAnsi="Verdana" w:cs="Arial"/>
          <w:sz w:val="20"/>
          <w:szCs w:val="20"/>
        </w:rPr>
        <w:t xml:space="preserve"> information at </w:t>
      </w:r>
      <w:r w:rsidR="009C5599">
        <w:rPr>
          <w:rFonts w:ascii="Verdana" w:hAnsi="Verdana" w:cs="Arial"/>
          <w:sz w:val="20"/>
          <w:szCs w:val="20"/>
        </w:rPr>
        <w:t>a central</w:t>
      </w:r>
      <w:r>
        <w:rPr>
          <w:rFonts w:ascii="Verdana" w:hAnsi="Verdana" w:cs="Arial"/>
          <w:sz w:val="20"/>
          <w:szCs w:val="20"/>
        </w:rPr>
        <w:t xml:space="preserve"> location</w:t>
      </w:r>
      <w:r w:rsidR="006A0570">
        <w:rPr>
          <w:rFonts w:ascii="Verdana" w:hAnsi="Verdana" w:cs="Arial"/>
          <w:sz w:val="20"/>
          <w:szCs w:val="20"/>
        </w:rPr>
        <w:t xml:space="preserve"> (Brooks, 2019)</w:t>
      </w:r>
    </w:p>
    <w:p w14:paraId="7AE2160E" w14:textId="5B4C6F10" w:rsidR="00DC7414" w:rsidRDefault="00BB0EE9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theme="majorHAnsi"/>
          <w:sz w:val="20"/>
          <w:szCs w:val="20"/>
        </w:rPr>
      </w:pPr>
      <w:r>
        <w:rPr>
          <w:rFonts w:ascii="Verdana" w:hAnsi="Verdana" w:cstheme="majorHAnsi"/>
          <w:sz w:val="20"/>
          <w:szCs w:val="20"/>
        </w:rPr>
        <w:t xml:space="preserve">Providing </w:t>
      </w:r>
      <w:r w:rsidR="009C5599">
        <w:rPr>
          <w:rFonts w:ascii="Verdana" w:hAnsi="Verdana" w:cstheme="majorHAnsi"/>
          <w:sz w:val="20"/>
          <w:szCs w:val="20"/>
        </w:rPr>
        <w:t>secure transmission and storage of</w:t>
      </w:r>
      <w:r w:rsidR="00DC7414">
        <w:rPr>
          <w:rFonts w:ascii="Verdana" w:hAnsi="Verdana" w:cstheme="majorHAnsi"/>
          <w:sz w:val="20"/>
          <w:szCs w:val="20"/>
        </w:rPr>
        <w:t xml:space="preserve"> employee’s details and information</w:t>
      </w:r>
      <w:r w:rsidR="009C5599">
        <w:rPr>
          <w:rFonts w:ascii="Verdana" w:hAnsi="Verdana" w:cstheme="majorHAnsi"/>
          <w:sz w:val="20"/>
          <w:szCs w:val="20"/>
        </w:rPr>
        <w:t xml:space="preserve"> through appropriate use of encryption and access controls</w:t>
      </w:r>
      <w:r w:rsidR="00DC7414">
        <w:rPr>
          <w:rFonts w:ascii="Verdana" w:hAnsi="Verdana" w:cstheme="majorHAnsi"/>
          <w:sz w:val="20"/>
          <w:szCs w:val="20"/>
        </w:rPr>
        <w:t xml:space="preserve"> </w:t>
      </w:r>
    </w:p>
    <w:p w14:paraId="1E4E077B" w14:textId="1E4D99B2" w:rsidR="004859F2" w:rsidRPr="00761BAF" w:rsidRDefault="00DC7414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theme="majorHAnsi"/>
          <w:sz w:val="20"/>
          <w:szCs w:val="20"/>
        </w:rPr>
      </w:pPr>
      <w:r>
        <w:rPr>
          <w:rFonts w:ascii="Verdana" w:hAnsi="Verdana" w:cstheme="majorHAnsi"/>
          <w:sz w:val="20"/>
          <w:szCs w:val="20"/>
        </w:rPr>
        <w:t xml:space="preserve">Provide </w:t>
      </w:r>
      <w:r w:rsidR="00FA07BD">
        <w:rPr>
          <w:rFonts w:ascii="Verdana" w:hAnsi="Verdana" w:cstheme="majorHAnsi"/>
          <w:sz w:val="20"/>
          <w:szCs w:val="20"/>
        </w:rPr>
        <w:t>a HR tool that will be easy for human resource management to navigate, track and analyze employee’s information</w:t>
      </w:r>
    </w:p>
    <w:p w14:paraId="3281AF2F" w14:textId="220E162F" w:rsidR="00995905" w:rsidRPr="00761BAF" w:rsidRDefault="00995905" w:rsidP="00995905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 xml:space="preserve">Facilitate coordination and information sharing </w:t>
      </w:r>
      <w:r w:rsidR="00742E09" w:rsidRPr="00761BAF">
        <w:rPr>
          <w:rFonts w:ascii="Verdana" w:hAnsi="Verdana" w:cs="Arial"/>
          <w:sz w:val="20"/>
          <w:szCs w:val="20"/>
        </w:rPr>
        <w:t xml:space="preserve">between </w:t>
      </w:r>
      <w:r w:rsidR="00FA07BD">
        <w:rPr>
          <w:rFonts w:ascii="Verdana" w:hAnsi="Verdana" w:cs="Arial"/>
          <w:sz w:val="20"/>
          <w:szCs w:val="20"/>
        </w:rPr>
        <w:t>employees and HR management</w:t>
      </w:r>
    </w:p>
    <w:p w14:paraId="342A6C13" w14:textId="2EA8C6E3" w:rsidR="00377A3C" w:rsidRDefault="00995905" w:rsidP="00AC1206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761BAF">
        <w:rPr>
          <w:rFonts w:ascii="Verdana" w:hAnsi="Verdana" w:cs="Arial"/>
          <w:sz w:val="20"/>
          <w:szCs w:val="20"/>
        </w:rPr>
        <w:t xml:space="preserve">Enhance </w:t>
      </w:r>
      <w:r w:rsidR="00002876">
        <w:rPr>
          <w:rFonts w:ascii="Verdana" w:hAnsi="Verdana" w:cs="Arial"/>
          <w:sz w:val="20"/>
          <w:szCs w:val="20"/>
        </w:rPr>
        <w:t>employees</w:t>
      </w:r>
      <w:r w:rsidR="009C5599">
        <w:rPr>
          <w:rFonts w:ascii="Verdana" w:hAnsi="Verdana" w:cs="Arial"/>
          <w:sz w:val="20"/>
          <w:szCs w:val="20"/>
        </w:rPr>
        <w:t>’</w:t>
      </w:r>
      <w:r w:rsidRPr="00761BAF">
        <w:rPr>
          <w:rFonts w:ascii="Verdana" w:hAnsi="Verdana" w:cs="Arial"/>
          <w:sz w:val="20"/>
          <w:szCs w:val="20"/>
        </w:rPr>
        <w:t xml:space="preserve"> ability and effectiveness </w:t>
      </w:r>
      <w:r w:rsidR="00002876">
        <w:rPr>
          <w:rFonts w:ascii="Verdana" w:hAnsi="Verdana" w:cs="Arial"/>
          <w:sz w:val="20"/>
          <w:szCs w:val="20"/>
        </w:rPr>
        <w:t>to do their own</w:t>
      </w:r>
      <w:r w:rsidR="009C5599">
        <w:rPr>
          <w:rFonts w:ascii="Verdana" w:hAnsi="Verdana" w:cs="Arial"/>
          <w:sz w:val="20"/>
          <w:szCs w:val="20"/>
        </w:rPr>
        <w:t xml:space="preserve"> updates to</w:t>
      </w:r>
      <w:r w:rsidR="00002876">
        <w:rPr>
          <w:rFonts w:ascii="Verdana" w:hAnsi="Verdana" w:cs="Arial"/>
          <w:sz w:val="20"/>
          <w:szCs w:val="20"/>
        </w:rPr>
        <w:t xml:space="preserve"> benefits</w:t>
      </w:r>
      <w:r w:rsidR="009C5599">
        <w:rPr>
          <w:rFonts w:ascii="Verdana" w:hAnsi="Verdana" w:cs="Arial"/>
          <w:sz w:val="20"/>
          <w:szCs w:val="20"/>
        </w:rPr>
        <w:t xml:space="preserve">, </w:t>
      </w:r>
      <w:r w:rsidR="00002876">
        <w:rPr>
          <w:rFonts w:ascii="Verdana" w:hAnsi="Verdana" w:cs="Arial"/>
          <w:sz w:val="20"/>
          <w:szCs w:val="20"/>
        </w:rPr>
        <w:t>address</w:t>
      </w:r>
      <w:r w:rsidR="009C5599">
        <w:rPr>
          <w:rFonts w:ascii="Verdana" w:hAnsi="Verdana" w:cs="Arial"/>
          <w:sz w:val="20"/>
          <w:szCs w:val="20"/>
        </w:rPr>
        <w:t xml:space="preserve">, job description, and emergency contact information </w:t>
      </w:r>
      <w:r w:rsidR="006A0570">
        <w:rPr>
          <w:rFonts w:ascii="Verdana" w:hAnsi="Verdana" w:cs="Arial"/>
          <w:sz w:val="20"/>
          <w:szCs w:val="20"/>
        </w:rPr>
        <w:t>(Heathfield, 2019)</w:t>
      </w:r>
    </w:p>
    <w:p w14:paraId="58CCD787" w14:textId="65B65E59" w:rsidR="00002876" w:rsidRDefault="00002876" w:rsidP="00AC1206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BB0EE9">
        <w:rPr>
          <w:rFonts w:ascii="Verdana" w:hAnsi="Verdana" w:cs="Arial"/>
          <w:sz w:val="20"/>
          <w:szCs w:val="20"/>
        </w:rPr>
        <w:t>Accomplish project goals and objectives within defined budget and time parameters</w:t>
      </w:r>
    </w:p>
    <w:p w14:paraId="204E6B01" w14:textId="77777777" w:rsidR="00002876" w:rsidRPr="00002876" w:rsidRDefault="00002876" w:rsidP="006D6571">
      <w:pPr>
        <w:tabs>
          <w:tab w:val="left" w:pos="1080"/>
        </w:tabs>
        <w:overflowPunct w:val="0"/>
        <w:autoSpaceDE w:val="0"/>
        <w:autoSpaceDN w:val="0"/>
        <w:adjustRightInd w:val="0"/>
        <w:ind w:left="1080"/>
        <w:textAlignment w:val="baseline"/>
        <w:rPr>
          <w:rFonts w:ascii="Verdana" w:hAnsi="Verdana" w:cs="Arial"/>
          <w:sz w:val="20"/>
          <w:szCs w:val="20"/>
        </w:rPr>
      </w:pPr>
    </w:p>
    <w:p w14:paraId="5A80F21D" w14:textId="77777777" w:rsidR="00F67A51" w:rsidRPr="00761BAF" w:rsidRDefault="00F67A51" w:rsidP="00F67A51">
      <w:pPr>
        <w:pStyle w:val="Heading2"/>
        <w:rPr>
          <w:rFonts w:ascii="Verdana" w:hAnsi="Verdana" w:cs="Calibri"/>
          <w:sz w:val="20"/>
          <w:szCs w:val="20"/>
        </w:rPr>
      </w:pPr>
      <w:bookmarkStart w:id="25" w:name="_Toc210062114"/>
      <w:r w:rsidRPr="00761BAF">
        <w:rPr>
          <w:rFonts w:ascii="Verdana" w:hAnsi="Verdana" w:cs="Calibri"/>
          <w:sz w:val="20"/>
          <w:szCs w:val="20"/>
        </w:rPr>
        <w:t>Assumptions/Constraints</w:t>
      </w:r>
      <w:bookmarkEnd w:id="25"/>
    </w:p>
    <w:p w14:paraId="1FD51AE1" w14:textId="77777777" w:rsidR="0032594C" w:rsidRPr="00761BAF" w:rsidRDefault="00F67A51" w:rsidP="00F37D17">
      <w:pPr>
        <w:pStyle w:val="BodyText"/>
        <w:numPr>
          <w:ilvl w:val="12"/>
          <w:numId w:val="0"/>
        </w:numPr>
        <w:spacing w:line="360" w:lineRule="auto"/>
        <w:jc w:val="both"/>
        <w:rPr>
          <w:rFonts w:ascii="Verdana" w:hAnsi="Verdana" w:cstheme="majorHAnsi"/>
        </w:rPr>
      </w:pPr>
      <w:r w:rsidRPr="00761BAF">
        <w:rPr>
          <w:rFonts w:ascii="Verdana" w:hAnsi="Verdana" w:cstheme="majorHAnsi"/>
        </w:rPr>
        <w:t xml:space="preserve">The following assumptions were made in preparing the Project Plan: </w:t>
      </w:r>
    </w:p>
    <w:p w14:paraId="14AB856C" w14:textId="550376AC" w:rsidR="00981FAF" w:rsidRDefault="00F67A51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761BAF">
        <w:rPr>
          <w:rFonts w:ascii="Verdana" w:hAnsi="Verdana"/>
          <w:sz w:val="20"/>
          <w:szCs w:val="20"/>
        </w:rPr>
        <w:t>The Project Plan may change as new information and issues are revealed</w:t>
      </w:r>
    </w:p>
    <w:p w14:paraId="00EC939B" w14:textId="37A44B47" w:rsidR="00262610" w:rsidRDefault="00262610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must be completed within the timeline limitations of this course (8 weeks)</w:t>
      </w:r>
    </w:p>
    <w:p w14:paraId="2711B3CC" w14:textId="69F4103F" w:rsidR="00002876" w:rsidRPr="00BB0EE9" w:rsidRDefault="00BB0EE9" w:rsidP="00742E09">
      <w:pPr>
        <w:numPr>
          <w:ilvl w:val="0"/>
          <w:numId w:val="2"/>
        </w:numPr>
        <w:tabs>
          <w:tab w:val="left" w:pos="1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sz w:val="20"/>
          <w:szCs w:val="20"/>
        </w:rPr>
      </w:pPr>
      <w:r w:rsidRPr="00BB0EE9">
        <w:rPr>
          <w:rFonts w:ascii="Verdana" w:hAnsi="Verdana"/>
          <w:sz w:val="20"/>
          <w:szCs w:val="20"/>
        </w:rPr>
        <w:t>Project team members will adhere to the Communications Plan</w:t>
      </w:r>
    </w:p>
    <w:p w14:paraId="132A45B2" w14:textId="77777777" w:rsidR="009022DB" w:rsidRPr="00761BAF" w:rsidRDefault="00AC1206" w:rsidP="00377A3C">
      <w:pPr>
        <w:pStyle w:val="Heading2"/>
        <w:rPr>
          <w:rFonts w:ascii="Verdana" w:hAnsi="Verdana" w:cs="Calibri"/>
          <w:sz w:val="20"/>
          <w:szCs w:val="20"/>
        </w:rPr>
      </w:pPr>
      <w:bookmarkStart w:id="26" w:name="_Toc210062115"/>
      <w:r w:rsidRPr="00761BAF">
        <w:rPr>
          <w:rFonts w:ascii="Verdana" w:hAnsi="Verdana" w:cs="Calibri"/>
          <w:sz w:val="20"/>
          <w:szCs w:val="20"/>
        </w:rPr>
        <w:t>Project Deliverables</w:t>
      </w:r>
      <w:bookmarkEnd w:id="26"/>
    </w:p>
    <w:p w14:paraId="57C07FC0" w14:textId="77777777" w:rsidR="00041E95" w:rsidRPr="00761BAF" w:rsidRDefault="00AC1206" w:rsidP="00F37D17">
      <w:pPr>
        <w:pStyle w:val="BodyText"/>
        <w:spacing w:line="480" w:lineRule="auto"/>
        <w:ind w:left="0"/>
        <w:rPr>
          <w:rFonts w:ascii="Verdana" w:hAnsi="Verdana"/>
        </w:rPr>
      </w:pPr>
      <w:r w:rsidRPr="00761BAF">
        <w:rPr>
          <w:rFonts w:ascii="Verdana" w:hAnsi="Verdana"/>
        </w:rPr>
        <w:t>The lists of project deliverables are:</w:t>
      </w:r>
    </w:p>
    <w:p w14:paraId="0EF1CA89" w14:textId="49086796" w:rsidR="00041E95" w:rsidRPr="00761BAF" w:rsidRDefault="00DB3327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/>
          <w:color w:val="auto"/>
          <w:sz w:val="20"/>
          <w:szCs w:val="20"/>
        </w:rPr>
        <w:t>Finalized Project Plan</w:t>
      </w:r>
      <w:r w:rsidR="00AC1206" w:rsidRPr="00761BAF">
        <w:rPr>
          <w:rFonts w:ascii="Verdana" w:hAnsi="Verdana"/>
          <w:color w:val="auto"/>
          <w:sz w:val="20"/>
          <w:szCs w:val="20"/>
        </w:rPr>
        <w:t xml:space="preserve"> </w:t>
      </w:r>
    </w:p>
    <w:p w14:paraId="6CF39ED1" w14:textId="42EB203A" w:rsidR="00AC1206" w:rsidRPr="00761BAF" w:rsidRDefault="00BB0EE9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Users Guide and Test Plan</w:t>
      </w:r>
    </w:p>
    <w:p w14:paraId="5920A8D7" w14:textId="17A2805A" w:rsidR="00DB3327" w:rsidRPr="00761BAF" w:rsidRDefault="00BB0EE9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/>
          <w:color w:val="auto"/>
          <w:sz w:val="20"/>
          <w:szCs w:val="20"/>
        </w:rPr>
        <w:t>Design of the Project</w:t>
      </w:r>
      <w:r w:rsidR="006761F2">
        <w:rPr>
          <w:rFonts w:ascii="Verdana" w:hAnsi="Verdana"/>
          <w:color w:val="auto"/>
          <w:sz w:val="20"/>
          <w:szCs w:val="20"/>
        </w:rPr>
        <w:t xml:space="preserve"> </w:t>
      </w:r>
    </w:p>
    <w:p w14:paraId="54FA361E" w14:textId="5022CD18" w:rsidR="00DB3327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 xml:space="preserve">Peer Reviews </w:t>
      </w:r>
    </w:p>
    <w:p w14:paraId="4545C178" w14:textId="26BDF05A" w:rsidR="006761F2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>Source codes</w:t>
      </w:r>
    </w:p>
    <w:p w14:paraId="5FBA6125" w14:textId="4EF5B344" w:rsidR="006761F2" w:rsidRPr="00761BAF" w:rsidRDefault="006761F2" w:rsidP="001E4785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1080"/>
        <w:jc w:val="both"/>
        <w:rPr>
          <w:rFonts w:ascii="Verdana" w:hAnsi="Verdana" w:cs="Verdana"/>
          <w:color w:val="auto"/>
          <w:sz w:val="20"/>
          <w:szCs w:val="20"/>
        </w:rPr>
      </w:pPr>
      <w:r>
        <w:rPr>
          <w:rFonts w:ascii="Verdana" w:hAnsi="Verdana" w:cs="Verdana"/>
          <w:color w:val="auto"/>
          <w:sz w:val="20"/>
          <w:szCs w:val="20"/>
        </w:rPr>
        <w:t>Final Report</w:t>
      </w:r>
    </w:p>
    <w:p w14:paraId="24B73E14" w14:textId="4E9779A4" w:rsidR="00830C68" w:rsidRPr="00761BAF" w:rsidRDefault="00830321" w:rsidP="00DD5EBC">
      <w:pPr>
        <w:pStyle w:val="Heading2"/>
        <w:tabs>
          <w:tab w:val="clear" w:pos="576"/>
          <w:tab w:val="num" w:pos="0"/>
        </w:tabs>
        <w:ind w:left="0" w:firstLine="0"/>
        <w:rPr>
          <w:rFonts w:ascii="Verdana" w:hAnsi="Verdana" w:cs="Calibri"/>
          <w:sz w:val="20"/>
          <w:szCs w:val="20"/>
        </w:rPr>
      </w:pPr>
      <w:bookmarkStart w:id="27" w:name="_Toc264970900"/>
      <w:r w:rsidRPr="00761BAF">
        <w:rPr>
          <w:rFonts w:ascii="Verdana" w:hAnsi="Verdana" w:cs="Calibri"/>
          <w:sz w:val="20"/>
          <w:szCs w:val="20"/>
        </w:rPr>
        <w:br w:type="page"/>
      </w:r>
      <w:r w:rsidR="00830C68" w:rsidRPr="00761BAF">
        <w:rPr>
          <w:rFonts w:ascii="Verdana" w:hAnsi="Verdana" w:cs="Calibri"/>
          <w:sz w:val="20"/>
          <w:szCs w:val="20"/>
        </w:rPr>
        <w:lastRenderedPageBreak/>
        <w:t>P</w:t>
      </w:r>
      <w:r w:rsidR="00830C68">
        <w:rPr>
          <w:rFonts w:ascii="Verdana" w:hAnsi="Verdana" w:cs="Calibri"/>
          <w:sz w:val="20"/>
          <w:szCs w:val="20"/>
        </w:rPr>
        <w:t>roject Budget:</w:t>
      </w:r>
      <w:r w:rsidR="00B10498">
        <w:rPr>
          <w:rFonts w:ascii="Verdana" w:hAnsi="Verdana" w:cs="Calibri"/>
          <w:sz w:val="20"/>
          <w:szCs w:val="20"/>
        </w:rPr>
        <w:t xml:space="preserve"> </w:t>
      </w:r>
      <w:r w:rsidR="00A17938" w:rsidRPr="00A17938">
        <w:rPr>
          <w:rFonts w:ascii="Verdana" w:hAnsi="Verdana" w:cs="Calibri"/>
          <w:b w:val="0"/>
          <w:bCs w:val="0"/>
          <w:sz w:val="20"/>
          <w:szCs w:val="20"/>
        </w:rPr>
        <w:t>For</w:t>
      </w:r>
      <w:r w:rsidR="00A17938">
        <w:rPr>
          <w:rFonts w:ascii="Verdana" w:hAnsi="Verdana" w:cs="Calibri"/>
          <w:b w:val="0"/>
          <w:bCs w:val="0"/>
          <w:sz w:val="20"/>
          <w:szCs w:val="20"/>
        </w:rPr>
        <w:t xml:space="preserve"> the implementation of a HR Database, the project will utilize </w:t>
      </w:r>
      <w:r w:rsidR="00A17938" w:rsidRPr="00A17938">
        <w:rPr>
          <w:rFonts w:ascii="Verdana" w:hAnsi="Verdana" w:cs="Calibri"/>
          <w:b w:val="0"/>
          <w:bCs w:val="0"/>
          <w:sz w:val="20"/>
          <w:szCs w:val="20"/>
        </w:rPr>
        <w:t>FREE Tier</w:t>
      </w:r>
      <w:r w:rsidR="00A17938">
        <w:rPr>
          <w:rFonts w:ascii="Verdana" w:hAnsi="Verdana" w:cs="Calibri"/>
          <w:b w:val="0"/>
          <w:bCs w:val="0"/>
          <w:sz w:val="20"/>
          <w:szCs w:val="20"/>
        </w:rPr>
        <w:t xml:space="preserve"> instances provided through AWS hardware bases and will free download all software bases used. </w:t>
      </w:r>
      <w:r w:rsidR="00DD5EBC">
        <w:rPr>
          <w:rFonts w:ascii="Verdana" w:hAnsi="Verdana" w:cs="Calibri"/>
          <w:b w:val="0"/>
          <w:bCs w:val="0"/>
          <w:sz w:val="20"/>
          <w:szCs w:val="20"/>
        </w:rPr>
        <w:t>Should this project be implemented for use at a larger scale, it would require the budgetary allocation for the appropriate costs for AWS utilization from the customer’s cost center.</w:t>
      </w:r>
    </w:p>
    <w:p w14:paraId="1DFAF9F6" w14:textId="77777777" w:rsidR="00EE35DC" w:rsidRPr="00761BAF" w:rsidRDefault="00EE35DC" w:rsidP="00742E09">
      <w:pPr>
        <w:rPr>
          <w:rFonts w:ascii="Verdana" w:hAnsi="Verdana" w:cs="Calibri"/>
          <w:sz w:val="20"/>
          <w:szCs w:val="20"/>
        </w:rPr>
      </w:pPr>
    </w:p>
    <w:p w14:paraId="40541CC5" w14:textId="77777777" w:rsidR="007D32CF" w:rsidRPr="00761BAF" w:rsidRDefault="00E42F04" w:rsidP="007D32CF">
      <w:pPr>
        <w:pStyle w:val="Heading1"/>
        <w:rPr>
          <w:rFonts w:ascii="Verdana" w:hAnsi="Verdana" w:cs="Calibri"/>
          <w:sz w:val="20"/>
          <w:szCs w:val="20"/>
        </w:rPr>
      </w:pPr>
      <w:bookmarkStart w:id="28" w:name="_Toc210062116"/>
      <w:r w:rsidRPr="00761BAF">
        <w:rPr>
          <w:rFonts w:ascii="Verdana" w:hAnsi="Verdana" w:cs="Calibri"/>
          <w:sz w:val="20"/>
          <w:szCs w:val="20"/>
        </w:rPr>
        <w:t>PROJECT MANAGEMENT APPROACH</w:t>
      </w:r>
      <w:bookmarkEnd w:id="28"/>
      <w:r w:rsidR="00EE35DC" w:rsidRPr="00761BAF">
        <w:rPr>
          <w:rFonts w:ascii="Verdana" w:hAnsi="Verdana" w:cs="Calibri"/>
          <w:sz w:val="20"/>
          <w:szCs w:val="20"/>
        </w:rPr>
        <w:t xml:space="preserve">   </w:t>
      </w:r>
    </w:p>
    <w:p w14:paraId="75E09990" w14:textId="77777777" w:rsidR="00ED4AEF" w:rsidRPr="00761BAF" w:rsidRDefault="00ED4AEF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29" w:name="_Toc210062117"/>
      <w:r w:rsidRPr="00761BAF">
        <w:rPr>
          <w:rFonts w:ascii="Verdana" w:hAnsi="Verdana" w:cs="Calibri"/>
          <w:sz w:val="20"/>
          <w:szCs w:val="20"/>
        </w:rPr>
        <w:t>Development Process</w:t>
      </w:r>
      <w:bookmarkEnd w:id="29"/>
    </w:p>
    <w:p w14:paraId="44702E03" w14:textId="05F19497" w:rsidR="00ED4AEF" w:rsidRPr="00761BAF" w:rsidRDefault="00ED4AEF" w:rsidP="00ED4AEF">
      <w:pPr>
        <w:pStyle w:val="Heading3"/>
        <w:rPr>
          <w:rFonts w:ascii="Verdana" w:hAnsi="Verdana"/>
          <w:sz w:val="20"/>
          <w:szCs w:val="20"/>
        </w:rPr>
      </w:pPr>
      <w:bookmarkStart w:id="30" w:name="_Toc210062118"/>
      <w:r w:rsidRPr="00761BAF">
        <w:rPr>
          <w:rFonts w:ascii="Verdana" w:hAnsi="Verdana"/>
          <w:sz w:val="20"/>
          <w:szCs w:val="20"/>
        </w:rPr>
        <w:t xml:space="preserve">Preparing Specifications for the </w:t>
      </w:r>
      <w:r w:rsidR="00D702ED">
        <w:rPr>
          <w:rFonts w:ascii="Verdana" w:hAnsi="Verdana"/>
          <w:sz w:val="20"/>
          <w:szCs w:val="20"/>
        </w:rPr>
        <w:t>Project</w:t>
      </w:r>
      <w:r w:rsidR="00DB3327" w:rsidRPr="00761BAF">
        <w:rPr>
          <w:rFonts w:ascii="Verdana" w:hAnsi="Verdana"/>
          <w:sz w:val="20"/>
          <w:szCs w:val="20"/>
        </w:rPr>
        <w:t xml:space="preserve"> Design</w:t>
      </w:r>
      <w:bookmarkEnd w:id="30"/>
    </w:p>
    <w:p w14:paraId="1EA1F6F1" w14:textId="6F12F7C1" w:rsidR="00ED4AEF" w:rsidRPr="00761BAF" w:rsidRDefault="00ED4AEF" w:rsidP="00761BAF">
      <w:pPr>
        <w:rPr>
          <w:rFonts w:ascii="Verdana" w:hAnsi="Verdana" w:cs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 xml:space="preserve">The specification defines the contents, </w:t>
      </w:r>
      <w:r w:rsidR="00D702ED">
        <w:rPr>
          <w:rFonts w:ascii="Verdana" w:hAnsi="Verdana" w:cs="Verdana"/>
          <w:sz w:val="20"/>
          <w:szCs w:val="20"/>
        </w:rPr>
        <w:t xml:space="preserve">source </w:t>
      </w:r>
      <w:r w:rsidR="00485A91">
        <w:rPr>
          <w:rFonts w:ascii="Verdana" w:hAnsi="Verdana" w:cs="Verdana"/>
          <w:sz w:val="20"/>
          <w:szCs w:val="20"/>
        </w:rPr>
        <w:t>code</w:t>
      </w:r>
      <w:r w:rsidR="00485A91" w:rsidRPr="00761BAF">
        <w:rPr>
          <w:rFonts w:ascii="Verdana" w:hAnsi="Verdana" w:cs="Verdana"/>
          <w:sz w:val="20"/>
          <w:szCs w:val="20"/>
        </w:rPr>
        <w:t>,</w:t>
      </w:r>
      <w:r w:rsidR="00485A91">
        <w:rPr>
          <w:rFonts w:ascii="Verdana" w:hAnsi="Verdana" w:cs="Verdana"/>
          <w:sz w:val="20"/>
          <w:szCs w:val="20"/>
        </w:rPr>
        <w:t xml:space="preserve"> </w:t>
      </w:r>
      <w:r w:rsidR="00485A91" w:rsidRPr="00761BAF">
        <w:rPr>
          <w:rFonts w:ascii="Verdana" w:hAnsi="Verdana" w:cs="Verdana"/>
          <w:sz w:val="20"/>
          <w:szCs w:val="20"/>
        </w:rPr>
        <w:t>design</w:t>
      </w:r>
      <w:r w:rsidRPr="00761BAF">
        <w:rPr>
          <w:rFonts w:ascii="Verdana" w:hAnsi="Verdana" w:cs="Verdana"/>
          <w:sz w:val="20"/>
          <w:szCs w:val="20"/>
        </w:rPr>
        <w:t xml:space="preserve"> </w:t>
      </w:r>
      <w:r w:rsidR="009B15DE">
        <w:rPr>
          <w:rFonts w:ascii="Verdana" w:hAnsi="Verdana" w:cs="Verdana"/>
          <w:sz w:val="20"/>
          <w:szCs w:val="20"/>
        </w:rPr>
        <w:t xml:space="preserve">and the customer’s needs </w:t>
      </w:r>
      <w:r w:rsidRPr="00761BAF">
        <w:rPr>
          <w:rFonts w:ascii="Verdana" w:hAnsi="Verdana" w:cs="Verdana"/>
          <w:sz w:val="20"/>
          <w:szCs w:val="20"/>
        </w:rPr>
        <w:t>of the</w:t>
      </w:r>
      <w:r w:rsidR="00D702ED">
        <w:rPr>
          <w:rFonts w:ascii="Verdana" w:hAnsi="Verdana" w:cs="Verdana"/>
          <w:sz w:val="20"/>
          <w:szCs w:val="20"/>
        </w:rPr>
        <w:t xml:space="preserve"> HR web-based tool</w:t>
      </w:r>
      <w:r w:rsidRPr="00761BAF">
        <w:rPr>
          <w:rFonts w:ascii="Verdana" w:hAnsi="Verdana" w:cs="Verdana"/>
          <w:sz w:val="20"/>
          <w:szCs w:val="20"/>
        </w:rPr>
        <w:t xml:space="preserve">. This gives the project team a clear picture of what the </w:t>
      </w:r>
      <w:r w:rsidR="00742E09" w:rsidRPr="00761BAF">
        <w:rPr>
          <w:rFonts w:ascii="Verdana" w:hAnsi="Verdana" w:cs="Verdana"/>
          <w:sz w:val="20"/>
          <w:szCs w:val="20"/>
        </w:rPr>
        <w:t xml:space="preserve">final deliverables </w:t>
      </w:r>
      <w:r w:rsidRPr="00761BAF">
        <w:rPr>
          <w:rFonts w:ascii="Verdana" w:hAnsi="Verdana" w:cs="Verdana"/>
          <w:sz w:val="20"/>
          <w:szCs w:val="20"/>
        </w:rPr>
        <w:t xml:space="preserve">will contain and look like before it is developed. </w:t>
      </w:r>
      <w:r w:rsidR="009B15DE">
        <w:rPr>
          <w:rFonts w:ascii="Verdana" w:hAnsi="Verdana" w:cs="Verdana"/>
          <w:sz w:val="20"/>
          <w:szCs w:val="20"/>
        </w:rPr>
        <w:t>A well written and reviewed functional specification is important because it provides a clear and explicit description of exactly how the projects technical requirements are to be met</w:t>
      </w:r>
      <w:r w:rsidR="0041706C">
        <w:rPr>
          <w:rFonts w:ascii="Verdana" w:hAnsi="Verdana" w:cs="Verdana"/>
          <w:sz w:val="20"/>
          <w:szCs w:val="20"/>
        </w:rPr>
        <w:t xml:space="preserve"> (Maverick, 2012). </w:t>
      </w:r>
    </w:p>
    <w:p w14:paraId="468B4AD3" w14:textId="77777777" w:rsidR="00ED4AEF" w:rsidRPr="00761BAF" w:rsidRDefault="00742E09" w:rsidP="00ED4AEF">
      <w:pPr>
        <w:pStyle w:val="Heading3"/>
        <w:rPr>
          <w:rFonts w:ascii="Verdana" w:hAnsi="Verdana"/>
          <w:sz w:val="20"/>
          <w:szCs w:val="20"/>
        </w:rPr>
      </w:pPr>
      <w:bookmarkStart w:id="31" w:name="_Toc210062119"/>
      <w:r w:rsidRPr="00761BAF">
        <w:rPr>
          <w:rFonts w:ascii="Verdana" w:hAnsi="Verdana"/>
          <w:sz w:val="20"/>
          <w:szCs w:val="20"/>
        </w:rPr>
        <w:t xml:space="preserve">Conducting </w:t>
      </w:r>
      <w:bookmarkEnd w:id="31"/>
      <w:r w:rsidR="0067079D" w:rsidRPr="00761BAF">
        <w:rPr>
          <w:rFonts w:ascii="Verdana" w:hAnsi="Verdana"/>
          <w:sz w:val="20"/>
          <w:szCs w:val="20"/>
        </w:rPr>
        <w:t>Requirements Meetings</w:t>
      </w:r>
    </w:p>
    <w:p w14:paraId="68C2613C" w14:textId="536F58EB" w:rsidR="00CB38BC" w:rsidRPr="00761BAF" w:rsidRDefault="00D702ED" w:rsidP="00761BA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project team will conduct </w:t>
      </w:r>
      <w:r w:rsidR="00742E09" w:rsidRPr="00761BAF">
        <w:rPr>
          <w:rFonts w:ascii="Verdana" w:hAnsi="Verdana" w:cs="Verdana"/>
          <w:sz w:val="20"/>
          <w:szCs w:val="20"/>
        </w:rPr>
        <w:t>meeting</w:t>
      </w:r>
      <w:r>
        <w:rPr>
          <w:rFonts w:ascii="Verdana" w:hAnsi="Verdana" w:cs="Verdana"/>
          <w:sz w:val="20"/>
          <w:szCs w:val="20"/>
        </w:rPr>
        <w:t>s</w:t>
      </w:r>
      <w:r w:rsidR="00742E09" w:rsidRPr="00761BAF">
        <w:rPr>
          <w:rFonts w:ascii="Verdana" w:hAnsi="Verdana" w:cs="Verdana"/>
          <w:sz w:val="20"/>
          <w:szCs w:val="20"/>
        </w:rPr>
        <w:t xml:space="preserve"> </w:t>
      </w:r>
      <w:r w:rsidR="00BB6367">
        <w:rPr>
          <w:rFonts w:ascii="Verdana" w:hAnsi="Verdana" w:cs="Verdana"/>
          <w:sz w:val="20"/>
          <w:szCs w:val="20"/>
        </w:rPr>
        <w:t xml:space="preserve">to </w:t>
      </w:r>
      <w:r w:rsidR="00742E09" w:rsidRPr="00761BAF">
        <w:rPr>
          <w:rFonts w:ascii="Verdana" w:hAnsi="Verdana" w:cs="Verdana"/>
          <w:sz w:val="20"/>
          <w:szCs w:val="20"/>
        </w:rPr>
        <w:t>gathe</w:t>
      </w:r>
      <w:r w:rsidR="00BB6367">
        <w:rPr>
          <w:rFonts w:ascii="Verdana" w:hAnsi="Verdana" w:cs="Verdana"/>
          <w:sz w:val="20"/>
          <w:szCs w:val="20"/>
        </w:rPr>
        <w:t>r</w:t>
      </w:r>
      <w:r w:rsidR="00742E09" w:rsidRPr="00761BAF">
        <w:rPr>
          <w:rFonts w:ascii="Verdana" w:hAnsi="Verdana" w:cs="Verdana"/>
          <w:sz w:val="20"/>
          <w:szCs w:val="20"/>
        </w:rPr>
        <w:t xml:space="preserve"> requirements </w:t>
      </w:r>
      <w:r w:rsidR="00BB6367">
        <w:rPr>
          <w:rFonts w:ascii="Verdana" w:hAnsi="Verdana" w:cs="Verdana"/>
          <w:sz w:val="20"/>
          <w:szCs w:val="20"/>
        </w:rPr>
        <w:t xml:space="preserve">and ideas </w:t>
      </w:r>
      <w:r w:rsidR="00742E09" w:rsidRPr="00761BAF">
        <w:rPr>
          <w:rFonts w:ascii="Verdana" w:hAnsi="Verdana" w:cs="Verdana"/>
          <w:sz w:val="20"/>
          <w:szCs w:val="20"/>
        </w:rPr>
        <w:t xml:space="preserve">that will be analyzed to be able to develop </w:t>
      </w:r>
      <w:r w:rsidR="00BB6367">
        <w:rPr>
          <w:rFonts w:ascii="Verdana" w:hAnsi="Verdana" w:cs="Verdana"/>
          <w:sz w:val="20"/>
          <w:szCs w:val="20"/>
        </w:rPr>
        <w:t xml:space="preserve">a well-articulated HR web-based tool used for personnel tracking. </w:t>
      </w:r>
      <w:r w:rsidR="00347438">
        <w:rPr>
          <w:rFonts w:ascii="Verdana" w:hAnsi="Verdana" w:cs="Verdana"/>
          <w:sz w:val="20"/>
          <w:szCs w:val="20"/>
        </w:rPr>
        <w:t>Meetings will be conducted as defined in the project schedule, at a minimum of bi-weekly.</w:t>
      </w:r>
    </w:p>
    <w:p w14:paraId="041919CF" w14:textId="77777777" w:rsidR="00CB38BC" w:rsidRPr="00761BAF" w:rsidRDefault="00CB38BC" w:rsidP="00CB38BC">
      <w:pPr>
        <w:pStyle w:val="Heading3"/>
        <w:rPr>
          <w:rFonts w:ascii="Verdana" w:hAnsi="Verdana"/>
          <w:sz w:val="20"/>
          <w:szCs w:val="20"/>
        </w:rPr>
      </w:pPr>
      <w:bookmarkStart w:id="32" w:name="_Toc210062120"/>
      <w:r w:rsidRPr="00761BAF">
        <w:rPr>
          <w:rFonts w:ascii="Verdana" w:hAnsi="Verdana"/>
          <w:sz w:val="20"/>
          <w:szCs w:val="20"/>
        </w:rPr>
        <w:t>Content Development</w:t>
      </w:r>
      <w:bookmarkEnd w:id="32"/>
    </w:p>
    <w:p w14:paraId="51FFD9F6" w14:textId="4A9184BB" w:rsidR="00CB38BC" w:rsidRPr="00761BAF" w:rsidRDefault="00CB38BC" w:rsidP="00761BAF">
      <w:pPr>
        <w:rPr>
          <w:rFonts w:ascii="Verdana" w:hAnsi="Verdana"/>
          <w:sz w:val="20"/>
          <w:szCs w:val="20"/>
        </w:rPr>
      </w:pPr>
      <w:r w:rsidRPr="00761BAF">
        <w:rPr>
          <w:rFonts w:ascii="Verdana" w:hAnsi="Verdana"/>
          <w:sz w:val="20"/>
          <w:szCs w:val="20"/>
        </w:rPr>
        <w:t xml:space="preserve">This process will involve researching, writing, </w:t>
      </w:r>
      <w:r w:rsidR="00F37D17" w:rsidRPr="00761BAF">
        <w:rPr>
          <w:rFonts w:ascii="Verdana" w:hAnsi="Verdana"/>
          <w:sz w:val="20"/>
          <w:szCs w:val="20"/>
        </w:rPr>
        <w:t>gathering</w:t>
      </w:r>
      <w:r w:rsidRPr="00761BAF">
        <w:rPr>
          <w:rFonts w:ascii="Verdana" w:hAnsi="Verdana"/>
          <w:sz w:val="20"/>
          <w:szCs w:val="20"/>
        </w:rPr>
        <w:t>, organizing and editing information require</w:t>
      </w:r>
      <w:r w:rsidR="00742E09" w:rsidRPr="00761BAF">
        <w:rPr>
          <w:rFonts w:ascii="Verdana" w:hAnsi="Verdana"/>
          <w:sz w:val="20"/>
          <w:szCs w:val="20"/>
        </w:rPr>
        <w:t xml:space="preserve">d </w:t>
      </w:r>
      <w:r w:rsidR="00D218EC" w:rsidRPr="00761BAF">
        <w:rPr>
          <w:rFonts w:ascii="Verdana" w:hAnsi="Verdana"/>
          <w:sz w:val="20"/>
          <w:szCs w:val="20"/>
        </w:rPr>
        <w:t>for developing</w:t>
      </w:r>
      <w:r w:rsidRPr="00761BAF">
        <w:rPr>
          <w:rFonts w:ascii="Verdana" w:hAnsi="Verdana"/>
          <w:sz w:val="20"/>
          <w:szCs w:val="20"/>
        </w:rPr>
        <w:t xml:space="preserve"> the </w:t>
      </w:r>
      <w:r w:rsidR="00D218EC" w:rsidRPr="00761BAF">
        <w:rPr>
          <w:rFonts w:ascii="Verdana" w:hAnsi="Verdana"/>
          <w:sz w:val="20"/>
          <w:szCs w:val="20"/>
        </w:rPr>
        <w:t xml:space="preserve">final </w:t>
      </w:r>
      <w:r w:rsidR="00742E09" w:rsidRPr="00761BAF">
        <w:rPr>
          <w:rFonts w:ascii="Verdana" w:hAnsi="Verdana"/>
          <w:sz w:val="20"/>
          <w:szCs w:val="20"/>
        </w:rPr>
        <w:t>deliverables</w:t>
      </w:r>
      <w:r w:rsidRPr="00761BAF">
        <w:rPr>
          <w:rFonts w:ascii="Verdana" w:hAnsi="Verdana"/>
          <w:sz w:val="20"/>
          <w:szCs w:val="20"/>
        </w:rPr>
        <w:t>.</w:t>
      </w:r>
      <w:r w:rsidR="0054478A">
        <w:rPr>
          <w:rFonts w:ascii="Verdana" w:hAnsi="Verdana"/>
          <w:sz w:val="20"/>
          <w:szCs w:val="20"/>
        </w:rPr>
        <w:t xml:space="preserve"> Content will be developed by assigned team members with collaboration to ensure all final deliverables represent a cohesive team vision and product.</w:t>
      </w:r>
    </w:p>
    <w:p w14:paraId="5F59A24F" w14:textId="2B732EE5" w:rsidR="00CB38BC" w:rsidRPr="00761BAF" w:rsidRDefault="00CB38BC" w:rsidP="00CB38BC">
      <w:pPr>
        <w:pStyle w:val="Heading3"/>
        <w:rPr>
          <w:rFonts w:ascii="Verdana" w:hAnsi="Verdana"/>
          <w:sz w:val="20"/>
          <w:szCs w:val="20"/>
        </w:rPr>
      </w:pPr>
      <w:bookmarkStart w:id="33" w:name="_Toc210062121"/>
      <w:r w:rsidRPr="00761BAF">
        <w:rPr>
          <w:rFonts w:ascii="Verdana" w:hAnsi="Verdana"/>
          <w:sz w:val="20"/>
          <w:szCs w:val="20"/>
        </w:rPr>
        <w:t xml:space="preserve">Editing and Reviewing with </w:t>
      </w:r>
      <w:bookmarkEnd w:id="33"/>
      <w:r w:rsidR="003F1FC1">
        <w:rPr>
          <w:rFonts w:ascii="Verdana" w:hAnsi="Verdana"/>
          <w:sz w:val="20"/>
          <w:szCs w:val="20"/>
        </w:rPr>
        <w:t>Project Team</w:t>
      </w:r>
    </w:p>
    <w:p w14:paraId="0CB498C7" w14:textId="5BF99A30" w:rsidR="00CB38BC" w:rsidRPr="00761BAF" w:rsidRDefault="00CB38BC" w:rsidP="00883734">
      <w:pPr>
        <w:widowControl w:val="0"/>
        <w:autoSpaceDE w:val="0"/>
        <w:autoSpaceDN w:val="0"/>
        <w:adjustRightInd w:val="0"/>
        <w:spacing w:after="220"/>
        <w:rPr>
          <w:rFonts w:ascii="Verdana" w:hAnsi="Verdana" w:cs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 xml:space="preserve">Once a </w:t>
      </w:r>
      <w:r w:rsidR="003F1FC1">
        <w:rPr>
          <w:rFonts w:ascii="Verdana" w:hAnsi="Verdana" w:cs="Verdana"/>
          <w:sz w:val="20"/>
          <w:szCs w:val="20"/>
        </w:rPr>
        <w:t xml:space="preserve">draft of any document or code </w:t>
      </w:r>
      <w:r w:rsidRPr="00761BAF">
        <w:rPr>
          <w:rFonts w:ascii="Verdana" w:hAnsi="Verdana" w:cs="Verdana"/>
          <w:sz w:val="20"/>
          <w:szCs w:val="20"/>
        </w:rPr>
        <w:t xml:space="preserve">is completed, a copy will be </w:t>
      </w:r>
      <w:r w:rsidR="003F1FC1">
        <w:rPr>
          <w:rFonts w:ascii="Verdana" w:hAnsi="Verdana" w:cs="Verdana"/>
          <w:sz w:val="20"/>
          <w:szCs w:val="20"/>
        </w:rPr>
        <w:t>checked in to GitHub for the whole project team to review</w:t>
      </w:r>
      <w:r w:rsidRPr="00761BAF">
        <w:rPr>
          <w:rFonts w:ascii="Verdana" w:hAnsi="Verdana" w:cs="Verdana"/>
          <w:sz w:val="20"/>
          <w:szCs w:val="20"/>
        </w:rPr>
        <w:t>. This is usually an informal review immediately after completing writing, but before editing. The</w:t>
      </w:r>
      <w:r w:rsidR="003F1FC1">
        <w:rPr>
          <w:rFonts w:ascii="Verdana" w:hAnsi="Verdana" w:cs="Verdana"/>
          <w:sz w:val="20"/>
          <w:szCs w:val="20"/>
        </w:rPr>
        <w:t xml:space="preserve"> project team w</w:t>
      </w:r>
      <w:r w:rsidRPr="00761BAF">
        <w:rPr>
          <w:rFonts w:ascii="Verdana" w:hAnsi="Verdana" w:cs="Verdana"/>
          <w:sz w:val="20"/>
          <w:szCs w:val="20"/>
        </w:rPr>
        <w:t>ill be asked to look for the following:</w:t>
      </w:r>
    </w:p>
    <w:p w14:paraId="0755C93D" w14:textId="77777777" w:rsidR="00DE6149" w:rsidRPr="00761BAF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Missing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information</w:t>
      </w:r>
    </w:p>
    <w:p w14:paraId="0115CC75" w14:textId="77777777" w:rsidR="00DE6149" w:rsidRPr="00761BAF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Unnecessary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information</w:t>
      </w:r>
    </w:p>
    <w:p w14:paraId="3C5146D2" w14:textId="0F773480" w:rsidR="00CB38BC" w:rsidRDefault="00DE6149" w:rsidP="00DE614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color w:val="auto"/>
          <w:sz w:val="20"/>
          <w:szCs w:val="20"/>
        </w:rPr>
      </w:pPr>
      <w:r w:rsidRPr="00761BAF">
        <w:rPr>
          <w:rFonts w:ascii="Verdana" w:hAnsi="Verdana" w:cs="Verdana"/>
          <w:color w:val="auto"/>
          <w:sz w:val="20"/>
          <w:szCs w:val="20"/>
        </w:rPr>
        <w:t>Technical</w:t>
      </w:r>
      <w:r w:rsidR="00CB38BC" w:rsidRPr="00761BAF">
        <w:rPr>
          <w:rFonts w:ascii="Verdana" w:hAnsi="Verdana" w:cs="Verdana"/>
          <w:color w:val="auto"/>
          <w:sz w:val="20"/>
          <w:szCs w:val="20"/>
        </w:rPr>
        <w:t xml:space="preserve"> accuracy</w:t>
      </w:r>
    </w:p>
    <w:p w14:paraId="08967A6D" w14:textId="77777777" w:rsidR="0054478A" w:rsidRDefault="0054478A" w:rsidP="005447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14:paraId="6B25BBDC" w14:textId="58D2FEB8" w:rsidR="0054478A" w:rsidRPr="0054478A" w:rsidRDefault="0054478A" w:rsidP="0054478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Project team inputs will be incorporated into the final product prior to delivery to the customer or designation as a final version of the product.</w:t>
      </w:r>
    </w:p>
    <w:p w14:paraId="1516C77A" w14:textId="77777777" w:rsidR="00CB38BC" w:rsidRPr="00761BAF" w:rsidRDefault="00CB38BC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34" w:name="_Toc210062122"/>
      <w:r w:rsidRPr="00761BAF">
        <w:rPr>
          <w:rFonts w:ascii="Verdana" w:hAnsi="Verdana" w:cs="Calibri"/>
          <w:sz w:val="20"/>
          <w:szCs w:val="20"/>
        </w:rPr>
        <w:t>Editing Draft</w:t>
      </w:r>
      <w:bookmarkEnd w:id="34"/>
    </w:p>
    <w:p w14:paraId="25EF4274" w14:textId="53194EB9" w:rsidR="00CB38BC" w:rsidRPr="00AF67E6" w:rsidRDefault="00CB38BC" w:rsidP="00AF67E6">
      <w:pPr>
        <w:rPr>
          <w:rFonts w:ascii="Verdana" w:hAnsi="Verdana"/>
          <w:sz w:val="20"/>
          <w:szCs w:val="20"/>
        </w:rPr>
      </w:pPr>
      <w:r w:rsidRPr="00761BAF">
        <w:rPr>
          <w:rFonts w:ascii="Verdana" w:hAnsi="Verdana" w:cs="Verdana"/>
          <w:sz w:val="20"/>
          <w:szCs w:val="20"/>
        </w:rPr>
        <w:t>The initial substantive edit will be completed after the first draft of each section is completed and has bee</w:t>
      </w:r>
      <w:r w:rsidR="003A54BA" w:rsidRPr="00761BAF">
        <w:rPr>
          <w:rFonts w:ascii="Verdana" w:hAnsi="Verdana" w:cs="Verdana"/>
          <w:sz w:val="20"/>
          <w:szCs w:val="20"/>
        </w:rPr>
        <w:t xml:space="preserve">n reviewed </w:t>
      </w:r>
      <w:r w:rsidR="00FA2DB9">
        <w:rPr>
          <w:rFonts w:ascii="Verdana" w:hAnsi="Verdana" w:cs="Verdana"/>
          <w:sz w:val="20"/>
          <w:szCs w:val="20"/>
        </w:rPr>
        <w:t xml:space="preserve">and revised </w:t>
      </w:r>
      <w:r w:rsidR="003A54BA" w:rsidRPr="00761BAF">
        <w:rPr>
          <w:rFonts w:ascii="Verdana" w:hAnsi="Verdana" w:cs="Verdana"/>
          <w:sz w:val="20"/>
          <w:szCs w:val="20"/>
        </w:rPr>
        <w:t>by the</w:t>
      </w:r>
      <w:r w:rsidR="003F1FC1">
        <w:rPr>
          <w:rFonts w:ascii="Verdana" w:hAnsi="Verdana" w:cs="Verdana"/>
          <w:sz w:val="20"/>
          <w:szCs w:val="20"/>
        </w:rPr>
        <w:t xml:space="preserve"> project team</w:t>
      </w:r>
      <w:r w:rsidRPr="00761BAF">
        <w:rPr>
          <w:rFonts w:ascii="Verdana" w:hAnsi="Verdana" w:cs="Verdana"/>
          <w:sz w:val="20"/>
          <w:szCs w:val="20"/>
        </w:rPr>
        <w:t xml:space="preserve"> before </w:t>
      </w:r>
      <w:r w:rsidR="003F1FC1">
        <w:rPr>
          <w:rFonts w:ascii="Verdana" w:hAnsi="Verdana" w:cs="Verdana"/>
          <w:sz w:val="20"/>
          <w:szCs w:val="20"/>
        </w:rPr>
        <w:t>submitting to LEO for grading</w:t>
      </w:r>
      <w:r w:rsidRPr="00AF67E6">
        <w:rPr>
          <w:rFonts w:ascii="Verdana" w:hAnsi="Verdana" w:cs="Verdana"/>
          <w:sz w:val="20"/>
          <w:szCs w:val="20"/>
        </w:rPr>
        <w:t>.</w:t>
      </w:r>
      <w:r w:rsidR="00883734">
        <w:rPr>
          <w:rFonts w:ascii="Verdana" w:hAnsi="Verdana" w:cs="Verdana"/>
          <w:sz w:val="20"/>
          <w:szCs w:val="20"/>
        </w:rPr>
        <w:t xml:space="preserve"> </w:t>
      </w:r>
      <w:r w:rsidR="00AF67E6">
        <w:rPr>
          <w:rFonts w:ascii="Verdana" w:hAnsi="Verdana" w:cs="Verdana"/>
          <w:sz w:val="20"/>
          <w:szCs w:val="20"/>
        </w:rPr>
        <w:t xml:space="preserve">Final versions will be </w:t>
      </w:r>
      <w:r w:rsidR="00FA2DB9">
        <w:rPr>
          <w:rFonts w:ascii="Verdana" w:hAnsi="Verdana" w:cs="Verdana"/>
          <w:sz w:val="20"/>
          <w:szCs w:val="20"/>
        </w:rPr>
        <w:t xml:space="preserve">all code files and documents for the project zipped together and </w:t>
      </w:r>
      <w:r w:rsidR="003F1FC1">
        <w:rPr>
          <w:rFonts w:ascii="Verdana" w:hAnsi="Verdana" w:cs="Verdana"/>
          <w:sz w:val="20"/>
          <w:szCs w:val="20"/>
        </w:rPr>
        <w:t>submitted to LEO</w:t>
      </w:r>
      <w:r w:rsidR="00AF67E6">
        <w:rPr>
          <w:rFonts w:ascii="Verdana" w:hAnsi="Verdana" w:cs="Verdana"/>
          <w:sz w:val="20"/>
          <w:szCs w:val="20"/>
        </w:rPr>
        <w:t xml:space="preserve"> upon completion of the project</w:t>
      </w:r>
      <w:r w:rsidR="00CD5B17">
        <w:rPr>
          <w:rFonts w:ascii="Verdana" w:hAnsi="Verdana" w:cs="Verdana"/>
          <w:sz w:val="20"/>
          <w:szCs w:val="20"/>
        </w:rPr>
        <w:t>.</w:t>
      </w:r>
    </w:p>
    <w:p w14:paraId="2E02D1D3" w14:textId="7E4011C2" w:rsidR="00E42F04" w:rsidRPr="00AF67E6" w:rsidRDefault="00E42F04" w:rsidP="007D32CF">
      <w:pPr>
        <w:pStyle w:val="Heading2"/>
        <w:rPr>
          <w:rFonts w:ascii="Verdana" w:hAnsi="Verdana" w:cs="Calibri"/>
          <w:sz w:val="20"/>
          <w:szCs w:val="20"/>
        </w:rPr>
      </w:pPr>
      <w:bookmarkStart w:id="35" w:name="_Toc210062124"/>
      <w:r w:rsidRPr="00AF67E6">
        <w:rPr>
          <w:rFonts w:ascii="Verdana" w:hAnsi="Verdana" w:cs="Calibri"/>
          <w:sz w:val="20"/>
          <w:szCs w:val="20"/>
        </w:rPr>
        <w:t>Project Timeline</w:t>
      </w:r>
      <w:bookmarkEnd w:id="35"/>
      <w:r w:rsidR="00B124A5">
        <w:rPr>
          <w:rFonts w:ascii="Verdana" w:hAnsi="Verdana" w:cs="Calibri"/>
          <w:sz w:val="20"/>
          <w:szCs w:val="20"/>
        </w:rPr>
        <w:t xml:space="preserve"> /</w:t>
      </w:r>
      <w:r w:rsidR="009B2DFD">
        <w:rPr>
          <w:rFonts w:ascii="Verdana" w:hAnsi="Verdana" w:cs="Calibri"/>
          <w:sz w:val="20"/>
          <w:szCs w:val="20"/>
        </w:rPr>
        <w:t xml:space="preserve"> </w:t>
      </w:r>
      <w:r w:rsidR="00B124A5">
        <w:rPr>
          <w:rFonts w:ascii="Verdana" w:hAnsi="Verdana" w:cs="Calibri"/>
          <w:sz w:val="20"/>
          <w:szCs w:val="20"/>
        </w:rPr>
        <w:t>Schedule</w:t>
      </w:r>
    </w:p>
    <w:p w14:paraId="3D3863D8" w14:textId="71EE03EB" w:rsidR="00E42F04" w:rsidRPr="00AF67E6" w:rsidRDefault="00E42F04" w:rsidP="00F37D17">
      <w:pPr>
        <w:pStyle w:val="Body"/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AF67E6">
        <w:rPr>
          <w:rFonts w:ascii="Verdana" w:hAnsi="Verdana" w:cs="Arial"/>
          <w:sz w:val="20"/>
          <w:szCs w:val="20"/>
        </w:rPr>
        <w:t>The following represent key project timelines</w:t>
      </w:r>
      <w:r w:rsidR="009B2DFD">
        <w:rPr>
          <w:rFonts w:ascii="Verdana" w:hAnsi="Verdana" w:cs="Arial"/>
          <w:sz w:val="20"/>
          <w:szCs w:val="20"/>
        </w:rPr>
        <w:t xml:space="preserve"> and schedule which</w:t>
      </w:r>
      <w:r w:rsidRPr="00AF67E6">
        <w:rPr>
          <w:rFonts w:ascii="Verdana" w:hAnsi="Verdana" w:cs="Arial"/>
          <w:sz w:val="20"/>
          <w:szCs w:val="20"/>
        </w:rPr>
        <w:t xml:space="preserve"> </w:t>
      </w:r>
      <w:r w:rsidR="009B2DFD" w:rsidRPr="006D5C9D">
        <w:rPr>
          <w:rFonts w:ascii="Verdana" w:hAnsi="Verdana"/>
          <w:sz w:val="20"/>
          <w:szCs w:val="20"/>
        </w:rPr>
        <w:t xml:space="preserve">includes milestones, task dependencies, task duration, </w:t>
      </w:r>
      <w:r w:rsidR="009B2DFD">
        <w:rPr>
          <w:rFonts w:ascii="Verdana" w:hAnsi="Verdana"/>
          <w:sz w:val="20"/>
          <w:szCs w:val="20"/>
        </w:rPr>
        <w:t xml:space="preserve">and </w:t>
      </w:r>
      <w:r w:rsidR="009B2DFD" w:rsidRPr="006D5C9D">
        <w:rPr>
          <w:rFonts w:ascii="Verdana" w:hAnsi="Verdana"/>
          <w:sz w:val="20"/>
          <w:szCs w:val="20"/>
        </w:rPr>
        <w:t xml:space="preserve">delivery dates to complete the </w:t>
      </w:r>
      <w:r w:rsidR="009B2DFD">
        <w:rPr>
          <w:rFonts w:ascii="Verdana" w:hAnsi="Verdana"/>
          <w:sz w:val="20"/>
          <w:szCs w:val="20"/>
        </w:rPr>
        <w:t>project</w:t>
      </w:r>
      <w:r w:rsidR="00CD5B17">
        <w:rPr>
          <w:rFonts w:ascii="Verdana" w:hAnsi="Verdana"/>
          <w:sz w:val="20"/>
          <w:szCs w:val="20"/>
        </w:rPr>
        <w:t>.</w:t>
      </w:r>
    </w:p>
    <w:p w14:paraId="02F120BF" w14:textId="50237054" w:rsidR="006D5C9D" w:rsidRDefault="006D5C9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p w14:paraId="69B22E8E" w14:textId="73B0FE16" w:rsidR="009B2DFD" w:rsidRDefault="009B2DFD" w:rsidP="009C17D6">
      <w:pPr>
        <w:pStyle w:val="Body"/>
        <w:numPr>
          <w:ilvl w:val="12"/>
          <w:numId w:val="0"/>
        </w:numPr>
        <w:ind w:left="360"/>
        <w:rPr>
          <w:rFonts w:ascii="Verdana" w:hAnsi="Verdana" w:cs="Arial"/>
          <w:sz w:val="20"/>
          <w:szCs w:val="20"/>
        </w:rPr>
      </w:pPr>
    </w:p>
    <w:p w14:paraId="20A48B44" w14:textId="77777777" w:rsidR="009C17D6" w:rsidRDefault="009C17D6" w:rsidP="009C17D6">
      <w:pPr>
        <w:pStyle w:val="Body"/>
        <w:numPr>
          <w:ilvl w:val="12"/>
          <w:numId w:val="0"/>
        </w:numPr>
        <w:ind w:left="360"/>
        <w:rPr>
          <w:rFonts w:ascii="Verdana" w:hAnsi="Verdana" w:cs="Arial"/>
          <w:sz w:val="20"/>
          <w:szCs w:val="20"/>
        </w:rPr>
      </w:pPr>
    </w:p>
    <w:p w14:paraId="68107F89" w14:textId="77777777" w:rsidR="009B2DFD" w:rsidRPr="00AF67E6" w:rsidRDefault="009B2DFD" w:rsidP="00041E95">
      <w:pPr>
        <w:pStyle w:val="Body"/>
        <w:numPr>
          <w:ilvl w:val="12"/>
          <w:numId w:val="0"/>
        </w:numPr>
        <w:ind w:firstLine="576"/>
        <w:rPr>
          <w:rFonts w:ascii="Verdana" w:hAnsi="Verdana" w:cs="Arial"/>
          <w:sz w:val="20"/>
          <w:szCs w:val="20"/>
        </w:rPr>
      </w:pPr>
    </w:p>
    <w:tbl>
      <w:tblPr>
        <w:tblW w:w="10143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2374"/>
        <w:gridCol w:w="842"/>
        <w:gridCol w:w="882"/>
        <w:gridCol w:w="810"/>
        <w:gridCol w:w="810"/>
        <w:gridCol w:w="810"/>
        <w:gridCol w:w="990"/>
        <w:gridCol w:w="844"/>
        <w:gridCol w:w="844"/>
      </w:tblGrid>
      <w:tr w:rsidR="00F37D17" w:rsidRPr="00AF67E6" w14:paraId="638E855D" w14:textId="77777777" w:rsidTr="00CF4F2D">
        <w:trPr>
          <w:gridAfter w:val="1"/>
          <w:wAfter w:w="844" w:type="dxa"/>
          <w:trHeight w:val="305"/>
          <w:tblHeader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7781DF61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6528" w:type="dxa"/>
            <w:gridSpan w:val="6"/>
            <w:tcBorders>
              <w:top w:val="single" w:sz="4" w:space="0" w:color="auto"/>
              <w:left w:val="nil"/>
              <w:bottom w:val="nil"/>
            </w:tcBorders>
            <w:shd w:val="clear" w:color="auto" w:fill="CCCCCC"/>
            <w:noWrap/>
          </w:tcPr>
          <w:p w14:paraId="4C637B95" w14:textId="269A87DC" w:rsidR="00F37D17" w:rsidRPr="00AF67E6" w:rsidRDefault="00264281" w:rsidP="00E42F04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Group 3</w:t>
            </w:r>
            <w:r w:rsidR="00F37D17" w:rsidRPr="00AF67E6">
              <w:rPr>
                <w:rFonts w:ascii="Verdana" w:hAnsi="Verdana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Uncommon Solutions </w:t>
            </w:r>
            <w:r w:rsidR="00F37D17" w:rsidRPr="00AF67E6">
              <w:rPr>
                <w:rFonts w:ascii="Verdana" w:hAnsi="Verdana" w:cs="Arial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CCCCC"/>
          </w:tcPr>
          <w:p w14:paraId="1F88F0E7" w14:textId="77777777" w:rsidR="00F37D17" w:rsidRPr="00AF67E6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AF67E6" w14:paraId="6595A0C6" w14:textId="77777777" w:rsidTr="00B124A5">
        <w:trPr>
          <w:gridAfter w:val="1"/>
          <w:wAfter w:w="844" w:type="dxa"/>
          <w:trHeight w:val="255"/>
          <w:tblHeader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nil"/>
            </w:tcBorders>
            <w:shd w:val="clear" w:color="auto" w:fill="CCCCCC"/>
            <w:noWrap/>
            <w:vAlign w:val="bottom"/>
          </w:tcPr>
          <w:p w14:paraId="6D9F2A82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bottom w:val="nil"/>
            </w:tcBorders>
            <w:shd w:val="clear" w:color="auto" w:fill="CCCCCC"/>
            <w:noWrap/>
            <w:vAlign w:val="bottom"/>
          </w:tcPr>
          <w:p w14:paraId="0E2EA262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CCCCCC"/>
            <w:noWrap/>
            <w:vAlign w:val="bottom"/>
          </w:tcPr>
          <w:p w14:paraId="2E184578" w14:textId="41C24B3E" w:rsidR="00F37D17" w:rsidRPr="00AF67E6" w:rsidRDefault="00F37D17" w:rsidP="00703466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742DEB73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20AE9955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vAlign w:val="bottom"/>
          </w:tcPr>
          <w:p w14:paraId="653D23C6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</w:tcBorders>
            <w:shd w:val="clear" w:color="auto" w:fill="CCCCCC"/>
            <w:noWrap/>
            <w:vAlign w:val="bottom"/>
          </w:tcPr>
          <w:p w14:paraId="75925139" w14:textId="2996D62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34" w:type="dxa"/>
            <w:gridSpan w:val="2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942DFF0" w14:textId="77777777" w:rsidR="00F37D17" w:rsidRPr="00AF67E6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AF67E6" w14:paraId="675024E4" w14:textId="77777777" w:rsidTr="00CF4F2D">
        <w:trPr>
          <w:gridAfter w:val="1"/>
          <w:wAfter w:w="844" w:type="dxa"/>
          <w:trHeight w:val="468"/>
          <w:tblHeader/>
          <w:jc w:val="center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3845BAAD" w14:textId="77777777" w:rsidR="00F37D17" w:rsidRPr="00AF67E6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66174428" w14:textId="77777777" w:rsidR="00F37D17" w:rsidRPr="00AF67E6" w:rsidRDefault="00F37D17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259E8D0C" w14:textId="5EACDE6F" w:rsidR="00F37D17" w:rsidRPr="00AF67E6" w:rsidRDefault="00264281" w:rsidP="00703466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1- 2</w:t>
            </w:r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4E95C905" w14:textId="452A2448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3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634D9F7A" w14:textId="7CBEC0D5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4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33EC0348" w14:textId="3CF8B40C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5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CCCCCC"/>
            <w:noWrap/>
            <w:vAlign w:val="bottom"/>
          </w:tcPr>
          <w:p w14:paraId="0046B395" w14:textId="0A02D44A" w:rsidR="00F37D17" w:rsidRPr="00AF67E6" w:rsidRDefault="00264281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WK 6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5DDC3E53" w14:textId="58FF2F1C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91AECE7" w14:textId="77777777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364071D" w14:textId="4FB04A30" w:rsidR="00264281" w:rsidRPr="00AF67E6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WK 7</w:t>
            </w:r>
          </w:p>
        </w:tc>
        <w:tc>
          <w:tcPr>
            <w:tcW w:w="8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BC2F42" w14:textId="680361D1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521AC4F9" w14:textId="77777777" w:rsidR="00264281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1F71AEEB" w14:textId="50BF332A" w:rsidR="00264281" w:rsidRPr="00AF67E6" w:rsidRDefault="00264281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WK 8</w:t>
            </w:r>
          </w:p>
        </w:tc>
      </w:tr>
      <w:tr w:rsidR="00F37D17" w:rsidRPr="006D5C9D" w14:paraId="305B852C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42F86" w14:textId="77777777" w:rsidR="00F37D17" w:rsidRPr="006D5C9D" w:rsidRDefault="00F37D17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6D5C9D">
              <w:rPr>
                <w:rFonts w:ascii="Verdana" w:hAnsi="Verdana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FE25A" w14:textId="69DD45FC" w:rsidR="00F37D17" w:rsidRPr="006D5C9D" w:rsidRDefault="00264281" w:rsidP="00E42F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</w:t>
            </w:r>
            <w:r w:rsidR="00F37D17" w:rsidRPr="006D5C9D">
              <w:rPr>
                <w:rFonts w:ascii="Verdana" w:hAnsi="Verdana"/>
                <w:sz w:val="20"/>
                <w:szCs w:val="20"/>
              </w:rPr>
              <w:t xml:space="preserve">t Kick Off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5B52C9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83DCC8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B9D6DA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7415C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4500F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FFDFA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F584F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6D5C9D" w14:paraId="247A4E8B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10C4D9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1.2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5C86D6" w14:textId="78E3E958" w:rsidR="00F37D17" w:rsidRPr="006D5C9D" w:rsidRDefault="00F37D17" w:rsidP="009675B5">
            <w:pPr>
              <w:rPr>
                <w:rFonts w:ascii="Verdana" w:hAnsi="Verdana"/>
                <w:sz w:val="20"/>
                <w:szCs w:val="20"/>
              </w:rPr>
            </w:pPr>
            <w:r w:rsidRPr="006D5C9D">
              <w:rPr>
                <w:rFonts w:ascii="Verdana" w:hAnsi="Verdana" w:cs="Verdana"/>
                <w:sz w:val="20"/>
                <w:szCs w:val="20"/>
              </w:rPr>
              <w:t xml:space="preserve">Finalized Project Plan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0AD769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9AB5733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3CF8ED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2654D1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0C306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82A4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E8FA9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7D17" w:rsidRPr="006D5C9D" w14:paraId="26A69123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323DFA0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1.3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46A849" w14:textId="0785906A" w:rsidR="00F37D17" w:rsidRPr="006D5C9D" w:rsidRDefault="00264281" w:rsidP="00E42F04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Users Guide and Test Plan</w:t>
            </w:r>
            <w:r w:rsidR="009B2DFD">
              <w:rPr>
                <w:rFonts w:ascii="Verdana" w:hAnsi="Verdana" w:cs="Verdana"/>
                <w:sz w:val="20"/>
                <w:szCs w:val="20"/>
              </w:rPr>
              <w:t xml:space="preserve"> and Peer Reviews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2C3FA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43634" w:themeFill="accent2" w:themeFillShade="BF"/>
            <w:noWrap/>
            <w:vAlign w:val="bottom"/>
          </w:tcPr>
          <w:p w14:paraId="541514ED" w14:textId="77777777" w:rsidR="00F37D17" w:rsidRPr="006D5C9D" w:rsidRDefault="00F37D17">
            <w:pPr>
              <w:rPr>
                <w:rFonts w:ascii="Verdana" w:hAnsi="Verdana" w:cs="Arial"/>
                <w:color w:val="FF0000"/>
                <w:sz w:val="20"/>
                <w:szCs w:val="20"/>
                <w:highlight w:val="darkRe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0B066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  <w:highlight w:val="darkRed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C0C0CE7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B735" w14:textId="77777777" w:rsidR="00F37D17" w:rsidRPr="006D5C9D" w:rsidRDefault="00F37D17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C5C6B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271D9" w14:textId="77777777" w:rsidR="00F37D17" w:rsidRPr="006D5C9D" w:rsidRDefault="00F37D1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5BC71684" w14:textId="60A05DA8" w:rsidTr="00B124A5">
        <w:trPr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AB67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1.4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D7E441" w14:textId="1E347E59" w:rsidR="00B124A5" w:rsidRPr="006D5C9D" w:rsidRDefault="00B124A5" w:rsidP="00B124A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Design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5B5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1290E9F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33CCCC"/>
            <w:noWrap/>
            <w:vAlign w:val="bottom"/>
          </w:tcPr>
          <w:p w14:paraId="1F22A076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72994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EDF91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3AAAA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6E39F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</w:tcPr>
          <w:p w14:paraId="0335ECA6" w14:textId="77777777" w:rsidR="00B124A5" w:rsidRPr="006D5C9D" w:rsidRDefault="00B124A5" w:rsidP="00B124A5"/>
        </w:tc>
      </w:tr>
      <w:tr w:rsidR="00B124A5" w:rsidRPr="006D5C9D" w14:paraId="44E6C6EC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79D6E" w14:textId="77777777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 w:rsidRPr="006D5C9D">
              <w:rPr>
                <w:rFonts w:ascii="Verdana" w:hAnsi="Verdana" w:cs="Arial"/>
                <w:bCs/>
                <w:sz w:val="20"/>
                <w:szCs w:val="20"/>
              </w:rPr>
              <w:t>1.5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1F7474" w14:textId="4D1DFDFD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1 Source</w:t>
            </w:r>
            <w:r w:rsidR="009B2DFD">
              <w:rPr>
                <w:rFonts w:ascii="Verdana" w:hAnsi="Verdana"/>
                <w:sz w:val="20"/>
                <w:szCs w:val="20"/>
              </w:rPr>
              <w:t xml:space="preserve"> and Peer Reviews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C36AC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2E3DF3C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1AF7C83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6923C" w:themeFill="accent3" w:themeFillShade="BF"/>
            <w:noWrap/>
            <w:vAlign w:val="bottom"/>
          </w:tcPr>
          <w:p w14:paraId="2EC850B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5CCCCC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  <w:r w:rsidRPr="006D5C9D">
              <w:rPr>
                <w:rFonts w:ascii="Verdana" w:hAnsi="Verdana" w:cs="Arial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7C6E8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66DFF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53502FD1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CD69F" w14:textId="3C948E10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1.6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D325280" w14:textId="5716A6C4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Phase </w:t>
            </w:r>
            <w:r w:rsidR="00CD5B17"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Source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93CFF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79D296B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234AB1D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95088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bottom"/>
          </w:tcPr>
          <w:p w14:paraId="0775F0B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9FD6F2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05EC89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4AAA533E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414A13" w14:textId="278FC8B7" w:rsidR="00B124A5" w:rsidRPr="006D5C9D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>1.7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C39916" w14:textId="5FF71677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Phase </w:t>
            </w:r>
            <w:r w:rsidR="00CD5B17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 Source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AD4C731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EA99B6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617BF25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0CDB17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3DC384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C8287B5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CDBD6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124A5" w:rsidRPr="006D5C9D" w14:paraId="30F9C5F0" w14:textId="77777777" w:rsidTr="00B124A5">
        <w:trPr>
          <w:gridAfter w:val="1"/>
          <w:wAfter w:w="844" w:type="dxa"/>
          <w:trHeight w:val="255"/>
          <w:jc w:val="center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282A1" w14:textId="7D02FA15" w:rsidR="00B124A5" w:rsidRDefault="00B124A5" w:rsidP="00B124A5">
            <w:pPr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sz w:val="20"/>
                <w:szCs w:val="20"/>
              </w:rPr>
              <w:t xml:space="preserve">1.8 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5AA0AAB" w14:textId="5C10EA54" w:rsidR="00B124A5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Final Report </w:t>
            </w:r>
            <w:r w:rsidR="009B2DFD">
              <w:rPr>
                <w:rFonts w:ascii="Verdana" w:hAnsi="Verdana"/>
                <w:sz w:val="20"/>
                <w:szCs w:val="20"/>
              </w:rPr>
              <w:t>and Final Peer Review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7681419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D7AB9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DFB080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0A83121E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15AC6DD" w14:textId="77777777" w:rsidR="00B124A5" w:rsidRPr="006D5C9D" w:rsidRDefault="00B124A5" w:rsidP="00B124A5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BEE70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473CF0" w14:textId="77777777" w:rsidR="00B124A5" w:rsidRPr="006D5C9D" w:rsidRDefault="00B124A5" w:rsidP="00B124A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6A2C2A" w14:textId="77777777" w:rsidR="000A5B63" w:rsidRDefault="000A5B63" w:rsidP="000A5B63">
      <w:pPr>
        <w:rPr>
          <w:rFonts w:ascii="Verdana" w:hAnsi="Verdana" w:cs="Calibri"/>
          <w:sz w:val="20"/>
          <w:szCs w:val="20"/>
        </w:rPr>
      </w:pPr>
    </w:p>
    <w:p w14:paraId="12732887" w14:textId="77777777" w:rsidR="00CF4F2D" w:rsidRPr="006D5C9D" w:rsidRDefault="00CF4F2D" w:rsidP="000A5B63">
      <w:pPr>
        <w:rPr>
          <w:rFonts w:ascii="Verdana" w:hAnsi="Verdana" w:cs="Calibri"/>
          <w:sz w:val="20"/>
          <w:szCs w:val="20"/>
        </w:rPr>
      </w:pPr>
    </w:p>
    <w:p w14:paraId="7E787F5C" w14:textId="77777777" w:rsidR="00E42F04" w:rsidRPr="009E5813" w:rsidRDefault="00E42F04" w:rsidP="004D4218">
      <w:pPr>
        <w:pStyle w:val="Heading2"/>
        <w:rPr>
          <w:rFonts w:ascii="Verdana" w:hAnsi="Verdana"/>
          <w:sz w:val="20"/>
          <w:szCs w:val="20"/>
        </w:rPr>
      </w:pPr>
      <w:bookmarkStart w:id="36" w:name="_Toc210062126"/>
      <w:r w:rsidRPr="009E5813">
        <w:rPr>
          <w:rFonts w:ascii="Verdana" w:hAnsi="Verdana"/>
          <w:sz w:val="20"/>
          <w:szCs w:val="20"/>
        </w:rPr>
        <w:t>Project Roles and Responsibilities</w:t>
      </w:r>
      <w:bookmarkEnd w:id="36"/>
      <w:r w:rsidRPr="009E5813">
        <w:rPr>
          <w:rFonts w:ascii="Verdana" w:hAnsi="Verdana"/>
          <w:sz w:val="20"/>
          <w:szCs w:val="20"/>
        </w:rPr>
        <w:t xml:space="preserve">   </w:t>
      </w:r>
    </w:p>
    <w:tbl>
      <w:tblPr>
        <w:tblW w:w="10629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3190"/>
        <w:gridCol w:w="1928"/>
        <w:gridCol w:w="3879"/>
      </w:tblGrid>
      <w:tr w:rsidR="00C15584" w:rsidRPr="009E5813" w14:paraId="1BB75BD6" w14:textId="2093ECE8" w:rsidTr="00785F5E">
        <w:trPr>
          <w:trHeight w:val="242"/>
          <w:tblHeader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6FBADB50" w14:textId="77777777" w:rsidR="00C15584" w:rsidRPr="009E5813" w:rsidRDefault="00C15584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E5813">
              <w:rPr>
                <w:rFonts w:ascii="Verdana" w:hAnsi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6E7C85AB" w14:textId="77777777" w:rsidR="00C15584" w:rsidRPr="009E5813" w:rsidRDefault="00C15584">
            <w:pPr>
              <w:numPr>
                <w:ilvl w:val="12"/>
                <w:numId w:val="0"/>
              </w:num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E5813">
              <w:rPr>
                <w:rFonts w:ascii="Verdana" w:hAnsi="Verdana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3A20E9D5" w14:textId="0DF5AADB" w:rsidR="00C15584" w:rsidRPr="009E5813" w:rsidRDefault="00C15584">
            <w:pPr>
              <w:numPr>
                <w:ilvl w:val="12"/>
                <w:numId w:val="0"/>
              </w:numPr>
              <w:ind w:left="72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SDLC Lead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14:paraId="65F43A0D" w14:textId="32F7993D" w:rsidR="00C15584" w:rsidRDefault="00C15584" w:rsidP="00785F5E">
            <w:pPr>
              <w:numPr>
                <w:ilvl w:val="12"/>
                <w:numId w:val="0"/>
              </w:numPr>
              <w:ind w:left="72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E-mail address</w:t>
            </w:r>
          </w:p>
        </w:tc>
      </w:tr>
      <w:tr w:rsidR="00C15584" w:rsidRPr="009E5813" w14:paraId="0DCF7877" w14:textId="6563E048" w:rsidTr="00785F5E">
        <w:trPr>
          <w:trHeight w:val="1470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AD0D8" w14:textId="72CD3253" w:rsidR="00C15584" w:rsidRPr="009E5813" w:rsidRDefault="00C15584">
            <w:pPr>
              <w:pStyle w:val="Numberin"/>
              <w:numPr>
                <w:ilvl w:val="12"/>
                <w:numId w:val="0"/>
              </w:numPr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 w:rsidRPr="009E5813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Project </w:t>
            </w: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Manager</w:t>
            </w:r>
            <w:r w:rsidRPr="009E5813"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14:paraId="253ADFD6" w14:textId="77777777" w:rsidR="00C15584" w:rsidRPr="009E5813" w:rsidRDefault="00C15584">
            <w:pPr>
              <w:pStyle w:val="Numberin"/>
              <w:numPr>
                <w:ilvl w:val="12"/>
                <w:numId w:val="0"/>
              </w:numPr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E7C3" w14:textId="6A2C6E3C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schedules and peer reviews</w:t>
            </w:r>
          </w:p>
          <w:p w14:paraId="372D0792" w14:textId="77777777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>Provide project oversight and guidance</w:t>
            </w:r>
          </w:p>
          <w:p w14:paraId="55883CD0" w14:textId="77777777" w:rsidR="00C15584" w:rsidRPr="009E5813" w:rsidRDefault="00C15584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>Review/approve some project elements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CA0E" w14:textId="24A85E0A" w:rsidR="00C15584" w:rsidRPr="009E5813" w:rsidRDefault="00C15584" w:rsidP="00E42F0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Michael Kiefer</w:t>
            </w:r>
          </w:p>
          <w:p w14:paraId="02017AC5" w14:textId="77777777" w:rsidR="00C15584" w:rsidRPr="009E5813" w:rsidRDefault="00C15584">
            <w:pPr>
              <w:numPr>
                <w:ilvl w:val="12"/>
                <w:numId w:val="0"/>
              </w:numPr>
              <w:ind w:left="72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A02903" w14:textId="29E9DD67" w:rsidR="00C15584" w:rsidRDefault="00C15584" w:rsidP="00C15584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mkiefer2@student.umuc.edu</w:t>
            </w:r>
          </w:p>
        </w:tc>
      </w:tr>
      <w:tr w:rsidR="00C15584" w:rsidRPr="009E5813" w14:paraId="66994FE6" w14:textId="72521F6B" w:rsidTr="00785F5E">
        <w:trPr>
          <w:trHeight w:val="1727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E59A2" w14:textId="01B11336" w:rsidR="00C15584" w:rsidRPr="009E5813" w:rsidRDefault="00C15584" w:rsidP="00785F5E">
            <w:pPr>
              <w:pStyle w:val="Numberin"/>
              <w:numPr>
                <w:ilvl w:val="12"/>
                <w:numId w:val="0"/>
              </w:numPr>
              <w:jc w:val="left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Technical Writer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6997" w14:textId="2525AF65" w:rsidR="00C15584" w:rsidRDefault="00C15584" w:rsidP="006D6571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high level and detailed requirements</w:t>
            </w:r>
          </w:p>
          <w:p w14:paraId="4E2BFA47" w14:textId="77777777" w:rsidR="00C15584" w:rsidRPr="009E5813" w:rsidRDefault="00C15584" w:rsidP="00C15584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9E5813">
              <w:rPr>
                <w:rFonts w:ascii="Verdana" w:hAnsi="Verdana"/>
                <w:sz w:val="20"/>
                <w:szCs w:val="20"/>
              </w:rPr>
              <w:t xml:space="preserve">Identify and document existing business process </w:t>
            </w:r>
          </w:p>
          <w:p w14:paraId="6CAEE177" w14:textId="77777777" w:rsidR="00C15584" w:rsidRDefault="00C15584" w:rsidP="006D6571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draft Project Plan, User Guide and Test Plan</w:t>
            </w:r>
          </w:p>
          <w:p w14:paraId="2E891FA4" w14:textId="5E653BAA" w:rsidR="00C15584" w:rsidRPr="009E5813" w:rsidRDefault="00C15584" w:rsidP="00B6018A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1B1A7" w14:textId="3C1A6E09" w:rsidR="00C15584" w:rsidRPr="009E5813" w:rsidRDefault="00C15584" w:rsidP="00785F5E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Hither Guzha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8C4913" w14:textId="59DE7C82" w:rsidR="00C15584" w:rsidRPr="009E5813" w:rsidDel="006D6571" w:rsidRDefault="00C15584" w:rsidP="00785F5E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hguzha@gmail.com</w:t>
            </w:r>
          </w:p>
        </w:tc>
      </w:tr>
      <w:tr w:rsidR="00C15584" w:rsidRPr="009E5813" w14:paraId="07A7723C" w14:textId="47DC4BD2" w:rsidTr="00785F5E">
        <w:trPr>
          <w:trHeight w:val="727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B0AB1" w14:textId="43A6B5CA" w:rsidR="00C15584" w:rsidRPr="009E5813" w:rsidRDefault="00C15584" w:rsidP="008502AA">
            <w:pPr>
              <w:pStyle w:val="Numberin"/>
              <w:numPr>
                <w:ilvl w:val="12"/>
                <w:numId w:val="0"/>
              </w:numPr>
              <w:jc w:val="left"/>
              <w:rPr>
                <w:rFonts w:ascii="Verdana" w:hAnsi="Verdana" w:cs="Arial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bCs w:val="0"/>
                <w:sz w:val="20"/>
                <w:szCs w:val="20"/>
              </w:rPr>
              <w:t>Software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26A7" w14:textId="31C67934" w:rsidR="00C15584" w:rsidRPr="004A558B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4A558B">
              <w:rPr>
                <w:rFonts w:ascii="Verdana" w:hAnsi="Verdana" w:cs="Arial"/>
                <w:sz w:val="20"/>
                <w:szCs w:val="20"/>
                <w:shd w:val="clear" w:color="auto" w:fill="FFFFFF"/>
              </w:rPr>
              <w:t>Develops information systems by designing, developing, and installing software solutions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09316" w14:textId="6D98D1C2" w:rsidR="00C15584" w:rsidRPr="009E5813" w:rsidRDefault="00C15584" w:rsidP="00E42F0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Andrew Benson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55A309" w14:textId="2C8406DB" w:rsidR="00C15584" w:rsidRPr="009E5813" w:rsidDel="00C15584" w:rsidRDefault="00C15584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ab@bensonfamilies.net</w:t>
            </w:r>
          </w:p>
        </w:tc>
      </w:tr>
      <w:tr w:rsidR="00C15584" w:rsidRPr="00AE0ED2" w14:paraId="4DC75FB9" w14:textId="155C71C1" w:rsidTr="00785F5E">
        <w:trPr>
          <w:trHeight w:val="742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626F6" w14:textId="1AB3F557" w:rsidR="00C15584" w:rsidRPr="00E13CE9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UX/HCI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52BC7" w14:textId="26248C9E" w:rsidR="00C15584" w:rsidRPr="00E13CE9" w:rsidRDefault="004A558B" w:rsidP="004A558B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Provide a better user experience of web-based applications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93A1F" w14:textId="15FECBFB" w:rsidR="00C15584" w:rsidRPr="00E13CE9" w:rsidRDefault="00C15584" w:rsidP="00B6018A">
            <w:pPr>
              <w:ind w:left="72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B6018A">
              <w:rPr>
                <w:rFonts w:ascii="Verdana" w:hAnsi="Verdana" w:cs="Arial"/>
                <w:sz w:val="20"/>
                <w:szCs w:val="20"/>
              </w:rPr>
              <w:t>Donn Eddy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4B8A8" w14:textId="3570FF53" w:rsidR="00C15584" w:rsidRPr="00785F5E" w:rsidDel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maindric2@gmail.com</w:t>
            </w:r>
          </w:p>
        </w:tc>
      </w:tr>
      <w:tr w:rsidR="00C15584" w:rsidRPr="00AE0ED2" w14:paraId="3E9E5572" w14:textId="7CACB9B4" w:rsidTr="00785F5E">
        <w:trPr>
          <w:trHeight w:val="485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4009C" w14:textId="6CFED60A" w:rsidR="00C15584" w:rsidRPr="00E13CE9" w:rsidDel="00C15584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Integration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66E6D" w14:textId="4572ECD5" w:rsidR="00C15584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Evaluates and test engine calibrations with software systems</w:t>
            </w:r>
          </w:p>
          <w:p w14:paraId="6CB29E4C" w14:textId="58DEBF1B" w:rsidR="00CF4F2D" w:rsidRDefault="006C5025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Integrate system architecture</w:t>
            </w:r>
          </w:p>
          <w:p w14:paraId="78383F9A" w14:textId="3C946783" w:rsidR="00CF4F2D" w:rsidRPr="00E13CE9" w:rsidRDefault="00CF4F2D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Evaluate patches &amp; plan release management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CFC78" w14:textId="163D60B2" w:rsidR="00C15584" w:rsidRPr="00785F5E" w:rsidDel="00C15584" w:rsidRDefault="00C15584" w:rsidP="00C1558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Sean Mooneyham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5D22D5" w14:textId="16EAB347" w:rsidR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smooneyham@student.umuc.edu</w:t>
            </w:r>
          </w:p>
        </w:tc>
      </w:tr>
      <w:tr w:rsidR="00C15584" w:rsidRPr="00AE0ED2" w14:paraId="0140D57F" w14:textId="550E0358" w:rsidTr="00785F5E">
        <w:trPr>
          <w:trHeight w:val="303"/>
        </w:trPr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D5914" w14:textId="7A948875" w:rsidR="00C15584" w:rsidRDefault="00C15584">
            <w:pPr>
              <w:pStyle w:val="TOCBase"/>
              <w:tabs>
                <w:tab w:val="clear" w:pos="6480"/>
              </w:tabs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Engineer</w:t>
            </w:r>
          </w:p>
        </w:tc>
        <w:tc>
          <w:tcPr>
            <w:tcW w:w="3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F2856" w14:textId="64F480C4" w:rsidR="00C15584" w:rsidRPr="00E13CE9" w:rsidRDefault="004A558B" w:rsidP="001E4785">
            <w:pPr>
              <w:numPr>
                <w:ilvl w:val="0"/>
                <w:numId w:val="3"/>
              </w:num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Prepares test plans for web-based tool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B3D71" w14:textId="730917B9" w:rsidR="00C15584" w:rsidRDefault="00C15584" w:rsidP="00C15584">
            <w:pPr>
              <w:ind w:left="72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Chase Thorpe</w:t>
            </w:r>
          </w:p>
        </w:tc>
        <w:tc>
          <w:tcPr>
            <w:tcW w:w="3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A32921" w14:textId="6712A055" w:rsidR="00C15584" w:rsidRDefault="00E77683" w:rsidP="00B6018A">
            <w:pPr>
              <w:rPr>
                <w:rFonts w:ascii="Verdana" w:hAnsi="Verdana" w:cs="Arial"/>
                <w:sz w:val="20"/>
                <w:szCs w:val="20"/>
              </w:rPr>
            </w:pPr>
            <w:r w:rsidRPr="009B2E5B">
              <w:rPr>
                <w:rFonts w:ascii="Calibri" w:hAnsi="Calibri" w:cs="Calibri"/>
                <w:color w:val="000000"/>
              </w:rPr>
              <w:t>chasethorpe1@gmail.com</w:t>
            </w:r>
          </w:p>
        </w:tc>
      </w:tr>
    </w:tbl>
    <w:p w14:paraId="74B01957" w14:textId="77777777" w:rsidR="003B5427" w:rsidRPr="00E13CE9" w:rsidRDefault="003B5427" w:rsidP="00E42F04">
      <w:pPr>
        <w:rPr>
          <w:rFonts w:ascii="Verdana" w:hAnsi="Verdana"/>
          <w:sz w:val="20"/>
          <w:szCs w:val="20"/>
        </w:rPr>
      </w:pPr>
    </w:p>
    <w:p w14:paraId="22C91658" w14:textId="77777777" w:rsidR="003B5427" w:rsidRPr="00E13CE9" w:rsidRDefault="003B5427" w:rsidP="003B5427">
      <w:pPr>
        <w:pStyle w:val="Heading2"/>
        <w:rPr>
          <w:rFonts w:ascii="Verdana" w:hAnsi="Verdana"/>
          <w:sz w:val="20"/>
          <w:szCs w:val="20"/>
        </w:rPr>
      </w:pPr>
      <w:bookmarkStart w:id="37" w:name="_Toc210062127"/>
      <w:r w:rsidRPr="00E13CE9">
        <w:rPr>
          <w:rFonts w:ascii="Verdana" w:hAnsi="Verdana"/>
          <w:sz w:val="20"/>
          <w:szCs w:val="20"/>
        </w:rPr>
        <w:t>Risk Assessment</w:t>
      </w:r>
      <w:bookmarkEnd w:id="37"/>
      <w:r w:rsidRPr="00E13CE9">
        <w:rPr>
          <w:rFonts w:ascii="Verdana" w:hAnsi="Verdana"/>
          <w:sz w:val="20"/>
          <w:szCs w:val="20"/>
        </w:rPr>
        <w:t xml:space="preserve"> </w:t>
      </w:r>
    </w:p>
    <w:p w14:paraId="7BDE927F" w14:textId="7013C08A" w:rsidR="003B5427" w:rsidRDefault="003B5427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21969">
        <w:rPr>
          <w:rFonts w:ascii="Verdana" w:hAnsi="Verdana" w:cs="Arial"/>
          <w:sz w:val="20"/>
          <w:szCs w:val="20"/>
        </w:rPr>
        <w:t>Risk Assessment</w:t>
      </w:r>
      <w:r w:rsidR="002839A3">
        <w:rPr>
          <w:rFonts w:ascii="Verdana" w:hAnsi="Verdana" w:cs="Arial"/>
          <w:sz w:val="20"/>
          <w:szCs w:val="20"/>
        </w:rPr>
        <w:t xml:space="preserve"> is the</w:t>
      </w:r>
      <w:r w:rsidR="00E21969">
        <w:rPr>
          <w:rFonts w:ascii="Verdana" w:hAnsi="Verdana" w:cs="Arial"/>
          <w:sz w:val="20"/>
          <w:szCs w:val="20"/>
        </w:rPr>
        <w:t xml:space="preserve"> process</w:t>
      </w:r>
      <w:r w:rsidR="002839A3">
        <w:rPr>
          <w:rFonts w:ascii="Verdana" w:hAnsi="Verdana" w:cs="Arial"/>
          <w:sz w:val="20"/>
          <w:szCs w:val="20"/>
        </w:rPr>
        <w:t xml:space="preserve"> </w:t>
      </w:r>
      <w:r w:rsidR="00CD5B17">
        <w:rPr>
          <w:rFonts w:ascii="Verdana" w:hAnsi="Verdana" w:cs="Arial"/>
          <w:sz w:val="20"/>
          <w:szCs w:val="20"/>
        </w:rPr>
        <w:t>by which a</w:t>
      </w:r>
      <w:r w:rsidR="002839A3">
        <w:rPr>
          <w:rFonts w:ascii="Verdana" w:hAnsi="Verdana" w:cs="Arial"/>
          <w:sz w:val="20"/>
          <w:szCs w:val="20"/>
        </w:rPr>
        <w:t xml:space="preserve"> project team </w:t>
      </w:r>
      <w:r w:rsidR="00D76120" w:rsidRPr="00E13CE9">
        <w:rPr>
          <w:rFonts w:ascii="Verdana" w:hAnsi="Verdana" w:cs="Arial"/>
          <w:sz w:val="20"/>
          <w:szCs w:val="20"/>
        </w:rPr>
        <w:t>tries</w:t>
      </w:r>
      <w:r w:rsidRPr="00E13CE9">
        <w:rPr>
          <w:rFonts w:ascii="Verdana" w:hAnsi="Verdana" w:cs="Arial"/>
          <w:sz w:val="20"/>
          <w:szCs w:val="20"/>
        </w:rPr>
        <w:t xml:space="preserve"> to identify, characterize, prioritize and document a</w:t>
      </w:r>
      <w:r w:rsidR="002839A3">
        <w:rPr>
          <w:rFonts w:ascii="Verdana" w:hAnsi="Verdana" w:cs="Arial"/>
          <w:sz w:val="20"/>
          <w:szCs w:val="20"/>
        </w:rPr>
        <w:t>ny</w:t>
      </w:r>
      <w:r w:rsidRPr="00E13CE9">
        <w:rPr>
          <w:rFonts w:ascii="Verdana" w:hAnsi="Verdana" w:cs="Arial"/>
          <w:sz w:val="20"/>
          <w:szCs w:val="20"/>
        </w:rPr>
        <w:t xml:space="preserve"> risk</w:t>
      </w:r>
      <w:r w:rsidR="002839A3">
        <w:rPr>
          <w:rFonts w:ascii="Verdana" w:hAnsi="Verdana" w:cs="Arial"/>
          <w:sz w:val="20"/>
          <w:szCs w:val="20"/>
        </w:rPr>
        <w:t xml:space="preserve"> factors that </w:t>
      </w:r>
      <w:r w:rsidR="00E21969">
        <w:rPr>
          <w:rFonts w:ascii="Verdana" w:hAnsi="Verdana" w:cs="Arial"/>
          <w:sz w:val="20"/>
          <w:szCs w:val="20"/>
        </w:rPr>
        <w:t xml:space="preserve">could negatively impact </w:t>
      </w:r>
      <w:r w:rsidR="002839A3">
        <w:rPr>
          <w:rFonts w:ascii="Verdana" w:hAnsi="Verdana" w:cs="Arial"/>
          <w:sz w:val="20"/>
          <w:szCs w:val="20"/>
        </w:rPr>
        <w:t xml:space="preserve">the project. </w:t>
      </w:r>
      <w:r w:rsidR="00E21969">
        <w:rPr>
          <w:rFonts w:ascii="Verdana" w:hAnsi="Verdana" w:cs="Arial"/>
          <w:sz w:val="20"/>
          <w:szCs w:val="20"/>
        </w:rPr>
        <w:t>These assessments help identify the project risks and provide measures, processes and controls to reduce the impact of these risks to the project.</w:t>
      </w:r>
    </w:p>
    <w:p w14:paraId="03E15BDB" w14:textId="778D9801" w:rsidR="005B3F22" w:rsidRDefault="005B3F22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</w:p>
    <w:p w14:paraId="0E0D4817" w14:textId="637B3389" w:rsidR="005B3F22" w:rsidRDefault="005B3F22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Here are some of the risk factors:</w:t>
      </w:r>
    </w:p>
    <w:p w14:paraId="304808EA" w14:textId="568AC31C" w:rsidR="00710E09" w:rsidRDefault="00710E09" w:rsidP="00360D19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</w:p>
    <w:p w14:paraId="5DA27136" w14:textId="0B5AB3ED" w:rsidR="00710E09" w:rsidRPr="00E04D73" w:rsidRDefault="00710E09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>Project Team availability</w:t>
      </w:r>
      <w:r w:rsidR="00CD5B17">
        <w:rPr>
          <w:rFonts w:ascii="Verdana" w:hAnsi="Verdana" w:cs="Arial"/>
          <w:color w:val="auto"/>
          <w:sz w:val="20"/>
          <w:szCs w:val="20"/>
        </w:rPr>
        <w:t>: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</w:t>
      </w:r>
      <w:r w:rsidR="00CD5B17">
        <w:rPr>
          <w:rFonts w:ascii="Verdana" w:hAnsi="Verdana" w:cs="Arial"/>
          <w:color w:val="auto"/>
          <w:sz w:val="20"/>
          <w:szCs w:val="20"/>
        </w:rPr>
        <w:t>I</w:t>
      </w:r>
      <w:r w:rsidRPr="00E04D73">
        <w:rPr>
          <w:rFonts w:ascii="Verdana" w:hAnsi="Verdana" w:cs="Arial"/>
          <w:color w:val="auto"/>
          <w:sz w:val="20"/>
          <w:szCs w:val="20"/>
        </w:rPr>
        <w:t>f identified as a current risk factor</w:t>
      </w:r>
      <w:r w:rsidR="009B5EC6" w:rsidRPr="00E04D73">
        <w:rPr>
          <w:rFonts w:ascii="Verdana" w:hAnsi="Verdana" w:cs="Arial"/>
          <w:color w:val="auto"/>
          <w:sz w:val="20"/>
          <w:szCs w:val="20"/>
        </w:rPr>
        <w:t xml:space="preserve">, it is the responsibility of any team member to let </w:t>
      </w:r>
      <w:r w:rsidR="00D0493E" w:rsidRPr="00E04D73">
        <w:rPr>
          <w:rFonts w:ascii="Verdana" w:hAnsi="Verdana" w:cs="Arial"/>
          <w:color w:val="auto"/>
          <w:sz w:val="20"/>
          <w:szCs w:val="20"/>
        </w:rPr>
        <w:t xml:space="preserve">the Project Manager know </w:t>
      </w:r>
      <w:r w:rsidR="00CD5B17">
        <w:rPr>
          <w:rFonts w:ascii="Verdana" w:hAnsi="Verdana" w:cs="Arial"/>
          <w:color w:val="auto"/>
          <w:sz w:val="20"/>
          <w:szCs w:val="20"/>
        </w:rPr>
        <w:t>in advance</w:t>
      </w:r>
      <w:r w:rsidR="00D0493E" w:rsidRPr="00E04D73">
        <w:rPr>
          <w:rFonts w:ascii="Verdana" w:hAnsi="Verdana" w:cs="Arial"/>
          <w:color w:val="auto"/>
          <w:sz w:val="20"/>
          <w:szCs w:val="20"/>
        </w:rPr>
        <w:t xml:space="preserve"> when they will not be available so he can find coverage for the project</w:t>
      </w:r>
      <w:r w:rsidRPr="00E04D73">
        <w:rPr>
          <w:rFonts w:ascii="Verdana" w:hAnsi="Verdana" w:cs="Arial"/>
          <w:color w:val="auto"/>
          <w:sz w:val="20"/>
          <w:szCs w:val="20"/>
        </w:rPr>
        <w:t>.</w:t>
      </w:r>
    </w:p>
    <w:p w14:paraId="3FBDEBA1" w14:textId="31B532A9" w:rsidR="005B3F22" w:rsidRPr="00E04D73" w:rsidRDefault="005B3F22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>Behind with the project timeline</w:t>
      </w:r>
      <w:r w:rsidR="00CD5B17">
        <w:rPr>
          <w:rFonts w:ascii="Verdana" w:hAnsi="Verdana" w:cs="Arial"/>
          <w:color w:val="auto"/>
          <w:sz w:val="20"/>
          <w:szCs w:val="20"/>
        </w:rPr>
        <w:t>: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The Project Manager will continuously review the timeline weekly to prevent unnoticed timeline issues</w:t>
      </w:r>
      <w:r w:rsidR="00430929">
        <w:rPr>
          <w:rFonts w:ascii="Verdana" w:hAnsi="Verdana" w:cs="Arial"/>
          <w:color w:val="auto"/>
          <w:sz w:val="20"/>
          <w:szCs w:val="20"/>
        </w:rPr>
        <w:t xml:space="preserve"> and shift workload as identified in the previous risk</w:t>
      </w:r>
      <w:r w:rsidRPr="00E04D73">
        <w:rPr>
          <w:rFonts w:ascii="Verdana" w:hAnsi="Verdana" w:cs="Arial"/>
          <w:color w:val="auto"/>
          <w:sz w:val="20"/>
          <w:szCs w:val="20"/>
        </w:rPr>
        <w:t>.</w:t>
      </w:r>
    </w:p>
    <w:p w14:paraId="7075E741" w14:textId="372B77AB" w:rsidR="005B3F22" w:rsidRPr="00E04D73" w:rsidRDefault="005B3F22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 xml:space="preserve">Unclear project scope: The project scope is initially defined in the project plan; therefore, the Project manager and team will continuously revisit and review the scope to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ensure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it is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clear</w:t>
      </w:r>
      <w:r w:rsidRPr="00E04D73">
        <w:rPr>
          <w:rFonts w:ascii="Verdana" w:hAnsi="Verdana" w:cs="Arial"/>
          <w:color w:val="auto"/>
          <w:sz w:val="20"/>
          <w:szCs w:val="20"/>
        </w:rPr>
        <w:t xml:space="preserve"> and every team member </w:t>
      </w:r>
      <w:r w:rsidR="00B10498" w:rsidRPr="00E04D73">
        <w:rPr>
          <w:rFonts w:ascii="Verdana" w:hAnsi="Verdana" w:cs="Arial"/>
          <w:color w:val="auto"/>
          <w:sz w:val="20"/>
          <w:szCs w:val="20"/>
        </w:rPr>
        <w:t>is on track.</w:t>
      </w:r>
      <w:r w:rsidR="00430929">
        <w:rPr>
          <w:rFonts w:ascii="Verdana" w:hAnsi="Verdana" w:cs="Arial"/>
          <w:color w:val="auto"/>
          <w:sz w:val="20"/>
          <w:szCs w:val="20"/>
        </w:rPr>
        <w:t xml:space="preserve"> This will be mitigated through </w:t>
      </w:r>
      <w:r w:rsidR="00CD5B17">
        <w:rPr>
          <w:rFonts w:ascii="Verdana" w:hAnsi="Verdana" w:cs="Arial"/>
          <w:color w:val="auto"/>
          <w:sz w:val="20"/>
          <w:szCs w:val="20"/>
        </w:rPr>
        <w:t>workload redistribution as required.</w:t>
      </w:r>
    </w:p>
    <w:p w14:paraId="5EC19AE9" w14:textId="199AB902" w:rsidR="00B10498" w:rsidRPr="00E04D73" w:rsidRDefault="00B10498" w:rsidP="005B3F22">
      <w:pPr>
        <w:pStyle w:val="ListParagraph"/>
        <w:numPr>
          <w:ilvl w:val="0"/>
          <w:numId w:val="6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color w:val="auto"/>
          <w:sz w:val="20"/>
          <w:szCs w:val="20"/>
        </w:rPr>
      </w:pPr>
      <w:r w:rsidRPr="00E04D73">
        <w:rPr>
          <w:rFonts w:ascii="Verdana" w:hAnsi="Verdana" w:cs="Arial"/>
          <w:color w:val="auto"/>
          <w:sz w:val="20"/>
          <w:szCs w:val="20"/>
        </w:rPr>
        <w:t xml:space="preserve">Over budget: The project manager will ensure the project is on scope and stays within the budget. </w:t>
      </w:r>
      <w:r w:rsidR="00DA27D6">
        <w:rPr>
          <w:rFonts w:ascii="Verdana" w:hAnsi="Verdana" w:cs="Arial"/>
          <w:color w:val="auto"/>
          <w:sz w:val="20"/>
          <w:szCs w:val="20"/>
        </w:rPr>
        <w:t>Our current projection is for a zero cost demonstration solution.</w:t>
      </w:r>
    </w:p>
    <w:p w14:paraId="24A6FA84" w14:textId="77777777" w:rsidR="003B5427" w:rsidRPr="00E13CE9" w:rsidRDefault="003B5427" w:rsidP="003B5427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ind w:left="720"/>
        <w:jc w:val="both"/>
        <w:rPr>
          <w:rFonts w:ascii="Verdana" w:hAnsi="Verdana" w:cs="Arial"/>
          <w:sz w:val="20"/>
          <w:szCs w:val="20"/>
        </w:rPr>
      </w:pPr>
    </w:p>
    <w:p w14:paraId="34E54E7B" w14:textId="1973E8CD" w:rsidR="003B5427" w:rsidRPr="00E13CE9" w:rsidRDefault="003B5427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The </w:t>
      </w:r>
      <w:r w:rsidR="002839A3">
        <w:rPr>
          <w:rFonts w:ascii="Verdana" w:hAnsi="Verdana" w:cs="Arial"/>
          <w:sz w:val="20"/>
          <w:szCs w:val="20"/>
        </w:rPr>
        <w:t xml:space="preserve">Project manager and team will continuously monitor and document any risk factors </w:t>
      </w:r>
      <w:r w:rsidRPr="00E13CE9">
        <w:rPr>
          <w:rFonts w:ascii="Verdana" w:hAnsi="Verdana" w:cs="Arial"/>
          <w:sz w:val="20"/>
          <w:szCs w:val="20"/>
        </w:rPr>
        <w:t xml:space="preserve">throughout the life of the project, with weekly assessments included in the </w:t>
      </w:r>
      <w:r w:rsidR="00506E89">
        <w:rPr>
          <w:rFonts w:ascii="Verdana" w:hAnsi="Verdana" w:cs="Arial"/>
          <w:sz w:val="20"/>
          <w:szCs w:val="20"/>
        </w:rPr>
        <w:t xml:space="preserve">weekly meetings </w:t>
      </w:r>
      <w:r w:rsidRPr="00E13CE9">
        <w:rPr>
          <w:rFonts w:ascii="Verdana" w:hAnsi="Verdana" w:cs="Arial"/>
          <w:sz w:val="20"/>
          <w:szCs w:val="20"/>
        </w:rPr>
        <w:t xml:space="preserve">(see </w:t>
      </w:r>
      <w:r w:rsidRPr="00E13CE9">
        <w:rPr>
          <w:rFonts w:ascii="Verdana" w:hAnsi="Verdana" w:cs="Arial"/>
          <w:b/>
          <w:bCs/>
          <w:sz w:val="20"/>
          <w:szCs w:val="20"/>
        </w:rPr>
        <w:t>Communications Plan</w:t>
      </w:r>
      <w:r w:rsidRPr="00E13CE9">
        <w:rPr>
          <w:rFonts w:ascii="Verdana" w:hAnsi="Verdana" w:cs="Arial"/>
          <w:sz w:val="20"/>
          <w:szCs w:val="20"/>
        </w:rPr>
        <w:t xml:space="preserve">) and open to amendment by the Project </w:t>
      </w:r>
      <w:r w:rsidR="00892140">
        <w:rPr>
          <w:rFonts w:ascii="Verdana" w:hAnsi="Verdana" w:cs="Arial"/>
          <w:sz w:val="20"/>
          <w:szCs w:val="20"/>
        </w:rPr>
        <w:t>Manager</w:t>
      </w:r>
      <w:r w:rsidRPr="00E13CE9">
        <w:rPr>
          <w:rFonts w:ascii="Verdana" w:hAnsi="Verdana" w:cs="Arial"/>
          <w:sz w:val="20"/>
          <w:szCs w:val="20"/>
        </w:rPr>
        <w:t xml:space="preserve">. </w:t>
      </w:r>
    </w:p>
    <w:p w14:paraId="5C0084D2" w14:textId="77777777" w:rsidR="003B5427" w:rsidRPr="00E13CE9" w:rsidRDefault="003B5427" w:rsidP="003B5427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jc w:val="both"/>
        <w:rPr>
          <w:rFonts w:ascii="Verdana" w:hAnsi="Verdana" w:cs="Arial"/>
          <w:sz w:val="20"/>
          <w:szCs w:val="20"/>
        </w:rPr>
      </w:pPr>
    </w:p>
    <w:p w14:paraId="1AF458B6" w14:textId="0EB6D2D2" w:rsidR="003B5427" w:rsidRPr="00E13CE9" w:rsidRDefault="003B5427" w:rsidP="00FB4A88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The Project </w:t>
      </w:r>
      <w:r w:rsidR="00506E89">
        <w:rPr>
          <w:rFonts w:ascii="Verdana" w:hAnsi="Verdana" w:cs="Arial"/>
          <w:sz w:val="20"/>
          <w:szCs w:val="20"/>
        </w:rPr>
        <w:t>Manager</w:t>
      </w:r>
      <w:r w:rsidRPr="00E13CE9">
        <w:rPr>
          <w:rFonts w:ascii="Verdana" w:hAnsi="Verdana" w:cs="Arial"/>
          <w:sz w:val="20"/>
          <w:szCs w:val="20"/>
        </w:rPr>
        <w:t xml:space="preserve"> will c</w:t>
      </w:r>
      <w:r w:rsidR="0034742C" w:rsidRPr="00E13CE9">
        <w:rPr>
          <w:rFonts w:ascii="Verdana" w:hAnsi="Verdana" w:cs="Arial"/>
          <w:sz w:val="20"/>
          <w:szCs w:val="20"/>
        </w:rPr>
        <w:t>onvey amendments and recommend</w:t>
      </w:r>
      <w:r w:rsidRPr="00E13CE9">
        <w:rPr>
          <w:rFonts w:ascii="Verdana" w:hAnsi="Verdana" w:cs="Arial"/>
          <w:sz w:val="20"/>
          <w:szCs w:val="20"/>
        </w:rPr>
        <w:t xml:space="preserve"> contingencies to the Project team weekly, or more frequently, as conditions may warrant.</w:t>
      </w:r>
    </w:p>
    <w:p w14:paraId="2AFC1197" w14:textId="77777777" w:rsidR="003B5427" w:rsidRPr="00E13CE9" w:rsidRDefault="003B5427" w:rsidP="00FB4A88">
      <w:pPr>
        <w:pStyle w:val="Heading2"/>
        <w:rPr>
          <w:rFonts w:ascii="Verdana" w:hAnsi="Verdana" w:cs="Calibri"/>
          <w:sz w:val="20"/>
          <w:szCs w:val="20"/>
        </w:rPr>
      </w:pPr>
      <w:bookmarkStart w:id="38" w:name="_Toc210062128"/>
      <w:r w:rsidRPr="00E13CE9">
        <w:rPr>
          <w:rFonts w:ascii="Verdana" w:hAnsi="Verdana" w:cs="Calibri"/>
          <w:sz w:val="20"/>
          <w:szCs w:val="20"/>
        </w:rPr>
        <w:t>Staffing Plan</w:t>
      </w:r>
      <w:r w:rsidR="00D218EC" w:rsidRPr="00E13CE9">
        <w:rPr>
          <w:rFonts w:ascii="Verdana" w:hAnsi="Verdana" w:cs="Calibri"/>
          <w:sz w:val="20"/>
          <w:szCs w:val="20"/>
        </w:rPr>
        <w:t>/Content Development</w:t>
      </w:r>
      <w:bookmarkEnd w:id="38"/>
    </w:p>
    <w:p w14:paraId="233B8EAC" w14:textId="1694692F" w:rsidR="003B5427" w:rsidRPr="00E13CE9" w:rsidRDefault="003B5427" w:rsidP="00FB4A88">
      <w:pPr>
        <w:numPr>
          <w:ilvl w:val="12"/>
          <w:numId w:val="0"/>
        </w:numPr>
        <w:tabs>
          <w:tab w:val="left" w:pos="360"/>
          <w:tab w:val="left" w:pos="630"/>
          <w:tab w:val="left" w:pos="1260"/>
          <w:tab w:val="left" w:pos="1440"/>
          <w:tab w:val="left" w:leader="dot" w:pos="9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>The assigned</w:t>
      </w:r>
      <w:r w:rsidR="00D0493E">
        <w:rPr>
          <w:rFonts w:ascii="Verdana" w:hAnsi="Verdana" w:cs="Arial"/>
          <w:sz w:val="20"/>
          <w:szCs w:val="20"/>
        </w:rPr>
        <w:t xml:space="preserve"> Group 3 -Uncommon Solution Team</w:t>
      </w:r>
      <w:r w:rsidR="004532E2">
        <w:rPr>
          <w:rFonts w:ascii="Verdana" w:hAnsi="Verdana" w:cs="Arial"/>
          <w:sz w:val="20"/>
          <w:szCs w:val="20"/>
        </w:rPr>
        <w:t xml:space="preserve"> have the</w:t>
      </w:r>
      <w:r w:rsidRPr="00E13CE9">
        <w:rPr>
          <w:rFonts w:ascii="Verdana" w:hAnsi="Verdana" w:cs="Arial"/>
          <w:sz w:val="20"/>
          <w:szCs w:val="20"/>
        </w:rPr>
        <w:t xml:space="preserve"> skill</w:t>
      </w:r>
      <w:r w:rsidR="004532E2">
        <w:rPr>
          <w:rFonts w:ascii="Verdana" w:hAnsi="Verdana" w:cs="Arial"/>
          <w:sz w:val="20"/>
          <w:szCs w:val="20"/>
        </w:rPr>
        <w:t>s</w:t>
      </w:r>
      <w:r w:rsidRPr="00E13CE9">
        <w:rPr>
          <w:rFonts w:ascii="Verdana" w:hAnsi="Verdana" w:cs="Arial"/>
          <w:sz w:val="20"/>
          <w:szCs w:val="20"/>
        </w:rPr>
        <w:t xml:space="preserve"> and experience</w:t>
      </w:r>
      <w:r w:rsidR="004532E2">
        <w:rPr>
          <w:rFonts w:ascii="Verdana" w:hAnsi="Verdana" w:cs="Arial"/>
          <w:sz w:val="20"/>
          <w:szCs w:val="20"/>
        </w:rPr>
        <w:t>s</w:t>
      </w:r>
      <w:r w:rsidRPr="00E13CE9">
        <w:rPr>
          <w:rFonts w:ascii="Verdana" w:hAnsi="Verdana" w:cs="Arial"/>
          <w:sz w:val="20"/>
          <w:szCs w:val="20"/>
        </w:rPr>
        <w:t xml:space="preserve"> necessary to ensure a successful project completion</w:t>
      </w:r>
      <w:r w:rsidR="00D218EC" w:rsidRPr="00E13CE9">
        <w:rPr>
          <w:rFonts w:ascii="Verdana" w:hAnsi="Verdana" w:cs="Arial"/>
          <w:sz w:val="20"/>
          <w:szCs w:val="20"/>
        </w:rPr>
        <w:t>.</w:t>
      </w:r>
      <w:r w:rsidR="00DA27D6">
        <w:rPr>
          <w:rFonts w:ascii="Verdana" w:hAnsi="Verdana" w:cs="Arial"/>
          <w:sz w:val="20"/>
          <w:szCs w:val="20"/>
        </w:rPr>
        <w:t xml:space="preserve"> Overlap in individual skills allows us to ensure that all tasks have both a primary and backup task owner at a minimum.</w:t>
      </w:r>
    </w:p>
    <w:p w14:paraId="3EDD1488" w14:textId="77777777" w:rsidR="003B5427" w:rsidRPr="00E13CE9" w:rsidRDefault="003B5427" w:rsidP="00FB4A88">
      <w:pPr>
        <w:pStyle w:val="Heading2"/>
        <w:rPr>
          <w:rFonts w:ascii="Verdana" w:hAnsi="Verdana" w:cs="Calibri"/>
          <w:sz w:val="20"/>
          <w:szCs w:val="20"/>
        </w:rPr>
      </w:pPr>
      <w:bookmarkStart w:id="39" w:name="_Toc275938529"/>
      <w:bookmarkStart w:id="40" w:name="_Toc210062129"/>
      <w:r w:rsidRPr="00E13CE9">
        <w:rPr>
          <w:rFonts w:ascii="Verdana" w:hAnsi="Verdana" w:cs="Calibri"/>
          <w:sz w:val="20"/>
          <w:szCs w:val="20"/>
        </w:rPr>
        <w:t>Review &amp; Approval</w:t>
      </w:r>
      <w:bookmarkEnd w:id="39"/>
      <w:r w:rsidRPr="00E13CE9">
        <w:rPr>
          <w:rFonts w:ascii="Verdana" w:hAnsi="Verdana" w:cs="Calibri"/>
          <w:sz w:val="20"/>
          <w:szCs w:val="20"/>
        </w:rPr>
        <w:t xml:space="preserve"> of Contents</w:t>
      </w:r>
      <w:bookmarkEnd w:id="40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42697A26" w14:textId="042E3D20" w:rsidR="00E42F04" w:rsidRPr="00E13CE9" w:rsidRDefault="003B5427" w:rsidP="00FB4A88">
      <w:pPr>
        <w:rPr>
          <w:rFonts w:ascii="Verdana" w:hAnsi="Verdana"/>
          <w:sz w:val="20"/>
          <w:szCs w:val="20"/>
        </w:rPr>
      </w:pPr>
      <w:r w:rsidRPr="00E13CE9">
        <w:rPr>
          <w:rFonts w:ascii="Verdana" w:hAnsi="Verdana" w:cs="Calibri"/>
          <w:sz w:val="20"/>
          <w:szCs w:val="20"/>
        </w:rPr>
        <w:t xml:space="preserve">All </w:t>
      </w:r>
      <w:r w:rsidR="00A862BB">
        <w:rPr>
          <w:rFonts w:ascii="Verdana" w:hAnsi="Verdana" w:cs="Calibri"/>
          <w:sz w:val="20"/>
          <w:szCs w:val="20"/>
        </w:rPr>
        <w:t>project</w:t>
      </w:r>
      <w:r w:rsidRPr="00E13CE9">
        <w:rPr>
          <w:rFonts w:ascii="Verdana" w:hAnsi="Verdana" w:cs="Calibri"/>
          <w:sz w:val="20"/>
          <w:szCs w:val="20"/>
        </w:rPr>
        <w:t xml:space="preserve"> reference sections will be reviewed and approved by the </w:t>
      </w:r>
      <w:r w:rsidR="00A862BB">
        <w:rPr>
          <w:rFonts w:ascii="Verdana" w:hAnsi="Verdana" w:cs="Calibri"/>
          <w:sz w:val="20"/>
          <w:szCs w:val="20"/>
        </w:rPr>
        <w:t xml:space="preserve">project team </w:t>
      </w:r>
      <w:r w:rsidRPr="00E13CE9">
        <w:rPr>
          <w:rFonts w:ascii="Verdana" w:hAnsi="Verdana" w:cs="Calibri"/>
          <w:sz w:val="20"/>
          <w:szCs w:val="20"/>
        </w:rPr>
        <w:t>prior to deployment.</w:t>
      </w:r>
    </w:p>
    <w:p w14:paraId="637FEE5A" w14:textId="77777777" w:rsidR="00E42F04" w:rsidRPr="00E13CE9" w:rsidRDefault="00E42F04" w:rsidP="00FB4A88">
      <w:pPr>
        <w:pStyle w:val="Heading2"/>
        <w:rPr>
          <w:rFonts w:ascii="Verdana" w:hAnsi="Verdana"/>
          <w:sz w:val="20"/>
          <w:szCs w:val="20"/>
        </w:rPr>
      </w:pPr>
      <w:bookmarkStart w:id="41" w:name="_Toc210062130"/>
      <w:r w:rsidRPr="00E13CE9">
        <w:rPr>
          <w:rFonts w:ascii="Verdana" w:hAnsi="Verdana"/>
          <w:sz w:val="20"/>
          <w:szCs w:val="20"/>
        </w:rPr>
        <w:t>Issue Management</w:t>
      </w:r>
      <w:bookmarkEnd w:id="41"/>
      <w:r w:rsidRPr="00E13CE9">
        <w:rPr>
          <w:rFonts w:ascii="Verdana" w:hAnsi="Verdana"/>
          <w:sz w:val="20"/>
          <w:szCs w:val="20"/>
        </w:rPr>
        <w:t xml:space="preserve">   </w:t>
      </w:r>
    </w:p>
    <w:p w14:paraId="077D4DB2" w14:textId="08AC6154" w:rsidR="00F84797" w:rsidRDefault="00C958D0" w:rsidP="00FB4A88">
      <w:pPr>
        <w:pStyle w:val="ListBullet"/>
        <w:ind w:left="0" w:firstLine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As the Project progresses, t</w:t>
      </w:r>
      <w:r w:rsidR="00E42F04" w:rsidRPr="00E13CE9">
        <w:rPr>
          <w:rFonts w:ascii="Verdana" w:hAnsi="Verdana"/>
          <w:sz w:val="20"/>
        </w:rPr>
        <w:t>he information contained within the Project Plan will likely change</w:t>
      </w:r>
      <w:r>
        <w:rPr>
          <w:rFonts w:ascii="Verdana" w:hAnsi="Verdana"/>
          <w:sz w:val="20"/>
        </w:rPr>
        <w:t xml:space="preserve"> to best meet </w:t>
      </w:r>
      <w:r w:rsidR="00E84482">
        <w:rPr>
          <w:rFonts w:ascii="Verdana" w:hAnsi="Verdana"/>
          <w:sz w:val="20"/>
        </w:rPr>
        <w:t>the customers’ needs</w:t>
      </w:r>
      <w:r w:rsidR="00E42F04" w:rsidRPr="00E13CE9">
        <w:rPr>
          <w:rFonts w:ascii="Verdana" w:hAnsi="Verdana"/>
          <w:sz w:val="20"/>
        </w:rPr>
        <w:t xml:space="preserve">. </w:t>
      </w:r>
      <w:r w:rsidR="0041706C">
        <w:rPr>
          <w:rFonts w:ascii="Verdana" w:hAnsi="Verdana"/>
          <w:sz w:val="20"/>
        </w:rPr>
        <w:t>To a</w:t>
      </w:r>
      <w:r w:rsidR="00284672">
        <w:rPr>
          <w:rFonts w:ascii="Verdana" w:hAnsi="Verdana"/>
          <w:sz w:val="20"/>
        </w:rPr>
        <w:t>voi</w:t>
      </w:r>
      <w:r w:rsidR="0041706C">
        <w:rPr>
          <w:rFonts w:ascii="Verdana" w:hAnsi="Verdana"/>
          <w:sz w:val="20"/>
        </w:rPr>
        <w:t>d project failure</w:t>
      </w:r>
      <w:r w:rsidR="00284672">
        <w:rPr>
          <w:rFonts w:ascii="Verdana" w:hAnsi="Verdana"/>
          <w:sz w:val="20"/>
        </w:rPr>
        <w:t>, the project team must have effective management processes to address any requirements issues in the very early stage of the project life cycle (Kumar, 2006). During a project, requirements are certain to change; therefore</w:t>
      </w:r>
      <w:r w:rsidR="00E42F04" w:rsidRPr="00E13CE9">
        <w:rPr>
          <w:rFonts w:ascii="Verdana" w:hAnsi="Verdana"/>
          <w:sz w:val="20"/>
        </w:rPr>
        <w:t xml:space="preserve">, it is important to note that any changes to the Project Plan will impact </w:t>
      </w:r>
      <w:r>
        <w:rPr>
          <w:rFonts w:ascii="Verdana" w:hAnsi="Verdana"/>
          <w:sz w:val="20"/>
        </w:rPr>
        <w:t xml:space="preserve">the budget of the project, </w:t>
      </w:r>
      <w:r>
        <w:rPr>
          <w:rFonts w:ascii="Verdana" w:hAnsi="Verdana"/>
          <w:sz w:val="20"/>
        </w:rPr>
        <w:lastRenderedPageBreak/>
        <w:t>availability of team members and quality of the project (Kumar, 2006).</w:t>
      </w:r>
      <w:r w:rsidR="00E42F04" w:rsidRPr="00E13CE9">
        <w:rPr>
          <w:rFonts w:ascii="Verdana" w:hAnsi="Verdana"/>
          <w:sz w:val="20"/>
        </w:rPr>
        <w:t xml:space="preserve"> </w:t>
      </w:r>
      <w:r w:rsidR="00F84797">
        <w:rPr>
          <w:rFonts w:ascii="Verdana" w:hAnsi="Verdana"/>
          <w:sz w:val="20"/>
        </w:rPr>
        <w:t xml:space="preserve">This project plan </w:t>
      </w:r>
      <w:r w:rsidR="00F84797" w:rsidRPr="00E13CE9">
        <w:rPr>
          <w:rFonts w:ascii="Verdana" w:hAnsi="Verdana"/>
          <w:sz w:val="20"/>
        </w:rPr>
        <w:t>(including project scope and resources)</w:t>
      </w:r>
      <w:r w:rsidR="00F84797">
        <w:rPr>
          <w:rFonts w:ascii="Verdana" w:hAnsi="Verdana"/>
          <w:sz w:val="20"/>
        </w:rPr>
        <w:t xml:space="preserve"> may be modified by following the procedures listed below:</w:t>
      </w:r>
    </w:p>
    <w:p w14:paraId="024DA20C" w14:textId="632D5638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  <w:spacing w:val="-5"/>
        </w:rPr>
      </w:pPr>
      <w:r w:rsidRPr="00E13CE9">
        <w:rPr>
          <w:rStyle w:val="BodyText1"/>
          <w:rFonts w:ascii="Verdana" w:hAnsi="Verdana"/>
          <w:b/>
          <w:bCs/>
        </w:rPr>
        <w:t>Step 1: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F84797">
        <w:rPr>
          <w:rStyle w:val="BodyText1"/>
          <w:rFonts w:ascii="Verdana" w:hAnsi="Verdana"/>
        </w:rPr>
        <w:t xml:space="preserve">The Project Manager should document </w:t>
      </w:r>
      <w:r w:rsidR="00A96C79">
        <w:rPr>
          <w:rStyle w:val="BodyText1"/>
          <w:rFonts w:ascii="Verdana" w:hAnsi="Verdana"/>
        </w:rPr>
        <w:t>all issues that impacts the Project Plan. The project manager and stakeholders all expect the same outcome; therefore</w:t>
      </w:r>
      <w:r w:rsidR="00BC36B4">
        <w:rPr>
          <w:rStyle w:val="BodyText1"/>
          <w:rFonts w:ascii="Verdana" w:hAnsi="Verdana"/>
        </w:rPr>
        <w:t xml:space="preserve">, it helps to </w:t>
      </w:r>
      <w:r w:rsidR="001A6169">
        <w:rPr>
          <w:rStyle w:val="BodyText1"/>
          <w:rFonts w:ascii="Verdana" w:hAnsi="Verdana"/>
        </w:rPr>
        <w:t>document,</w:t>
      </w:r>
      <w:r w:rsidR="00BC36B4">
        <w:rPr>
          <w:rStyle w:val="BodyText1"/>
          <w:rFonts w:ascii="Verdana" w:hAnsi="Verdana"/>
        </w:rPr>
        <w:t xml:space="preserve"> and track activities and issues related to the project. </w:t>
      </w:r>
    </w:p>
    <w:p w14:paraId="774E5509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132140B2" w14:textId="464171F9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2: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1A6169">
        <w:rPr>
          <w:rStyle w:val="BodyText1"/>
          <w:rFonts w:ascii="Verdana" w:hAnsi="Verdana"/>
        </w:rPr>
        <w:t>For issues found during the project, t</w:t>
      </w:r>
      <w:r w:rsidRPr="00E13CE9">
        <w:rPr>
          <w:rStyle w:val="BodyText1"/>
          <w:rFonts w:ascii="Verdana" w:hAnsi="Verdana"/>
        </w:rPr>
        <w:t xml:space="preserve">he </w:t>
      </w:r>
      <w:r w:rsidR="00241477" w:rsidRPr="00E13CE9">
        <w:rPr>
          <w:rStyle w:val="BodyText1"/>
          <w:rFonts w:ascii="Verdana" w:hAnsi="Verdana"/>
        </w:rPr>
        <w:t xml:space="preserve">Project </w:t>
      </w:r>
      <w:r w:rsidR="00A862BB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will review and determine </w:t>
      </w:r>
      <w:r w:rsidR="001A6169">
        <w:rPr>
          <w:rStyle w:val="BodyText1"/>
          <w:rFonts w:ascii="Verdana" w:hAnsi="Verdana"/>
        </w:rPr>
        <w:t xml:space="preserve">how the issues will </w:t>
      </w:r>
      <w:r w:rsidRPr="00E13CE9">
        <w:rPr>
          <w:rStyle w:val="BodyText1"/>
          <w:rFonts w:ascii="Verdana" w:hAnsi="Verdana"/>
        </w:rPr>
        <w:t>impact the project</w:t>
      </w:r>
      <w:r w:rsidR="001A6169">
        <w:rPr>
          <w:rStyle w:val="BodyText1"/>
          <w:rFonts w:ascii="Verdana" w:hAnsi="Verdana"/>
        </w:rPr>
        <w:t>,</w:t>
      </w:r>
      <w:r w:rsidRPr="00E13CE9">
        <w:rPr>
          <w:rStyle w:val="BodyText1"/>
          <w:rFonts w:ascii="Verdana" w:hAnsi="Verdana"/>
        </w:rPr>
        <w:t xml:space="preserve"> and forward the issue</w:t>
      </w:r>
      <w:r w:rsidR="001A6169">
        <w:rPr>
          <w:rStyle w:val="BodyText1"/>
          <w:rFonts w:ascii="Verdana" w:hAnsi="Verdana"/>
        </w:rPr>
        <w:t>s</w:t>
      </w:r>
      <w:r w:rsidRPr="00E13CE9">
        <w:rPr>
          <w:rStyle w:val="BodyText1"/>
          <w:rFonts w:ascii="Verdana" w:hAnsi="Verdana"/>
        </w:rPr>
        <w:t>, along with recommendation</w:t>
      </w:r>
      <w:r w:rsidR="001A6169">
        <w:rPr>
          <w:rStyle w:val="BodyText1"/>
          <w:rFonts w:ascii="Verdana" w:hAnsi="Verdana"/>
        </w:rPr>
        <w:t>s</w:t>
      </w:r>
      <w:r w:rsidRPr="00E13CE9">
        <w:rPr>
          <w:rStyle w:val="BodyText1"/>
          <w:rFonts w:ascii="Verdana" w:hAnsi="Verdana"/>
        </w:rPr>
        <w:t xml:space="preserve">, to the </w:t>
      </w:r>
      <w:r w:rsidR="00324C54" w:rsidRPr="00E13CE9">
        <w:rPr>
          <w:rStyle w:val="BodyText1"/>
          <w:rFonts w:ascii="Verdana" w:hAnsi="Verdana"/>
        </w:rPr>
        <w:t>Project Team</w:t>
      </w:r>
      <w:r w:rsidRPr="00E13CE9">
        <w:rPr>
          <w:rStyle w:val="BodyText1"/>
          <w:rFonts w:ascii="Verdana" w:hAnsi="Verdana"/>
        </w:rPr>
        <w:t xml:space="preserve"> for review and decision. </w:t>
      </w:r>
    </w:p>
    <w:p w14:paraId="7DBBB1F8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24A777F9" w14:textId="23525A17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3:</w:t>
      </w:r>
      <w:r w:rsidRPr="00E13CE9">
        <w:rPr>
          <w:rStyle w:val="BodyText1"/>
          <w:rFonts w:ascii="Verdana" w:hAnsi="Verdana"/>
        </w:rPr>
        <w:t xml:space="preserve"> </w:t>
      </w:r>
      <w:r w:rsidRPr="00E13CE9">
        <w:rPr>
          <w:rStyle w:val="BodyText1"/>
          <w:rFonts w:ascii="Verdana" w:hAnsi="Verdana"/>
        </w:rPr>
        <w:tab/>
      </w:r>
      <w:r w:rsidR="001A6169">
        <w:rPr>
          <w:rStyle w:val="BodyText1"/>
          <w:rFonts w:ascii="Verdana" w:hAnsi="Verdana"/>
        </w:rPr>
        <w:t>T</w:t>
      </w:r>
      <w:r w:rsidRPr="00E13CE9">
        <w:rPr>
          <w:rStyle w:val="BodyText1"/>
          <w:rFonts w:ascii="Verdana" w:hAnsi="Verdana"/>
        </w:rPr>
        <w:t xml:space="preserve">he </w:t>
      </w:r>
      <w:r w:rsidR="00324C54" w:rsidRPr="00E13CE9">
        <w:rPr>
          <w:rStyle w:val="BodyText1"/>
          <w:rFonts w:ascii="Verdana" w:hAnsi="Verdana"/>
        </w:rPr>
        <w:t>Project Team</w:t>
      </w:r>
      <w:r w:rsidRPr="00E13CE9">
        <w:rPr>
          <w:rStyle w:val="BodyText1"/>
          <w:rFonts w:ascii="Verdana" w:hAnsi="Verdana"/>
        </w:rPr>
        <w:t xml:space="preserve"> should </w:t>
      </w:r>
      <w:r w:rsidR="001A6169">
        <w:rPr>
          <w:rStyle w:val="BodyText1"/>
          <w:rFonts w:ascii="Verdana" w:hAnsi="Verdana"/>
        </w:rPr>
        <w:t xml:space="preserve">then review the recommendations from the Project Manager and </w:t>
      </w:r>
      <w:r w:rsidRPr="00E13CE9">
        <w:rPr>
          <w:rStyle w:val="BodyText1"/>
          <w:rFonts w:ascii="Verdana" w:hAnsi="Verdana"/>
        </w:rPr>
        <w:t>reach a consensus opinion on whether to approve, reject or modify the request</w:t>
      </w:r>
      <w:r w:rsidR="001A6169">
        <w:rPr>
          <w:rStyle w:val="BodyText1"/>
          <w:rFonts w:ascii="Verdana" w:hAnsi="Verdana"/>
        </w:rPr>
        <w:t>.</w:t>
      </w:r>
      <w:r w:rsidRPr="00E13CE9">
        <w:rPr>
          <w:rStyle w:val="BodyText1"/>
          <w:rFonts w:ascii="Verdana" w:hAnsi="Verdana"/>
        </w:rPr>
        <w:t xml:space="preserve"> Should the </w:t>
      </w:r>
      <w:r w:rsidR="00324C54" w:rsidRPr="00E13CE9">
        <w:rPr>
          <w:rStyle w:val="BodyText1"/>
          <w:rFonts w:ascii="Verdana" w:hAnsi="Verdana"/>
        </w:rPr>
        <w:t xml:space="preserve">Project Team </w:t>
      </w:r>
      <w:r w:rsidRPr="00E13CE9">
        <w:rPr>
          <w:rStyle w:val="BodyText1"/>
          <w:rFonts w:ascii="Verdana" w:hAnsi="Verdana"/>
        </w:rPr>
        <w:t>be unable to reach consensus on the approval or denial of a change, the issue will be forwarded to the Project</w:t>
      </w:r>
      <w:r w:rsidR="00E13CE9">
        <w:rPr>
          <w:rStyle w:val="BodyText1"/>
          <w:rFonts w:ascii="Verdana" w:hAnsi="Verdana"/>
        </w:rPr>
        <w:t xml:space="preserve"> </w:t>
      </w:r>
      <w:r w:rsidR="00701E2A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with a written </w:t>
      </w:r>
      <w:r w:rsidR="002644E4" w:rsidRPr="00E13CE9">
        <w:rPr>
          <w:rStyle w:val="BodyText1"/>
          <w:rFonts w:ascii="Verdana" w:hAnsi="Verdana"/>
        </w:rPr>
        <w:t>summary</w:t>
      </w:r>
      <w:r w:rsidRPr="00E13CE9">
        <w:rPr>
          <w:rStyle w:val="BodyText1"/>
          <w:rFonts w:ascii="Verdana" w:hAnsi="Verdana"/>
        </w:rPr>
        <w:t xml:space="preserve"> of the issue, for ultimate resolution.</w:t>
      </w:r>
    </w:p>
    <w:p w14:paraId="47B24F1E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1E920C90" w14:textId="50C03E14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4:</w:t>
      </w:r>
      <w:r w:rsidRPr="00E13CE9">
        <w:rPr>
          <w:rStyle w:val="BodyText1"/>
          <w:rFonts w:ascii="Verdana" w:hAnsi="Verdana"/>
        </w:rPr>
        <w:tab/>
        <w:t xml:space="preserve">If </w:t>
      </w:r>
      <w:r w:rsidR="002644E4">
        <w:rPr>
          <w:rStyle w:val="BodyText1"/>
          <w:rFonts w:ascii="Verdana" w:hAnsi="Verdana"/>
        </w:rPr>
        <w:t xml:space="preserve">the Project Manager does not agree with resolution provided by the team, the Project Sponsor will </w:t>
      </w:r>
      <w:r w:rsidRPr="00E13CE9">
        <w:rPr>
          <w:rStyle w:val="BodyText1"/>
          <w:rFonts w:ascii="Verdana" w:hAnsi="Verdana"/>
        </w:rPr>
        <w:t>review the issue(s) and render a final decision on the approval or denial of a change.</w:t>
      </w:r>
    </w:p>
    <w:p w14:paraId="63F8C1E8" w14:textId="77777777" w:rsidR="00E42F04" w:rsidRPr="00E13CE9" w:rsidRDefault="00E42F04" w:rsidP="00FB4A88">
      <w:pPr>
        <w:numPr>
          <w:ilvl w:val="12"/>
          <w:numId w:val="0"/>
        </w:numPr>
        <w:ind w:left="2160" w:hanging="1620"/>
        <w:rPr>
          <w:rStyle w:val="BodyText1"/>
        </w:rPr>
      </w:pPr>
    </w:p>
    <w:p w14:paraId="5933DA10" w14:textId="5F89E277" w:rsidR="00E42F04" w:rsidRPr="00E13CE9" w:rsidRDefault="00E42F04" w:rsidP="00FB4A88">
      <w:pPr>
        <w:numPr>
          <w:ilvl w:val="12"/>
          <w:numId w:val="0"/>
        </w:numPr>
        <w:ind w:left="2160" w:hanging="990"/>
        <w:rPr>
          <w:rStyle w:val="BodyText1"/>
        </w:rPr>
      </w:pPr>
      <w:r w:rsidRPr="00E13CE9">
        <w:rPr>
          <w:rStyle w:val="BodyText1"/>
          <w:rFonts w:ascii="Verdana" w:hAnsi="Verdana"/>
          <w:b/>
          <w:bCs/>
        </w:rPr>
        <w:t>Step 5:</w:t>
      </w:r>
      <w:r w:rsidRPr="00E13CE9">
        <w:rPr>
          <w:rStyle w:val="BodyText1"/>
          <w:rFonts w:ascii="Verdana" w:hAnsi="Verdana"/>
        </w:rPr>
        <w:tab/>
        <w:t xml:space="preserve">Following an approval or denial (by the </w:t>
      </w:r>
      <w:r w:rsidR="00324C54" w:rsidRPr="00E13CE9">
        <w:rPr>
          <w:rStyle w:val="BodyText1"/>
          <w:rFonts w:ascii="Verdana" w:hAnsi="Verdana"/>
        </w:rPr>
        <w:t xml:space="preserve">Project Team </w:t>
      </w:r>
      <w:r w:rsidRPr="00E13CE9">
        <w:rPr>
          <w:rStyle w:val="BodyText1"/>
          <w:rFonts w:ascii="Verdana" w:hAnsi="Verdana"/>
        </w:rPr>
        <w:t xml:space="preserve">or Project Sponsor), the </w:t>
      </w:r>
      <w:r w:rsidR="00241477" w:rsidRPr="00E13CE9">
        <w:rPr>
          <w:rStyle w:val="BodyText1"/>
          <w:rFonts w:ascii="Verdana" w:hAnsi="Verdana"/>
        </w:rPr>
        <w:t xml:space="preserve">Project </w:t>
      </w:r>
      <w:r w:rsidR="00EF1D24">
        <w:rPr>
          <w:rStyle w:val="BodyText1"/>
          <w:rFonts w:ascii="Verdana" w:hAnsi="Verdana"/>
        </w:rPr>
        <w:t>Manager</w:t>
      </w:r>
      <w:r w:rsidRPr="00E13CE9">
        <w:rPr>
          <w:rStyle w:val="BodyText1"/>
          <w:rFonts w:ascii="Verdana" w:hAnsi="Verdana"/>
        </w:rPr>
        <w:t xml:space="preserve"> will notify the original requestor of the action taken. There is no</w:t>
      </w:r>
      <w:r w:rsidR="00CD5B17">
        <w:rPr>
          <w:rStyle w:val="BodyText1"/>
          <w:rFonts w:ascii="Verdana" w:hAnsi="Verdana"/>
        </w:rPr>
        <w:t xml:space="preserve"> further</w:t>
      </w:r>
      <w:r w:rsidRPr="00E13CE9">
        <w:rPr>
          <w:rStyle w:val="BodyText1"/>
          <w:rFonts w:ascii="Verdana" w:hAnsi="Verdana"/>
        </w:rPr>
        <w:t xml:space="preserve"> appeal process. </w:t>
      </w:r>
    </w:p>
    <w:p w14:paraId="35419086" w14:textId="77777777" w:rsidR="00E42F04" w:rsidRPr="00E13CE9" w:rsidRDefault="00E42F04" w:rsidP="00FB4A88">
      <w:pPr>
        <w:pStyle w:val="Heading2"/>
        <w:rPr>
          <w:rFonts w:ascii="Verdana" w:hAnsi="Verdana"/>
          <w:sz w:val="20"/>
          <w:szCs w:val="20"/>
        </w:rPr>
      </w:pPr>
      <w:bookmarkStart w:id="42" w:name="_Toc210062131"/>
      <w:r w:rsidRPr="00E13CE9">
        <w:rPr>
          <w:rFonts w:ascii="Verdana" w:hAnsi="Verdana"/>
          <w:sz w:val="20"/>
          <w:szCs w:val="20"/>
        </w:rPr>
        <w:t>Communications Plan</w:t>
      </w:r>
      <w:bookmarkEnd w:id="42"/>
      <w:r w:rsidRPr="00E13CE9">
        <w:rPr>
          <w:rFonts w:ascii="Verdana" w:hAnsi="Verdana"/>
          <w:sz w:val="20"/>
          <w:szCs w:val="20"/>
        </w:rPr>
        <w:t xml:space="preserve">   </w:t>
      </w:r>
    </w:p>
    <w:p w14:paraId="2F52300F" w14:textId="4C2C85AD" w:rsidR="004E1D20" w:rsidRPr="00E13CE9" w:rsidRDefault="00117426" w:rsidP="00FB4A88">
      <w:pPr>
        <w:numPr>
          <w:ilvl w:val="12"/>
          <w:numId w:val="0"/>
        </w:numPr>
        <w:tabs>
          <w:tab w:val="left" w:pos="720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 project communication plan is essential because it sets clear guidelines of how information will be shared, as well as who’s responsible for what in a project (</w:t>
      </w:r>
      <w:proofErr w:type="spellStart"/>
      <w:r>
        <w:rPr>
          <w:rFonts w:ascii="Verdana" w:hAnsi="Verdana" w:cs="Arial"/>
          <w:sz w:val="20"/>
          <w:szCs w:val="20"/>
        </w:rPr>
        <w:t>LaPrad</w:t>
      </w:r>
      <w:proofErr w:type="spellEnd"/>
      <w:r>
        <w:rPr>
          <w:rFonts w:ascii="Verdana" w:hAnsi="Verdana" w:cs="Arial"/>
          <w:sz w:val="20"/>
          <w:szCs w:val="20"/>
        </w:rPr>
        <w:t xml:space="preserve">, 2018). </w:t>
      </w:r>
      <w:r w:rsidR="004E1D20" w:rsidRPr="00E13CE9">
        <w:rPr>
          <w:rFonts w:ascii="Verdana" w:hAnsi="Verdana" w:cs="Arial"/>
          <w:sz w:val="20"/>
          <w:szCs w:val="20"/>
        </w:rPr>
        <w:t xml:space="preserve">Disseminating knowledge about the project is essential </w:t>
      </w:r>
      <w:r w:rsidR="001A013D">
        <w:rPr>
          <w:rFonts w:ascii="Verdana" w:hAnsi="Verdana" w:cs="Arial"/>
          <w:sz w:val="20"/>
          <w:szCs w:val="20"/>
        </w:rPr>
        <w:t xml:space="preserve">because it increases visibility of the project and status and for </w:t>
      </w:r>
      <w:r w:rsidR="004E1D20" w:rsidRPr="00E13CE9">
        <w:rPr>
          <w:rFonts w:ascii="Verdana" w:hAnsi="Verdana" w:cs="Arial"/>
          <w:sz w:val="20"/>
          <w:szCs w:val="20"/>
        </w:rPr>
        <w:t xml:space="preserve">project’s success. </w:t>
      </w:r>
      <w:r w:rsidR="001A013D">
        <w:rPr>
          <w:rFonts w:ascii="Verdana" w:hAnsi="Verdana" w:cs="Arial"/>
          <w:sz w:val="20"/>
          <w:szCs w:val="20"/>
        </w:rPr>
        <w:t xml:space="preserve">The Project Manager should continuously update the project team with </w:t>
      </w:r>
      <w:r w:rsidR="004E1D20" w:rsidRPr="00E13CE9">
        <w:rPr>
          <w:rFonts w:ascii="Verdana" w:hAnsi="Verdana" w:cs="Arial"/>
          <w:sz w:val="20"/>
          <w:szCs w:val="20"/>
        </w:rPr>
        <w:t>the status of the project and</w:t>
      </w:r>
      <w:r w:rsidR="001A013D">
        <w:rPr>
          <w:rFonts w:ascii="Verdana" w:hAnsi="Verdana" w:cs="Arial"/>
          <w:sz w:val="20"/>
          <w:szCs w:val="20"/>
        </w:rPr>
        <w:t xml:space="preserve"> </w:t>
      </w:r>
      <w:r w:rsidR="004E1D20" w:rsidRPr="00E13CE9">
        <w:rPr>
          <w:rFonts w:ascii="Verdana" w:hAnsi="Verdana" w:cs="Arial"/>
          <w:sz w:val="20"/>
          <w:szCs w:val="20"/>
        </w:rPr>
        <w:t>how they are affected</w:t>
      </w:r>
      <w:r w:rsidR="00CD5B17">
        <w:rPr>
          <w:rFonts w:ascii="Verdana" w:hAnsi="Verdana" w:cs="Arial"/>
          <w:sz w:val="20"/>
          <w:szCs w:val="20"/>
        </w:rPr>
        <w:t xml:space="preserve"> by any issues</w:t>
      </w:r>
      <w:r w:rsidR="004E1D20" w:rsidRPr="00E13CE9">
        <w:rPr>
          <w:rFonts w:ascii="Verdana" w:hAnsi="Verdana" w:cs="Arial"/>
          <w:sz w:val="20"/>
          <w:szCs w:val="20"/>
        </w:rPr>
        <w:t xml:space="preserve">. </w:t>
      </w:r>
      <w:r w:rsidR="001A013D">
        <w:rPr>
          <w:rFonts w:ascii="Verdana" w:hAnsi="Verdana" w:cs="Arial"/>
          <w:sz w:val="20"/>
          <w:szCs w:val="20"/>
        </w:rPr>
        <w:t>This helps in boosting the productivity of the team (</w:t>
      </w:r>
      <w:proofErr w:type="spellStart"/>
      <w:r w:rsidR="001A013D">
        <w:rPr>
          <w:rFonts w:ascii="Verdana" w:hAnsi="Verdana" w:cs="Arial"/>
          <w:sz w:val="20"/>
          <w:szCs w:val="20"/>
        </w:rPr>
        <w:t>LaPrad</w:t>
      </w:r>
      <w:proofErr w:type="spellEnd"/>
      <w:r w:rsidR="001A013D">
        <w:rPr>
          <w:rFonts w:ascii="Verdana" w:hAnsi="Verdana" w:cs="Arial"/>
          <w:sz w:val="20"/>
          <w:szCs w:val="20"/>
        </w:rPr>
        <w:t xml:space="preserve">, 2018). </w:t>
      </w:r>
      <w:r w:rsidR="004E1D20" w:rsidRPr="00E13CE9">
        <w:rPr>
          <w:rFonts w:ascii="Verdana" w:hAnsi="Verdana" w:cs="Arial"/>
          <w:sz w:val="20"/>
          <w:szCs w:val="20"/>
        </w:rPr>
        <w:t>Furthermore,</w:t>
      </w:r>
      <w:r w:rsidR="001A013D">
        <w:rPr>
          <w:rFonts w:ascii="Verdana" w:hAnsi="Verdana" w:cs="Arial"/>
          <w:sz w:val="20"/>
          <w:szCs w:val="20"/>
        </w:rPr>
        <w:t xml:space="preserve"> communication plans ensure that the project continues to align with goals</w:t>
      </w:r>
      <w:r w:rsidR="004E1D20" w:rsidRPr="00E13CE9">
        <w:rPr>
          <w:rFonts w:ascii="Verdana" w:hAnsi="Verdana" w:cs="Arial"/>
          <w:sz w:val="20"/>
          <w:szCs w:val="20"/>
        </w:rPr>
        <w:t>.</w:t>
      </w:r>
      <w:r w:rsidR="00830C68">
        <w:rPr>
          <w:rFonts w:ascii="Verdana" w:hAnsi="Verdana" w:cs="Arial"/>
          <w:sz w:val="20"/>
          <w:szCs w:val="20"/>
        </w:rPr>
        <w:t xml:space="preserve"> If there are any issues within the project, the team shall communicate all issues to the Project Manager for resolution.</w:t>
      </w:r>
    </w:p>
    <w:p w14:paraId="7F0A7EF2" w14:textId="77777777" w:rsidR="00F37D17" w:rsidRPr="00E13CE9" w:rsidRDefault="00F37D17" w:rsidP="00F37D17">
      <w:pPr>
        <w:pStyle w:val="BodyText"/>
        <w:numPr>
          <w:ilvl w:val="12"/>
          <w:numId w:val="0"/>
        </w:numPr>
        <w:jc w:val="both"/>
        <w:rPr>
          <w:rFonts w:ascii="Verdana" w:hAnsi="Verdana" w:cs="Arial"/>
        </w:rPr>
      </w:pPr>
    </w:p>
    <w:p w14:paraId="50B4FF67" w14:textId="77777777" w:rsidR="004E1D20" w:rsidRPr="00E13CE9" w:rsidRDefault="004E1D20" w:rsidP="00FB4A88">
      <w:pPr>
        <w:pStyle w:val="BodyText"/>
        <w:numPr>
          <w:ilvl w:val="12"/>
          <w:numId w:val="0"/>
        </w:numPr>
        <w:rPr>
          <w:rFonts w:ascii="Verdana" w:hAnsi="Verdana" w:cs="Arial"/>
        </w:rPr>
      </w:pPr>
      <w:r w:rsidRPr="00E13CE9">
        <w:rPr>
          <w:rFonts w:ascii="Verdana" w:hAnsi="Verdana" w:cs="Arial"/>
        </w:rPr>
        <w:t>This plan provides a framework for informing, involving, and obtaining buy-in from all participants throughout the duration of the project.</w:t>
      </w:r>
    </w:p>
    <w:p w14:paraId="4AB6E510" w14:textId="51D1BD83" w:rsidR="004E1D20" w:rsidRDefault="004E1D20" w:rsidP="00FB4A88">
      <w:pPr>
        <w:numPr>
          <w:ilvl w:val="12"/>
          <w:numId w:val="0"/>
        </w:numPr>
        <w:tabs>
          <w:tab w:val="left" w:pos="720"/>
        </w:tabs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>Audience</w:t>
      </w:r>
      <w:r w:rsidRPr="00E13CE9">
        <w:rPr>
          <w:rFonts w:ascii="Verdana" w:hAnsi="Verdana" w:cs="Arial"/>
          <w:sz w:val="20"/>
          <w:szCs w:val="20"/>
        </w:rPr>
        <w:t xml:space="preserve"> This communication plan is for the following audiences:</w:t>
      </w:r>
    </w:p>
    <w:p w14:paraId="601210C3" w14:textId="0ED7E048" w:rsidR="00CD5B17" w:rsidRDefault="00CD5B17" w:rsidP="00CD5B17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Project Manager</w:t>
      </w:r>
    </w:p>
    <w:p w14:paraId="3019F81C" w14:textId="26C12B43" w:rsidR="00CD5B17" w:rsidRDefault="00CD5B17" w:rsidP="00CD5B17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Project Team members</w:t>
      </w:r>
    </w:p>
    <w:p w14:paraId="15A8FB29" w14:textId="77777777" w:rsidR="004E1D20" w:rsidRPr="00E13CE9" w:rsidRDefault="004E1D20" w:rsidP="00FB4A88">
      <w:pPr>
        <w:tabs>
          <w:tab w:val="left" w:pos="1080"/>
        </w:tabs>
        <w:overflowPunct w:val="0"/>
        <w:autoSpaceDE w:val="0"/>
        <w:autoSpaceDN w:val="0"/>
        <w:adjustRightInd w:val="0"/>
        <w:ind w:left="1440"/>
        <w:textAlignment w:val="baseline"/>
        <w:rPr>
          <w:rFonts w:ascii="Verdana" w:hAnsi="Verdana" w:cs="Arial"/>
          <w:sz w:val="20"/>
          <w:szCs w:val="20"/>
        </w:rPr>
      </w:pPr>
    </w:p>
    <w:p w14:paraId="555C2E7C" w14:textId="3D336459" w:rsidR="001A013D" w:rsidRDefault="001A013D" w:rsidP="001A013D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 xml:space="preserve">Communications </w:t>
      </w:r>
      <w:r>
        <w:rPr>
          <w:rFonts w:ascii="Verdana" w:hAnsi="Verdana" w:cs="Arial"/>
          <w:b/>
          <w:bCs/>
          <w:sz w:val="20"/>
          <w:szCs w:val="20"/>
          <w:u w:val="single"/>
        </w:rPr>
        <w:t>Methods</w:t>
      </w:r>
      <w:r w:rsidRPr="00E13CE9">
        <w:rPr>
          <w:rFonts w:ascii="Verdana" w:hAnsi="Verdana" w:cs="Arial"/>
          <w:sz w:val="20"/>
          <w:szCs w:val="20"/>
        </w:rPr>
        <w:t xml:space="preserve"> The following is a list of communication </w:t>
      </w:r>
      <w:r>
        <w:rPr>
          <w:rFonts w:ascii="Verdana" w:hAnsi="Verdana" w:cs="Arial"/>
          <w:sz w:val="20"/>
          <w:szCs w:val="20"/>
        </w:rPr>
        <w:t xml:space="preserve">methods </w:t>
      </w:r>
      <w:r w:rsidRPr="00E13CE9">
        <w:rPr>
          <w:rFonts w:ascii="Verdana" w:hAnsi="Verdana" w:cs="Arial"/>
          <w:sz w:val="20"/>
          <w:szCs w:val="20"/>
        </w:rPr>
        <w:t xml:space="preserve">that </w:t>
      </w:r>
      <w:r>
        <w:rPr>
          <w:rFonts w:ascii="Verdana" w:hAnsi="Verdana" w:cs="Arial"/>
          <w:sz w:val="20"/>
          <w:szCs w:val="20"/>
        </w:rPr>
        <w:t xml:space="preserve">will be used </w:t>
      </w:r>
      <w:r w:rsidRPr="00E13CE9">
        <w:rPr>
          <w:rFonts w:ascii="Verdana" w:hAnsi="Verdana" w:cs="Arial"/>
          <w:sz w:val="20"/>
          <w:szCs w:val="20"/>
        </w:rPr>
        <w:t>for this project:</w:t>
      </w:r>
    </w:p>
    <w:p w14:paraId="40ED4390" w14:textId="18CAF55B" w:rsidR="001A013D" w:rsidRDefault="001A013D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UMGC LEO discussion platforms</w:t>
      </w:r>
    </w:p>
    <w:p w14:paraId="5D34DC3D" w14:textId="07E87A47" w:rsidR="001A013D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Email</w:t>
      </w:r>
    </w:p>
    <w:p w14:paraId="7CA7A79E" w14:textId="664FB16A" w:rsidR="00830C68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Discord</w:t>
      </w:r>
    </w:p>
    <w:p w14:paraId="1A5620A7" w14:textId="2C4FD596" w:rsidR="00830C68" w:rsidRDefault="00830C68" w:rsidP="001A013D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Conference calls</w:t>
      </w:r>
    </w:p>
    <w:p w14:paraId="0EB80F17" w14:textId="77777777" w:rsidR="004E1D20" w:rsidRPr="00E13CE9" w:rsidRDefault="004E1D20" w:rsidP="00FB4A88">
      <w:pPr>
        <w:numPr>
          <w:ilvl w:val="12"/>
          <w:numId w:val="0"/>
        </w:numPr>
        <w:rPr>
          <w:rFonts w:ascii="Verdana" w:hAnsi="Verdana"/>
          <w:sz w:val="20"/>
          <w:szCs w:val="20"/>
        </w:rPr>
      </w:pPr>
    </w:p>
    <w:p w14:paraId="4627ABDD" w14:textId="51590249" w:rsidR="004E1D20" w:rsidRDefault="004E1D20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b/>
          <w:bCs/>
          <w:sz w:val="20"/>
          <w:szCs w:val="20"/>
          <w:u w:val="single"/>
        </w:rPr>
        <w:t>Communications Outreach</w:t>
      </w:r>
      <w:r w:rsidRPr="00E13CE9">
        <w:rPr>
          <w:rFonts w:ascii="Verdana" w:hAnsi="Verdana" w:cs="Arial"/>
          <w:sz w:val="20"/>
          <w:szCs w:val="20"/>
        </w:rPr>
        <w:t xml:space="preserve"> The following is a list of communication events that are established for this project:</w:t>
      </w:r>
    </w:p>
    <w:p w14:paraId="101DC347" w14:textId="36A5025B" w:rsidR="00F22165" w:rsidRDefault="00F22165" w:rsidP="00F2216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Bi-weekly team meetings</w:t>
      </w:r>
    </w:p>
    <w:p w14:paraId="73582D4E" w14:textId="4749F6E9" w:rsidR="00F22165" w:rsidRDefault="00F22165" w:rsidP="00F2216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Collaboration and finalization via electronic communication</w:t>
      </w:r>
    </w:p>
    <w:p w14:paraId="5EB9833C" w14:textId="77777777" w:rsidR="00F22165" w:rsidRPr="00E13CE9" w:rsidRDefault="00F22165" w:rsidP="00FB4A88">
      <w:pPr>
        <w:numPr>
          <w:ilvl w:val="12"/>
          <w:numId w:val="0"/>
        </w:numPr>
        <w:rPr>
          <w:rFonts w:ascii="Verdana" w:hAnsi="Verdana" w:cs="Arial"/>
          <w:sz w:val="20"/>
          <w:szCs w:val="20"/>
        </w:rPr>
      </w:pPr>
    </w:p>
    <w:p w14:paraId="7AF91433" w14:textId="37BCB6DF" w:rsidR="001E4785" w:rsidRPr="00E13CE9" w:rsidRDefault="004E1D20" w:rsidP="00FB4A88">
      <w:pPr>
        <w:pStyle w:val="Heading3"/>
        <w:keepNext w:val="0"/>
        <w:numPr>
          <w:ilvl w:val="12"/>
          <w:numId w:val="0"/>
        </w:numPr>
        <w:ind w:left="720" w:hanging="720"/>
        <w:rPr>
          <w:rFonts w:ascii="Verdana" w:hAnsi="Verdana"/>
          <w:b w:val="0"/>
          <w:sz w:val="20"/>
          <w:szCs w:val="20"/>
        </w:rPr>
      </w:pPr>
      <w:bookmarkStart w:id="43" w:name="_Toc177700362"/>
      <w:bookmarkStart w:id="44" w:name="_Toc177787906"/>
      <w:bookmarkStart w:id="45" w:name="_Toc177790581"/>
      <w:bookmarkStart w:id="46" w:name="_Toc177800126"/>
      <w:bookmarkStart w:id="47" w:name="_Toc210062135"/>
      <w:r w:rsidRPr="00E13CE9">
        <w:rPr>
          <w:rFonts w:ascii="Verdana" w:hAnsi="Verdana"/>
          <w:bCs w:val="0"/>
          <w:sz w:val="20"/>
          <w:szCs w:val="20"/>
          <w:u w:val="single"/>
        </w:rPr>
        <w:t xml:space="preserve">Weekly </w:t>
      </w:r>
      <w:r w:rsidR="00506E89">
        <w:rPr>
          <w:rFonts w:ascii="Verdana" w:hAnsi="Verdana"/>
          <w:bCs w:val="0"/>
          <w:sz w:val="20"/>
          <w:szCs w:val="20"/>
          <w:u w:val="single"/>
        </w:rPr>
        <w:t>Meetings</w:t>
      </w:r>
      <w:r w:rsidR="00B93C8B">
        <w:rPr>
          <w:rFonts w:ascii="Verdana" w:hAnsi="Verdana"/>
          <w:bCs w:val="0"/>
          <w:sz w:val="20"/>
          <w:szCs w:val="20"/>
          <w:u w:val="single"/>
        </w:rPr>
        <w:t xml:space="preserve">: </w:t>
      </w:r>
      <w:r w:rsidRPr="00E13CE9">
        <w:rPr>
          <w:rFonts w:ascii="Verdana" w:hAnsi="Verdana"/>
          <w:b w:val="0"/>
          <w:sz w:val="20"/>
          <w:szCs w:val="20"/>
        </w:rPr>
        <w:t xml:space="preserve">The </w:t>
      </w:r>
      <w:r w:rsidR="00A862BB">
        <w:rPr>
          <w:rFonts w:ascii="Verdana" w:hAnsi="Verdana"/>
          <w:b w:val="0"/>
          <w:sz w:val="20"/>
          <w:szCs w:val="20"/>
        </w:rPr>
        <w:t>Project Manager</w:t>
      </w:r>
      <w:r w:rsidR="003F4BA5" w:rsidRPr="00E13CE9">
        <w:rPr>
          <w:rFonts w:ascii="Verdana" w:hAnsi="Verdana"/>
          <w:b w:val="0"/>
          <w:sz w:val="20"/>
          <w:szCs w:val="20"/>
        </w:rPr>
        <w:t xml:space="preserve"> </w:t>
      </w:r>
      <w:r w:rsidRPr="00E13CE9">
        <w:rPr>
          <w:rFonts w:ascii="Verdana" w:hAnsi="Verdana"/>
          <w:b w:val="0"/>
          <w:sz w:val="20"/>
          <w:szCs w:val="20"/>
        </w:rPr>
        <w:t xml:space="preserve">shall provide </w:t>
      </w:r>
      <w:r w:rsidR="00B93C8B">
        <w:rPr>
          <w:rFonts w:ascii="Verdana" w:hAnsi="Verdana"/>
          <w:b w:val="0"/>
          <w:sz w:val="20"/>
          <w:szCs w:val="20"/>
        </w:rPr>
        <w:t>meeting notes to the project team after every meeting</w:t>
      </w:r>
      <w:r w:rsidR="002E714D" w:rsidRPr="00E13CE9">
        <w:rPr>
          <w:rFonts w:ascii="Verdana" w:hAnsi="Verdana"/>
          <w:b w:val="0"/>
          <w:sz w:val="20"/>
          <w:szCs w:val="20"/>
        </w:rPr>
        <w:t xml:space="preserve">. The </w:t>
      </w:r>
      <w:r w:rsidR="00B93C8B">
        <w:rPr>
          <w:rFonts w:ascii="Verdana" w:hAnsi="Verdana"/>
          <w:b w:val="0"/>
          <w:sz w:val="20"/>
          <w:szCs w:val="20"/>
        </w:rPr>
        <w:t>meeting notes</w:t>
      </w:r>
      <w:r w:rsidRPr="00E13CE9">
        <w:rPr>
          <w:rFonts w:ascii="Verdana" w:hAnsi="Verdana"/>
          <w:b w:val="0"/>
          <w:sz w:val="20"/>
          <w:szCs w:val="20"/>
        </w:rPr>
        <w:t xml:space="preserve"> shall include the following information tracked against the Project Plan:</w:t>
      </w:r>
      <w:bookmarkEnd w:id="43"/>
      <w:bookmarkEnd w:id="44"/>
      <w:bookmarkEnd w:id="45"/>
      <w:bookmarkEnd w:id="46"/>
      <w:bookmarkEnd w:id="47"/>
    </w:p>
    <w:p w14:paraId="4088DD57" w14:textId="26D7E406" w:rsidR="003B5427" w:rsidRPr="00E13CE9" w:rsidRDefault="004E1D20" w:rsidP="00FB4A88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 xml:space="preserve">Summary of tasks completed </w:t>
      </w:r>
      <w:r w:rsidR="00F22165">
        <w:rPr>
          <w:rFonts w:ascii="Verdana" w:hAnsi="Verdana" w:cs="Arial"/>
          <w:sz w:val="20"/>
          <w:szCs w:val="20"/>
        </w:rPr>
        <w:t>since last meeting</w:t>
      </w:r>
    </w:p>
    <w:p w14:paraId="5DA03356" w14:textId="77777777" w:rsidR="003B5427" w:rsidRPr="00E13CE9" w:rsidRDefault="004E1D20" w:rsidP="00FB4A88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E13CE9">
        <w:rPr>
          <w:rFonts w:ascii="Verdana" w:hAnsi="Verdana" w:cs="Arial"/>
          <w:sz w:val="20"/>
          <w:szCs w:val="20"/>
        </w:rPr>
        <w:t>Summary of tasks scheduled for completion in the next week</w:t>
      </w:r>
    </w:p>
    <w:p w14:paraId="1DC3AA53" w14:textId="1967A2DF" w:rsidR="004E1D20" w:rsidRPr="00830C68" w:rsidRDefault="004E1D20" w:rsidP="002317C5">
      <w:pPr>
        <w:numPr>
          <w:ilvl w:val="0"/>
          <w:numId w:val="4"/>
        </w:numPr>
        <w:tabs>
          <w:tab w:val="left" w:pos="1800"/>
        </w:tabs>
        <w:overflowPunct w:val="0"/>
        <w:autoSpaceDE w:val="0"/>
        <w:autoSpaceDN w:val="0"/>
        <w:adjustRightInd w:val="0"/>
        <w:textAlignment w:val="baseline"/>
        <w:rPr>
          <w:rFonts w:ascii="Verdana" w:hAnsi="Verdana" w:cs="Arial"/>
          <w:sz w:val="20"/>
          <w:szCs w:val="20"/>
        </w:rPr>
      </w:pPr>
      <w:r w:rsidRPr="00830C68">
        <w:rPr>
          <w:rFonts w:ascii="Verdana" w:hAnsi="Verdana" w:cs="Arial"/>
          <w:sz w:val="20"/>
          <w:szCs w:val="20"/>
        </w:rPr>
        <w:t>Summary of issue status and resolutions</w:t>
      </w:r>
    </w:p>
    <w:p w14:paraId="5B07DBB7" w14:textId="77777777" w:rsidR="004E1D20" w:rsidRPr="00E13CE9" w:rsidRDefault="004E1D20" w:rsidP="00FB4A88">
      <w:pPr>
        <w:rPr>
          <w:rFonts w:ascii="Verdana" w:hAnsi="Verdana" w:cs="Arial"/>
          <w:b/>
          <w:bCs/>
          <w:sz w:val="20"/>
          <w:szCs w:val="20"/>
        </w:rPr>
      </w:pPr>
    </w:p>
    <w:p w14:paraId="5784DE03" w14:textId="77777777" w:rsidR="003B5427" w:rsidRPr="00E13CE9" w:rsidRDefault="003B5427" w:rsidP="00FB4A88">
      <w:pPr>
        <w:pStyle w:val="Heading1"/>
        <w:rPr>
          <w:rFonts w:ascii="Verdana" w:hAnsi="Verdana" w:cs="Calibri"/>
          <w:sz w:val="20"/>
          <w:szCs w:val="20"/>
        </w:rPr>
      </w:pPr>
      <w:bookmarkStart w:id="48" w:name="_Toc210062136"/>
      <w:r w:rsidRPr="00E13CE9">
        <w:rPr>
          <w:rFonts w:ascii="Verdana" w:hAnsi="Verdana" w:cs="Calibri"/>
          <w:sz w:val="20"/>
          <w:szCs w:val="20"/>
        </w:rPr>
        <w:t>APPROVALS</w:t>
      </w:r>
      <w:bookmarkEnd w:id="48"/>
      <w:r w:rsidRPr="00E13CE9">
        <w:rPr>
          <w:rFonts w:ascii="Verdana" w:hAnsi="Verdana" w:cs="Calibri"/>
          <w:sz w:val="20"/>
          <w:szCs w:val="20"/>
        </w:rPr>
        <w:t xml:space="preserve">  </w:t>
      </w:r>
    </w:p>
    <w:p w14:paraId="1F45ED76" w14:textId="77777777" w:rsidR="003B5427" w:rsidRPr="00E13CE9" w:rsidRDefault="003B5427" w:rsidP="00FB4A88">
      <w:pPr>
        <w:rPr>
          <w:rFonts w:ascii="Verdana" w:hAnsi="Verdana" w:cs="Arial"/>
          <w:bCs/>
          <w:iCs/>
          <w:sz w:val="20"/>
          <w:szCs w:val="20"/>
        </w:rPr>
      </w:pPr>
      <w:r w:rsidRPr="00E13CE9">
        <w:rPr>
          <w:rFonts w:ascii="Verdana" w:hAnsi="Verdana" w:cs="Arial"/>
          <w:bCs/>
          <w:iCs/>
          <w:sz w:val="20"/>
          <w:szCs w:val="20"/>
        </w:rPr>
        <w:t>I have read the above Project Plan and will abide by its terms and conditions and pledge my full commitment and support for the Project Plan.</w:t>
      </w:r>
    </w:p>
    <w:p w14:paraId="58B38F93" w14:textId="77777777" w:rsidR="003B5427" w:rsidRPr="00E13CE9" w:rsidRDefault="003B5427" w:rsidP="00FB4A88">
      <w:pPr>
        <w:rPr>
          <w:rFonts w:ascii="Verdana" w:hAnsi="Verdana" w:cs="Calibri"/>
          <w:sz w:val="20"/>
          <w:szCs w:val="20"/>
        </w:rPr>
      </w:pPr>
    </w:p>
    <w:p w14:paraId="7B97CDB8" w14:textId="77777777" w:rsidR="009022DB" w:rsidRPr="00E13CE9" w:rsidRDefault="003B5427" w:rsidP="003B5427">
      <w:pPr>
        <w:pStyle w:val="SubHeading"/>
        <w:ind w:left="0" w:firstLine="0"/>
        <w:rPr>
          <w:rFonts w:ascii="Verdana" w:hAnsi="Verdana" w:cs="Arial"/>
          <w:sz w:val="20"/>
          <w:szCs w:val="20"/>
        </w:rPr>
      </w:pPr>
      <w:bookmarkStart w:id="49" w:name="_Toc177621375"/>
      <w:r w:rsidRPr="00E13CE9">
        <w:rPr>
          <w:rFonts w:ascii="Verdana" w:hAnsi="Verdana" w:cs="Arial"/>
          <w:sz w:val="20"/>
          <w:szCs w:val="20"/>
        </w:rPr>
        <w:t>Sign-off Sheet</w:t>
      </w:r>
      <w:bookmarkEnd w:id="49"/>
    </w:p>
    <w:p w14:paraId="09BC0B73" w14:textId="77777777" w:rsidR="009022DB" w:rsidRPr="00E13CE9" w:rsidRDefault="009022DB" w:rsidP="009022DB">
      <w:pPr>
        <w:ind w:left="720"/>
        <w:rPr>
          <w:rFonts w:ascii="Verdana" w:hAnsi="Verdana" w:cs="Calibri"/>
          <w:sz w:val="20"/>
          <w:szCs w:val="20"/>
        </w:rPr>
      </w:pPr>
    </w:p>
    <w:p w14:paraId="0E0FFB25" w14:textId="7065C6A4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>Prepared by</w:t>
      </w:r>
      <w:r w:rsidRPr="00E13CE9">
        <w:rPr>
          <w:rFonts w:ascii="Verdana" w:hAnsi="Verdana"/>
          <w:sz w:val="20"/>
          <w:szCs w:val="20"/>
        </w:rPr>
        <w:tab/>
        <w:t>___</w:t>
      </w:r>
      <w:r w:rsidR="00CD5B17">
        <w:rPr>
          <w:rFonts w:ascii="Verdana" w:hAnsi="Verdana"/>
          <w:sz w:val="20"/>
          <w:szCs w:val="20"/>
          <w:u w:val="single"/>
        </w:rPr>
        <w:t xml:space="preserve">Hither </w:t>
      </w:r>
      <w:proofErr w:type="spellStart"/>
      <w:r w:rsidR="00CD5B17">
        <w:rPr>
          <w:rFonts w:ascii="Verdana" w:hAnsi="Verdana"/>
          <w:sz w:val="20"/>
          <w:szCs w:val="20"/>
          <w:u w:val="single"/>
        </w:rPr>
        <w:t>Guzha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>_</w:t>
      </w:r>
      <w:r w:rsidRPr="00E13CE9">
        <w:rPr>
          <w:rFonts w:ascii="Verdana" w:hAnsi="Verdana"/>
          <w:sz w:val="20"/>
          <w:szCs w:val="20"/>
        </w:rPr>
        <w:t>________________________</w:t>
      </w:r>
    </w:p>
    <w:p w14:paraId="16226F0B" w14:textId="5DC06AB7" w:rsidR="009022DB" w:rsidRPr="00E13CE9" w:rsidRDefault="003F4BA5" w:rsidP="009022DB">
      <w:pPr>
        <w:ind w:left="720" w:firstLine="72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sz w:val="20"/>
          <w:szCs w:val="20"/>
        </w:rPr>
        <w:t xml:space="preserve"> </w:t>
      </w:r>
      <w:r w:rsidR="00080911">
        <w:rPr>
          <w:rFonts w:ascii="Verdana" w:hAnsi="Verdana"/>
          <w:sz w:val="20"/>
          <w:szCs w:val="20"/>
        </w:rPr>
        <w:t>Technical Writer</w:t>
      </w:r>
      <w:r w:rsidRPr="00E13CE9">
        <w:rPr>
          <w:rFonts w:ascii="Verdana" w:hAnsi="Verdana"/>
          <w:sz w:val="20"/>
          <w:szCs w:val="20"/>
        </w:rPr>
        <w:t xml:space="preserve"> – Hither Guzha</w:t>
      </w:r>
      <w:bookmarkStart w:id="50" w:name="_GoBack"/>
      <w:bookmarkEnd w:id="50"/>
    </w:p>
    <w:p w14:paraId="420AC01A" w14:textId="77777777" w:rsidR="009022DB" w:rsidRPr="00E13CE9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1788DBF" w14:textId="77777777" w:rsidR="009022DB" w:rsidRPr="00E13CE9" w:rsidRDefault="009022D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8E2AC3A" w14:textId="65A9581A" w:rsidR="009022DB" w:rsidRPr="00E13CE9" w:rsidRDefault="009022DB" w:rsidP="009022DB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 w:rsidRPr="00CD5B17">
        <w:rPr>
          <w:rFonts w:ascii="Verdana" w:hAnsi="Verdana"/>
          <w:sz w:val="20"/>
          <w:szCs w:val="20"/>
          <w:u w:val="single"/>
        </w:rPr>
        <w:t>Michael</w:t>
      </w:r>
      <w:proofErr w:type="spellEnd"/>
      <w:r w:rsidR="00CD5B17" w:rsidRPr="00CD5B17">
        <w:rPr>
          <w:rFonts w:ascii="Verdana" w:hAnsi="Verdana"/>
          <w:sz w:val="20"/>
          <w:szCs w:val="20"/>
          <w:u w:val="single"/>
        </w:rPr>
        <w:t xml:space="preserve"> Kiefer</w:t>
      </w:r>
      <w:r w:rsidRPr="00E13CE9">
        <w:rPr>
          <w:rFonts w:ascii="Verdana" w:hAnsi="Verdana"/>
          <w:sz w:val="20"/>
          <w:szCs w:val="20"/>
        </w:rPr>
        <w:t>_______</w:t>
      </w:r>
      <w:r w:rsidR="00CD5B17">
        <w:rPr>
          <w:rFonts w:ascii="Verdana" w:hAnsi="Verdana"/>
          <w:sz w:val="20"/>
          <w:szCs w:val="20"/>
        </w:rPr>
        <w:t>_</w:t>
      </w:r>
      <w:r w:rsidRPr="00E13CE9">
        <w:rPr>
          <w:rFonts w:ascii="Verdana" w:hAnsi="Verdana"/>
          <w:sz w:val="20"/>
          <w:szCs w:val="20"/>
        </w:rPr>
        <w:t>________________</w:t>
      </w:r>
    </w:p>
    <w:p w14:paraId="2AF63717" w14:textId="514C0AFD" w:rsidR="000354DE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Manager</w:t>
      </w:r>
      <w:r w:rsidR="00760F06"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F77FCF">
        <w:rPr>
          <w:rFonts w:ascii="Calibri" w:hAnsi="Calibri" w:cs="Calibri"/>
        </w:rPr>
        <w:t>Michael Kiefer</w:t>
      </w:r>
      <w:r w:rsidR="00760F06" w:rsidRPr="00E13CE9">
        <w:rPr>
          <w:rFonts w:ascii="Verdana" w:hAnsi="Verdana"/>
          <w:sz w:val="20"/>
          <w:szCs w:val="20"/>
        </w:rPr>
        <w:t xml:space="preserve"> </w:t>
      </w:r>
    </w:p>
    <w:p w14:paraId="42AC374F" w14:textId="76771AD8" w:rsidR="000354DE" w:rsidRDefault="000354DE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649E5A61" w14:textId="75E9B73E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Andrew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Benson</w:t>
      </w:r>
      <w:r w:rsidRPr="00E13CE9">
        <w:rPr>
          <w:rFonts w:ascii="Verdana" w:hAnsi="Verdana"/>
          <w:sz w:val="20"/>
          <w:szCs w:val="20"/>
        </w:rPr>
        <w:t>_______________________</w:t>
      </w:r>
    </w:p>
    <w:p w14:paraId="29FE32E7" w14:textId="2702243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 w:cs="Calibri"/>
        </w:rPr>
        <w:t xml:space="preserve">Andrew </w:t>
      </w:r>
      <w:r w:rsidRPr="009B2E5B">
        <w:rPr>
          <w:rFonts w:ascii="Calibri" w:hAnsi="Calibri" w:cs="Calibri"/>
          <w:color w:val="000000"/>
        </w:rPr>
        <w:t>Benson</w:t>
      </w:r>
      <w:r w:rsidRPr="00F77FCF" w:rsidDel="00701E2A">
        <w:rPr>
          <w:rFonts w:ascii="Calibri" w:hAnsi="Calibri" w:cs="Calibri"/>
        </w:rPr>
        <w:t xml:space="preserve"> 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24DCC66" w14:textId="77777777" w:rsidR="00B93C8B" w:rsidRPr="00E13CE9" w:rsidRDefault="00B93C8B" w:rsidP="009022DB">
      <w:pPr>
        <w:ind w:left="720" w:firstLine="720"/>
        <w:rPr>
          <w:rFonts w:ascii="Verdana" w:hAnsi="Verdana"/>
          <w:sz w:val="20"/>
          <w:szCs w:val="20"/>
        </w:rPr>
      </w:pPr>
    </w:p>
    <w:p w14:paraId="72479286" w14:textId="5F3F2A71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</w:rPr>
        <w:t>D</w:t>
      </w:r>
      <w:r w:rsidR="00CD5B17">
        <w:rPr>
          <w:rFonts w:ascii="Verdana" w:hAnsi="Verdana"/>
          <w:sz w:val="20"/>
          <w:szCs w:val="20"/>
          <w:u w:val="single"/>
        </w:rPr>
        <w:t>onn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Eddy____</w:t>
      </w:r>
      <w:r w:rsidRPr="00E13CE9">
        <w:rPr>
          <w:rFonts w:ascii="Verdana" w:hAnsi="Verdana"/>
          <w:sz w:val="20"/>
          <w:szCs w:val="20"/>
        </w:rPr>
        <w:t>_______________________</w:t>
      </w:r>
    </w:p>
    <w:p w14:paraId="3ECD0ED9" w14:textId="78C62251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Donn Eddy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5BBF7186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5A730196" w14:textId="7965A5E0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Sean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Mooneyham___</w:t>
      </w:r>
      <w:r w:rsidRPr="00E13CE9">
        <w:rPr>
          <w:rFonts w:ascii="Verdana" w:hAnsi="Verdana"/>
          <w:sz w:val="20"/>
          <w:szCs w:val="20"/>
        </w:rPr>
        <w:t>__________________</w:t>
      </w:r>
    </w:p>
    <w:p w14:paraId="0910C484" w14:textId="1F19DBB5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Sean Mooneyham</w:t>
      </w:r>
      <w:r w:rsidRPr="00E13CE9">
        <w:rPr>
          <w:rFonts w:ascii="Verdana" w:hAnsi="Verdana"/>
          <w:sz w:val="20"/>
          <w:szCs w:val="20"/>
        </w:rPr>
        <w:t xml:space="preserve"> </w:t>
      </w:r>
    </w:p>
    <w:p w14:paraId="634FBA71" w14:textId="77777777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</w:p>
    <w:p w14:paraId="72186CA4" w14:textId="24DE4875" w:rsidR="00701E2A" w:rsidRPr="00E13CE9" w:rsidRDefault="00701E2A" w:rsidP="00701E2A">
      <w:pPr>
        <w:spacing w:before="240"/>
        <w:rPr>
          <w:rFonts w:ascii="Verdana" w:hAnsi="Verdana"/>
          <w:sz w:val="20"/>
          <w:szCs w:val="20"/>
        </w:rPr>
      </w:pPr>
      <w:r w:rsidRPr="00E13CE9">
        <w:rPr>
          <w:rFonts w:ascii="Verdana" w:hAnsi="Verdana"/>
          <w:b/>
          <w:sz w:val="20"/>
          <w:szCs w:val="20"/>
        </w:rPr>
        <w:t xml:space="preserve">Approved </w:t>
      </w:r>
      <w:proofErr w:type="spellStart"/>
      <w:r w:rsidRPr="00E13CE9">
        <w:rPr>
          <w:rFonts w:ascii="Verdana" w:hAnsi="Verdana"/>
          <w:b/>
          <w:sz w:val="20"/>
          <w:szCs w:val="20"/>
        </w:rPr>
        <w:t>by</w:t>
      </w:r>
      <w:r w:rsidRPr="00E13CE9">
        <w:rPr>
          <w:rFonts w:ascii="Verdana" w:hAnsi="Verdana"/>
          <w:sz w:val="20"/>
          <w:szCs w:val="20"/>
        </w:rPr>
        <w:t>___</w:t>
      </w:r>
      <w:r w:rsidR="00CD5B17">
        <w:rPr>
          <w:rFonts w:ascii="Verdana" w:hAnsi="Verdana"/>
          <w:sz w:val="20"/>
          <w:szCs w:val="20"/>
          <w:u w:val="single"/>
        </w:rPr>
        <w:t>Chase</w:t>
      </w:r>
      <w:proofErr w:type="spellEnd"/>
      <w:r w:rsidR="00CD5B17">
        <w:rPr>
          <w:rFonts w:ascii="Verdana" w:hAnsi="Verdana"/>
          <w:sz w:val="20"/>
          <w:szCs w:val="20"/>
          <w:u w:val="single"/>
        </w:rPr>
        <w:t xml:space="preserve"> Thorpe____</w:t>
      </w:r>
      <w:r w:rsidRPr="00E13CE9">
        <w:rPr>
          <w:rFonts w:ascii="Verdana" w:hAnsi="Verdana"/>
          <w:sz w:val="20"/>
          <w:szCs w:val="20"/>
        </w:rPr>
        <w:t>_____________________</w:t>
      </w:r>
    </w:p>
    <w:p w14:paraId="2E0CC704" w14:textId="7C799B49" w:rsidR="00701E2A" w:rsidRPr="00E13CE9" w:rsidRDefault="00701E2A" w:rsidP="00701E2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Project Team Member</w:t>
      </w:r>
      <w:r w:rsidRPr="00E13CE9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Pr="009B2E5B">
        <w:rPr>
          <w:rFonts w:ascii="Calibri" w:hAnsi="Calibri" w:cs="Calibri"/>
          <w:color w:val="000000"/>
        </w:rPr>
        <w:t>Chase Thorpe</w:t>
      </w:r>
    </w:p>
    <w:p w14:paraId="062D4498" w14:textId="1649313C" w:rsidR="009022DB" w:rsidRDefault="009022DB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0F29175" w14:textId="44C2F3FE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061743D9" w14:textId="459296E0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23B2EE50" w14:textId="226D2BDC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5138649F" w14:textId="7B790F76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6E530AB0" w14:textId="02CE06A4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34E16911" w14:textId="46888074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7DB4B35C" w14:textId="1851CCBB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527E29A" w14:textId="362CD80E" w:rsidR="00066165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17AD0C3B" w14:textId="5D799552" w:rsidR="00066165" w:rsidRPr="00E04D73" w:rsidRDefault="00066165" w:rsidP="00F22165">
      <w:pPr>
        <w:pStyle w:val="FieldText"/>
        <w:jc w:val="center"/>
        <w:rPr>
          <w:rFonts w:ascii="Verdana" w:hAnsi="Verdana"/>
          <w:b/>
          <w:bCs/>
          <w:sz w:val="20"/>
          <w:szCs w:val="20"/>
        </w:rPr>
      </w:pPr>
      <w:r w:rsidRPr="00E04D73">
        <w:rPr>
          <w:rFonts w:ascii="Verdana" w:hAnsi="Verdana"/>
          <w:b/>
          <w:bCs/>
          <w:sz w:val="20"/>
          <w:szCs w:val="20"/>
        </w:rPr>
        <w:t>References:</w:t>
      </w:r>
    </w:p>
    <w:p w14:paraId="1C62600E" w14:textId="050BB6D5" w:rsidR="00066165" w:rsidRPr="00E04D73" w:rsidRDefault="00066165" w:rsidP="009022DB">
      <w:pPr>
        <w:pStyle w:val="FieldText"/>
        <w:ind w:left="1440"/>
        <w:rPr>
          <w:rFonts w:ascii="Verdana" w:hAnsi="Verdana"/>
          <w:sz w:val="20"/>
          <w:szCs w:val="20"/>
        </w:rPr>
      </w:pPr>
    </w:p>
    <w:p w14:paraId="2D71B045" w14:textId="5B21C7F2" w:rsidR="00066165" w:rsidRPr="00E04D73" w:rsidRDefault="00066165" w:rsidP="00E04D73">
      <w:pPr>
        <w:pStyle w:val="FieldText"/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>Heathfield. S., (2019, Nov 1)</w:t>
      </w:r>
      <w:r w:rsidR="006A0570" w:rsidRPr="00E04D73">
        <w:rPr>
          <w:rFonts w:ascii="Verdana" w:hAnsi="Verdana"/>
          <w:sz w:val="20"/>
          <w:szCs w:val="20"/>
        </w:rPr>
        <w:t xml:space="preserve">, Human Resources Information System (HRIS). Retrieved from: </w:t>
      </w:r>
      <w:hyperlink r:id="rId8" w:history="1">
        <w:r w:rsidR="006A0570" w:rsidRPr="00E04D73">
          <w:rPr>
            <w:rStyle w:val="Hyperlink"/>
            <w:rFonts w:ascii="Verdana" w:hAnsi="Verdana"/>
            <w:sz w:val="20"/>
            <w:szCs w:val="20"/>
          </w:rPr>
          <w:t>https://www.thebalancecareers.com/human-resources-information-system-hris-1918140</w:t>
        </w:r>
      </w:hyperlink>
    </w:p>
    <w:p w14:paraId="10497B63" w14:textId="77777777" w:rsidR="009022DB" w:rsidRPr="00E04D73" w:rsidRDefault="009022DB" w:rsidP="00E04D73">
      <w:pPr>
        <w:pStyle w:val="FieldText"/>
        <w:ind w:left="1440" w:hanging="720"/>
        <w:rPr>
          <w:rFonts w:ascii="Verdana" w:hAnsi="Verdana"/>
          <w:sz w:val="20"/>
          <w:szCs w:val="20"/>
        </w:rPr>
      </w:pPr>
    </w:p>
    <w:p w14:paraId="6E0F3ECF" w14:textId="78091460" w:rsidR="00D759ED" w:rsidRPr="00E04D73" w:rsidRDefault="006A0570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 w:cs="Calibri"/>
          <w:sz w:val="20"/>
          <w:szCs w:val="20"/>
        </w:rPr>
        <w:t xml:space="preserve">Brooks, A., (2019, Jun 25). How to Select Human Resources Information Technology. Retrieved from: </w:t>
      </w:r>
      <w:hyperlink r:id="rId9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https://www.thebalancecareers.com/how-to-select-human-resources-information-technology-1918373</w:t>
        </w:r>
      </w:hyperlink>
    </w:p>
    <w:p w14:paraId="0F5FAE0D" w14:textId="64A4CFE9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</w:p>
    <w:p w14:paraId="21C8F769" w14:textId="488E73F1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 xml:space="preserve">Maverick </w:t>
      </w:r>
      <w:proofErr w:type="gramStart"/>
      <w:r w:rsidRPr="00E04D73">
        <w:rPr>
          <w:rFonts w:ascii="Verdana" w:hAnsi="Verdana"/>
          <w:sz w:val="20"/>
          <w:szCs w:val="20"/>
        </w:rPr>
        <w:t>Tech,.</w:t>
      </w:r>
      <w:proofErr w:type="gramEnd"/>
      <w:r w:rsidRPr="00E04D73">
        <w:rPr>
          <w:rFonts w:ascii="Verdana" w:hAnsi="Verdana"/>
          <w:sz w:val="20"/>
          <w:szCs w:val="20"/>
        </w:rPr>
        <w:t xml:space="preserve"> (2012, June 26). The Importance of a Project Specification Document. Retrieved from: </w:t>
      </w:r>
      <w:hyperlink r:id="rId10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https://www.mavtechglobal.com/the-importance-of-a-project-specification-document/</w:t>
        </w:r>
      </w:hyperlink>
    </w:p>
    <w:p w14:paraId="1C02B46E" w14:textId="5BB7636D" w:rsidR="0041706C" w:rsidRPr="00E04D73" w:rsidRDefault="0041706C" w:rsidP="00E04D73">
      <w:pPr>
        <w:ind w:hanging="720"/>
        <w:rPr>
          <w:rFonts w:ascii="Verdana" w:hAnsi="Verdana"/>
          <w:sz w:val="20"/>
          <w:szCs w:val="20"/>
        </w:rPr>
      </w:pPr>
    </w:p>
    <w:p w14:paraId="256E2431" w14:textId="59AA02D2" w:rsidR="00284672" w:rsidRPr="00E04D73" w:rsidRDefault="00284672" w:rsidP="00E04D73">
      <w:pPr>
        <w:ind w:hanging="720"/>
        <w:rPr>
          <w:rFonts w:ascii="Verdana" w:hAnsi="Verdana"/>
          <w:sz w:val="20"/>
          <w:szCs w:val="20"/>
        </w:rPr>
      </w:pPr>
      <w:r w:rsidRPr="00E04D73">
        <w:rPr>
          <w:rFonts w:ascii="Verdana" w:hAnsi="Verdana"/>
          <w:sz w:val="20"/>
          <w:szCs w:val="20"/>
        </w:rPr>
        <w:t xml:space="preserve">Kumar, V. S. (2006). Effective Requirements Management. Retrieved from: </w:t>
      </w:r>
      <w:hyperlink r:id="rId11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https://www.pmi.org/learning/library/effective-requirements-management-project-success-8181</w:t>
        </w:r>
      </w:hyperlink>
    </w:p>
    <w:p w14:paraId="6A3B0BE7" w14:textId="7644800C" w:rsidR="00830C68" w:rsidRPr="00E04D73" w:rsidRDefault="00830C68" w:rsidP="00E04D73">
      <w:pPr>
        <w:ind w:hanging="720"/>
        <w:rPr>
          <w:rFonts w:ascii="Verdana" w:hAnsi="Verdana"/>
          <w:sz w:val="20"/>
          <w:szCs w:val="20"/>
        </w:rPr>
      </w:pPr>
    </w:p>
    <w:p w14:paraId="3CF1321D" w14:textId="274C5EB6" w:rsidR="00830C68" w:rsidRPr="00E04D73" w:rsidRDefault="00830C68" w:rsidP="00E04D73">
      <w:pPr>
        <w:ind w:hanging="720"/>
        <w:rPr>
          <w:rFonts w:ascii="Verdana" w:hAnsi="Verdana"/>
          <w:sz w:val="20"/>
          <w:szCs w:val="20"/>
        </w:rPr>
      </w:pPr>
      <w:proofErr w:type="spellStart"/>
      <w:r w:rsidRPr="00E04D73">
        <w:rPr>
          <w:rFonts w:ascii="Verdana" w:hAnsi="Verdana"/>
          <w:sz w:val="20"/>
          <w:szCs w:val="20"/>
        </w:rPr>
        <w:t>LaPrad</w:t>
      </w:r>
      <w:proofErr w:type="spellEnd"/>
      <w:r w:rsidRPr="00E04D73">
        <w:rPr>
          <w:rFonts w:ascii="Verdana" w:hAnsi="Verdana"/>
          <w:sz w:val="20"/>
          <w:szCs w:val="20"/>
        </w:rPr>
        <w:t xml:space="preserve">. L., (2018, June 26). Creating a Project Management Communication Plan: Retrieved from: </w:t>
      </w:r>
      <w:hyperlink r:id="rId12" w:history="1">
        <w:r w:rsidRPr="00E04D73">
          <w:rPr>
            <w:rStyle w:val="Hyperlink"/>
            <w:rFonts w:ascii="Verdana" w:hAnsi="Verdana"/>
            <w:sz w:val="20"/>
            <w:szCs w:val="20"/>
          </w:rPr>
          <w:t>https://www.teamgantt.com/blog/project-management-communication-plan</w:t>
        </w:r>
      </w:hyperlink>
    </w:p>
    <w:p w14:paraId="4E306D39" w14:textId="77777777" w:rsidR="00284672" w:rsidRDefault="00284672" w:rsidP="003B5427"/>
    <w:p w14:paraId="1405523B" w14:textId="77777777" w:rsidR="0041706C" w:rsidRPr="00E13CE9" w:rsidRDefault="0041706C" w:rsidP="003B5427">
      <w:pPr>
        <w:rPr>
          <w:rFonts w:ascii="Verdana" w:hAnsi="Verdana" w:cs="Calibri"/>
          <w:sz w:val="20"/>
          <w:szCs w:val="20"/>
        </w:rPr>
      </w:pPr>
    </w:p>
    <w:p w14:paraId="59E96DBB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6B237360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4A0E1EEA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1AC4C65C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09FA789D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68F1D38F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04AF9DB5" w14:textId="77777777" w:rsidR="00D76120" w:rsidRPr="00E13CE9" w:rsidRDefault="00D76120" w:rsidP="00B6018A">
      <w:pPr>
        <w:rPr>
          <w:rFonts w:ascii="Verdana" w:hAnsi="Verdana" w:cs="Calibri"/>
          <w:sz w:val="20"/>
          <w:szCs w:val="20"/>
        </w:rPr>
      </w:pPr>
    </w:p>
    <w:p w14:paraId="6AB45732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p w14:paraId="23821300" w14:textId="77777777" w:rsidR="00D759ED" w:rsidRPr="00E13CE9" w:rsidRDefault="00D759ED" w:rsidP="00D759ED">
      <w:pPr>
        <w:jc w:val="center"/>
        <w:rPr>
          <w:rFonts w:ascii="Verdana" w:hAnsi="Verdana" w:cs="Calibri"/>
          <w:sz w:val="20"/>
          <w:szCs w:val="20"/>
        </w:rPr>
      </w:pPr>
    </w:p>
    <w:bookmarkEnd w:id="17"/>
    <w:bookmarkEnd w:id="27"/>
    <w:p w14:paraId="501FA7D0" w14:textId="77777777" w:rsidR="00A14E4C" w:rsidRPr="00E13CE9" w:rsidRDefault="00A14E4C" w:rsidP="004D4218">
      <w:pPr>
        <w:rPr>
          <w:rFonts w:ascii="Verdana" w:hAnsi="Verdana" w:cs="Tahoma"/>
          <w:sz w:val="20"/>
          <w:szCs w:val="20"/>
        </w:rPr>
      </w:pPr>
    </w:p>
    <w:sectPr w:rsidR="00A14E4C" w:rsidRPr="00E13CE9" w:rsidSect="0021022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0A32E" w14:textId="77777777" w:rsidR="004D4885" w:rsidRDefault="004D4885">
      <w:r>
        <w:separator/>
      </w:r>
    </w:p>
  </w:endnote>
  <w:endnote w:type="continuationSeparator" w:id="0">
    <w:p w14:paraId="4D841635" w14:textId="77777777" w:rsidR="004D4885" w:rsidRDefault="004D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09490" w14:textId="30ACD31B" w:rsidR="00712E74" w:rsidRPr="0001533E" w:rsidRDefault="00712E74" w:rsidP="0095721E">
    <w:pPr>
      <w:pStyle w:val="Footer"/>
      <w:pBdr>
        <w:top w:val="single" w:sz="8" w:space="1" w:color="auto"/>
      </w:pBdr>
      <w:rPr>
        <w:rFonts w:ascii="Tahoma" w:hAnsi="Tahoma" w:cs="Tahoma"/>
        <w:sz w:val="16"/>
        <w:szCs w:val="16"/>
      </w:rPr>
    </w:pPr>
    <w:r w:rsidRPr="0001533E">
      <w:rPr>
        <w:rFonts w:ascii="Tahoma" w:hAnsi="Tahoma" w:cs="Tahoma"/>
        <w:sz w:val="16"/>
        <w:szCs w:val="16"/>
      </w:rPr>
      <w:t xml:space="preserve">Page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PAGE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6C5025">
      <w:rPr>
        <w:rFonts w:ascii="Tahoma" w:hAnsi="Tahoma" w:cs="Tahoma"/>
        <w:noProof/>
        <w:sz w:val="16"/>
        <w:szCs w:val="16"/>
      </w:rPr>
      <w:t>10</w:t>
    </w:r>
    <w:r w:rsidRPr="0001533E"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                                                                                                                                                  </w:t>
    </w:r>
    <w:r w:rsidRPr="0001533E"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 xml:space="preserve">            </w:t>
    </w:r>
    <w:r w:rsidRPr="0001533E">
      <w:rPr>
        <w:rFonts w:ascii="Tahoma" w:hAnsi="Tahoma" w:cs="Tahoma"/>
        <w:sz w:val="16"/>
        <w:szCs w:val="16"/>
      </w:rPr>
      <w:fldChar w:fldCharType="begin"/>
    </w:r>
    <w:r w:rsidRPr="0001533E">
      <w:rPr>
        <w:rFonts w:ascii="Tahoma" w:hAnsi="Tahoma" w:cs="Tahoma"/>
        <w:sz w:val="16"/>
        <w:szCs w:val="16"/>
      </w:rPr>
      <w:instrText xml:space="preserve"> DATE \@ "M/d/yyyy" </w:instrText>
    </w:r>
    <w:r w:rsidRPr="0001533E">
      <w:rPr>
        <w:rFonts w:ascii="Tahoma" w:hAnsi="Tahoma" w:cs="Tahoma"/>
        <w:sz w:val="16"/>
        <w:szCs w:val="16"/>
      </w:rPr>
      <w:fldChar w:fldCharType="separate"/>
    </w:r>
    <w:r w:rsidR="009239F3">
      <w:rPr>
        <w:rFonts w:ascii="Tahoma" w:hAnsi="Tahoma" w:cs="Tahoma"/>
        <w:noProof/>
        <w:sz w:val="16"/>
        <w:szCs w:val="16"/>
      </w:rPr>
      <w:t>11/3/2019</w:t>
    </w:r>
    <w:r w:rsidRPr="0001533E">
      <w:rPr>
        <w:rFonts w:ascii="Tahoma" w:hAnsi="Tahoma" w:cs="Tahom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D790" w14:textId="77777777" w:rsidR="00712E74" w:rsidRPr="00A84C9E" w:rsidRDefault="00712E74" w:rsidP="003B5427">
    <w:pPr>
      <w:pStyle w:val="Footer"/>
      <w:pBdr>
        <w:top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 </w:t>
    </w:r>
  </w:p>
  <w:p w14:paraId="45806988" w14:textId="77777777" w:rsidR="00712E74" w:rsidRPr="00A84C9E" w:rsidRDefault="00712E74" w:rsidP="00417213">
    <w:pPr>
      <w:pStyle w:val="Footer"/>
      <w:pBdr>
        <w:top w:val="single" w:sz="8" w:space="1" w:color="auto"/>
      </w:pBdr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76085" w14:textId="77777777" w:rsidR="004D4885" w:rsidRDefault="004D4885">
      <w:r>
        <w:separator/>
      </w:r>
    </w:p>
  </w:footnote>
  <w:footnote w:type="continuationSeparator" w:id="0">
    <w:p w14:paraId="58E7AEC3" w14:textId="77777777" w:rsidR="004D4885" w:rsidRDefault="004D4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5F9E" w14:textId="005DFA4A" w:rsidR="00712E74" w:rsidRPr="00A57EB1" w:rsidRDefault="00712E74" w:rsidP="00A57EB1">
    <w:pPr>
      <w:pStyle w:val="Header"/>
      <w:pBdr>
        <w:bottom w:val="single" w:sz="8" w:space="1" w:color="auto"/>
      </w:pBdr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Uncommon Solutions Group 3                                                                                                                </w:t>
    </w:r>
    <w:r w:rsidR="00FC0C42">
      <w:rPr>
        <w:rFonts w:ascii="Tahoma" w:hAnsi="Tahoma" w:cs="Tahoma"/>
        <w:sz w:val="16"/>
        <w:szCs w:val="16"/>
      </w:rPr>
      <w:t xml:space="preserve">                </w:t>
    </w:r>
    <w:r>
      <w:rPr>
        <w:rFonts w:ascii="Tahoma" w:hAnsi="Tahoma" w:cs="Tahoma"/>
        <w:sz w:val="16"/>
        <w:szCs w:val="16"/>
      </w:rPr>
      <w:t>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F7568" w14:textId="77777777" w:rsidR="00712E74" w:rsidRDefault="00712E74" w:rsidP="0001533E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 w15:restartNumberingAfterBreak="0">
    <w:nsid w:val="020D5402"/>
    <w:multiLevelType w:val="hybridMultilevel"/>
    <w:tmpl w:val="1FBCD8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C0596"/>
    <w:multiLevelType w:val="hybridMultilevel"/>
    <w:tmpl w:val="1152C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6815D88"/>
    <w:multiLevelType w:val="hybridMultilevel"/>
    <w:tmpl w:val="F7DA08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BC2039"/>
    <w:multiLevelType w:val="hybridMultilevel"/>
    <w:tmpl w:val="DC621B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Consolas" w:hint="default"/>
        </w:rPr>
      </w:lvl>
    </w:lvlOverride>
  </w:num>
  <w:num w:numId="4">
    <w:abstractNumId w:val="5"/>
  </w:num>
  <w:num w:numId="5">
    <w:abstractNumId w:val="1"/>
  </w:num>
  <w:num w:numId="6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5"/>
    <w:rsid w:val="00000826"/>
    <w:rsid w:val="00002876"/>
    <w:rsid w:val="0000632F"/>
    <w:rsid w:val="00006A79"/>
    <w:rsid w:val="00006B31"/>
    <w:rsid w:val="00010142"/>
    <w:rsid w:val="000110B9"/>
    <w:rsid w:val="0001165F"/>
    <w:rsid w:val="000135AB"/>
    <w:rsid w:val="00013E24"/>
    <w:rsid w:val="0001533E"/>
    <w:rsid w:val="00015A0D"/>
    <w:rsid w:val="0002035B"/>
    <w:rsid w:val="00021F8C"/>
    <w:rsid w:val="00023809"/>
    <w:rsid w:val="00024C8E"/>
    <w:rsid w:val="0002567A"/>
    <w:rsid w:val="00025CEB"/>
    <w:rsid w:val="00026DAD"/>
    <w:rsid w:val="00027FCB"/>
    <w:rsid w:val="000311A9"/>
    <w:rsid w:val="0003155D"/>
    <w:rsid w:val="00031784"/>
    <w:rsid w:val="00032DC4"/>
    <w:rsid w:val="00032E70"/>
    <w:rsid w:val="00033DBD"/>
    <w:rsid w:val="00034AFE"/>
    <w:rsid w:val="000354DE"/>
    <w:rsid w:val="000418E2"/>
    <w:rsid w:val="00041E95"/>
    <w:rsid w:val="00043F31"/>
    <w:rsid w:val="000447BB"/>
    <w:rsid w:val="00047F87"/>
    <w:rsid w:val="00055369"/>
    <w:rsid w:val="000606C2"/>
    <w:rsid w:val="00061683"/>
    <w:rsid w:val="00066165"/>
    <w:rsid w:val="00067C97"/>
    <w:rsid w:val="00070390"/>
    <w:rsid w:val="000704D7"/>
    <w:rsid w:val="00072483"/>
    <w:rsid w:val="0007456D"/>
    <w:rsid w:val="00075D48"/>
    <w:rsid w:val="00075FF5"/>
    <w:rsid w:val="00077350"/>
    <w:rsid w:val="00077950"/>
    <w:rsid w:val="00080911"/>
    <w:rsid w:val="0008346C"/>
    <w:rsid w:val="00084650"/>
    <w:rsid w:val="00093D72"/>
    <w:rsid w:val="00093E8C"/>
    <w:rsid w:val="000941E3"/>
    <w:rsid w:val="000949D9"/>
    <w:rsid w:val="00095759"/>
    <w:rsid w:val="00097606"/>
    <w:rsid w:val="000A2285"/>
    <w:rsid w:val="000A2CDE"/>
    <w:rsid w:val="000A5B32"/>
    <w:rsid w:val="000A5B63"/>
    <w:rsid w:val="000B1069"/>
    <w:rsid w:val="000B2A3C"/>
    <w:rsid w:val="000B2ED6"/>
    <w:rsid w:val="000B6C6D"/>
    <w:rsid w:val="000B720C"/>
    <w:rsid w:val="000C0E2B"/>
    <w:rsid w:val="000C18B1"/>
    <w:rsid w:val="000C2DDB"/>
    <w:rsid w:val="000C30CC"/>
    <w:rsid w:val="000C4AB6"/>
    <w:rsid w:val="000C5C2B"/>
    <w:rsid w:val="000C668F"/>
    <w:rsid w:val="000C7435"/>
    <w:rsid w:val="000C7AF4"/>
    <w:rsid w:val="000C7BC4"/>
    <w:rsid w:val="000D0EC4"/>
    <w:rsid w:val="000D1AB2"/>
    <w:rsid w:val="000D29B0"/>
    <w:rsid w:val="000D40A2"/>
    <w:rsid w:val="000D42FF"/>
    <w:rsid w:val="000D4E09"/>
    <w:rsid w:val="000D4FB3"/>
    <w:rsid w:val="000D519A"/>
    <w:rsid w:val="000D6C58"/>
    <w:rsid w:val="000E1F8C"/>
    <w:rsid w:val="000E2EEF"/>
    <w:rsid w:val="000E524A"/>
    <w:rsid w:val="000E5FE5"/>
    <w:rsid w:val="000F1075"/>
    <w:rsid w:val="000F6769"/>
    <w:rsid w:val="00100634"/>
    <w:rsid w:val="00102B44"/>
    <w:rsid w:val="00107660"/>
    <w:rsid w:val="00110A02"/>
    <w:rsid w:val="001115DF"/>
    <w:rsid w:val="001126DC"/>
    <w:rsid w:val="00113BBB"/>
    <w:rsid w:val="001145B3"/>
    <w:rsid w:val="00116F0A"/>
    <w:rsid w:val="00117296"/>
    <w:rsid w:val="00117426"/>
    <w:rsid w:val="001179DD"/>
    <w:rsid w:val="001202C0"/>
    <w:rsid w:val="001204A9"/>
    <w:rsid w:val="001252A7"/>
    <w:rsid w:val="00130146"/>
    <w:rsid w:val="00131953"/>
    <w:rsid w:val="001325C9"/>
    <w:rsid w:val="00132979"/>
    <w:rsid w:val="001343E6"/>
    <w:rsid w:val="0013642E"/>
    <w:rsid w:val="001369F5"/>
    <w:rsid w:val="001425A8"/>
    <w:rsid w:val="001437F5"/>
    <w:rsid w:val="001468A6"/>
    <w:rsid w:val="0014701A"/>
    <w:rsid w:val="00152BA5"/>
    <w:rsid w:val="00153EFC"/>
    <w:rsid w:val="00155218"/>
    <w:rsid w:val="0015556D"/>
    <w:rsid w:val="001569E8"/>
    <w:rsid w:val="00156C3C"/>
    <w:rsid w:val="0015721D"/>
    <w:rsid w:val="00165032"/>
    <w:rsid w:val="00166951"/>
    <w:rsid w:val="00171821"/>
    <w:rsid w:val="001720F2"/>
    <w:rsid w:val="001742CA"/>
    <w:rsid w:val="00175C5B"/>
    <w:rsid w:val="0017790A"/>
    <w:rsid w:val="00177C3C"/>
    <w:rsid w:val="00180507"/>
    <w:rsid w:val="0018138F"/>
    <w:rsid w:val="001875A3"/>
    <w:rsid w:val="00190835"/>
    <w:rsid w:val="00192F75"/>
    <w:rsid w:val="0019429D"/>
    <w:rsid w:val="00195EA4"/>
    <w:rsid w:val="001A013D"/>
    <w:rsid w:val="001A06D0"/>
    <w:rsid w:val="001A2559"/>
    <w:rsid w:val="001A49EC"/>
    <w:rsid w:val="001A578A"/>
    <w:rsid w:val="001A6169"/>
    <w:rsid w:val="001A773B"/>
    <w:rsid w:val="001A7F48"/>
    <w:rsid w:val="001B0B29"/>
    <w:rsid w:val="001B215E"/>
    <w:rsid w:val="001B355C"/>
    <w:rsid w:val="001B3768"/>
    <w:rsid w:val="001B3C36"/>
    <w:rsid w:val="001B5274"/>
    <w:rsid w:val="001B5C76"/>
    <w:rsid w:val="001C187A"/>
    <w:rsid w:val="001C24C9"/>
    <w:rsid w:val="001C2665"/>
    <w:rsid w:val="001C2EB0"/>
    <w:rsid w:val="001C4D72"/>
    <w:rsid w:val="001C5C2E"/>
    <w:rsid w:val="001C7597"/>
    <w:rsid w:val="001C7659"/>
    <w:rsid w:val="001D0411"/>
    <w:rsid w:val="001D1D6C"/>
    <w:rsid w:val="001D22A8"/>
    <w:rsid w:val="001D4DF8"/>
    <w:rsid w:val="001D4FC6"/>
    <w:rsid w:val="001D51AD"/>
    <w:rsid w:val="001D6687"/>
    <w:rsid w:val="001D6E6A"/>
    <w:rsid w:val="001E1BAA"/>
    <w:rsid w:val="001E2A97"/>
    <w:rsid w:val="001E4785"/>
    <w:rsid w:val="001E6665"/>
    <w:rsid w:val="001F35B7"/>
    <w:rsid w:val="001F56BD"/>
    <w:rsid w:val="001F7C2E"/>
    <w:rsid w:val="00202CBB"/>
    <w:rsid w:val="00207040"/>
    <w:rsid w:val="00210226"/>
    <w:rsid w:val="00210982"/>
    <w:rsid w:val="00215032"/>
    <w:rsid w:val="002160D4"/>
    <w:rsid w:val="00216DCB"/>
    <w:rsid w:val="00216E76"/>
    <w:rsid w:val="00217602"/>
    <w:rsid w:val="00221BB4"/>
    <w:rsid w:val="00222541"/>
    <w:rsid w:val="00224D25"/>
    <w:rsid w:val="00225053"/>
    <w:rsid w:val="00227086"/>
    <w:rsid w:val="002270CB"/>
    <w:rsid w:val="00230FB5"/>
    <w:rsid w:val="00230FBB"/>
    <w:rsid w:val="00231500"/>
    <w:rsid w:val="002329C1"/>
    <w:rsid w:val="0023454C"/>
    <w:rsid w:val="00237261"/>
    <w:rsid w:val="00237E82"/>
    <w:rsid w:val="00241477"/>
    <w:rsid w:val="00243A77"/>
    <w:rsid w:val="00244A21"/>
    <w:rsid w:val="00246AC2"/>
    <w:rsid w:val="00246FE2"/>
    <w:rsid w:val="00247DE2"/>
    <w:rsid w:val="00251F57"/>
    <w:rsid w:val="00252947"/>
    <w:rsid w:val="00254373"/>
    <w:rsid w:val="00257BA0"/>
    <w:rsid w:val="00262610"/>
    <w:rsid w:val="002626FC"/>
    <w:rsid w:val="00263726"/>
    <w:rsid w:val="00264262"/>
    <w:rsid w:val="00264281"/>
    <w:rsid w:val="002644E4"/>
    <w:rsid w:val="00265D51"/>
    <w:rsid w:val="00266A6A"/>
    <w:rsid w:val="00270948"/>
    <w:rsid w:val="00276814"/>
    <w:rsid w:val="00276B7A"/>
    <w:rsid w:val="002772CF"/>
    <w:rsid w:val="002807B6"/>
    <w:rsid w:val="00280B59"/>
    <w:rsid w:val="00280D84"/>
    <w:rsid w:val="0028137E"/>
    <w:rsid w:val="00283483"/>
    <w:rsid w:val="002839A3"/>
    <w:rsid w:val="00283C1D"/>
    <w:rsid w:val="00284672"/>
    <w:rsid w:val="00287C8D"/>
    <w:rsid w:val="002906D8"/>
    <w:rsid w:val="00294D7A"/>
    <w:rsid w:val="002A72D4"/>
    <w:rsid w:val="002A75C6"/>
    <w:rsid w:val="002B3A63"/>
    <w:rsid w:val="002B79AF"/>
    <w:rsid w:val="002C4EAB"/>
    <w:rsid w:val="002C52F6"/>
    <w:rsid w:val="002D0892"/>
    <w:rsid w:val="002D0B7C"/>
    <w:rsid w:val="002D28F5"/>
    <w:rsid w:val="002D2AF1"/>
    <w:rsid w:val="002D490C"/>
    <w:rsid w:val="002D4A65"/>
    <w:rsid w:val="002D5392"/>
    <w:rsid w:val="002D71DB"/>
    <w:rsid w:val="002E20B5"/>
    <w:rsid w:val="002E343A"/>
    <w:rsid w:val="002E6EF2"/>
    <w:rsid w:val="002E714D"/>
    <w:rsid w:val="002E7A54"/>
    <w:rsid w:val="002F0985"/>
    <w:rsid w:val="002F1125"/>
    <w:rsid w:val="002F3BE5"/>
    <w:rsid w:val="00302CB8"/>
    <w:rsid w:val="00304460"/>
    <w:rsid w:val="00306288"/>
    <w:rsid w:val="00306E75"/>
    <w:rsid w:val="003114BF"/>
    <w:rsid w:val="00316033"/>
    <w:rsid w:val="00316E1D"/>
    <w:rsid w:val="00322F56"/>
    <w:rsid w:val="00324C54"/>
    <w:rsid w:val="003251DA"/>
    <w:rsid w:val="00325926"/>
    <w:rsid w:val="0032594C"/>
    <w:rsid w:val="00326630"/>
    <w:rsid w:val="00336A28"/>
    <w:rsid w:val="00341F6C"/>
    <w:rsid w:val="0034399C"/>
    <w:rsid w:val="00344207"/>
    <w:rsid w:val="0034742C"/>
    <w:rsid w:val="00347438"/>
    <w:rsid w:val="00356B53"/>
    <w:rsid w:val="003575E9"/>
    <w:rsid w:val="00357F84"/>
    <w:rsid w:val="00360D19"/>
    <w:rsid w:val="00365988"/>
    <w:rsid w:val="00367049"/>
    <w:rsid w:val="00367713"/>
    <w:rsid w:val="003713AE"/>
    <w:rsid w:val="00372307"/>
    <w:rsid w:val="00377A3C"/>
    <w:rsid w:val="00383E33"/>
    <w:rsid w:val="003853B8"/>
    <w:rsid w:val="00386837"/>
    <w:rsid w:val="00386DFD"/>
    <w:rsid w:val="00393925"/>
    <w:rsid w:val="00394FDC"/>
    <w:rsid w:val="003966C0"/>
    <w:rsid w:val="003A1498"/>
    <w:rsid w:val="003A1636"/>
    <w:rsid w:val="003A4044"/>
    <w:rsid w:val="003A4160"/>
    <w:rsid w:val="003A54BA"/>
    <w:rsid w:val="003B2444"/>
    <w:rsid w:val="003B37BA"/>
    <w:rsid w:val="003B3FF2"/>
    <w:rsid w:val="003B45AA"/>
    <w:rsid w:val="003B4F48"/>
    <w:rsid w:val="003B5427"/>
    <w:rsid w:val="003D5648"/>
    <w:rsid w:val="003D5DDB"/>
    <w:rsid w:val="003D72FB"/>
    <w:rsid w:val="003E06BC"/>
    <w:rsid w:val="003E284F"/>
    <w:rsid w:val="003E2C63"/>
    <w:rsid w:val="003E43D6"/>
    <w:rsid w:val="003E6869"/>
    <w:rsid w:val="003F0020"/>
    <w:rsid w:val="003F1FC1"/>
    <w:rsid w:val="003F4613"/>
    <w:rsid w:val="003F4BA5"/>
    <w:rsid w:val="003F69A8"/>
    <w:rsid w:val="003F79F7"/>
    <w:rsid w:val="0040357C"/>
    <w:rsid w:val="0040363F"/>
    <w:rsid w:val="00403BDB"/>
    <w:rsid w:val="00403D9D"/>
    <w:rsid w:val="00404679"/>
    <w:rsid w:val="0040788C"/>
    <w:rsid w:val="00407973"/>
    <w:rsid w:val="00410F50"/>
    <w:rsid w:val="0041706C"/>
    <w:rsid w:val="00417213"/>
    <w:rsid w:val="004172BC"/>
    <w:rsid w:val="00417E2E"/>
    <w:rsid w:val="004239A4"/>
    <w:rsid w:val="00424139"/>
    <w:rsid w:val="00424DC4"/>
    <w:rsid w:val="00426688"/>
    <w:rsid w:val="0043032F"/>
    <w:rsid w:val="00430656"/>
    <w:rsid w:val="00430929"/>
    <w:rsid w:val="00431F09"/>
    <w:rsid w:val="00432914"/>
    <w:rsid w:val="0043557A"/>
    <w:rsid w:val="0043572F"/>
    <w:rsid w:val="00435758"/>
    <w:rsid w:val="00437592"/>
    <w:rsid w:val="004408D9"/>
    <w:rsid w:val="0044112B"/>
    <w:rsid w:val="00441858"/>
    <w:rsid w:val="0044331C"/>
    <w:rsid w:val="00444011"/>
    <w:rsid w:val="00445DFD"/>
    <w:rsid w:val="004467A1"/>
    <w:rsid w:val="004508C0"/>
    <w:rsid w:val="00451EBE"/>
    <w:rsid w:val="004532E2"/>
    <w:rsid w:val="00453E31"/>
    <w:rsid w:val="004548AC"/>
    <w:rsid w:val="00460C67"/>
    <w:rsid w:val="004617FC"/>
    <w:rsid w:val="00463822"/>
    <w:rsid w:val="004656A4"/>
    <w:rsid w:val="004656E5"/>
    <w:rsid w:val="00466366"/>
    <w:rsid w:val="00470147"/>
    <w:rsid w:val="00470779"/>
    <w:rsid w:val="00471B9E"/>
    <w:rsid w:val="004720D3"/>
    <w:rsid w:val="00473583"/>
    <w:rsid w:val="00474458"/>
    <w:rsid w:val="00475F03"/>
    <w:rsid w:val="0048263F"/>
    <w:rsid w:val="004859F2"/>
    <w:rsid w:val="00485A91"/>
    <w:rsid w:val="00490341"/>
    <w:rsid w:val="00492530"/>
    <w:rsid w:val="004945F6"/>
    <w:rsid w:val="004A050F"/>
    <w:rsid w:val="004A0D95"/>
    <w:rsid w:val="004A1BA6"/>
    <w:rsid w:val="004A4A3F"/>
    <w:rsid w:val="004A558B"/>
    <w:rsid w:val="004A7483"/>
    <w:rsid w:val="004B2F74"/>
    <w:rsid w:val="004B3728"/>
    <w:rsid w:val="004B62E0"/>
    <w:rsid w:val="004C2641"/>
    <w:rsid w:val="004C32D2"/>
    <w:rsid w:val="004C40B9"/>
    <w:rsid w:val="004C4595"/>
    <w:rsid w:val="004C4A05"/>
    <w:rsid w:val="004C5C19"/>
    <w:rsid w:val="004C6BA8"/>
    <w:rsid w:val="004D2B02"/>
    <w:rsid w:val="004D4218"/>
    <w:rsid w:val="004D4885"/>
    <w:rsid w:val="004D7063"/>
    <w:rsid w:val="004D7160"/>
    <w:rsid w:val="004E06C2"/>
    <w:rsid w:val="004E0E73"/>
    <w:rsid w:val="004E1D20"/>
    <w:rsid w:val="004E35BA"/>
    <w:rsid w:val="004E60A9"/>
    <w:rsid w:val="004F0703"/>
    <w:rsid w:val="004F13C9"/>
    <w:rsid w:val="004F4201"/>
    <w:rsid w:val="004F6761"/>
    <w:rsid w:val="004F7D62"/>
    <w:rsid w:val="005016F0"/>
    <w:rsid w:val="00504BBA"/>
    <w:rsid w:val="00506E89"/>
    <w:rsid w:val="0051064D"/>
    <w:rsid w:val="005106FB"/>
    <w:rsid w:val="005111D0"/>
    <w:rsid w:val="0051262C"/>
    <w:rsid w:val="0051355B"/>
    <w:rsid w:val="0051553C"/>
    <w:rsid w:val="0051622F"/>
    <w:rsid w:val="00516A5F"/>
    <w:rsid w:val="0051770E"/>
    <w:rsid w:val="00520B4B"/>
    <w:rsid w:val="005213E5"/>
    <w:rsid w:val="005245B1"/>
    <w:rsid w:val="00525D9A"/>
    <w:rsid w:val="00526241"/>
    <w:rsid w:val="005272F4"/>
    <w:rsid w:val="00527C52"/>
    <w:rsid w:val="0053038D"/>
    <w:rsid w:val="00532215"/>
    <w:rsid w:val="00534687"/>
    <w:rsid w:val="00536AFE"/>
    <w:rsid w:val="00536B91"/>
    <w:rsid w:val="0053726F"/>
    <w:rsid w:val="00542F18"/>
    <w:rsid w:val="00543687"/>
    <w:rsid w:val="0054478A"/>
    <w:rsid w:val="005467C2"/>
    <w:rsid w:val="00547C52"/>
    <w:rsid w:val="00555F0A"/>
    <w:rsid w:val="0055645E"/>
    <w:rsid w:val="00557EEB"/>
    <w:rsid w:val="00563DEE"/>
    <w:rsid w:val="005644C1"/>
    <w:rsid w:val="00565E62"/>
    <w:rsid w:val="00567B12"/>
    <w:rsid w:val="00567C97"/>
    <w:rsid w:val="00575EE7"/>
    <w:rsid w:val="00576109"/>
    <w:rsid w:val="005820A1"/>
    <w:rsid w:val="00582F1A"/>
    <w:rsid w:val="00583545"/>
    <w:rsid w:val="00584054"/>
    <w:rsid w:val="00585F9C"/>
    <w:rsid w:val="005868AC"/>
    <w:rsid w:val="00586A7B"/>
    <w:rsid w:val="00587940"/>
    <w:rsid w:val="00591265"/>
    <w:rsid w:val="00593E2C"/>
    <w:rsid w:val="00594475"/>
    <w:rsid w:val="00594A83"/>
    <w:rsid w:val="00594D53"/>
    <w:rsid w:val="00596D2D"/>
    <w:rsid w:val="005A12C3"/>
    <w:rsid w:val="005A1CE9"/>
    <w:rsid w:val="005A3B9A"/>
    <w:rsid w:val="005A5354"/>
    <w:rsid w:val="005A7945"/>
    <w:rsid w:val="005B0324"/>
    <w:rsid w:val="005B2B15"/>
    <w:rsid w:val="005B3ECD"/>
    <w:rsid w:val="005B3F22"/>
    <w:rsid w:val="005B6218"/>
    <w:rsid w:val="005B6502"/>
    <w:rsid w:val="005B797F"/>
    <w:rsid w:val="005C495B"/>
    <w:rsid w:val="005C67C3"/>
    <w:rsid w:val="005D17E1"/>
    <w:rsid w:val="005D1B38"/>
    <w:rsid w:val="005D38C6"/>
    <w:rsid w:val="005D440B"/>
    <w:rsid w:val="005D69A6"/>
    <w:rsid w:val="005E078E"/>
    <w:rsid w:val="005E2126"/>
    <w:rsid w:val="005E3CF7"/>
    <w:rsid w:val="005E4CA9"/>
    <w:rsid w:val="005F03C7"/>
    <w:rsid w:val="005F1BC4"/>
    <w:rsid w:val="005F2821"/>
    <w:rsid w:val="0060035E"/>
    <w:rsid w:val="006019C8"/>
    <w:rsid w:val="006021D2"/>
    <w:rsid w:val="00610E82"/>
    <w:rsid w:val="00611EAB"/>
    <w:rsid w:val="00617A07"/>
    <w:rsid w:val="0062082F"/>
    <w:rsid w:val="006240A1"/>
    <w:rsid w:val="006243AD"/>
    <w:rsid w:val="00626C60"/>
    <w:rsid w:val="00627C30"/>
    <w:rsid w:val="00635CF9"/>
    <w:rsid w:val="00637DDD"/>
    <w:rsid w:val="0064104C"/>
    <w:rsid w:val="00641BCE"/>
    <w:rsid w:val="00642E1B"/>
    <w:rsid w:val="006464A6"/>
    <w:rsid w:val="006470E3"/>
    <w:rsid w:val="006472FE"/>
    <w:rsid w:val="00651A25"/>
    <w:rsid w:val="00651BE3"/>
    <w:rsid w:val="0065402D"/>
    <w:rsid w:val="006541B2"/>
    <w:rsid w:val="006553EB"/>
    <w:rsid w:val="00657ED8"/>
    <w:rsid w:val="0066267F"/>
    <w:rsid w:val="00662AB0"/>
    <w:rsid w:val="0067079D"/>
    <w:rsid w:val="006720BA"/>
    <w:rsid w:val="006761F2"/>
    <w:rsid w:val="00677403"/>
    <w:rsid w:val="00677FF3"/>
    <w:rsid w:val="006814FE"/>
    <w:rsid w:val="00682357"/>
    <w:rsid w:val="00686DA9"/>
    <w:rsid w:val="0069049A"/>
    <w:rsid w:val="006908CB"/>
    <w:rsid w:val="00696789"/>
    <w:rsid w:val="006A004E"/>
    <w:rsid w:val="006A0570"/>
    <w:rsid w:val="006A468C"/>
    <w:rsid w:val="006A5349"/>
    <w:rsid w:val="006B2014"/>
    <w:rsid w:val="006B31C5"/>
    <w:rsid w:val="006B5BD6"/>
    <w:rsid w:val="006B650A"/>
    <w:rsid w:val="006B6C1E"/>
    <w:rsid w:val="006C1241"/>
    <w:rsid w:val="006C192B"/>
    <w:rsid w:val="006C20DF"/>
    <w:rsid w:val="006C2F47"/>
    <w:rsid w:val="006C347D"/>
    <w:rsid w:val="006C5025"/>
    <w:rsid w:val="006D2036"/>
    <w:rsid w:val="006D53EE"/>
    <w:rsid w:val="006D5C9D"/>
    <w:rsid w:val="006D6571"/>
    <w:rsid w:val="006E460E"/>
    <w:rsid w:val="006E4EB3"/>
    <w:rsid w:val="006E7331"/>
    <w:rsid w:val="006E77B4"/>
    <w:rsid w:val="006F03F5"/>
    <w:rsid w:val="006F0915"/>
    <w:rsid w:val="006F2605"/>
    <w:rsid w:val="006F2901"/>
    <w:rsid w:val="006F3C16"/>
    <w:rsid w:val="006F4BAE"/>
    <w:rsid w:val="006F630B"/>
    <w:rsid w:val="00701E2A"/>
    <w:rsid w:val="00703466"/>
    <w:rsid w:val="00707399"/>
    <w:rsid w:val="00710E09"/>
    <w:rsid w:val="0071191D"/>
    <w:rsid w:val="00711B3F"/>
    <w:rsid w:val="00712B42"/>
    <w:rsid w:val="00712E74"/>
    <w:rsid w:val="00712FD3"/>
    <w:rsid w:val="00713566"/>
    <w:rsid w:val="00720164"/>
    <w:rsid w:val="007202C6"/>
    <w:rsid w:val="00724151"/>
    <w:rsid w:val="007245E3"/>
    <w:rsid w:val="0072534A"/>
    <w:rsid w:val="00725DB7"/>
    <w:rsid w:val="0072672B"/>
    <w:rsid w:val="007325CA"/>
    <w:rsid w:val="007337B6"/>
    <w:rsid w:val="0073551D"/>
    <w:rsid w:val="00735FE0"/>
    <w:rsid w:val="007400EE"/>
    <w:rsid w:val="00740E5F"/>
    <w:rsid w:val="00742E09"/>
    <w:rsid w:val="00744307"/>
    <w:rsid w:val="007462B0"/>
    <w:rsid w:val="00751198"/>
    <w:rsid w:val="007514F8"/>
    <w:rsid w:val="00753386"/>
    <w:rsid w:val="0076062C"/>
    <w:rsid w:val="00760F06"/>
    <w:rsid w:val="00761842"/>
    <w:rsid w:val="00761BAF"/>
    <w:rsid w:val="00761F99"/>
    <w:rsid w:val="00763C46"/>
    <w:rsid w:val="0076478A"/>
    <w:rsid w:val="007654EB"/>
    <w:rsid w:val="00765F37"/>
    <w:rsid w:val="0077625B"/>
    <w:rsid w:val="00780414"/>
    <w:rsid w:val="00781D31"/>
    <w:rsid w:val="00782518"/>
    <w:rsid w:val="00783443"/>
    <w:rsid w:val="007845AF"/>
    <w:rsid w:val="00785F5E"/>
    <w:rsid w:val="007870A2"/>
    <w:rsid w:val="00791758"/>
    <w:rsid w:val="00794AE8"/>
    <w:rsid w:val="007A2EB8"/>
    <w:rsid w:val="007A63C8"/>
    <w:rsid w:val="007A665A"/>
    <w:rsid w:val="007A7160"/>
    <w:rsid w:val="007A7C39"/>
    <w:rsid w:val="007B102D"/>
    <w:rsid w:val="007B661D"/>
    <w:rsid w:val="007C34F7"/>
    <w:rsid w:val="007C42E4"/>
    <w:rsid w:val="007C5014"/>
    <w:rsid w:val="007D2EC4"/>
    <w:rsid w:val="007D32CF"/>
    <w:rsid w:val="007D46B8"/>
    <w:rsid w:val="007D4BA8"/>
    <w:rsid w:val="007E054D"/>
    <w:rsid w:val="007F00DE"/>
    <w:rsid w:val="007F096C"/>
    <w:rsid w:val="007F1E66"/>
    <w:rsid w:val="007F2EC4"/>
    <w:rsid w:val="007F72B9"/>
    <w:rsid w:val="0080025F"/>
    <w:rsid w:val="00802706"/>
    <w:rsid w:val="0080466C"/>
    <w:rsid w:val="00812200"/>
    <w:rsid w:val="0081230B"/>
    <w:rsid w:val="008132E2"/>
    <w:rsid w:val="008152E8"/>
    <w:rsid w:val="00817002"/>
    <w:rsid w:val="00817A41"/>
    <w:rsid w:val="00821B97"/>
    <w:rsid w:val="00822340"/>
    <w:rsid w:val="00824C75"/>
    <w:rsid w:val="00824E43"/>
    <w:rsid w:val="008276D9"/>
    <w:rsid w:val="00830321"/>
    <w:rsid w:val="00830C68"/>
    <w:rsid w:val="008317A4"/>
    <w:rsid w:val="008401D2"/>
    <w:rsid w:val="00842713"/>
    <w:rsid w:val="008429B1"/>
    <w:rsid w:val="0084514C"/>
    <w:rsid w:val="00845AC2"/>
    <w:rsid w:val="008461EE"/>
    <w:rsid w:val="0084645E"/>
    <w:rsid w:val="008465A8"/>
    <w:rsid w:val="00847449"/>
    <w:rsid w:val="008502AA"/>
    <w:rsid w:val="00852753"/>
    <w:rsid w:val="00856A44"/>
    <w:rsid w:val="008607D9"/>
    <w:rsid w:val="008607FD"/>
    <w:rsid w:val="00860BA9"/>
    <w:rsid w:val="00863119"/>
    <w:rsid w:val="008632B4"/>
    <w:rsid w:val="008634ED"/>
    <w:rsid w:val="00864225"/>
    <w:rsid w:val="0086463E"/>
    <w:rsid w:val="00865254"/>
    <w:rsid w:val="00866E68"/>
    <w:rsid w:val="00866E8B"/>
    <w:rsid w:val="008769EF"/>
    <w:rsid w:val="008772C5"/>
    <w:rsid w:val="00880B11"/>
    <w:rsid w:val="0088186C"/>
    <w:rsid w:val="00881ECC"/>
    <w:rsid w:val="00883299"/>
    <w:rsid w:val="00883734"/>
    <w:rsid w:val="00883C51"/>
    <w:rsid w:val="0088693C"/>
    <w:rsid w:val="00886C70"/>
    <w:rsid w:val="0089088F"/>
    <w:rsid w:val="00890C17"/>
    <w:rsid w:val="00892140"/>
    <w:rsid w:val="008954F5"/>
    <w:rsid w:val="00896B04"/>
    <w:rsid w:val="00897AA4"/>
    <w:rsid w:val="008A23C9"/>
    <w:rsid w:val="008A27A4"/>
    <w:rsid w:val="008A3AD8"/>
    <w:rsid w:val="008A5EBE"/>
    <w:rsid w:val="008A6712"/>
    <w:rsid w:val="008A6F0F"/>
    <w:rsid w:val="008A73E6"/>
    <w:rsid w:val="008A74BA"/>
    <w:rsid w:val="008B009B"/>
    <w:rsid w:val="008B00D9"/>
    <w:rsid w:val="008B1022"/>
    <w:rsid w:val="008B1306"/>
    <w:rsid w:val="008B1DF8"/>
    <w:rsid w:val="008B3AE1"/>
    <w:rsid w:val="008B3F39"/>
    <w:rsid w:val="008B42EE"/>
    <w:rsid w:val="008B503A"/>
    <w:rsid w:val="008B5196"/>
    <w:rsid w:val="008B5456"/>
    <w:rsid w:val="008B6598"/>
    <w:rsid w:val="008C016B"/>
    <w:rsid w:val="008C22C4"/>
    <w:rsid w:val="008C39A5"/>
    <w:rsid w:val="008C4DE9"/>
    <w:rsid w:val="008C5BFE"/>
    <w:rsid w:val="008D3270"/>
    <w:rsid w:val="008D3CEA"/>
    <w:rsid w:val="008D6ABF"/>
    <w:rsid w:val="008E1BD5"/>
    <w:rsid w:val="008E2534"/>
    <w:rsid w:val="008E4BBE"/>
    <w:rsid w:val="008E60A4"/>
    <w:rsid w:val="008E7A27"/>
    <w:rsid w:val="008F1240"/>
    <w:rsid w:val="008F32AB"/>
    <w:rsid w:val="008F5556"/>
    <w:rsid w:val="00900D11"/>
    <w:rsid w:val="00901624"/>
    <w:rsid w:val="009022DB"/>
    <w:rsid w:val="0090571D"/>
    <w:rsid w:val="00906933"/>
    <w:rsid w:val="0091062A"/>
    <w:rsid w:val="00912FD9"/>
    <w:rsid w:val="00913FF1"/>
    <w:rsid w:val="0091486A"/>
    <w:rsid w:val="00915408"/>
    <w:rsid w:val="00915FB4"/>
    <w:rsid w:val="00917EFB"/>
    <w:rsid w:val="009209EC"/>
    <w:rsid w:val="00921287"/>
    <w:rsid w:val="00921F15"/>
    <w:rsid w:val="00921FB1"/>
    <w:rsid w:val="0092318D"/>
    <w:rsid w:val="009239F3"/>
    <w:rsid w:val="00927054"/>
    <w:rsid w:val="0092705F"/>
    <w:rsid w:val="00927F15"/>
    <w:rsid w:val="00931CFE"/>
    <w:rsid w:val="00940155"/>
    <w:rsid w:val="00940BC5"/>
    <w:rsid w:val="00942D64"/>
    <w:rsid w:val="0094415A"/>
    <w:rsid w:val="00944CDA"/>
    <w:rsid w:val="009476F0"/>
    <w:rsid w:val="009516B2"/>
    <w:rsid w:val="009526B1"/>
    <w:rsid w:val="009546DB"/>
    <w:rsid w:val="00956404"/>
    <w:rsid w:val="00956967"/>
    <w:rsid w:val="0095721E"/>
    <w:rsid w:val="00960EE0"/>
    <w:rsid w:val="00964D1A"/>
    <w:rsid w:val="00966339"/>
    <w:rsid w:val="009675B5"/>
    <w:rsid w:val="00971A0B"/>
    <w:rsid w:val="009732DD"/>
    <w:rsid w:val="00973A86"/>
    <w:rsid w:val="0097549D"/>
    <w:rsid w:val="00975FC1"/>
    <w:rsid w:val="00976238"/>
    <w:rsid w:val="00976763"/>
    <w:rsid w:val="009767AE"/>
    <w:rsid w:val="00977E98"/>
    <w:rsid w:val="009800F9"/>
    <w:rsid w:val="00981544"/>
    <w:rsid w:val="00981FAF"/>
    <w:rsid w:val="009821BB"/>
    <w:rsid w:val="009838ED"/>
    <w:rsid w:val="00987EDE"/>
    <w:rsid w:val="00993677"/>
    <w:rsid w:val="00993F6D"/>
    <w:rsid w:val="00995905"/>
    <w:rsid w:val="009A0924"/>
    <w:rsid w:val="009A2B15"/>
    <w:rsid w:val="009A30BB"/>
    <w:rsid w:val="009A4D6B"/>
    <w:rsid w:val="009A6F35"/>
    <w:rsid w:val="009A77D0"/>
    <w:rsid w:val="009B0839"/>
    <w:rsid w:val="009B15DE"/>
    <w:rsid w:val="009B2DFD"/>
    <w:rsid w:val="009B3842"/>
    <w:rsid w:val="009B3D9D"/>
    <w:rsid w:val="009B56F0"/>
    <w:rsid w:val="009B59A4"/>
    <w:rsid w:val="009B5EC6"/>
    <w:rsid w:val="009C17D6"/>
    <w:rsid w:val="009C198B"/>
    <w:rsid w:val="009C1AF4"/>
    <w:rsid w:val="009C5599"/>
    <w:rsid w:val="009C6377"/>
    <w:rsid w:val="009C7D16"/>
    <w:rsid w:val="009D0637"/>
    <w:rsid w:val="009D1CC7"/>
    <w:rsid w:val="009D4347"/>
    <w:rsid w:val="009D49C5"/>
    <w:rsid w:val="009D4BA4"/>
    <w:rsid w:val="009D51C9"/>
    <w:rsid w:val="009D5612"/>
    <w:rsid w:val="009D7BB8"/>
    <w:rsid w:val="009E0007"/>
    <w:rsid w:val="009E0B38"/>
    <w:rsid w:val="009E3873"/>
    <w:rsid w:val="009E434B"/>
    <w:rsid w:val="009E5813"/>
    <w:rsid w:val="009E6057"/>
    <w:rsid w:val="009F3A04"/>
    <w:rsid w:val="009F7553"/>
    <w:rsid w:val="009F7732"/>
    <w:rsid w:val="00A03F2D"/>
    <w:rsid w:val="00A05797"/>
    <w:rsid w:val="00A1168B"/>
    <w:rsid w:val="00A137B4"/>
    <w:rsid w:val="00A14E4C"/>
    <w:rsid w:val="00A17938"/>
    <w:rsid w:val="00A17A9A"/>
    <w:rsid w:val="00A17A9D"/>
    <w:rsid w:val="00A17E8B"/>
    <w:rsid w:val="00A23713"/>
    <w:rsid w:val="00A272D2"/>
    <w:rsid w:val="00A31AC8"/>
    <w:rsid w:val="00A31CBF"/>
    <w:rsid w:val="00A32E46"/>
    <w:rsid w:val="00A32FCC"/>
    <w:rsid w:val="00A33F44"/>
    <w:rsid w:val="00A40D5D"/>
    <w:rsid w:val="00A40F2F"/>
    <w:rsid w:val="00A41405"/>
    <w:rsid w:val="00A425EC"/>
    <w:rsid w:val="00A42BCF"/>
    <w:rsid w:val="00A438DB"/>
    <w:rsid w:val="00A440A0"/>
    <w:rsid w:val="00A444AE"/>
    <w:rsid w:val="00A456EE"/>
    <w:rsid w:val="00A4657D"/>
    <w:rsid w:val="00A46894"/>
    <w:rsid w:val="00A53C80"/>
    <w:rsid w:val="00A53C87"/>
    <w:rsid w:val="00A5561A"/>
    <w:rsid w:val="00A570AD"/>
    <w:rsid w:val="00A57388"/>
    <w:rsid w:val="00A57EB1"/>
    <w:rsid w:val="00A60822"/>
    <w:rsid w:val="00A6097B"/>
    <w:rsid w:val="00A61EB6"/>
    <w:rsid w:val="00A63D1E"/>
    <w:rsid w:val="00A704BB"/>
    <w:rsid w:val="00A73E49"/>
    <w:rsid w:val="00A76B37"/>
    <w:rsid w:val="00A77E3F"/>
    <w:rsid w:val="00A80612"/>
    <w:rsid w:val="00A84C9E"/>
    <w:rsid w:val="00A85849"/>
    <w:rsid w:val="00A862BB"/>
    <w:rsid w:val="00A8765D"/>
    <w:rsid w:val="00A91982"/>
    <w:rsid w:val="00A91CA9"/>
    <w:rsid w:val="00A948E0"/>
    <w:rsid w:val="00A9612B"/>
    <w:rsid w:val="00A96C79"/>
    <w:rsid w:val="00AA19E8"/>
    <w:rsid w:val="00AA19FC"/>
    <w:rsid w:val="00AA2EA6"/>
    <w:rsid w:val="00AA3177"/>
    <w:rsid w:val="00AA3953"/>
    <w:rsid w:val="00AA4D4F"/>
    <w:rsid w:val="00AA553F"/>
    <w:rsid w:val="00AA7719"/>
    <w:rsid w:val="00AB2647"/>
    <w:rsid w:val="00AB33FB"/>
    <w:rsid w:val="00AB4613"/>
    <w:rsid w:val="00AB558F"/>
    <w:rsid w:val="00AB5758"/>
    <w:rsid w:val="00AB6F19"/>
    <w:rsid w:val="00AC1206"/>
    <w:rsid w:val="00AC22E1"/>
    <w:rsid w:val="00AC23C4"/>
    <w:rsid w:val="00AC2AB2"/>
    <w:rsid w:val="00AC4CF6"/>
    <w:rsid w:val="00AC5107"/>
    <w:rsid w:val="00AD17EB"/>
    <w:rsid w:val="00AD2349"/>
    <w:rsid w:val="00AD2955"/>
    <w:rsid w:val="00AD346C"/>
    <w:rsid w:val="00AD380C"/>
    <w:rsid w:val="00AD46BD"/>
    <w:rsid w:val="00AD609D"/>
    <w:rsid w:val="00AD6F31"/>
    <w:rsid w:val="00AE0ED2"/>
    <w:rsid w:val="00AE155D"/>
    <w:rsid w:val="00AE5502"/>
    <w:rsid w:val="00AE763C"/>
    <w:rsid w:val="00AF209F"/>
    <w:rsid w:val="00AF2882"/>
    <w:rsid w:val="00AF28A9"/>
    <w:rsid w:val="00AF3D4A"/>
    <w:rsid w:val="00AF3EE1"/>
    <w:rsid w:val="00AF43DA"/>
    <w:rsid w:val="00AF5D22"/>
    <w:rsid w:val="00AF67E6"/>
    <w:rsid w:val="00AF76FD"/>
    <w:rsid w:val="00B0161A"/>
    <w:rsid w:val="00B05716"/>
    <w:rsid w:val="00B0572E"/>
    <w:rsid w:val="00B10498"/>
    <w:rsid w:val="00B118C0"/>
    <w:rsid w:val="00B120AE"/>
    <w:rsid w:val="00B122B3"/>
    <w:rsid w:val="00B124A5"/>
    <w:rsid w:val="00B12B1A"/>
    <w:rsid w:val="00B16523"/>
    <w:rsid w:val="00B20311"/>
    <w:rsid w:val="00B21C44"/>
    <w:rsid w:val="00B22887"/>
    <w:rsid w:val="00B245C9"/>
    <w:rsid w:val="00B24FFA"/>
    <w:rsid w:val="00B25572"/>
    <w:rsid w:val="00B25D82"/>
    <w:rsid w:val="00B3043A"/>
    <w:rsid w:val="00B314EB"/>
    <w:rsid w:val="00B3442C"/>
    <w:rsid w:val="00B35725"/>
    <w:rsid w:val="00B427D3"/>
    <w:rsid w:val="00B42D6D"/>
    <w:rsid w:val="00B4548F"/>
    <w:rsid w:val="00B47B40"/>
    <w:rsid w:val="00B5147F"/>
    <w:rsid w:val="00B51AD5"/>
    <w:rsid w:val="00B529F5"/>
    <w:rsid w:val="00B54F33"/>
    <w:rsid w:val="00B56102"/>
    <w:rsid w:val="00B6018A"/>
    <w:rsid w:val="00B64F61"/>
    <w:rsid w:val="00B65EB7"/>
    <w:rsid w:val="00B67E49"/>
    <w:rsid w:val="00B71215"/>
    <w:rsid w:val="00B72F6B"/>
    <w:rsid w:val="00B73B05"/>
    <w:rsid w:val="00B75410"/>
    <w:rsid w:val="00B75C08"/>
    <w:rsid w:val="00B82020"/>
    <w:rsid w:val="00B84E7C"/>
    <w:rsid w:val="00B939FB"/>
    <w:rsid w:val="00B93C8B"/>
    <w:rsid w:val="00B96EA4"/>
    <w:rsid w:val="00B976A5"/>
    <w:rsid w:val="00B97DC1"/>
    <w:rsid w:val="00BA1FD1"/>
    <w:rsid w:val="00BA25F4"/>
    <w:rsid w:val="00BA3C6B"/>
    <w:rsid w:val="00BA4079"/>
    <w:rsid w:val="00BA56E3"/>
    <w:rsid w:val="00BB0DB7"/>
    <w:rsid w:val="00BB0EE9"/>
    <w:rsid w:val="00BB1E57"/>
    <w:rsid w:val="00BB3230"/>
    <w:rsid w:val="00BB6367"/>
    <w:rsid w:val="00BC0AD9"/>
    <w:rsid w:val="00BC3642"/>
    <w:rsid w:val="00BC36B4"/>
    <w:rsid w:val="00BC4059"/>
    <w:rsid w:val="00BC4D25"/>
    <w:rsid w:val="00BC76BF"/>
    <w:rsid w:val="00BC7DB5"/>
    <w:rsid w:val="00BD1DA3"/>
    <w:rsid w:val="00BD4F00"/>
    <w:rsid w:val="00BD71A7"/>
    <w:rsid w:val="00BE132F"/>
    <w:rsid w:val="00BE565B"/>
    <w:rsid w:val="00BF0219"/>
    <w:rsid w:val="00BF14A5"/>
    <w:rsid w:val="00BF2D64"/>
    <w:rsid w:val="00BF3CF4"/>
    <w:rsid w:val="00BF4F77"/>
    <w:rsid w:val="00BF66CD"/>
    <w:rsid w:val="00BF7E92"/>
    <w:rsid w:val="00BF7F6F"/>
    <w:rsid w:val="00C0051E"/>
    <w:rsid w:val="00C01B42"/>
    <w:rsid w:val="00C045EA"/>
    <w:rsid w:val="00C04CDF"/>
    <w:rsid w:val="00C143E5"/>
    <w:rsid w:val="00C15584"/>
    <w:rsid w:val="00C169DE"/>
    <w:rsid w:val="00C16BA1"/>
    <w:rsid w:val="00C17AFD"/>
    <w:rsid w:val="00C21B0E"/>
    <w:rsid w:val="00C24FAA"/>
    <w:rsid w:val="00C26249"/>
    <w:rsid w:val="00C2705D"/>
    <w:rsid w:val="00C27667"/>
    <w:rsid w:val="00C278B4"/>
    <w:rsid w:val="00C3371A"/>
    <w:rsid w:val="00C33D82"/>
    <w:rsid w:val="00C35BB9"/>
    <w:rsid w:val="00C36412"/>
    <w:rsid w:val="00C379C2"/>
    <w:rsid w:val="00C40D40"/>
    <w:rsid w:val="00C41083"/>
    <w:rsid w:val="00C4352B"/>
    <w:rsid w:val="00C4743C"/>
    <w:rsid w:val="00C50A9D"/>
    <w:rsid w:val="00C51A60"/>
    <w:rsid w:val="00C51D89"/>
    <w:rsid w:val="00C54E61"/>
    <w:rsid w:val="00C56BBB"/>
    <w:rsid w:val="00C57CF2"/>
    <w:rsid w:val="00C61832"/>
    <w:rsid w:val="00C62291"/>
    <w:rsid w:val="00C65F39"/>
    <w:rsid w:val="00C71DA4"/>
    <w:rsid w:val="00C7272D"/>
    <w:rsid w:val="00C75B16"/>
    <w:rsid w:val="00C76BAB"/>
    <w:rsid w:val="00C773D6"/>
    <w:rsid w:val="00C805B3"/>
    <w:rsid w:val="00C8133C"/>
    <w:rsid w:val="00C8483A"/>
    <w:rsid w:val="00C84A0F"/>
    <w:rsid w:val="00C857FE"/>
    <w:rsid w:val="00C87F9C"/>
    <w:rsid w:val="00C91ACB"/>
    <w:rsid w:val="00C931EC"/>
    <w:rsid w:val="00C95275"/>
    <w:rsid w:val="00C958D0"/>
    <w:rsid w:val="00C95B4D"/>
    <w:rsid w:val="00C96D82"/>
    <w:rsid w:val="00CA3546"/>
    <w:rsid w:val="00CA4CC1"/>
    <w:rsid w:val="00CA6779"/>
    <w:rsid w:val="00CA7AD7"/>
    <w:rsid w:val="00CB22FB"/>
    <w:rsid w:val="00CB29FB"/>
    <w:rsid w:val="00CB38BC"/>
    <w:rsid w:val="00CB6355"/>
    <w:rsid w:val="00CB69CA"/>
    <w:rsid w:val="00CB70A1"/>
    <w:rsid w:val="00CB7333"/>
    <w:rsid w:val="00CC262B"/>
    <w:rsid w:val="00CC2A23"/>
    <w:rsid w:val="00CC3379"/>
    <w:rsid w:val="00CC3F7B"/>
    <w:rsid w:val="00CC42EF"/>
    <w:rsid w:val="00CC4FC0"/>
    <w:rsid w:val="00CC55A3"/>
    <w:rsid w:val="00CC56DE"/>
    <w:rsid w:val="00CC59B3"/>
    <w:rsid w:val="00CC701C"/>
    <w:rsid w:val="00CC734B"/>
    <w:rsid w:val="00CC78E6"/>
    <w:rsid w:val="00CD0E25"/>
    <w:rsid w:val="00CD0F29"/>
    <w:rsid w:val="00CD152A"/>
    <w:rsid w:val="00CD2B9D"/>
    <w:rsid w:val="00CD3B1D"/>
    <w:rsid w:val="00CD48A1"/>
    <w:rsid w:val="00CD5B17"/>
    <w:rsid w:val="00CE0A79"/>
    <w:rsid w:val="00CE231A"/>
    <w:rsid w:val="00CE3001"/>
    <w:rsid w:val="00CE4618"/>
    <w:rsid w:val="00CE4B07"/>
    <w:rsid w:val="00CE6045"/>
    <w:rsid w:val="00CF06E7"/>
    <w:rsid w:val="00CF20FD"/>
    <w:rsid w:val="00CF3CEE"/>
    <w:rsid w:val="00CF4F2D"/>
    <w:rsid w:val="00CF4F9B"/>
    <w:rsid w:val="00D0286D"/>
    <w:rsid w:val="00D045AB"/>
    <w:rsid w:val="00D0493E"/>
    <w:rsid w:val="00D06034"/>
    <w:rsid w:val="00D0658C"/>
    <w:rsid w:val="00D06ECB"/>
    <w:rsid w:val="00D10AA7"/>
    <w:rsid w:val="00D115DE"/>
    <w:rsid w:val="00D175B4"/>
    <w:rsid w:val="00D17ADC"/>
    <w:rsid w:val="00D17C76"/>
    <w:rsid w:val="00D17F4A"/>
    <w:rsid w:val="00D218EC"/>
    <w:rsid w:val="00D260D6"/>
    <w:rsid w:val="00D30B7A"/>
    <w:rsid w:val="00D30F7E"/>
    <w:rsid w:val="00D327A8"/>
    <w:rsid w:val="00D330F5"/>
    <w:rsid w:val="00D368AB"/>
    <w:rsid w:val="00D40FC3"/>
    <w:rsid w:val="00D41F8D"/>
    <w:rsid w:val="00D42FA8"/>
    <w:rsid w:val="00D46C86"/>
    <w:rsid w:val="00D50A63"/>
    <w:rsid w:val="00D5125D"/>
    <w:rsid w:val="00D512F8"/>
    <w:rsid w:val="00D515FE"/>
    <w:rsid w:val="00D5330D"/>
    <w:rsid w:val="00D56A5E"/>
    <w:rsid w:val="00D56C96"/>
    <w:rsid w:val="00D60F0B"/>
    <w:rsid w:val="00D61ED7"/>
    <w:rsid w:val="00D62610"/>
    <w:rsid w:val="00D643D2"/>
    <w:rsid w:val="00D702ED"/>
    <w:rsid w:val="00D7046C"/>
    <w:rsid w:val="00D72C84"/>
    <w:rsid w:val="00D759ED"/>
    <w:rsid w:val="00D75BD1"/>
    <w:rsid w:val="00D76120"/>
    <w:rsid w:val="00D762FB"/>
    <w:rsid w:val="00D77F81"/>
    <w:rsid w:val="00D802B1"/>
    <w:rsid w:val="00D824EC"/>
    <w:rsid w:val="00D83052"/>
    <w:rsid w:val="00D84051"/>
    <w:rsid w:val="00D872E6"/>
    <w:rsid w:val="00D87EE8"/>
    <w:rsid w:val="00D9176B"/>
    <w:rsid w:val="00D91DC6"/>
    <w:rsid w:val="00D95D41"/>
    <w:rsid w:val="00D96067"/>
    <w:rsid w:val="00D973DC"/>
    <w:rsid w:val="00D97E17"/>
    <w:rsid w:val="00DA02DC"/>
    <w:rsid w:val="00DA27D6"/>
    <w:rsid w:val="00DA3485"/>
    <w:rsid w:val="00DA370C"/>
    <w:rsid w:val="00DA7A43"/>
    <w:rsid w:val="00DB3327"/>
    <w:rsid w:val="00DC1839"/>
    <w:rsid w:val="00DC7414"/>
    <w:rsid w:val="00DD253A"/>
    <w:rsid w:val="00DD54B7"/>
    <w:rsid w:val="00DD55CF"/>
    <w:rsid w:val="00DD5716"/>
    <w:rsid w:val="00DD5790"/>
    <w:rsid w:val="00DD5EBC"/>
    <w:rsid w:val="00DD6A47"/>
    <w:rsid w:val="00DD6E6E"/>
    <w:rsid w:val="00DD79D3"/>
    <w:rsid w:val="00DE229E"/>
    <w:rsid w:val="00DE28E6"/>
    <w:rsid w:val="00DE32BF"/>
    <w:rsid w:val="00DE3475"/>
    <w:rsid w:val="00DE569C"/>
    <w:rsid w:val="00DE5B1F"/>
    <w:rsid w:val="00DE6149"/>
    <w:rsid w:val="00DE7367"/>
    <w:rsid w:val="00DF09E8"/>
    <w:rsid w:val="00DF6B94"/>
    <w:rsid w:val="00E0000A"/>
    <w:rsid w:val="00E00344"/>
    <w:rsid w:val="00E04D73"/>
    <w:rsid w:val="00E0566D"/>
    <w:rsid w:val="00E05BA3"/>
    <w:rsid w:val="00E10D3B"/>
    <w:rsid w:val="00E13CE9"/>
    <w:rsid w:val="00E16105"/>
    <w:rsid w:val="00E21969"/>
    <w:rsid w:val="00E30AC2"/>
    <w:rsid w:val="00E33150"/>
    <w:rsid w:val="00E34626"/>
    <w:rsid w:val="00E35B4C"/>
    <w:rsid w:val="00E36D93"/>
    <w:rsid w:val="00E37DB8"/>
    <w:rsid w:val="00E406EA"/>
    <w:rsid w:val="00E417E3"/>
    <w:rsid w:val="00E4191D"/>
    <w:rsid w:val="00E42224"/>
    <w:rsid w:val="00E42F04"/>
    <w:rsid w:val="00E4671D"/>
    <w:rsid w:val="00E4686D"/>
    <w:rsid w:val="00E52B68"/>
    <w:rsid w:val="00E56894"/>
    <w:rsid w:val="00E56A63"/>
    <w:rsid w:val="00E60E5F"/>
    <w:rsid w:val="00E6152C"/>
    <w:rsid w:val="00E64CE4"/>
    <w:rsid w:val="00E67838"/>
    <w:rsid w:val="00E67B5F"/>
    <w:rsid w:val="00E70E89"/>
    <w:rsid w:val="00E71F2A"/>
    <w:rsid w:val="00E72142"/>
    <w:rsid w:val="00E74107"/>
    <w:rsid w:val="00E759E9"/>
    <w:rsid w:val="00E75B9E"/>
    <w:rsid w:val="00E77605"/>
    <w:rsid w:val="00E77683"/>
    <w:rsid w:val="00E83AB9"/>
    <w:rsid w:val="00E8413C"/>
    <w:rsid w:val="00E84482"/>
    <w:rsid w:val="00E84DD7"/>
    <w:rsid w:val="00E9144B"/>
    <w:rsid w:val="00E967E8"/>
    <w:rsid w:val="00EA0683"/>
    <w:rsid w:val="00EA1E36"/>
    <w:rsid w:val="00EA2496"/>
    <w:rsid w:val="00EA678C"/>
    <w:rsid w:val="00EB3434"/>
    <w:rsid w:val="00EB3EF2"/>
    <w:rsid w:val="00EC1A85"/>
    <w:rsid w:val="00EC20C7"/>
    <w:rsid w:val="00EC5048"/>
    <w:rsid w:val="00EC565D"/>
    <w:rsid w:val="00EC6515"/>
    <w:rsid w:val="00EC713E"/>
    <w:rsid w:val="00ED0313"/>
    <w:rsid w:val="00ED0CF7"/>
    <w:rsid w:val="00ED1255"/>
    <w:rsid w:val="00ED4AEF"/>
    <w:rsid w:val="00ED5174"/>
    <w:rsid w:val="00ED6944"/>
    <w:rsid w:val="00ED6980"/>
    <w:rsid w:val="00ED6B79"/>
    <w:rsid w:val="00EE1F6F"/>
    <w:rsid w:val="00EE26C5"/>
    <w:rsid w:val="00EE35DC"/>
    <w:rsid w:val="00EF1D24"/>
    <w:rsid w:val="00EF526F"/>
    <w:rsid w:val="00F012F3"/>
    <w:rsid w:val="00F01BDA"/>
    <w:rsid w:val="00F0211D"/>
    <w:rsid w:val="00F036F1"/>
    <w:rsid w:val="00F0518D"/>
    <w:rsid w:val="00F05634"/>
    <w:rsid w:val="00F100E1"/>
    <w:rsid w:val="00F1310E"/>
    <w:rsid w:val="00F1334A"/>
    <w:rsid w:val="00F1399A"/>
    <w:rsid w:val="00F13C56"/>
    <w:rsid w:val="00F13ECD"/>
    <w:rsid w:val="00F14323"/>
    <w:rsid w:val="00F14AE8"/>
    <w:rsid w:val="00F15BD9"/>
    <w:rsid w:val="00F22165"/>
    <w:rsid w:val="00F22E94"/>
    <w:rsid w:val="00F25365"/>
    <w:rsid w:val="00F25CEE"/>
    <w:rsid w:val="00F2750D"/>
    <w:rsid w:val="00F27B3B"/>
    <w:rsid w:val="00F34CA0"/>
    <w:rsid w:val="00F37D17"/>
    <w:rsid w:val="00F441E1"/>
    <w:rsid w:val="00F46D9F"/>
    <w:rsid w:val="00F52F78"/>
    <w:rsid w:val="00F545A8"/>
    <w:rsid w:val="00F54781"/>
    <w:rsid w:val="00F5534D"/>
    <w:rsid w:val="00F55474"/>
    <w:rsid w:val="00F564C4"/>
    <w:rsid w:val="00F569EB"/>
    <w:rsid w:val="00F57843"/>
    <w:rsid w:val="00F604D3"/>
    <w:rsid w:val="00F6180C"/>
    <w:rsid w:val="00F61DD2"/>
    <w:rsid w:val="00F6357F"/>
    <w:rsid w:val="00F64223"/>
    <w:rsid w:val="00F64980"/>
    <w:rsid w:val="00F6690F"/>
    <w:rsid w:val="00F677E1"/>
    <w:rsid w:val="00F6783C"/>
    <w:rsid w:val="00F67A51"/>
    <w:rsid w:val="00F67F8D"/>
    <w:rsid w:val="00F7033E"/>
    <w:rsid w:val="00F70F5B"/>
    <w:rsid w:val="00F73856"/>
    <w:rsid w:val="00F74F46"/>
    <w:rsid w:val="00F77FCF"/>
    <w:rsid w:val="00F8074C"/>
    <w:rsid w:val="00F82301"/>
    <w:rsid w:val="00F84629"/>
    <w:rsid w:val="00F84797"/>
    <w:rsid w:val="00F8600B"/>
    <w:rsid w:val="00F872A7"/>
    <w:rsid w:val="00F90DA6"/>
    <w:rsid w:val="00F93E93"/>
    <w:rsid w:val="00F940A2"/>
    <w:rsid w:val="00F9440A"/>
    <w:rsid w:val="00F94CC2"/>
    <w:rsid w:val="00F94DA9"/>
    <w:rsid w:val="00FA07BD"/>
    <w:rsid w:val="00FA24FF"/>
    <w:rsid w:val="00FA2C80"/>
    <w:rsid w:val="00FA2DB9"/>
    <w:rsid w:val="00FA464F"/>
    <w:rsid w:val="00FA4F74"/>
    <w:rsid w:val="00FB0CD0"/>
    <w:rsid w:val="00FB0E53"/>
    <w:rsid w:val="00FB13FE"/>
    <w:rsid w:val="00FB443F"/>
    <w:rsid w:val="00FB4A88"/>
    <w:rsid w:val="00FB5566"/>
    <w:rsid w:val="00FC0C42"/>
    <w:rsid w:val="00FC3782"/>
    <w:rsid w:val="00FC5B84"/>
    <w:rsid w:val="00FC6E08"/>
    <w:rsid w:val="00FD2138"/>
    <w:rsid w:val="00FD2D66"/>
    <w:rsid w:val="00FD3786"/>
    <w:rsid w:val="00FD3CFC"/>
    <w:rsid w:val="00FD41D0"/>
    <w:rsid w:val="00FD5250"/>
    <w:rsid w:val="00FD7777"/>
    <w:rsid w:val="00FE096E"/>
    <w:rsid w:val="00FE287A"/>
    <w:rsid w:val="00FE38DE"/>
    <w:rsid w:val="00FE6BF8"/>
    <w:rsid w:val="00FE6D1D"/>
    <w:rsid w:val="00FE7B97"/>
    <w:rsid w:val="00FF0168"/>
    <w:rsid w:val="00FF4269"/>
    <w:rsid w:val="00FF5E6C"/>
    <w:rsid w:val="00FF77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FF2D3"/>
  <w15:docId w15:val="{2D47CCB1-D024-46DB-A3E5-E87E05E0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1832"/>
    <w:rPr>
      <w:rFonts w:ascii="Arial" w:hAnsi="Arial"/>
    </w:rPr>
  </w:style>
  <w:style w:type="paragraph" w:styleId="Heading1">
    <w:name w:val="heading 1"/>
    <w:basedOn w:val="Normal"/>
    <w:next w:val="Normal"/>
    <w:qFormat/>
    <w:rsid w:val="00254373"/>
    <w:pPr>
      <w:keepNext/>
      <w:numPr>
        <w:numId w:val="1"/>
      </w:numPr>
      <w:spacing w:after="60"/>
      <w:outlineLvl w:val="0"/>
    </w:pPr>
    <w:rPr>
      <w:rFonts w:ascii="Calibri" w:hAnsi="Calibr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254373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Cs/>
    </w:rPr>
  </w:style>
  <w:style w:type="paragraph" w:styleId="Heading3">
    <w:name w:val="heading 3"/>
    <w:aliases w:val="Heading 3 Char"/>
    <w:basedOn w:val="Normal"/>
    <w:next w:val="Normal"/>
    <w:qFormat/>
    <w:rsid w:val="00254373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68235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8235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8235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8235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68235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68235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A050F"/>
    <w:pPr>
      <w:tabs>
        <w:tab w:val="right" w:leader="dot" w:pos="8630"/>
      </w:tabs>
      <w:spacing w:before="240"/>
      <w:ind w:left="418" w:hanging="418"/>
    </w:pPr>
    <w:rPr>
      <w:rFonts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43557A"/>
    <w:pPr>
      <w:tabs>
        <w:tab w:val="left" w:pos="600"/>
        <w:tab w:val="right" w:leader="dot" w:pos="8630"/>
      </w:tabs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2E7A54"/>
    <w:pPr>
      <w:tabs>
        <w:tab w:val="left" w:pos="1138"/>
        <w:tab w:val="left" w:pos="1858"/>
        <w:tab w:val="right" w:leader="dot" w:pos="8190"/>
      </w:tabs>
      <w:ind w:left="2290" w:hanging="1138"/>
    </w:pPr>
  </w:style>
  <w:style w:type="paragraph" w:styleId="TOC4">
    <w:name w:val="toc 4"/>
    <w:basedOn w:val="Normal"/>
    <w:next w:val="Normal"/>
    <w:autoRedefine/>
    <w:semiHidden/>
    <w:rsid w:val="00682357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682357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682357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682357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682357"/>
    <w:pPr>
      <w:ind w:left="1400"/>
    </w:pPr>
    <w:rPr>
      <w:rFonts w:ascii="Times New Roman" w:hAnsi="Times New Roman"/>
    </w:rPr>
  </w:style>
  <w:style w:type="character" w:styleId="Hyperlink">
    <w:name w:val="Hyperlink"/>
    <w:rsid w:val="00682357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682357"/>
    <w:pPr>
      <w:spacing w:after="120" w:line="0" w:lineRule="atLeast"/>
      <w:ind w:left="360"/>
    </w:pPr>
    <w:rPr>
      <w:spacing w:val="-5"/>
      <w:sz w:val="20"/>
      <w:szCs w:val="20"/>
    </w:rPr>
  </w:style>
  <w:style w:type="paragraph" w:customStyle="1" w:styleId="TableText">
    <w:name w:val="Table Text"/>
    <w:basedOn w:val="Normal"/>
    <w:rsid w:val="00682357"/>
    <w:pPr>
      <w:ind w:left="14"/>
    </w:pPr>
    <w:rPr>
      <w:spacing w:val="-5"/>
      <w:sz w:val="16"/>
      <w:szCs w:val="20"/>
    </w:rPr>
  </w:style>
  <w:style w:type="paragraph" w:customStyle="1" w:styleId="TableHeader">
    <w:name w:val="Table Header"/>
    <w:basedOn w:val="Normal"/>
    <w:rsid w:val="00682357"/>
    <w:pPr>
      <w:spacing w:before="60"/>
      <w:jc w:val="center"/>
    </w:pPr>
    <w:rPr>
      <w:b/>
      <w:spacing w:val="-5"/>
      <w:sz w:val="16"/>
      <w:szCs w:val="20"/>
    </w:rPr>
  </w:style>
  <w:style w:type="paragraph" w:styleId="Header">
    <w:name w:val="header"/>
    <w:basedOn w:val="Normal"/>
    <w:rsid w:val="006823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2357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rsid w:val="00682357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682357"/>
    <w:rPr>
      <w:sz w:val="18"/>
      <w:szCs w:val="20"/>
    </w:rPr>
  </w:style>
  <w:style w:type="paragraph" w:styleId="BodyText3">
    <w:name w:val="Body Text 3"/>
    <w:basedOn w:val="Normal"/>
    <w:rsid w:val="00682357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682357"/>
    <w:rPr>
      <w:sz w:val="16"/>
    </w:rPr>
  </w:style>
  <w:style w:type="paragraph" w:customStyle="1" w:styleId="StyleHeading3Italic">
    <w:name w:val="Style Heading 3 + Italic"/>
    <w:basedOn w:val="Heading3"/>
    <w:rsid w:val="00682357"/>
    <w:rPr>
      <w:i/>
      <w:iCs/>
    </w:rPr>
  </w:style>
  <w:style w:type="character" w:customStyle="1" w:styleId="StyleHeading3ItalicChar">
    <w:name w:val="Style Heading 3 + Italic Char"/>
    <w:rsid w:val="00682357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682357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682357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682357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</w:rPr>
  </w:style>
  <w:style w:type="character" w:styleId="Strong">
    <w:name w:val="Strong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</w:rPr>
  </w:style>
  <w:style w:type="character" w:styleId="Emphasis">
    <w:name w:val="Emphasis"/>
    <w:qFormat/>
    <w:rsid w:val="00A03F2D"/>
    <w:rPr>
      <w:rFonts w:ascii="Calibri" w:hAnsi="Calibri"/>
      <w:i/>
      <w:iCs/>
      <w:sz w:val="20"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ListParagraph">
    <w:name w:val="List Paragraph"/>
    <w:basedOn w:val="Normal"/>
    <w:qFormat/>
    <w:rsid w:val="00031784"/>
    <w:pPr>
      <w:ind w:left="720"/>
    </w:pPr>
    <w:rPr>
      <w:color w:val="333333"/>
    </w:rPr>
  </w:style>
  <w:style w:type="paragraph" w:styleId="TOCHeading">
    <w:name w:val="TOC Heading"/>
    <w:basedOn w:val="Heading1"/>
    <w:next w:val="Normal"/>
    <w:uiPriority w:val="39"/>
    <w:qFormat/>
    <w:rsid w:val="002A72D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StyleBody">
    <w:name w:val="Style +Body"/>
    <w:rsid w:val="00BA1FD1"/>
    <w:rPr>
      <w:rFonts w:ascii="Calibri" w:hAnsi="Calibri"/>
      <w:sz w:val="24"/>
    </w:rPr>
  </w:style>
  <w:style w:type="paragraph" w:styleId="PlainText">
    <w:name w:val="Plain Text"/>
    <w:basedOn w:val="Normal"/>
    <w:link w:val="PlainTextChar"/>
    <w:unhideWhenUsed/>
    <w:rsid w:val="00A14E4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rsid w:val="00A14E4C"/>
    <w:rPr>
      <w:rFonts w:ascii="Consolas" w:eastAsia="Calibri" w:hAnsi="Consolas"/>
      <w:sz w:val="21"/>
      <w:szCs w:val="21"/>
      <w:lang w:val="en-US" w:eastAsia="en-US" w:bidi="ar-SA"/>
    </w:rPr>
  </w:style>
  <w:style w:type="paragraph" w:customStyle="1" w:styleId="Style1">
    <w:name w:val="Style1"/>
    <w:basedOn w:val="Heading1"/>
    <w:rsid w:val="0077625B"/>
    <w:pPr>
      <w:numPr>
        <w:numId w:val="0"/>
      </w:numPr>
      <w:overflowPunct w:val="0"/>
      <w:autoSpaceDE w:val="0"/>
      <w:autoSpaceDN w:val="0"/>
      <w:adjustRightInd w:val="0"/>
      <w:spacing w:after="0"/>
      <w:ind w:left="720"/>
      <w:textAlignment w:val="baseline"/>
    </w:pPr>
    <w:rPr>
      <w:rFonts w:ascii="Arial" w:hAnsi="Arial" w:cs="Times New Roman"/>
      <w:b w:val="0"/>
      <w:bCs w:val="0"/>
      <w:iCs/>
      <w:kern w:val="0"/>
      <w:sz w:val="22"/>
      <w:szCs w:val="20"/>
    </w:rPr>
  </w:style>
  <w:style w:type="paragraph" w:styleId="ListBullet">
    <w:name w:val="List Bullet"/>
    <w:basedOn w:val="List"/>
    <w:autoRedefine/>
    <w:rsid w:val="00D218EC"/>
    <w:pPr>
      <w:numPr>
        <w:ilvl w:val="12"/>
      </w:numPr>
      <w:overflowPunct w:val="0"/>
      <w:autoSpaceDE w:val="0"/>
      <w:autoSpaceDN w:val="0"/>
      <w:adjustRightInd w:val="0"/>
      <w:spacing w:after="240" w:line="240" w:lineRule="atLeast"/>
      <w:ind w:left="576" w:hanging="360"/>
      <w:contextualSpacing w:val="0"/>
      <w:jc w:val="both"/>
      <w:textAlignment w:val="baseline"/>
    </w:pPr>
    <w:rPr>
      <w:rFonts w:asciiTheme="majorHAnsi" w:hAnsiTheme="majorHAnsi" w:cs="Arial"/>
      <w:spacing w:val="-5"/>
      <w:szCs w:val="20"/>
    </w:rPr>
  </w:style>
  <w:style w:type="paragraph" w:styleId="List">
    <w:name w:val="List"/>
    <w:basedOn w:val="Normal"/>
    <w:rsid w:val="00F67A51"/>
    <w:pPr>
      <w:ind w:left="360" w:hanging="360"/>
      <w:contextualSpacing/>
    </w:pPr>
  </w:style>
  <w:style w:type="paragraph" w:customStyle="1" w:styleId="Body">
    <w:name w:val="Body"/>
    <w:basedOn w:val="Normal"/>
    <w:rsid w:val="00E42F04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hAnsi="Times New Roman"/>
    </w:rPr>
  </w:style>
  <w:style w:type="paragraph" w:customStyle="1" w:styleId="TOCBase">
    <w:name w:val="TOC Base"/>
    <w:basedOn w:val="Normal"/>
    <w:rsid w:val="00E42F04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cs="Arial"/>
      <w:spacing w:val="-5"/>
    </w:rPr>
  </w:style>
  <w:style w:type="paragraph" w:customStyle="1" w:styleId="Numberin">
    <w:name w:val="Numberin"/>
    <w:basedOn w:val="Normal"/>
    <w:rsid w:val="00E42F04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" w:hAnsi="Times New Roman"/>
      <w:b/>
      <w:bCs/>
    </w:rPr>
  </w:style>
  <w:style w:type="character" w:customStyle="1" w:styleId="BodyText1">
    <w:name w:val="Body Text1"/>
    <w:rsid w:val="00E42F04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4E1D20"/>
    <w:pPr>
      <w:keepNext/>
      <w:overflowPunct w:val="0"/>
      <w:autoSpaceDE w:val="0"/>
      <w:autoSpaceDN w:val="0"/>
      <w:adjustRightInd w:val="0"/>
      <w:spacing w:line="240" w:lineRule="auto"/>
      <w:ind w:left="1440"/>
      <w:textAlignment w:val="baseline"/>
    </w:pPr>
    <w:rPr>
      <w:rFonts w:cs="Arial"/>
      <w:spacing w:val="0"/>
    </w:rPr>
  </w:style>
  <w:style w:type="paragraph" w:customStyle="1" w:styleId="SubHeading">
    <w:name w:val="Sub Heading"/>
    <w:basedOn w:val="Normal"/>
    <w:rsid w:val="003B5427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ind w:left="720" w:right="4500" w:hanging="360"/>
      <w:textAlignment w:val="baseline"/>
    </w:pPr>
    <w:rPr>
      <w:rFonts w:ascii="Times New Roman" w:hAnsi="Times New Roman"/>
      <w:b/>
      <w:bCs/>
    </w:rPr>
  </w:style>
  <w:style w:type="paragraph" w:customStyle="1" w:styleId="Default">
    <w:name w:val="Default"/>
    <w:rsid w:val="00AC1206"/>
    <w:pPr>
      <w:widowControl w:val="0"/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DefaultParagraphFont"/>
    <w:rsid w:val="001437F5"/>
  </w:style>
  <w:style w:type="paragraph" w:styleId="Revision">
    <w:name w:val="Revision"/>
    <w:hidden/>
    <w:rsid w:val="000C2DD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careers.com/human-resources-information-system-hris-191814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amgantt.com/blog/project-management-communication-pla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mi.org/learning/library/effective-requirements-management-project-success-818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mavtechglobal.com/the-importance-of-a-project-specification-docu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balancecareers.com/how-to-select-human-resources-information-technology-1918373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yerpa\LOCALS~1\Temp\TCD943.tmp\Project%20char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A6E3B-CE67-4550-B307-6DA2CC3B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charter.dot</Template>
  <TotalTime>10</TotalTime>
  <Pages>10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USAEA</Company>
  <LinksUpToDate>false</LinksUpToDate>
  <CharactersWithSpaces>15545</CharactersWithSpaces>
  <SharedDoc>false</SharedDoc>
  <HLinks>
    <vt:vector size="408" baseType="variant">
      <vt:variant>
        <vt:i4>6750326</vt:i4>
      </vt:variant>
      <vt:variant>
        <vt:i4>408</vt:i4>
      </vt:variant>
      <vt:variant>
        <vt:i4>0</vt:i4>
      </vt:variant>
      <vt:variant>
        <vt:i4>5</vt:i4>
      </vt:variant>
      <vt:variant>
        <vt:lpwstr>mailto:Automated_Reminder@xxx.gov</vt:lpwstr>
      </vt:variant>
      <vt:variant>
        <vt:lpwstr/>
      </vt:variant>
      <vt:variant>
        <vt:i4>1179700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_Toc278969823</vt:lpwstr>
      </vt:variant>
      <vt:variant>
        <vt:i4>1179700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_Toc278969822</vt:lpwstr>
      </vt:variant>
      <vt:variant>
        <vt:i4>1179700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_Toc278969821</vt:lpwstr>
      </vt:variant>
      <vt:variant>
        <vt:i4>1179700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_Toc278969820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_Toc278969819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_Toc278969818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_Toc278969817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_Toc278969816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_Toc278969815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_Toc278969814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_Toc278969813</vt:lpwstr>
      </vt:variant>
      <vt:variant>
        <vt:i4>1114164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_Toc278969812</vt:lpwstr>
      </vt:variant>
      <vt:variant>
        <vt:i4>1114164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_Toc278969811</vt:lpwstr>
      </vt:variant>
      <vt:variant>
        <vt:i4>1114164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_Toc278969810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_Toc278969809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_Toc278969802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_Toc278969801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_Toc278969800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_Toc278969799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_Toc278969798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_Toc278969797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_Toc278969796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_Toc278969795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_Toc278969794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_Toc278969793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_Toc278969792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_Toc278969791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_Toc278969790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_Toc278969789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_Toc278969788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_Toc278969787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_Toc278969786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_Toc278969785</vt:lpwstr>
      </vt:variant>
      <vt:variant>
        <vt:i4>1572923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_Toc278969784</vt:lpwstr>
      </vt:variant>
      <vt:variant>
        <vt:i4>1572923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_Toc278969783</vt:lpwstr>
      </vt:variant>
      <vt:variant>
        <vt:i4>1572923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_Toc278969782</vt:lpwstr>
      </vt:variant>
      <vt:variant>
        <vt:i4>1572923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_Toc278969781</vt:lpwstr>
      </vt:variant>
      <vt:variant>
        <vt:i4>1572923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_Toc278969780</vt:lpwstr>
      </vt:variant>
      <vt:variant>
        <vt:i4>1507387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_Toc278969779</vt:lpwstr>
      </vt:variant>
      <vt:variant>
        <vt:i4>1507387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_Toc278969778</vt:lpwstr>
      </vt:variant>
      <vt:variant>
        <vt:i4>1507387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_Toc278969777</vt:lpwstr>
      </vt:variant>
      <vt:variant>
        <vt:i4>1507387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_Toc278969776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_Toc278969775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_Toc278969774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_Toc278969773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_Toc278969772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_Toc278969771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_Toc278969770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_Toc278969769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_Toc278969768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_Toc278969767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_Toc278969766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_Toc278969765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_Toc278969764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_Toc278969763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_Toc278969762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_Toc278969761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_Toc278969760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_Toc278969759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_Toc278969758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_Toc278969757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_Toc278969756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_Toc278969755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_Toc278969754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_Toc278969753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_Toc278969752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_Toc278969751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Hoffman</dc:creator>
  <cp:lastModifiedBy>Michael Kiefer</cp:lastModifiedBy>
  <cp:revision>3</cp:revision>
  <cp:lastPrinted>2012-09-25T17:21:00Z</cp:lastPrinted>
  <dcterms:created xsi:type="dcterms:W3CDTF">2019-11-03T21:51:00Z</dcterms:created>
  <dcterms:modified xsi:type="dcterms:W3CDTF">2019-11-03T22:00:00Z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