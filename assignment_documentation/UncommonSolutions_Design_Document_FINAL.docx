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60BF7" w14:textId="77777777" w:rsidR="00D77F81" w:rsidRDefault="00D77F81" w:rsidP="00D77F81">
      <w:pPr>
        <w:jc w:val="center"/>
        <w:rPr>
          <w:rFonts w:ascii="Calibri" w:hAnsi="Calibri" w:cs="Calibri"/>
          <w:sz w:val="32"/>
          <w:szCs w:val="32"/>
        </w:rPr>
      </w:pPr>
    </w:p>
    <w:p w14:paraId="5515E350" w14:textId="77777777" w:rsidR="00D77F81" w:rsidRDefault="00D77F81" w:rsidP="00D77F81"/>
    <w:p w14:paraId="43BE5312" w14:textId="77777777" w:rsidR="00D77F81" w:rsidRDefault="00D77F81" w:rsidP="00D77F81"/>
    <w:p w14:paraId="7785BFAA" w14:textId="77777777" w:rsidR="00D77F81" w:rsidRDefault="00D77F81" w:rsidP="00D77F81"/>
    <w:p w14:paraId="6116CCB3" w14:textId="77777777" w:rsidR="00D77F81" w:rsidRDefault="00D77F81" w:rsidP="00D77F81"/>
    <w:p w14:paraId="42B7D741" w14:textId="77777777" w:rsidR="00D77F81" w:rsidRDefault="00D77F81" w:rsidP="00D77F81"/>
    <w:p w14:paraId="21C9A57E" w14:textId="77777777" w:rsidR="00D77F81" w:rsidRDefault="00D77F81" w:rsidP="00D77F81"/>
    <w:p w14:paraId="4FDE942F" w14:textId="77777777" w:rsidR="00D77F81" w:rsidRDefault="00D77F81" w:rsidP="00D77F81"/>
    <w:p w14:paraId="28E7BEDE" w14:textId="77777777" w:rsidR="00D77F81" w:rsidRDefault="00D77F81" w:rsidP="00D77F81"/>
    <w:p w14:paraId="5D9224C9" w14:textId="77777777" w:rsidR="00D77F81" w:rsidRDefault="00D77F81" w:rsidP="00D77F81"/>
    <w:p w14:paraId="4A9A2090" w14:textId="77777777" w:rsidR="00D77F81" w:rsidRDefault="00D77F81" w:rsidP="00D77F81">
      <w:pPr>
        <w:jc w:val="center"/>
        <w:rPr>
          <w:b/>
          <w:sz w:val="44"/>
          <w:szCs w:val="44"/>
        </w:rPr>
      </w:pPr>
    </w:p>
    <w:p w14:paraId="15E02395" w14:textId="77777777" w:rsidR="00D77F81" w:rsidRDefault="00D77F81" w:rsidP="00D77F81">
      <w:pPr>
        <w:jc w:val="center"/>
        <w:rPr>
          <w:b/>
          <w:sz w:val="44"/>
          <w:szCs w:val="44"/>
        </w:rPr>
      </w:pPr>
    </w:p>
    <w:p w14:paraId="7C02945A" w14:textId="13336AFD" w:rsidR="00D77F81" w:rsidRDefault="004D7063" w:rsidP="00D77F81">
      <w:pPr>
        <w:jc w:val="center"/>
        <w:rPr>
          <w:rFonts w:ascii="Verdana" w:hAnsi="Verdana"/>
          <w:b/>
          <w:sz w:val="20"/>
          <w:szCs w:val="20"/>
        </w:rPr>
      </w:pPr>
      <w:r>
        <w:rPr>
          <w:rFonts w:ascii="Verdana" w:hAnsi="Verdana"/>
          <w:b/>
          <w:sz w:val="20"/>
          <w:szCs w:val="20"/>
        </w:rPr>
        <w:t>Uncommon Solutions</w:t>
      </w:r>
    </w:p>
    <w:p w14:paraId="369C18B8" w14:textId="1D6D1626" w:rsidR="004D7063" w:rsidRDefault="004D7063" w:rsidP="00D77F81">
      <w:pPr>
        <w:jc w:val="center"/>
        <w:rPr>
          <w:rFonts w:ascii="Verdana" w:hAnsi="Verdana"/>
          <w:b/>
          <w:sz w:val="20"/>
          <w:szCs w:val="20"/>
        </w:rPr>
      </w:pPr>
    </w:p>
    <w:p w14:paraId="6C9199E8" w14:textId="0C5B1D32" w:rsidR="00D77F81" w:rsidRDefault="004D7063" w:rsidP="0018196C">
      <w:pPr>
        <w:jc w:val="center"/>
        <w:rPr>
          <w:rFonts w:ascii="Verdana" w:hAnsi="Verdana"/>
          <w:b/>
          <w:sz w:val="20"/>
          <w:szCs w:val="20"/>
        </w:rPr>
      </w:pPr>
      <w:r>
        <w:rPr>
          <w:rFonts w:ascii="Verdana" w:hAnsi="Verdana"/>
          <w:b/>
          <w:sz w:val="20"/>
          <w:szCs w:val="20"/>
        </w:rPr>
        <w:t>Group 3</w:t>
      </w:r>
    </w:p>
    <w:p w14:paraId="1E7BBE8A" w14:textId="0C497087" w:rsidR="0018196C" w:rsidRDefault="0018196C" w:rsidP="0018196C">
      <w:pPr>
        <w:jc w:val="center"/>
        <w:rPr>
          <w:rFonts w:ascii="Verdana" w:hAnsi="Verdana"/>
          <w:b/>
          <w:sz w:val="20"/>
          <w:szCs w:val="20"/>
        </w:rPr>
      </w:pPr>
    </w:p>
    <w:p w14:paraId="786EADF3" w14:textId="21497114" w:rsidR="0018196C" w:rsidRPr="0018196C" w:rsidRDefault="0018196C" w:rsidP="0018196C">
      <w:pPr>
        <w:jc w:val="center"/>
        <w:rPr>
          <w:rFonts w:ascii="Verdana" w:hAnsi="Verdana"/>
          <w:b/>
          <w:sz w:val="20"/>
          <w:szCs w:val="20"/>
          <w:lang w:val="fr-FR"/>
        </w:rPr>
      </w:pPr>
      <w:r w:rsidRPr="0018196C">
        <w:rPr>
          <w:rFonts w:ascii="Verdana" w:hAnsi="Verdana"/>
          <w:b/>
          <w:sz w:val="20"/>
          <w:szCs w:val="20"/>
          <w:lang w:val="fr-FR"/>
        </w:rPr>
        <w:t>Design Document</w:t>
      </w:r>
    </w:p>
    <w:p w14:paraId="28CA4C13" w14:textId="77777777" w:rsidR="00D77F81" w:rsidRPr="0018196C" w:rsidRDefault="00D77F81" w:rsidP="00D77F81">
      <w:pPr>
        <w:jc w:val="center"/>
        <w:rPr>
          <w:rFonts w:ascii="Verdana" w:hAnsi="Verdana"/>
          <w:b/>
          <w:sz w:val="20"/>
          <w:szCs w:val="20"/>
          <w:lang w:val="fr-FR"/>
        </w:rPr>
      </w:pPr>
    </w:p>
    <w:p w14:paraId="550D50CE" w14:textId="77777777" w:rsidR="00D77F81" w:rsidRPr="0018196C" w:rsidRDefault="00D77F81" w:rsidP="00D77F81">
      <w:pPr>
        <w:jc w:val="center"/>
        <w:rPr>
          <w:rFonts w:ascii="Verdana" w:hAnsi="Verdana"/>
          <w:b/>
          <w:sz w:val="20"/>
          <w:szCs w:val="20"/>
          <w:lang w:val="fr-FR"/>
        </w:rPr>
      </w:pPr>
    </w:p>
    <w:p w14:paraId="7AE1C6E0" w14:textId="77777777" w:rsidR="008B1DF8" w:rsidRPr="0018196C" w:rsidRDefault="008B1DF8" w:rsidP="00D77F81">
      <w:pPr>
        <w:jc w:val="center"/>
        <w:rPr>
          <w:rFonts w:ascii="Verdana" w:hAnsi="Verdana"/>
          <w:b/>
          <w:sz w:val="20"/>
          <w:szCs w:val="20"/>
          <w:lang w:val="fr-FR"/>
        </w:rPr>
      </w:pPr>
    </w:p>
    <w:p w14:paraId="429769A0" w14:textId="77777777" w:rsidR="008B1DF8" w:rsidRPr="0018196C" w:rsidRDefault="008B1DF8" w:rsidP="00D77F81">
      <w:pPr>
        <w:jc w:val="center"/>
        <w:rPr>
          <w:rFonts w:ascii="Verdana" w:hAnsi="Verdana"/>
          <w:b/>
          <w:sz w:val="20"/>
          <w:szCs w:val="20"/>
          <w:lang w:val="fr-FR"/>
        </w:rPr>
      </w:pPr>
    </w:p>
    <w:p w14:paraId="45BBE87B" w14:textId="77777777" w:rsidR="00D77F81" w:rsidRPr="0018196C" w:rsidRDefault="00D77F81" w:rsidP="00D77F81">
      <w:pPr>
        <w:jc w:val="center"/>
        <w:rPr>
          <w:rFonts w:ascii="Verdana" w:hAnsi="Verdana"/>
          <w:b/>
          <w:sz w:val="20"/>
          <w:szCs w:val="20"/>
          <w:lang w:val="fr-FR"/>
        </w:rPr>
      </w:pPr>
    </w:p>
    <w:p w14:paraId="54D289DA" w14:textId="77777777" w:rsidR="009E5813" w:rsidRPr="0018196C" w:rsidRDefault="009E5813" w:rsidP="00D77F81">
      <w:pPr>
        <w:jc w:val="center"/>
        <w:rPr>
          <w:rFonts w:ascii="Verdana" w:hAnsi="Verdana"/>
          <w:b/>
          <w:sz w:val="20"/>
          <w:szCs w:val="20"/>
          <w:lang w:val="fr-FR"/>
        </w:rPr>
      </w:pPr>
    </w:p>
    <w:p w14:paraId="2BFF61DD" w14:textId="77777777" w:rsidR="009E5813" w:rsidRPr="0018196C" w:rsidRDefault="009E5813" w:rsidP="00D77F81">
      <w:pPr>
        <w:jc w:val="center"/>
        <w:rPr>
          <w:rFonts w:ascii="Verdana" w:hAnsi="Verdana"/>
          <w:b/>
          <w:sz w:val="20"/>
          <w:szCs w:val="20"/>
          <w:lang w:val="fr-FR"/>
        </w:rPr>
      </w:pPr>
    </w:p>
    <w:p w14:paraId="7F5A23D0" w14:textId="77777777" w:rsidR="009E5813" w:rsidRPr="0018196C" w:rsidRDefault="009E5813" w:rsidP="00D77F81">
      <w:pPr>
        <w:jc w:val="center"/>
        <w:rPr>
          <w:rFonts w:ascii="Verdana" w:hAnsi="Verdana"/>
          <w:b/>
          <w:sz w:val="20"/>
          <w:szCs w:val="20"/>
          <w:lang w:val="fr-FR"/>
        </w:rPr>
      </w:pPr>
    </w:p>
    <w:p w14:paraId="401CDC2C" w14:textId="77777777" w:rsidR="009E5813" w:rsidRPr="0018196C" w:rsidRDefault="009E5813" w:rsidP="00D77F81">
      <w:pPr>
        <w:jc w:val="center"/>
        <w:rPr>
          <w:rFonts w:ascii="Verdana" w:hAnsi="Verdana"/>
          <w:b/>
          <w:sz w:val="20"/>
          <w:szCs w:val="20"/>
          <w:lang w:val="fr-FR"/>
        </w:rPr>
      </w:pPr>
    </w:p>
    <w:p w14:paraId="2E375655" w14:textId="77777777" w:rsidR="009E5813" w:rsidRPr="0018196C" w:rsidRDefault="009E5813" w:rsidP="00D77F81">
      <w:pPr>
        <w:jc w:val="center"/>
        <w:rPr>
          <w:rFonts w:ascii="Verdana" w:hAnsi="Verdana"/>
          <w:b/>
          <w:sz w:val="20"/>
          <w:szCs w:val="20"/>
          <w:lang w:val="fr-FR"/>
        </w:rPr>
      </w:pPr>
    </w:p>
    <w:p w14:paraId="1BF7C642" w14:textId="77777777" w:rsidR="009E5813" w:rsidRPr="0018196C" w:rsidRDefault="009E5813" w:rsidP="00D77F81">
      <w:pPr>
        <w:jc w:val="center"/>
        <w:rPr>
          <w:rFonts w:ascii="Verdana" w:hAnsi="Verdana"/>
          <w:b/>
          <w:sz w:val="20"/>
          <w:szCs w:val="20"/>
          <w:lang w:val="fr-FR"/>
        </w:rPr>
      </w:pPr>
    </w:p>
    <w:p w14:paraId="0B7DA17B" w14:textId="77777777" w:rsidR="009E5813" w:rsidRPr="0018196C" w:rsidRDefault="009E5813" w:rsidP="00D77F81">
      <w:pPr>
        <w:jc w:val="center"/>
        <w:rPr>
          <w:rFonts w:ascii="Verdana" w:hAnsi="Verdana"/>
          <w:b/>
          <w:sz w:val="20"/>
          <w:szCs w:val="20"/>
          <w:lang w:val="fr-FR"/>
        </w:rPr>
      </w:pPr>
    </w:p>
    <w:p w14:paraId="6DA89471" w14:textId="77777777" w:rsidR="009E5813" w:rsidRPr="0018196C" w:rsidRDefault="009E5813" w:rsidP="00D77F81">
      <w:pPr>
        <w:jc w:val="center"/>
        <w:rPr>
          <w:rFonts w:ascii="Verdana" w:hAnsi="Verdana"/>
          <w:b/>
          <w:sz w:val="20"/>
          <w:szCs w:val="20"/>
          <w:lang w:val="fr-FR"/>
        </w:rPr>
      </w:pPr>
    </w:p>
    <w:p w14:paraId="7753AC0F" w14:textId="77777777" w:rsidR="009E5813" w:rsidRPr="0018196C" w:rsidRDefault="009E5813" w:rsidP="00D77F81">
      <w:pPr>
        <w:jc w:val="center"/>
        <w:rPr>
          <w:rFonts w:ascii="Verdana" w:hAnsi="Verdana"/>
          <w:b/>
          <w:sz w:val="20"/>
          <w:szCs w:val="20"/>
          <w:lang w:val="fr-FR"/>
        </w:rPr>
      </w:pPr>
    </w:p>
    <w:p w14:paraId="5FFCA2C6" w14:textId="77777777" w:rsidR="009E5813" w:rsidRPr="0018196C" w:rsidRDefault="009E5813" w:rsidP="00D77F81">
      <w:pPr>
        <w:jc w:val="center"/>
        <w:rPr>
          <w:rFonts w:ascii="Verdana" w:hAnsi="Verdana"/>
          <w:b/>
          <w:sz w:val="20"/>
          <w:szCs w:val="20"/>
          <w:lang w:val="fr-FR"/>
        </w:rPr>
      </w:pPr>
    </w:p>
    <w:p w14:paraId="79FD7259" w14:textId="77777777" w:rsidR="009E5813" w:rsidRPr="0018196C" w:rsidRDefault="009E5813" w:rsidP="00D77F81">
      <w:pPr>
        <w:jc w:val="center"/>
        <w:rPr>
          <w:rFonts w:ascii="Verdana" w:hAnsi="Verdana"/>
          <w:b/>
          <w:sz w:val="20"/>
          <w:szCs w:val="20"/>
          <w:lang w:val="fr-FR"/>
        </w:rPr>
      </w:pPr>
    </w:p>
    <w:p w14:paraId="0B18BA2B" w14:textId="77777777" w:rsidR="009E5813" w:rsidRPr="0018196C" w:rsidRDefault="009E5813" w:rsidP="00D77F81">
      <w:pPr>
        <w:jc w:val="center"/>
        <w:rPr>
          <w:rFonts w:ascii="Verdana" w:hAnsi="Verdana"/>
          <w:b/>
          <w:sz w:val="20"/>
          <w:szCs w:val="20"/>
          <w:lang w:val="fr-FR"/>
        </w:rPr>
      </w:pPr>
    </w:p>
    <w:p w14:paraId="4EAAC495" w14:textId="77777777" w:rsidR="009E5813" w:rsidRPr="0018196C" w:rsidRDefault="009E5813" w:rsidP="00D77F81">
      <w:pPr>
        <w:jc w:val="center"/>
        <w:rPr>
          <w:rFonts w:ascii="Verdana" w:hAnsi="Verdana"/>
          <w:b/>
          <w:sz w:val="20"/>
          <w:szCs w:val="20"/>
          <w:lang w:val="fr-FR"/>
        </w:rPr>
      </w:pPr>
    </w:p>
    <w:p w14:paraId="0844747B" w14:textId="77777777" w:rsidR="00D77F81" w:rsidRPr="0018196C" w:rsidRDefault="00D77F81" w:rsidP="00D77F81">
      <w:pPr>
        <w:jc w:val="center"/>
        <w:rPr>
          <w:rFonts w:ascii="Verdana" w:hAnsi="Verdana"/>
          <w:b/>
          <w:sz w:val="20"/>
          <w:szCs w:val="20"/>
          <w:lang w:val="fr-FR"/>
        </w:rPr>
      </w:pPr>
    </w:p>
    <w:p w14:paraId="453538D2" w14:textId="77777777" w:rsidR="009E5813" w:rsidRPr="0018196C" w:rsidRDefault="009E5813" w:rsidP="00D77F81">
      <w:pPr>
        <w:jc w:val="center"/>
        <w:rPr>
          <w:rFonts w:ascii="Verdana" w:hAnsi="Verdana"/>
          <w:b/>
          <w:sz w:val="20"/>
          <w:szCs w:val="20"/>
          <w:lang w:val="fr-FR"/>
        </w:rPr>
      </w:pPr>
    </w:p>
    <w:p w14:paraId="25D1BB97" w14:textId="77777777" w:rsidR="009E5813" w:rsidRPr="0018196C" w:rsidRDefault="009E5813" w:rsidP="00D77F81">
      <w:pPr>
        <w:jc w:val="center"/>
        <w:rPr>
          <w:rFonts w:ascii="Verdana" w:hAnsi="Verdana"/>
          <w:b/>
          <w:sz w:val="20"/>
          <w:szCs w:val="20"/>
          <w:lang w:val="fr-FR"/>
        </w:rPr>
      </w:pPr>
    </w:p>
    <w:p w14:paraId="7A164786" w14:textId="77777777" w:rsidR="009E5813" w:rsidRPr="0018196C" w:rsidRDefault="009E5813" w:rsidP="00D77F81">
      <w:pPr>
        <w:jc w:val="center"/>
        <w:rPr>
          <w:rFonts w:ascii="Verdana" w:hAnsi="Verdana"/>
          <w:b/>
          <w:sz w:val="20"/>
          <w:szCs w:val="20"/>
          <w:lang w:val="fr-FR"/>
        </w:rPr>
      </w:pPr>
    </w:p>
    <w:p w14:paraId="43C2DE4F" w14:textId="77777777" w:rsidR="009E5813" w:rsidRPr="0018196C" w:rsidRDefault="009E5813" w:rsidP="00D77F81">
      <w:pPr>
        <w:jc w:val="center"/>
        <w:rPr>
          <w:rFonts w:ascii="Verdana" w:hAnsi="Verdana"/>
          <w:b/>
          <w:sz w:val="20"/>
          <w:szCs w:val="20"/>
          <w:lang w:val="fr-FR"/>
        </w:rPr>
      </w:pPr>
    </w:p>
    <w:p w14:paraId="25D755A4" w14:textId="77777777" w:rsidR="009E5813" w:rsidRPr="0018196C" w:rsidRDefault="009E5813" w:rsidP="00D77F81">
      <w:pPr>
        <w:jc w:val="center"/>
        <w:rPr>
          <w:rFonts w:ascii="Verdana" w:hAnsi="Verdana"/>
          <w:b/>
          <w:sz w:val="20"/>
          <w:szCs w:val="20"/>
          <w:lang w:val="fr-FR"/>
        </w:rPr>
      </w:pPr>
    </w:p>
    <w:p w14:paraId="50FD3F5B" w14:textId="77777777" w:rsidR="009E5813" w:rsidRPr="0018196C" w:rsidRDefault="009E5813" w:rsidP="00D77F81">
      <w:pPr>
        <w:jc w:val="center"/>
        <w:rPr>
          <w:rFonts w:ascii="Verdana" w:hAnsi="Verdana"/>
          <w:b/>
          <w:sz w:val="20"/>
          <w:szCs w:val="20"/>
          <w:lang w:val="fr-FR"/>
        </w:rPr>
      </w:pPr>
    </w:p>
    <w:p w14:paraId="1E746A8A" w14:textId="77777777" w:rsidR="009E5813" w:rsidRPr="0018196C" w:rsidRDefault="009E5813" w:rsidP="00D77F81">
      <w:pPr>
        <w:jc w:val="center"/>
        <w:rPr>
          <w:rFonts w:ascii="Verdana" w:hAnsi="Verdana"/>
          <w:b/>
          <w:sz w:val="20"/>
          <w:szCs w:val="20"/>
          <w:lang w:val="fr-FR"/>
        </w:rPr>
      </w:pPr>
    </w:p>
    <w:p w14:paraId="7327F9DC" w14:textId="77777777" w:rsidR="009E5813" w:rsidRPr="0018196C" w:rsidRDefault="009E5813" w:rsidP="00D77F81">
      <w:pPr>
        <w:jc w:val="center"/>
        <w:rPr>
          <w:rFonts w:ascii="Verdana" w:hAnsi="Verdana"/>
          <w:b/>
          <w:sz w:val="20"/>
          <w:szCs w:val="20"/>
          <w:lang w:val="fr-FR"/>
        </w:rPr>
      </w:pPr>
    </w:p>
    <w:p w14:paraId="004547F7" w14:textId="77777777" w:rsidR="00D759ED" w:rsidRPr="0018196C" w:rsidRDefault="00D77F81" w:rsidP="000D29B0">
      <w:pPr>
        <w:rPr>
          <w:rFonts w:ascii="Verdana" w:hAnsi="Verdana" w:cs="Calibri"/>
          <w:sz w:val="20"/>
          <w:szCs w:val="20"/>
          <w:lang w:val="fr-FR"/>
        </w:rPr>
      </w:pPr>
      <w:r w:rsidRPr="0018196C">
        <w:rPr>
          <w:rFonts w:ascii="Verdana" w:hAnsi="Verdana" w:cs="Calibri"/>
          <w:sz w:val="20"/>
          <w:szCs w:val="20"/>
          <w:lang w:val="fr-FR"/>
        </w:rPr>
        <w:br w:type="page"/>
      </w:r>
    </w:p>
    <w:p w14:paraId="7CE679BC" w14:textId="77777777" w:rsidR="00D759ED" w:rsidRPr="0018196C" w:rsidRDefault="00D759ED" w:rsidP="0043557A">
      <w:pPr>
        <w:jc w:val="center"/>
        <w:rPr>
          <w:rFonts w:ascii="Verdana" w:hAnsi="Verdana" w:cs="Calibri"/>
          <w:sz w:val="20"/>
          <w:szCs w:val="20"/>
          <w:lang w:val="fr-FR"/>
        </w:rPr>
      </w:pPr>
    </w:p>
    <w:p w14:paraId="725120CE" w14:textId="70BFCC58" w:rsidR="004C4A05" w:rsidRPr="0018196C" w:rsidRDefault="005B0324" w:rsidP="00E75B9E">
      <w:pPr>
        <w:jc w:val="center"/>
        <w:rPr>
          <w:rFonts w:ascii="Verdana" w:hAnsi="Verdana" w:cs="Calibri"/>
          <w:b/>
          <w:sz w:val="20"/>
          <w:szCs w:val="20"/>
          <w:lang w:val="fr-FR"/>
        </w:rPr>
      </w:pPr>
      <w:r w:rsidRPr="0018196C">
        <w:rPr>
          <w:rFonts w:ascii="Verdana" w:hAnsi="Verdana" w:cs="Calibri"/>
          <w:b/>
          <w:sz w:val="20"/>
          <w:szCs w:val="20"/>
          <w:lang w:val="fr-FR"/>
        </w:rPr>
        <w:t>UNCOMMON SOLUTIONS</w:t>
      </w:r>
      <w:r w:rsidR="00EC1A85" w:rsidRPr="0018196C">
        <w:rPr>
          <w:rFonts w:ascii="Verdana" w:hAnsi="Verdana" w:cs="Calibri"/>
          <w:b/>
          <w:sz w:val="20"/>
          <w:szCs w:val="20"/>
          <w:lang w:val="fr-FR"/>
        </w:rPr>
        <w:t xml:space="preserve"> </w:t>
      </w:r>
      <w:r w:rsidR="0018196C" w:rsidRPr="0018196C">
        <w:rPr>
          <w:rFonts w:ascii="Verdana" w:hAnsi="Verdana" w:cs="Calibri"/>
          <w:b/>
          <w:sz w:val="20"/>
          <w:szCs w:val="20"/>
          <w:lang w:val="fr-FR"/>
        </w:rPr>
        <w:t>DE</w:t>
      </w:r>
      <w:r w:rsidR="0018196C">
        <w:rPr>
          <w:rFonts w:ascii="Verdana" w:hAnsi="Verdana" w:cs="Calibri"/>
          <w:b/>
          <w:sz w:val="20"/>
          <w:szCs w:val="20"/>
          <w:lang w:val="fr-FR"/>
        </w:rPr>
        <w:t>SIGN DOCUMENT</w:t>
      </w:r>
    </w:p>
    <w:p w14:paraId="2D6472D4" w14:textId="77777777" w:rsidR="00CF06E7" w:rsidRPr="000C2DDB" w:rsidRDefault="001B07AE" w:rsidP="0043557A">
      <w:pPr>
        <w:rPr>
          <w:rFonts w:ascii="Verdana" w:hAnsi="Verdana" w:cs="Calibri"/>
          <w:sz w:val="20"/>
          <w:szCs w:val="20"/>
        </w:rPr>
      </w:pPr>
      <w:r>
        <w:rPr>
          <w:rFonts w:ascii="Verdana" w:hAnsi="Verdana" w:cs="Calibri"/>
          <w:sz w:val="20"/>
          <w:szCs w:val="20"/>
        </w:rPr>
        <w:pict w14:anchorId="6975B4F8">
          <v:rect id="_x0000_i1025" style="width:0;height:1.5pt" o:hralign="center" o:hrstd="t" o:hr="t" fillcolor="#aca899" stroked="f"/>
        </w:pict>
      </w:r>
    </w:p>
    <w:p w14:paraId="0195E964" w14:textId="77777777" w:rsidR="0043557A" w:rsidRPr="000C2DDB" w:rsidRDefault="0043557A" w:rsidP="0043557A">
      <w:pPr>
        <w:rPr>
          <w:rFonts w:ascii="Verdana" w:hAnsi="Verdana" w:cs="Calibri"/>
          <w:b/>
          <w:sz w:val="20"/>
          <w:szCs w:val="20"/>
        </w:rPr>
      </w:pPr>
    </w:p>
    <w:p w14:paraId="6F27418B"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Prepared By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5"/>
        <w:gridCol w:w="6747"/>
      </w:tblGrid>
      <w:tr w:rsidR="00C87F9C" w:rsidRPr="000C2DDB" w14:paraId="7C1DDB77" w14:textId="77777777">
        <w:trPr>
          <w:trHeight w:val="127"/>
        </w:trPr>
        <w:tc>
          <w:tcPr>
            <w:tcW w:w="2520" w:type="dxa"/>
            <w:tcBorders>
              <w:bottom w:val="single" w:sz="4" w:space="0" w:color="auto"/>
            </w:tcBorders>
            <w:shd w:val="clear" w:color="auto" w:fill="D9D9D9"/>
            <w:tcMar>
              <w:top w:w="43" w:type="dxa"/>
              <w:bottom w:w="43" w:type="dxa"/>
            </w:tcMar>
            <w:vAlign w:val="center"/>
          </w:tcPr>
          <w:p w14:paraId="500A75BF" w14:textId="77777777" w:rsidR="00C87F9C" w:rsidRPr="000C2DDB" w:rsidRDefault="00C87F9C" w:rsidP="0043557A">
            <w:pPr>
              <w:rPr>
                <w:rFonts w:ascii="Verdana" w:hAnsi="Verdana" w:cs="Calibri"/>
                <w:sz w:val="20"/>
                <w:szCs w:val="20"/>
              </w:rPr>
            </w:pPr>
            <w:r w:rsidRPr="000C2DDB">
              <w:rPr>
                <w:rFonts w:ascii="Verdana" w:hAnsi="Verdana" w:cs="Calibri"/>
                <w:sz w:val="20"/>
                <w:szCs w:val="20"/>
              </w:rPr>
              <w:t>Document Owner(s)</w:t>
            </w:r>
          </w:p>
        </w:tc>
        <w:tc>
          <w:tcPr>
            <w:tcW w:w="6856" w:type="dxa"/>
            <w:tcBorders>
              <w:bottom w:val="single" w:sz="4" w:space="0" w:color="auto"/>
            </w:tcBorders>
            <w:shd w:val="clear" w:color="auto" w:fill="D9D9D9"/>
            <w:tcMar>
              <w:top w:w="43" w:type="dxa"/>
              <w:bottom w:w="43" w:type="dxa"/>
            </w:tcMar>
            <w:vAlign w:val="center"/>
          </w:tcPr>
          <w:p w14:paraId="3C53F654" w14:textId="570C7A93" w:rsidR="00C87F9C" w:rsidRPr="000C2DDB" w:rsidRDefault="00C87F9C" w:rsidP="0043557A">
            <w:pPr>
              <w:rPr>
                <w:rFonts w:ascii="Verdana" w:hAnsi="Verdana" w:cs="Calibri"/>
                <w:sz w:val="20"/>
                <w:szCs w:val="20"/>
              </w:rPr>
            </w:pPr>
            <w:r w:rsidRPr="000C2DDB">
              <w:rPr>
                <w:rFonts w:ascii="Verdana" w:hAnsi="Verdana" w:cs="Calibri"/>
                <w:sz w:val="20"/>
                <w:szCs w:val="20"/>
              </w:rPr>
              <w:t>Project Role</w:t>
            </w:r>
          </w:p>
        </w:tc>
      </w:tr>
      <w:tr w:rsidR="00D77F81" w:rsidRPr="000C2DDB" w14:paraId="26280EBC" w14:textId="77777777">
        <w:trPr>
          <w:trHeight w:val="27"/>
        </w:trPr>
        <w:tc>
          <w:tcPr>
            <w:tcW w:w="2520" w:type="dxa"/>
            <w:shd w:val="clear" w:color="auto" w:fill="auto"/>
            <w:tcMar>
              <w:top w:w="43" w:type="dxa"/>
              <w:bottom w:w="43" w:type="dxa"/>
            </w:tcMar>
          </w:tcPr>
          <w:p w14:paraId="2079541A" w14:textId="77777777" w:rsidR="00D77F81" w:rsidRPr="000C2DDB" w:rsidRDefault="00EC1A85" w:rsidP="00EE35DC">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6856" w:type="dxa"/>
            <w:shd w:val="clear" w:color="auto" w:fill="auto"/>
            <w:tcMar>
              <w:top w:w="43" w:type="dxa"/>
              <w:bottom w:w="43" w:type="dxa"/>
            </w:tcMar>
          </w:tcPr>
          <w:p w14:paraId="699C2443" w14:textId="079AC1E1" w:rsidR="00D77F81" w:rsidRPr="000C2DDB" w:rsidRDefault="005B0324" w:rsidP="00EE35DC">
            <w:pPr>
              <w:rPr>
                <w:rFonts w:ascii="Verdana" w:hAnsi="Verdana" w:cs="Calibri"/>
                <w:sz w:val="20"/>
                <w:szCs w:val="20"/>
              </w:rPr>
            </w:pPr>
            <w:r>
              <w:rPr>
                <w:rFonts w:ascii="Verdana" w:hAnsi="Verdana" w:cs="Calibri"/>
                <w:sz w:val="20"/>
                <w:szCs w:val="20"/>
              </w:rPr>
              <w:t>Technical Writer</w:t>
            </w:r>
            <w:r w:rsidR="00EC1A85" w:rsidRPr="000C2DDB">
              <w:rPr>
                <w:rFonts w:ascii="Verdana" w:hAnsi="Verdana" w:cs="Calibri"/>
                <w:sz w:val="20"/>
                <w:szCs w:val="20"/>
              </w:rPr>
              <w:t xml:space="preserve"> </w:t>
            </w:r>
          </w:p>
        </w:tc>
      </w:tr>
    </w:tbl>
    <w:p w14:paraId="69CA0774" w14:textId="77777777" w:rsidR="006C1241" w:rsidRPr="000C2DDB" w:rsidRDefault="006C1241" w:rsidP="0043557A">
      <w:pPr>
        <w:rPr>
          <w:rFonts w:ascii="Verdana" w:hAnsi="Verdana" w:cs="Calibri"/>
          <w:b/>
          <w:sz w:val="20"/>
          <w:szCs w:val="20"/>
        </w:rPr>
      </w:pPr>
    </w:p>
    <w:p w14:paraId="068CE016" w14:textId="77777777" w:rsidR="004C4A05" w:rsidRPr="000C2DDB" w:rsidRDefault="00F64223" w:rsidP="0043557A">
      <w:pPr>
        <w:rPr>
          <w:rFonts w:ascii="Verdana" w:hAnsi="Verdana" w:cs="Calibri"/>
          <w:b/>
          <w:sz w:val="20"/>
          <w:szCs w:val="20"/>
        </w:rPr>
      </w:pPr>
      <w:r w:rsidRPr="000C2DDB">
        <w:rPr>
          <w:rFonts w:ascii="Verdana" w:hAnsi="Verdana" w:cs="Calibri"/>
          <w:b/>
          <w:sz w:val="20"/>
          <w:szCs w:val="20"/>
        </w:rPr>
        <w:t>Requirements</w:t>
      </w:r>
      <w:r w:rsidR="00EE26C5" w:rsidRPr="000C2DDB">
        <w:rPr>
          <w:rFonts w:ascii="Verdana" w:hAnsi="Verdana" w:cs="Calibri"/>
          <w:b/>
          <w:sz w:val="20"/>
          <w:szCs w:val="20"/>
        </w:rPr>
        <w:t xml:space="preserve"> </w:t>
      </w:r>
      <w:r w:rsidR="000E2EEF" w:rsidRPr="000C2DDB">
        <w:rPr>
          <w:rFonts w:ascii="Verdana" w:hAnsi="Verdana" w:cs="Calibri"/>
          <w:b/>
          <w:sz w:val="20"/>
          <w:szCs w:val="20"/>
        </w:rPr>
        <w:t xml:space="preserve">Version </w:t>
      </w:r>
      <w:r w:rsidR="00EE26C5" w:rsidRPr="000C2DDB">
        <w:rPr>
          <w:rFonts w:ascii="Verdana" w:hAnsi="Verdana" w:cs="Calibri"/>
          <w:b/>
          <w:sz w:val="20"/>
          <w:szCs w:val="20"/>
        </w:rPr>
        <w:t>Control</w:t>
      </w:r>
    </w:p>
    <w:tbl>
      <w:tblPr>
        <w:tblW w:w="937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000" w:firstRow="0" w:lastRow="0" w:firstColumn="0" w:lastColumn="0" w:noHBand="0" w:noVBand="0"/>
      </w:tblPr>
      <w:tblGrid>
        <w:gridCol w:w="1087"/>
        <w:gridCol w:w="1452"/>
        <w:gridCol w:w="2148"/>
        <w:gridCol w:w="4687"/>
      </w:tblGrid>
      <w:tr w:rsidR="004C4A05" w:rsidRPr="000C2DDB" w14:paraId="073C0D0A" w14:textId="77777777">
        <w:trPr>
          <w:trHeight w:val="64"/>
        </w:trPr>
        <w:tc>
          <w:tcPr>
            <w:tcW w:w="1087" w:type="dxa"/>
            <w:shd w:val="clear" w:color="auto" w:fill="D9D9D9"/>
            <w:tcMar>
              <w:top w:w="43" w:type="dxa"/>
              <w:bottom w:w="43" w:type="dxa"/>
            </w:tcMar>
            <w:vAlign w:val="center"/>
          </w:tcPr>
          <w:p w14:paraId="657D5188"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Version</w:t>
            </w:r>
          </w:p>
        </w:tc>
        <w:tc>
          <w:tcPr>
            <w:tcW w:w="1452" w:type="dxa"/>
            <w:shd w:val="clear" w:color="auto" w:fill="D9D9D9"/>
            <w:tcMar>
              <w:top w:w="43" w:type="dxa"/>
              <w:bottom w:w="43" w:type="dxa"/>
            </w:tcMar>
            <w:vAlign w:val="center"/>
          </w:tcPr>
          <w:p w14:paraId="13ADA853" w14:textId="77777777" w:rsidR="004C4A05" w:rsidRPr="000C2DDB" w:rsidRDefault="004C4A05" w:rsidP="0043557A">
            <w:pPr>
              <w:rPr>
                <w:rFonts w:ascii="Verdana" w:hAnsi="Verdana" w:cs="Calibri"/>
                <w:sz w:val="20"/>
                <w:szCs w:val="20"/>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0C2DDB">
              <w:rPr>
                <w:rFonts w:ascii="Verdana" w:hAnsi="Verdana" w:cs="Calibri"/>
                <w:sz w:val="20"/>
                <w:szCs w:val="20"/>
              </w:rPr>
              <w:t>Date</w:t>
            </w:r>
            <w:bookmarkEnd w:id="0"/>
            <w:bookmarkEnd w:id="1"/>
            <w:bookmarkEnd w:id="2"/>
            <w:bookmarkEnd w:id="3"/>
            <w:bookmarkEnd w:id="4"/>
            <w:bookmarkEnd w:id="5"/>
            <w:bookmarkEnd w:id="6"/>
            <w:bookmarkEnd w:id="7"/>
          </w:p>
        </w:tc>
        <w:tc>
          <w:tcPr>
            <w:tcW w:w="2148" w:type="dxa"/>
            <w:shd w:val="clear" w:color="auto" w:fill="D9D9D9"/>
            <w:tcMar>
              <w:top w:w="43" w:type="dxa"/>
              <w:bottom w:w="43" w:type="dxa"/>
            </w:tcMar>
            <w:vAlign w:val="center"/>
          </w:tcPr>
          <w:p w14:paraId="081F2A6F" w14:textId="77777777" w:rsidR="004C4A05" w:rsidRPr="000C2DDB" w:rsidRDefault="004C4A05" w:rsidP="0043557A">
            <w:pPr>
              <w:rPr>
                <w:rFonts w:ascii="Verdana" w:hAnsi="Verdana" w:cs="Calibri"/>
                <w:sz w:val="20"/>
                <w:szCs w:val="20"/>
              </w:rPr>
            </w:pPr>
            <w:r w:rsidRPr="000C2DDB">
              <w:rPr>
                <w:rFonts w:ascii="Verdana" w:hAnsi="Verdana" w:cs="Calibri"/>
                <w:sz w:val="20"/>
                <w:szCs w:val="20"/>
              </w:rPr>
              <w:t>Author</w:t>
            </w:r>
          </w:p>
        </w:tc>
        <w:tc>
          <w:tcPr>
            <w:tcW w:w="4687" w:type="dxa"/>
            <w:shd w:val="clear" w:color="auto" w:fill="D9D9D9"/>
            <w:tcMar>
              <w:top w:w="43" w:type="dxa"/>
              <w:bottom w:w="43" w:type="dxa"/>
            </w:tcMar>
            <w:vAlign w:val="center"/>
          </w:tcPr>
          <w:p w14:paraId="2EAB933B" w14:textId="77777777" w:rsidR="004C4A05" w:rsidRPr="000C2DDB" w:rsidRDefault="004C4A05" w:rsidP="0043557A">
            <w:pPr>
              <w:rPr>
                <w:rFonts w:ascii="Verdana" w:hAnsi="Verdana" w:cs="Calibri"/>
                <w:sz w:val="20"/>
                <w:szCs w:val="20"/>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0C2DDB">
              <w:rPr>
                <w:rFonts w:ascii="Verdana" w:hAnsi="Verdana" w:cs="Calibri"/>
                <w:sz w:val="20"/>
                <w:szCs w:val="20"/>
              </w:rPr>
              <w:t>Change Description</w:t>
            </w:r>
            <w:bookmarkEnd w:id="8"/>
            <w:bookmarkEnd w:id="9"/>
            <w:bookmarkEnd w:id="10"/>
            <w:bookmarkEnd w:id="11"/>
            <w:bookmarkEnd w:id="12"/>
            <w:bookmarkEnd w:id="13"/>
            <w:bookmarkEnd w:id="14"/>
            <w:bookmarkEnd w:id="15"/>
          </w:p>
        </w:tc>
      </w:tr>
      <w:tr w:rsidR="004C4A05" w:rsidRPr="000C2DDB" w14:paraId="0B7AA1D9" w14:textId="77777777">
        <w:trPr>
          <w:trHeight w:val="27"/>
        </w:trPr>
        <w:tc>
          <w:tcPr>
            <w:tcW w:w="1087" w:type="dxa"/>
            <w:tcMar>
              <w:top w:w="43" w:type="dxa"/>
              <w:bottom w:w="43" w:type="dxa"/>
            </w:tcMar>
            <w:vAlign w:val="center"/>
          </w:tcPr>
          <w:p w14:paraId="25CCDA81" w14:textId="77777777" w:rsidR="004C4A05" w:rsidRPr="000C2DDB" w:rsidRDefault="00A84C9E" w:rsidP="0043557A">
            <w:pPr>
              <w:rPr>
                <w:rFonts w:ascii="Verdana" w:hAnsi="Verdana" w:cs="Calibri"/>
                <w:sz w:val="20"/>
                <w:szCs w:val="20"/>
              </w:rPr>
            </w:pPr>
            <w:r w:rsidRPr="000C2DDB">
              <w:rPr>
                <w:rFonts w:ascii="Verdana" w:hAnsi="Verdana" w:cs="Calibri"/>
                <w:sz w:val="20"/>
                <w:szCs w:val="20"/>
              </w:rPr>
              <w:t>1.0</w:t>
            </w:r>
          </w:p>
        </w:tc>
        <w:tc>
          <w:tcPr>
            <w:tcW w:w="1452" w:type="dxa"/>
            <w:tcMar>
              <w:top w:w="43" w:type="dxa"/>
              <w:bottom w:w="43" w:type="dxa"/>
            </w:tcMar>
            <w:vAlign w:val="center"/>
          </w:tcPr>
          <w:p w14:paraId="3EE73E3C" w14:textId="15BD9D9B" w:rsidR="004C4A05" w:rsidRPr="000C2DDB" w:rsidRDefault="005B0324" w:rsidP="00107660">
            <w:pPr>
              <w:rPr>
                <w:rFonts w:ascii="Verdana" w:hAnsi="Verdana" w:cs="Calibri"/>
                <w:sz w:val="20"/>
                <w:szCs w:val="20"/>
              </w:rPr>
            </w:pPr>
            <w:r>
              <w:rPr>
                <w:rFonts w:ascii="Verdana" w:hAnsi="Verdana" w:cs="Calibri"/>
                <w:sz w:val="20"/>
                <w:szCs w:val="20"/>
              </w:rPr>
              <w:t>1</w:t>
            </w:r>
            <w:r w:rsidR="008F5377">
              <w:rPr>
                <w:rFonts w:ascii="Verdana" w:hAnsi="Verdana" w:cs="Calibri"/>
                <w:sz w:val="20"/>
                <w:szCs w:val="20"/>
              </w:rPr>
              <w:t>1</w:t>
            </w:r>
            <w:r>
              <w:rPr>
                <w:rFonts w:ascii="Verdana" w:hAnsi="Verdana" w:cs="Calibri"/>
                <w:sz w:val="20"/>
                <w:szCs w:val="20"/>
              </w:rPr>
              <w:t>/</w:t>
            </w:r>
            <w:r w:rsidR="008F5377">
              <w:rPr>
                <w:rFonts w:ascii="Verdana" w:hAnsi="Verdana" w:cs="Calibri"/>
                <w:sz w:val="20"/>
                <w:szCs w:val="20"/>
              </w:rPr>
              <w:t>16</w:t>
            </w:r>
            <w:r>
              <w:rPr>
                <w:rFonts w:ascii="Verdana" w:hAnsi="Verdana" w:cs="Calibri"/>
                <w:sz w:val="20"/>
                <w:szCs w:val="20"/>
              </w:rPr>
              <w:t>/2019</w:t>
            </w:r>
          </w:p>
        </w:tc>
        <w:tc>
          <w:tcPr>
            <w:tcW w:w="2148" w:type="dxa"/>
            <w:tcMar>
              <w:top w:w="43" w:type="dxa"/>
              <w:bottom w:w="43" w:type="dxa"/>
            </w:tcMar>
            <w:vAlign w:val="center"/>
          </w:tcPr>
          <w:p w14:paraId="484B668D" w14:textId="77777777" w:rsidR="004C4A05" w:rsidRPr="000C2DDB" w:rsidRDefault="00AA2EA6" w:rsidP="0043557A">
            <w:pPr>
              <w:rPr>
                <w:rFonts w:ascii="Verdana" w:hAnsi="Verdana" w:cs="Calibri"/>
                <w:sz w:val="20"/>
                <w:szCs w:val="20"/>
              </w:rPr>
            </w:pPr>
            <w:r w:rsidRPr="000C2DDB">
              <w:rPr>
                <w:rFonts w:ascii="Verdana" w:hAnsi="Verdana" w:cs="Calibri"/>
                <w:sz w:val="20"/>
                <w:szCs w:val="20"/>
              </w:rPr>
              <w:t xml:space="preserve">Hither </w:t>
            </w:r>
            <w:proofErr w:type="spellStart"/>
            <w:r w:rsidRPr="000C2DDB">
              <w:rPr>
                <w:rFonts w:ascii="Verdana" w:hAnsi="Verdana" w:cs="Calibri"/>
                <w:sz w:val="20"/>
                <w:szCs w:val="20"/>
              </w:rPr>
              <w:t>Guzha</w:t>
            </w:r>
            <w:proofErr w:type="spellEnd"/>
          </w:p>
        </w:tc>
        <w:tc>
          <w:tcPr>
            <w:tcW w:w="4687" w:type="dxa"/>
            <w:tcMar>
              <w:top w:w="43" w:type="dxa"/>
              <w:bottom w:w="43" w:type="dxa"/>
            </w:tcMar>
            <w:vAlign w:val="center"/>
          </w:tcPr>
          <w:p w14:paraId="0FAA1880" w14:textId="77777777" w:rsidR="004C4A05" w:rsidRPr="000C2DDB" w:rsidRDefault="000D29B0" w:rsidP="0043557A">
            <w:pPr>
              <w:rPr>
                <w:rFonts w:ascii="Verdana" w:hAnsi="Verdana" w:cs="Calibri"/>
                <w:sz w:val="20"/>
                <w:szCs w:val="20"/>
              </w:rPr>
            </w:pPr>
            <w:r w:rsidRPr="000C2DDB">
              <w:rPr>
                <w:rFonts w:ascii="Verdana" w:hAnsi="Verdana" w:cs="Calibri"/>
                <w:sz w:val="20"/>
                <w:szCs w:val="20"/>
              </w:rPr>
              <w:t>Document creation</w:t>
            </w:r>
          </w:p>
        </w:tc>
      </w:tr>
    </w:tbl>
    <w:p w14:paraId="7A9FAFE9" w14:textId="77777777" w:rsidR="006C1241" w:rsidRPr="000C2DDB" w:rsidRDefault="006C1241" w:rsidP="0043557A">
      <w:pPr>
        <w:rPr>
          <w:rFonts w:ascii="Verdana" w:hAnsi="Verdana" w:cs="Calibri"/>
          <w:b/>
          <w:sz w:val="20"/>
          <w:szCs w:val="20"/>
        </w:rPr>
      </w:pPr>
    </w:p>
    <w:p w14:paraId="5B2C72AE" w14:textId="77777777" w:rsidR="00C87F9C" w:rsidRPr="000C2DDB" w:rsidRDefault="00C87F9C" w:rsidP="0043557A">
      <w:pPr>
        <w:rPr>
          <w:rFonts w:ascii="Verdana" w:hAnsi="Verdana" w:cs="Calibri"/>
          <w:b/>
          <w:sz w:val="20"/>
          <w:szCs w:val="20"/>
        </w:rPr>
      </w:pPr>
      <w:r w:rsidRPr="000C2DDB">
        <w:rPr>
          <w:rFonts w:ascii="Verdana" w:hAnsi="Verdana" w:cs="Calibri"/>
          <w:b/>
          <w:sz w:val="20"/>
          <w:szCs w:val="20"/>
        </w:rPr>
        <w:t>Summary 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02"/>
        <w:gridCol w:w="6740"/>
      </w:tblGrid>
      <w:tr w:rsidR="00C87F9C" w:rsidRPr="000C2DDB" w14:paraId="375A5E69" w14:textId="77777777" w:rsidTr="00F77FCF">
        <w:trPr>
          <w:trHeight w:val="127"/>
        </w:trPr>
        <w:tc>
          <w:tcPr>
            <w:tcW w:w="2502" w:type="dxa"/>
            <w:shd w:val="clear" w:color="auto" w:fill="D9D9D9"/>
            <w:tcMar>
              <w:top w:w="43" w:type="dxa"/>
              <w:bottom w:w="43" w:type="dxa"/>
            </w:tcMar>
            <w:vAlign w:val="center"/>
          </w:tcPr>
          <w:p w14:paraId="533872EC"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Participants</w:t>
            </w:r>
          </w:p>
        </w:tc>
        <w:tc>
          <w:tcPr>
            <w:tcW w:w="6740" w:type="dxa"/>
            <w:shd w:val="clear" w:color="auto" w:fill="D9D9D9"/>
            <w:tcMar>
              <w:top w:w="43" w:type="dxa"/>
              <w:bottom w:w="43" w:type="dxa"/>
            </w:tcMar>
            <w:vAlign w:val="center"/>
          </w:tcPr>
          <w:p w14:paraId="379DAF49" w14:textId="77777777" w:rsidR="00C87F9C" w:rsidRPr="000C2DDB" w:rsidRDefault="008B3AE1" w:rsidP="0043557A">
            <w:pPr>
              <w:rPr>
                <w:rFonts w:ascii="Verdana" w:hAnsi="Verdana" w:cs="Calibri"/>
                <w:sz w:val="20"/>
                <w:szCs w:val="20"/>
              </w:rPr>
            </w:pPr>
            <w:r w:rsidRPr="000C2DDB">
              <w:rPr>
                <w:rFonts w:ascii="Verdana" w:hAnsi="Verdana" w:cs="Calibri"/>
                <w:sz w:val="20"/>
                <w:szCs w:val="20"/>
              </w:rPr>
              <w:t>Name(s)</w:t>
            </w:r>
          </w:p>
        </w:tc>
      </w:tr>
      <w:tr w:rsidR="00C87F9C" w:rsidRPr="008B503A" w14:paraId="74E1513C" w14:textId="77777777" w:rsidTr="00F77FCF">
        <w:trPr>
          <w:trHeight w:val="27"/>
        </w:trPr>
        <w:tc>
          <w:tcPr>
            <w:tcW w:w="2502" w:type="dxa"/>
            <w:tcMar>
              <w:top w:w="43" w:type="dxa"/>
              <w:bottom w:w="43" w:type="dxa"/>
            </w:tcMar>
            <w:vAlign w:val="center"/>
          </w:tcPr>
          <w:p w14:paraId="20E4A249" w14:textId="12A97F0A" w:rsidR="00C87F9C" w:rsidRPr="00F77FCF" w:rsidRDefault="008B3AE1" w:rsidP="0043557A">
            <w:pPr>
              <w:rPr>
                <w:rFonts w:ascii="Verdana" w:hAnsi="Verdana" w:cs="Calibri"/>
                <w:sz w:val="20"/>
                <w:szCs w:val="20"/>
              </w:rPr>
            </w:pPr>
            <w:r w:rsidRPr="00F77FCF">
              <w:rPr>
                <w:rFonts w:ascii="Verdana" w:hAnsi="Verdana" w:cs="Calibri"/>
                <w:sz w:val="20"/>
                <w:szCs w:val="20"/>
              </w:rPr>
              <w:t>Project</w:t>
            </w:r>
            <w:r w:rsidR="00F77FCF" w:rsidRPr="00F77FCF">
              <w:rPr>
                <w:rFonts w:ascii="Verdana" w:hAnsi="Verdana" w:cs="Calibri"/>
                <w:sz w:val="20"/>
                <w:szCs w:val="20"/>
              </w:rPr>
              <w:t xml:space="preserve"> Manager</w:t>
            </w:r>
            <w:r w:rsidRPr="00F77FCF">
              <w:rPr>
                <w:rFonts w:ascii="Verdana" w:hAnsi="Verdana" w:cs="Calibri"/>
                <w:sz w:val="20"/>
                <w:szCs w:val="20"/>
              </w:rPr>
              <w:t>:</w:t>
            </w:r>
          </w:p>
        </w:tc>
        <w:tc>
          <w:tcPr>
            <w:tcW w:w="6740" w:type="dxa"/>
            <w:tcMar>
              <w:top w:w="43" w:type="dxa"/>
              <w:bottom w:w="43" w:type="dxa"/>
            </w:tcMar>
            <w:vAlign w:val="center"/>
          </w:tcPr>
          <w:p w14:paraId="7E329093" w14:textId="52382A27" w:rsidR="00C87F9C" w:rsidRPr="00F77FCF" w:rsidRDefault="00F77FCF" w:rsidP="0043557A">
            <w:pPr>
              <w:rPr>
                <w:rFonts w:ascii="Verdana" w:hAnsi="Verdana" w:cs="Calibri"/>
                <w:sz w:val="20"/>
                <w:szCs w:val="20"/>
              </w:rPr>
            </w:pPr>
            <w:r w:rsidRPr="00F77FCF">
              <w:rPr>
                <w:rFonts w:ascii="Calibri" w:hAnsi="Calibri" w:cs="Calibri"/>
              </w:rPr>
              <w:t>Michael Kiefer</w:t>
            </w:r>
          </w:p>
        </w:tc>
      </w:tr>
      <w:tr w:rsidR="008B3AE1" w:rsidRPr="008B503A" w14:paraId="38D4781D" w14:textId="77777777" w:rsidTr="00F77FCF">
        <w:trPr>
          <w:trHeight w:val="27"/>
        </w:trPr>
        <w:tc>
          <w:tcPr>
            <w:tcW w:w="2502" w:type="dxa"/>
            <w:tcMar>
              <w:top w:w="43" w:type="dxa"/>
              <w:bottom w:w="43" w:type="dxa"/>
            </w:tcMar>
            <w:vAlign w:val="center"/>
          </w:tcPr>
          <w:p w14:paraId="40E3D02D" w14:textId="77777777" w:rsidR="008B3AE1" w:rsidRPr="00F77FCF" w:rsidRDefault="008B3AE1" w:rsidP="0043557A">
            <w:pPr>
              <w:rPr>
                <w:rFonts w:ascii="Verdana" w:hAnsi="Verdana" w:cs="Calibri"/>
                <w:sz w:val="20"/>
                <w:szCs w:val="20"/>
              </w:rPr>
            </w:pPr>
            <w:r w:rsidRPr="00F77FCF">
              <w:rPr>
                <w:rFonts w:ascii="Verdana" w:hAnsi="Verdana" w:cs="Calibri"/>
                <w:sz w:val="20"/>
                <w:szCs w:val="20"/>
              </w:rPr>
              <w:t>Project Team:</w:t>
            </w:r>
          </w:p>
        </w:tc>
        <w:tc>
          <w:tcPr>
            <w:tcW w:w="6740" w:type="dxa"/>
            <w:tcMar>
              <w:top w:w="43" w:type="dxa"/>
              <w:bottom w:w="43" w:type="dxa"/>
            </w:tcMar>
            <w:vAlign w:val="center"/>
          </w:tcPr>
          <w:p w14:paraId="7EB623B0" w14:textId="1953932A" w:rsidR="00D77F81" w:rsidRPr="00F77FCF" w:rsidRDefault="00AA2EA6" w:rsidP="00D77F81">
            <w:pPr>
              <w:rPr>
                <w:rFonts w:ascii="Verdana" w:hAnsi="Verdana" w:cs="Calibri"/>
                <w:sz w:val="20"/>
                <w:szCs w:val="20"/>
              </w:rPr>
            </w:pPr>
            <w:r w:rsidRPr="00F77FCF">
              <w:rPr>
                <w:rFonts w:ascii="Verdana" w:hAnsi="Verdana" w:cs="Calibri"/>
                <w:sz w:val="20"/>
                <w:szCs w:val="20"/>
              </w:rPr>
              <w:t xml:space="preserve">Hither </w:t>
            </w:r>
            <w:proofErr w:type="spellStart"/>
            <w:r w:rsidRPr="00F77FCF">
              <w:rPr>
                <w:rFonts w:ascii="Verdana" w:hAnsi="Verdana" w:cs="Calibri"/>
                <w:sz w:val="20"/>
                <w:szCs w:val="20"/>
              </w:rPr>
              <w:t>Guzha</w:t>
            </w:r>
            <w:proofErr w:type="spellEnd"/>
            <w:r w:rsidRPr="00F77FCF">
              <w:rPr>
                <w:rFonts w:ascii="Verdana" w:hAnsi="Verdana" w:cs="Calibri"/>
                <w:sz w:val="20"/>
                <w:szCs w:val="20"/>
              </w:rPr>
              <w:t xml:space="preserve"> – </w:t>
            </w:r>
            <w:r w:rsidR="00080911" w:rsidRPr="00F77FCF">
              <w:rPr>
                <w:rFonts w:ascii="Verdana" w:hAnsi="Verdana" w:cs="Calibri"/>
                <w:sz w:val="20"/>
                <w:szCs w:val="20"/>
              </w:rPr>
              <w:t>Technical Writer</w:t>
            </w:r>
          </w:p>
          <w:p w14:paraId="709772C4" w14:textId="68C5F284" w:rsidR="00F77FCF" w:rsidRPr="00F77FCF" w:rsidRDefault="00F77FCF" w:rsidP="00D77F81">
            <w:pPr>
              <w:rPr>
                <w:rFonts w:ascii="Calibri" w:hAnsi="Calibri" w:cs="Calibri"/>
              </w:rPr>
            </w:pPr>
            <w:r w:rsidRPr="00F77FCF">
              <w:rPr>
                <w:rFonts w:ascii="Calibri" w:hAnsi="Calibri" w:cs="Calibri"/>
              </w:rPr>
              <w:t>Andrew Benson - Software Engineer</w:t>
            </w:r>
          </w:p>
          <w:p w14:paraId="0CF5A439" w14:textId="50753769" w:rsidR="00F77FCF" w:rsidRPr="00F77FCF" w:rsidRDefault="00F77FCF" w:rsidP="00D77F81">
            <w:pPr>
              <w:rPr>
                <w:rFonts w:ascii="Calibri" w:hAnsi="Calibri" w:cs="Calibri"/>
              </w:rPr>
            </w:pPr>
            <w:r w:rsidRPr="00F77FCF">
              <w:rPr>
                <w:rFonts w:ascii="Calibri" w:hAnsi="Calibri" w:cs="Calibri"/>
              </w:rPr>
              <w:t>Donn Eddy - UX/HCI</w:t>
            </w:r>
          </w:p>
          <w:p w14:paraId="3BDBA3CB" w14:textId="20692073" w:rsidR="00F77FCF" w:rsidRPr="00F77FCF" w:rsidRDefault="00F77FCF" w:rsidP="00D77F81">
            <w:pPr>
              <w:rPr>
                <w:rFonts w:ascii="Calibri" w:hAnsi="Calibri" w:cs="Calibri"/>
              </w:rPr>
            </w:pPr>
            <w:r w:rsidRPr="00F77FCF">
              <w:rPr>
                <w:rFonts w:ascii="Calibri" w:hAnsi="Calibri" w:cs="Calibri"/>
              </w:rPr>
              <w:t>Sean Mooneyham - Integration Engineer</w:t>
            </w:r>
          </w:p>
          <w:p w14:paraId="7C0EA7E7" w14:textId="122598C2" w:rsidR="00F77FCF" w:rsidRPr="00F77FCF" w:rsidRDefault="00F77FCF" w:rsidP="00D77F81">
            <w:pPr>
              <w:rPr>
                <w:rFonts w:ascii="Verdana" w:hAnsi="Verdana" w:cs="Calibri"/>
                <w:sz w:val="20"/>
                <w:szCs w:val="20"/>
              </w:rPr>
            </w:pPr>
            <w:r w:rsidRPr="00F77FCF">
              <w:rPr>
                <w:rFonts w:ascii="Calibri" w:hAnsi="Calibri" w:cs="Calibri"/>
              </w:rPr>
              <w:t>Chase Thorpe</w:t>
            </w:r>
            <w:r w:rsidRPr="00F77FCF">
              <w:rPr>
                <w:rFonts w:ascii="Verdana" w:hAnsi="Verdana" w:cs="Calibri"/>
                <w:sz w:val="20"/>
                <w:szCs w:val="20"/>
              </w:rPr>
              <w:t xml:space="preserve"> - </w:t>
            </w:r>
            <w:r w:rsidRPr="00F77FCF">
              <w:rPr>
                <w:rFonts w:ascii="Calibri" w:hAnsi="Calibri" w:cs="Calibri"/>
              </w:rPr>
              <w:t>Test Engineer</w:t>
            </w:r>
          </w:p>
          <w:p w14:paraId="61D4B945" w14:textId="172FDAB6" w:rsidR="0051355B" w:rsidRPr="00F77FCF" w:rsidRDefault="0051355B" w:rsidP="00D77F81">
            <w:pPr>
              <w:rPr>
                <w:rFonts w:ascii="Verdana" w:hAnsi="Verdana" w:cs="Calibri"/>
                <w:sz w:val="20"/>
                <w:szCs w:val="20"/>
              </w:rPr>
            </w:pPr>
          </w:p>
        </w:tc>
      </w:tr>
      <w:tr w:rsidR="00D77F81" w:rsidRPr="008B503A" w14:paraId="61989A67" w14:textId="77777777" w:rsidTr="00F77FCF">
        <w:trPr>
          <w:trHeight w:val="27"/>
        </w:trPr>
        <w:tc>
          <w:tcPr>
            <w:tcW w:w="2502" w:type="dxa"/>
            <w:tcMar>
              <w:top w:w="43" w:type="dxa"/>
              <w:bottom w:w="43" w:type="dxa"/>
            </w:tcMar>
            <w:vAlign w:val="center"/>
          </w:tcPr>
          <w:p w14:paraId="4A10C787" w14:textId="77777777" w:rsidR="00D77F81" w:rsidRPr="00F77FCF" w:rsidRDefault="00D77F81" w:rsidP="0043557A">
            <w:pPr>
              <w:rPr>
                <w:rFonts w:ascii="Verdana" w:hAnsi="Verdana" w:cs="Calibri"/>
                <w:sz w:val="20"/>
                <w:szCs w:val="20"/>
              </w:rPr>
            </w:pPr>
            <w:r w:rsidRPr="00F77FCF">
              <w:rPr>
                <w:rFonts w:ascii="Verdana" w:hAnsi="Verdana" w:cs="Calibri"/>
                <w:sz w:val="20"/>
                <w:szCs w:val="20"/>
              </w:rPr>
              <w:t>End Users:</w:t>
            </w:r>
          </w:p>
        </w:tc>
        <w:tc>
          <w:tcPr>
            <w:tcW w:w="6740" w:type="dxa"/>
            <w:tcMar>
              <w:top w:w="43" w:type="dxa"/>
              <w:bottom w:w="43" w:type="dxa"/>
            </w:tcMar>
            <w:vAlign w:val="center"/>
          </w:tcPr>
          <w:p w14:paraId="00C35B77" w14:textId="563DFBB4" w:rsidR="00D77F81" w:rsidRPr="00F77FCF" w:rsidRDefault="00F77FCF" w:rsidP="00EE35DC">
            <w:pPr>
              <w:rPr>
                <w:rFonts w:ascii="Verdana" w:hAnsi="Verdana" w:cs="Calibri"/>
                <w:sz w:val="20"/>
                <w:szCs w:val="20"/>
              </w:rPr>
            </w:pPr>
            <w:r w:rsidRPr="00F77FCF">
              <w:rPr>
                <w:rFonts w:ascii="Verdana" w:hAnsi="Verdana" w:cs="Calibri"/>
                <w:sz w:val="20"/>
                <w:szCs w:val="20"/>
              </w:rPr>
              <w:t>HR Department</w:t>
            </w:r>
            <w:r w:rsidR="00712E74">
              <w:rPr>
                <w:rFonts w:ascii="Verdana" w:hAnsi="Verdana" w:cs="Calibri"/>
                <w:sz w:val="20"/>
                <w:szCs w:val="20"/>
              </w:rPr>
              <w:t>s</w:t>
            </w:r>
          </w:p>
        </w:tc>
      </w:tr>
      <w:tr w:rsidR="00D77F81" w:rsidRPr="008B503A" w14:paraId="52C58F06" w14:textId="77777777" w:rsidTr="00F77FCF">
        <w:trPr>
          <w:trHeight w:val="27"/>
        </w:trPr>
        <w:tc>
          <w:tcPr>
            <w:tcW w:w="2502" w:type="dxa"/>
            <w:tcMar>
              <w:top w:w="43" w:type="dxa"/>
              <w:bottom w:w="43" w:type="dxa"/>
            </w:tcMar>
            <w:vAlign w:val="center"/>
          </w:tcPr>
          <w:p w14:paraId="366847C6" w14:textId="77777777" w:rsidR="00D77F81" w:rsidRPr="00CD5B17" w:rsidRDefault="00D77F81" w:rsidP="0043557A">
            <w:pPr>
              <w:rPr>
                <w:rFonts w:ascii="Verdana" w:hAnsi="Verdana" w:cs="Calibri"/>
                <w:sz w:val="20"/>
                <w:szCs w:val="20"/>
              </w:rPr>
            </w:pPr>
            <w:r w:rsidRPr="00CD5B17">
              <w:rPr>
                <w:rFonts w:ascii="Verdana" w:hAnsi="Verdana" w:cs="Calibri"/>
                <w:sz w:val="20"/>
                <w:szCs w:val="20"/>
              </w:rPr>
              <w:t>Description w/ Goal:</w:t>
            </w:r>
          </w:p>
        </w:tc>
        <w:tc>
          <w:tcPr>
            <w:tcW w:w="6740" w:type="dxa"/>
            <w:tcMar>
              <w:top w:w="43" w:type="dxa"/>
              <w:bottom w:w="43" w:type="dxa"/>
            </w:tcMar>
            <w:vAlign w:val="center"/>
          </w:tcPr>
          <w:p w14:paraId="734FADA5" w14:textId="568ADD00" w:rsidR="00D77F81" w:rsidRPr="00CD5B17" w:rsidRDefault="00D77F81" w:rsidP="00F77FCF">
            <w:pPr>
              <w:jc w:val="both"/>
              <w:rPr>
                <w:rFonts w:ascii="Verdana" w:hAnsi="Verdana" w:cs="Calibri"/>
                <w:sz w:val="20"/>
                <w:szCs w:val="20"/>
              </w:rPr>
            </w:pPr>
            <w:r w:rsidRPr="00CD5B17">
              <w:rPr>
                <w:rFonts w:ascii="Verdana" w:hAnsi="Verdana" w:cstheme="majorHAnsi"/>
                <w:sz w:val="20"/>
                <w:szCs w:val="20"/>
              </w:rPr>
              <w:t>The purpose of this project is</w:t>
            </w:r>
            <w:r w:rsidR="00F77FCF" w:rsidRPr="00CD5B17">
              <w:rPr>
                <w:rFonts w:ascii="Verdana" w:hAnsi="Verdana"/>
                <w:spacing w:val="3"/>
                <w:sz w:val="20"/>
                <w:szCs w:val="20"/>
                <w:shd w:val="clear" w:color="auto" w:fill="FFFFFF"/>
              </w:rPr>
              <w:t xml:space="preserve"> the implementation of a</w:t>
            </w:r>
            <w:r w:rsidR="00CD5B17" w:rsidRPr="00CD5B17">
              <w:rPr>
                <w:rFonts w:ascii="Verdana" w:hAnsi="Verdana"/>
                <w:spacing w:val="3"/>
                <w:sz w:val="20"/>
                <w:szCs w:val="20"/>
                <w:shd w:val="clear" w:color="auto" w:fill="FFFFFF"/>
              </w:rPr>
              <w:t>n</w:t>
            </w:r>
            <w:r w:rsidR="00F77FCF" w:rsidRPr="00CD5B17">
              <w:rPr>
                <w:rFonts w:ascii="Verdana" w:hAnsi="Verdana"/>
                <w:spacing w:val="3"/>
                <w:sz w:val="20"/>
                <w:szCs w:val="20"/>
                <w:shd w:val="clear" w:color="auto" w:fill="FFFFFF"/>
              </w:rPr>
              <w:t xml:space="preserve"> HR database and front end for personnel tracking</w:t>
            </w:r>
            <w:r w:rsidR="006D34EA">
              <w:rPr>
                <w:rFonts w:ascii="Verdana" w:hAnsi="Verdana"/>
                <w:spacing w:val="3"/>
                <w:sz w:val="20"/>
                <w:szCs w:val="20"/>
                <w:shd w:val="clear" w:color="auto" w:fill="FFFFFF"/>
              </w:rPr>
              <w:t>. This document is to detail the design and architecture of the Uncommon Solutions Application.</w:t>
            </w:r>
            <w:r w:rsidR="00F77FCF" w:rsidRPr="00CD5B17" w:rsidDel="00F77FCF">
              <w:rPr>
                <w:rFonts w:ascii="Verdana" w:hAnsi="Verdana" w:cstheme="majorHAnsi"/>
                <w:sz w:val="20"/>
                <w:szCs w:val="20"/>
              </w:rPr>
              <w:t xml:space="preserve"> </w:t>
            </w:r>
          </w:p>
        </w:tc>
      </w:tr>
    </w:tbl>
    <w:p w14:paraId="000CAB3B" w14:textId="77777777" w:rsidR="00D759ED" w:rsidRPr="008B503A" w:rsidRDefault="00D759ED" w:rsidP="00D643D2">
      <w:pPr>
        <w:ind w:right="720"/>
        <w:rPr>
          <w:rFonts w:ascii="Verdana" w:hAnsi="Verdana" w:cs="Calibri"/>
          <w:sz w:val="20"/>
          <w:szCs w:val="20"/>
        </w:rPr>
      </w:pPr>
    </w:p>
    <w:p w14:paraId="0111A5F1" w14:textId="77777777" w:rsidR="00D759ED" w:rsidRPr="008B503A" w:rsidRDefault="00D759ED" w:rsidP="00D759ED">
      <w:pPr>
        <w:jc w:val="center"/>
        <w:rPr>
          <w:rFonts w:ascii="Verdana" w:hAnsi="Verdana" w:cs="Calibri"/>
          <w:sz w:val="20"/>
          <w:szCs w:val="20"/>
        </w:rPr>
      </w:pPr>
      <w:r w:rsidRPr="008B503A">
        <w:rPr>
          <w:rFonts w:ascii="Verdana" w:hAnsi="Verdana" w:cs="Calibri"/>
          <w:sz w:val="20"/>
          <w:szCs w:val="20"/>
        </w:rPr>
        <w:br w:type="page"/>
      </w:r>
    </w:p>
    <w:p w14:paraId="1D17C82D" w14:textId="77777777" w:rsidR="00D759ED" w:rsidRPr="008B503A" w:rsidRDefault="00D759ED" w:rsidP="00D759ED">
      <w:pPr>
        <w:jc w:val="center"/>
        <w:rPr>
          <w:rFonts w:ascii="Verdana" w:hAnsi="Verdana" w:cs="Calibri"/>
          <w:sz w:val="20"/>
          <w:szCs w:val="20"/>
        </w:rPr>
      </w:pPr>
    </w:p>
    <w:p w14:paraId="01814695" w14:textId="003E35E6" w:rsidR="008F5377" w:rsidRPr="008F5377" w:rsidRDefault="00113BBB">
      <w:pPr>
        <w:pStyle w:val="TOC1"/>
        <w:rPr>
          <w:rFonts w:ascii="Verdana" w:eastAsiaTheme="minorEastAsia" w:hAnsi="Verdana" w:cstheme="minorBidi"/>
          <w:b w:val="0"/>
          <w:bCs w:val="0"/>
          <w:caps w:val="0"/>
          <w:sz w:val="20"/>
          <w:szCs w:val="20"/>
        </w:rPr>
      </w:pPr>
      <w:r w:rsidRPr="008F5377">
        <w:rPr>
          <w:rFonts w:ascii="Verdana" w:hAnsi="Verdana" w:cs="Calibri"/>
          <w:sz w:val="20"/>
          <w:szCs w:val="20"/>
        </w:rPr>
        <w:fldChar w:fldCharType="begin"/>
      </w:r>
      <w:r w:rsidR="002A72D4" w:rsidRPr="008F5377">
        <w:rPr>
          <w:rFonts w:ascii="Verdana" w:hAnsi="Verdana" w:cs="Calibri"/>
          <w:sz w:val="20"/>
          <w:szCs w:val="20"/>
        </w:rPr>
        <w:instrText xml:space="preserve"> TOC \o "1-3" \h \z \u </w:instrText>
      </w:r>
      <w:r w:rsidRPr="008F5377">
        <w:rPr>
          <w:rFonts w:ascii="Verdana" w:hAnsi="Verdana" w:cs="Calibri"/>
          <w:sz w:val="20"/>
          <w:szCs w:val="20"/>
        </w:rPr>
        <w:fldChar w:fldCharType="separate"/>
      </w:r>
      <w:hyperlink w:anchor="_Toc24810567" w:history="1">
        <w:r w:rsidR="008F5377" w:rsidRPr="008F5377">
          <w:rPr>
            <w:rStyle w:val="Hyperlink"/>
            <w:rFonts w:ascii="Verdana" w:hAnsi="Verdana"/>
            <w:sz w:val="20"/>
            <w:szCs w:val="20"/>
          </w:rPr>
          <w:t>INTRODUCTION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77D79A6" w14:textId="0201EC59" w:rsidR="008F5377" w:rsidRPr="008F5377" w:rsidRDefault="001B07AE">
      <w:pPr>
        <w:pStyle w:val="TOC2"/>
        <w:tabs>
          <w:tab w:val="left" w:pos="1138"/>
        </w:tabs>
        <w:rPr>
          <w:rFonts w:ascii="Verdana" w:eastAsiaTheme="minorEastAsia" w:hAnsi="Verdana" w:cstheme="minorBidi"/>
          <w:bCs w:val="0"/>
          <w:sz w:val="20"/>
          <w:szCs w:val="20"/>
        </w:rPr>
      </w:pPr>
      <w:hyperlink w:anchor="_Toc24810568" w:history="1">
        <w:r w:rsidR="008F5377" w:rsidRPr="008F5377">
          <w:rPr>
            <w:rStyle w:val="Hyperlink"/>
            <w:rFonts w:ascii="Verdana" w:hAnsi="Verdana" w:cs="Calibri"/>
            <w:sz w:val="20"/>
            <w:szCs w:val="20"/>
          </w:rPr>
          <w:t>1.1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Purpose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3B0C601" w14:textId="58D556ED" w:rsidR="008F5377" w:rsidRPr="008F5377" w:rsidRDefault="001B07AE">
      <w:pPr>
        <w:pStyle w:val="TOC2"/>
        <w:tabs>
          <w:tab w:val="left" w:pos="1138"/>
        </w:tabs>
        <w:rPr>
          <w:rFonts w:ascii="Verdana" w:eastAsiaTheme="minorEastAsia" w:hAnsi="Verdana" w:cstheme="minorBidi"/>
          <w:bCs w:val="0"/>
          <w:sz w:val="20"/>
          <w:szCs w:val="20"/>
        </w:rPr>
      </w:pPr>
      <w:hyperlink w:anchor="_Toc24810569" w:history="1">
        <w:r w:rsidR="008F5377" w:rsidRPr="008F5377">
          <w:rPr>
            <w:rStyle w:val="Hyperlink"/>
            <w:rFonts w:ascii="Verdana" w:hAnsi="Verdana" w:cs="Calibri"/>
            <w:sz w:val="20"/>
            <w:szCs w:val="20"/>
          </w:rPr>
          <w:t>1.2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Background</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_Toc24810569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2FA8B422" w14:textId="09F5AAA4" w:rsidR="008F5377" w:rsidRPr="008F5377" w:rsidRDefault="001B07AE">
      <w:pPr>
        <w:pStyle w:val="TOC2"/>
        <w:tabs>
          <w:tab w:val="left" w:pos="1138"/>
        </w:tabs>
        <w:rPr>
          <w:rFonts w:ascii="Verdana" w:eastAsiaTheme="minorEastAsia" w:hAnsi="Verdana" w:cstheme="minorBidi"/>
          <w:bCs w:val="0"/>
          <w:sz w:val="20"/>
          <w:szCs w:val="20"/>
        </w:rPr>
      </w:pPr>
      <w:hyperlink w:anchor="_Toc24810570" w:history="1">
        <w:r w:rsidR="008F5377" w:rsidRPr="008F5377">
          <w:rPr>
            <w:rStyle w:val="Hyperlink"/>
            <w:rFonts w:ascii="Verdana" w:hAnsi="Verdana" w:cs="Calibri"/>
            <w:sz w:val="20"/>
            <w:szCs w:val="20"/>
          </w:rPr>
          <w:t>1.3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Scope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761356C9" w14:textId="25810C96" w:rsidR="008F5377" w:rsidRPr="008F5377" w:rsidRDefault="001B07AE">
      <w:pPr>
        <w:pStyle w:val="TOC2"/>
        <w:tabs>
          <w:tab w:val="left" w:pos="1138"/>
        </w:tabs>
        <w:rPr>
          <w:rFonts w:ascii="Verdana" w:eastAsiaTheme="minorEastAsia" w:hAnsi="Verdana" w:cstheme="minorBidi"/>
          <w:bCs w:val="0"/>
          <w:sz w:val="20"/>
          <w:szCs w:val="20"/>
        </w:rPr>
      </w:pPr>
      <w:hyperlink w:anchor="_Toc24810571" w:history="1">
        <w:r w:rsidR="008F5377" w:rsidRPr="008F5377">
          <w:rPr>
            <w:rStyle w:val="Hyperlink"/>
            <w:rFonts w:ascii="Verdana" w:hAnsi="Verdana" w:cs="Calibri"/>
            <w:sz w:val="20"/>
            <w:szCs w:val="20"/>
          </w:rPr>
          <w:t>1.4</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Assumptions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EF56670" w14:textId="2C1A4540" w:rsidR="008F5377" w:rsidRPr="008F5377" w:rsidRDefault="001B07AE">
      <w:pPr>
        <w:pStyle w:val="TOC2"/>
        <w:tabs>
          <w:tab w:val="left" w:pos="1138"/>
        </w:tabs>
        <w:rPr>
          <w:rFonts w:ascii="Verdana" w:eastAsiaTheme="minorEastAsia" w:hAnsi="Verdana" w:cstheme="minorBidi"/>
          <w:bCs w:val="0"/>
          <w:sz w:val="20"/>
          <w:szCs w:val="20"/>
        </w:rPr>
      </w:pPr>
      <w:hyperlink w:anchor="_Toc24810572" w:history="1">
        <w:r w:rsidR="008F5377" w:rsidRPr="008F5377">
          <w:rPr>
            <w:rStyle w:val="Hyperlink"/>
            <w:rFonts w:ascii="Verdana" w:hAnsi="Verdana" w:cs="Calibri"/>
            <w:sz w:val="20"/>
            <w:szCs w:val="20"/>
          </w:rPr>
          <w:t>1.5</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Constraints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0767B5A0" w14:textId="12D24A57" w:rsidR="008F5377" w:rsidRPr="008F5377" w:rsidRDefault="001B07AE">
      <w:pPr>
        <w:pStyle w:val="TOC2"/>
        <w:tabs>
          <w:tab w:val="left" w:pos="1138"/>
        </w:tabs>
        <w:rPr>
          <w:rFonts w:ascii="Verdana" w:eastAsiaTheme="minorEastAsia" w:hAnsi="Verdana" w:cstheme="minorBidi"/>
          <w:bCs w:val="0"/>
          <w:sz w:val="20"/>
          <w:szCs w:val="20"/>
        </w:rPr>
      </w:pPr>
      <w:hyperlink w:anchor="_Toc24810573" w:history="1">
        <w:r w:rsidR="008F5377" w:rsidRPr="008F5377">
          <w:rPr>
            <w:rStyle w:val="Hyperlink"/>
            <w:rFonts w:ascii="Verdana" w:hAnsi="Verdana" w:cs="Calibri"/>
            <w:sz w:val="20"/>
            <w:szCs w:val="20"/>
          </w:rPr>
          <w:t>1.6</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Risks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_Toc24810573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30AF73EC" w14:textId="1E37AC61" w:rsidR="008F5377" w:rsidRPr="008F5377" w:rsidRDefault="001B07AE">
      <w:pPr>
        <w:pStyle w:val="TOC2"/>
        <w:tabs>
          <w:tab w:val="left" w:pos="1138"/>
        </w:tabs>
        <w:rPr>
          <w:rFonts w:ascii="Verdana" w:eastAsiaTheme="minorEastAsia" w:hAnsi="Verdana" w:cstheme="minorBidi"/>
          <w:bCs w:val="0"/>
          <w:sz w:val="20"/>
          <w:szCs w:val="20"/>
        </w:rPr>
      </w:pPr>
      <w:hyperlink w:anchor="_Toc24810574" w:history="1">
        <w:r w:rsidR="008F5377" w:rsidRPr="008F5377">
          <w:rPr>
            <w:rStyle w:val="Hyperlink"/>
            <w:rFonts w:ascii="Verdana" w:hAnsi="Verdana"/>
            <w:sz w:val="20"/>
            <w:szCs w:val="20"/>
          </w:rPr>
          <w:t>1.7</w:t>
        </w:r>
        <w:r w:rsidR="008F5377" w:rsidRPr="008F5377">
          <w:rPr>
            <w:rFonts w:ascii="Verdana" w:eastAsiaTheme="minorEastAsia" w:hAnsi="Verdana" w:cstheme="minorBidi"/>
            <w:bCs w:val="0"/>
            <w:sz w:val="20"/>
            <w:szCs w:val="20"/>
          </w:rPr>
          <w:tab/>
        </w:r>
        <w:r w:rsidR="008F5377" w:rsidRPr="008F5377">
          <w:rPr>
            <w:rStyle w:val="Hyperlink"/>
            <w:rFonts w:ascii="Verdana" w:hAnsi="Verdana"/>
            <w:sz w:val="20"/>
            <w:szCs w:val="20"/>
          </w:rPr>
          <w:t>Design Considerations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_Toc24810574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4</w:t>
        </w:r>
        <w:r w:rsidR="008F5377" w:rsidRPr="008F5377">
          <w:rPr>
            <w:rFonts w:ascii="Verdana" w:hAnsi="Verdana"/>
            <w:webHidden/>
            <w:sz w:val="20"/>
            <w:szCs w:val="20"/>
          </w:rPr>
          <w:fldChar w:fldCharType="end"/>
        </w:r>
      </w:hyperlink>
    </w:p>
    <w:p w14:paraId="55FEF26F" w14:textId="3C21B704" w:rsidR="008F5377" w:rsidRPr="008F5377" w:rsidRDefault="001B07AE">
      <w:pPr>
        <w:pStyle w:val="TOC1"/>
        <w:rPr>
          <w:rFonts w:ascii="Verdana" w:eastAsiaTheme="minorEastAsia" w:hAnsi="Verdana" w:cstheme="minorBidi"/>
          <w:b w:val="0"/>
          <w:bCs w:val="0"/>
          <w:caps w:val="0"/>
          <w:sz w:val="20"/>
          <w:szCs w:val="20"/>
        </w:rPr>
      </w:pPr>
      <w:hyperlink w:anchor="_Toc24810575" w:history="1">
        <w:r w:rsidR="008F5377" w:rsidRPr="008F5377">
          <w:rPr>
            <w:rStyle w:val="Hyperlink"/>
            <w:rFonts w:ascii="Verdana" w:hAnsi="Verdana" w:cs="Calibri"/>
            <w:sz w:val="20"/>
            <w:szCs w:val="20"/>
          </w:rPr>
          <w:t>2</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OVERVIEW</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_Toc24810575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30A77407" w14:textId="3FF66D47" w:rsidR="008F5377" w:rsidRPr="008F5377" w:rsidRDefault="001B07AE">
      <w:pPr>
        <w:pStyle w:val="TOC2"/>
        <w:tabs>
          <w:tab w:val="left" w:pos="1138"/>
        </w:tabs>
        <w:rPr>
          <w:rFonts w:ascii="Verdana" w:eastAsiaTheme="minorEastAsia" w:hAnsi="Verdana" w:cstheme="minorBidi"/>
          <w:bCs w:val="0"/>
          <w:sz w:val="20"/>
          <w:szCs w:val="20"/>
        </w:rPr>
      </w:pPr>
      <w:hyperlink w:anchor="_Toc24810576" w:history="1">
        <w:r w:rsidR="008F5377" w:rsidRPr="008F5377">
          <w:rPr>
            <w:rStyle w:val="Hyperlink"/>
            <w:rFonts w:ascii="Verdana" w:hAnsi="Verdana" w:cs="Calibri"/>
            <w:sz w:val="20"/>
            <w:szCs w:val="20"/>
          </w:rPr>
          <w:t>2.1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System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_Toc24810576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5</w:t>
        </w:r>
        <w:r w:rsidR="008F5377" w:rsidRPr="008F5377">
          <w:rPr>
            <w:rFonts w:ascii="Verdana" w:hAnsi="Verdana"/>
            <w:webHidden/>
            <w:sz w:val="20"/>
            <w:szCs w:val="20"/>
          </w:rPr>
          <w:fldChar w:fldCharType="end"/>
        </w:r>
      </w:hyperlink>
    </w:p>
    <w:p w14:paraId="231AF302" w14:textId="6C5D7D69" w:rsidR="008F5377" w:rsidRPr="008F5377" w:rsidRDefault="001B07AE">
      <w:pPr>
        <w:pStyle w:val="TOC1"/>
        <w:rPr>
          <w:rFonts w:ascii="Verdana" w:eastAsiaTheme="minorEastAsia" w:hAnsi="Verdana" w:cstheme="minorBidi"/>
          <w:b w:val="0"/>
          <w:bCs w:val="0"/>
          <w:caps w:val="0"/>
          <w:sz w:val="20"/>
          <w:szCs w:val="20"/>
        </w:rPr>
      </w:pPr>
      <w:hyperlink w:anchor="_Toc24810577" w:history="1">
        <w:r w:rsidR="008F5377" w:rsidRPr="008F5377">
          <w:rPr>
            <w:rStyle w:val="Hyperlink"/>
            <w:rFonts w:ascii="Verdana" w:hAnsi="Verdana" w:cs="Calibri"/>
            <w:sz w:val="20"/>
            <w:szCs w:val="20"/>
          </w:rPr>
          <w:t>3</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ARCHITECTURE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_Toc24810577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5BE94B9F" w14:textId="51A0CD97" w:rsidR="008F5377" w:rsidRPr="008F5377" w:rsidRDefault="001B07AE">
      <w:pPr>
        <w:pStyle w:val="TOC2"/>
        <w:tabs>
          <w:tab w:val="left" w:pos="1138"/>
        </w:tabs>
        <w:rPr>
          <w:rFonts w:ascii="Verdana" w:eastAsiaTheme="minorEastAsia" w:hAnsi="Verdana" w:cstheme="minorBidi"/>
          <w:bCs w:val="0"/>
          <w:sz w:val="20"/>
          <w:szCs w:val="20"/>
        </w:rPr>
      </w:pPr>
      <w:hyperlink w:anchor="_Toc24810578" w:history="1">
        <w:r w:rsidR="008F5377" w:rsidRPr="008F5377">
          <w:rPr>
            <w:rStyle w:val="Hyperlink"/>
            <w:rFonts w:ascii="Verdana" w:hAnsi="Verdana" w:cs="Calibri"/>
            <w:sz w:val="20"/>
            <w:szCs w:val="20"/>
          </w:rPr>
          <w:t>3.1</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Database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_Toc24810578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2006FFEF" w14:textId="5BD5A0FA" w:rsidR="008F5377" w:rsidRPr="008F5377" w:rsidRDefault="001B07AE">
      <w:pPr>
        <w:pStyle w:val="TOC2"/>
        <w:tabs>
          <w:tab w:val="left" w:pos="1138"/>
        </w:tabs>
        <w:rPr>
          <w:rFonts w:ascii="Verdana" w:eastAsiaTheme="minorEastAsia" w:hAnsi="Verdana" w:cstheme="minorBidi"/>
          <w:bCs w:val="0"/>
          <w:sz w:val="20"/>
          <w:szCs w:val="20"/>
        </w:rPr>
      </w:pPr>
      <w:hyperlink w:anchor="_Toc24810579" w:history="1">
        <w:r w:rsidR="008F5377" w:rsidRPr="008F5377">
          <w:rPr>
            <w:rStyle w:val="Hyperlink"/>
            <w:rFonts w:ascii="Verdana" w:hAnsi="Verdana" w:cs="Calibri"/>
            <w:sz w:val="20"/>
            <w:szCs w:val="20"/>
          </w:rPr>
          <w:t>3.2</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Class Design</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_Toc24810579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7954040" w14:textId="07922B03" w:rsidR="008F5377" w:rsidRPr="008F5377" w:rsidRDefault="001B07AE">
      <w:pPr>
        <w:pStyle w:val="TOC2"/>
        <w:tabs>
          <w:tab w:val="left" w:pos="1138"/>
        </w:tabs>
        <w:rPr>
          <w:rFonts w:ascii="Verdana" w:eastAsiaTheme="minorEastAsia" w:hAnsi="Verdana" w:cstheme="minorBidi"/>
          <w:bCs w:val="0"/>
          <w:sz w:val="20"/>
          <w:szCs w:val="20"/>
        </w:rPr>
      </w:pPr>
      <w:hyperlink w:anchor="_Toc24810580" w:history="1">
        <w:r w:rsidR="008F5377" w:rsidRPr="008F5377">
          <w:rPr>
            <w:rStyle w:val="Hyperlink"/>
            <w:rFonts w:ascii="Verdana" w:hAnsi="Verdana" w:cs="Calibri"/>
            <w:sz w:val="20"/>
            <w:szCs w:val="20"/>
          </w:rPr>
          <w:t>3.3</w:t>
        </w:r>
        <w:r w:rsidR="008F5377" w:rsidRPr="008F5377">
          <w:rPr>
            <w:rFonts w:ascii="Verdana" w:eastAsiaTheme="minorEastAsia" w:hAnsi="Verdana" w:cstheme="minorBidi"/>
            <w:bCs w:val="0"/>
            <w:sz w:val="20"/>
            <w:szCs w:val="20"/>
          </w:rPr>
          <w:tab/>
        </w:r>
        <w:r w:rsidR="008F5377" w:rsidRPr="008F5377">
          <w:rPr>
            <w:rStyle w:val="Hyperlink"/>
            <w:rFonts w:ascii="Verdana" w:hAnsi="Verdana" w:cs="Calibri"/>
            <w:sz w:val="20"/>
            <w:szCs w:val="20"/>
          </w:rPr>
          <w:t>User Interface</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_Toc24810580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6</w:t>
        </w:r>
        <w:r w:rsidR="008F5377" w:rsidRPr="008F5377">
          <w:rPr>
            <w:rFonts w:ascii="Verdana" w:hAnsi="Verdana"/>
            <w:webHidden/>
            <w:sz w:val="20"/>
            <w:szCs w:val="20"/>
          </w:rPr>
          <w:fldChar w:fldCharType="end"/>
        </w:r>
      </w:hyperlink>
    </w:p>
    <w:p w14:paraId="43CEBB94" w14:textId="0600F494" w:rsidR="008F5377" w:rsidRPr="008F5377" w:rsidRDefault="001B07AE">
      <w:pPr>
        <w:pStyle w:val="TOC1"/>
        <w:rPr>
          <w:rFonts w:ascii="Verdana" w:eastAsiaTheme="minorEastAsia" w:hAnsi="Verdana" w:cstheme="minorBidi"/>
          <w:b w:val="0"/>
          <w:bCs w:val="0"/>
          <w:caps w:val="0"/>
          <w:sz w:val="20"/>
          <w:szCs w:val="20"/>
        </w:rPr>
      </w:pPr>
      <w:hyperlink w:anchor="_Toc24810581" w:history="1">
        <w:r w:rsidR="008F5377" w:rsidRPr="008F5377">
          <w:rPr>
            <w:rStyle w:val="Hyperlink"/>
            <w:rFonts w:ascii="Verdana" w:hAnsi="Verdana" w:cs="Calibri"/>
            <w:sz w:val="20"/>
            <w:szCs w:val="20"/>
          </w:rPr>
          <w:t>4</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SYSTEM INTERGRITY CONTROLS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_Toc24810581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7</w:t>
        </w:r>
        <w:r w:rsidR="008F5377" w:rsidRPr="008F5377">
          <w:rPr>
            <w:rFonts w:ascii="Verdana" w:hAnsi="Verdana"/>
            <w:webHidden/>
            <w:sz w:val="20"/>
            <w:szCs w:val="20"/>
          </w:rPr>
          <w:fldChar w:fldCharType="end"/>
        </w:r>
      </w:hyperlink>
    </w:p>
    <w:p w14:paraId="6CFEFEEB" w14:textId="22B1138B" w:rsidR="008F5377" w:rsidRPr="008F5377" w:rsidRDefault="001B07AE">
      <w:pPr>
        <w:pStyle w:val="TOC1"/>
        <w:rPr>
          <w:rFonts w:ascii="Verdana" w:eastAsiaTheme="minorEastAsia" w:hAnsi="Verdana" w:cstheme="minorBidi"/>
          <w:b w:val="0"/>
          <w:bCs w:val="0"/>
          <w:caps w:val="0"/>
          <w:sz w:val="20"/>
          <w:szCs w:val="20"/>
        </w:rPr>
      </w:pPr>
      <w:hyperlink w:anchor="_Toc24810582" w:history="1">
        <w:r w:rsidR="008F5377" w:rsidRPr="008F5377">
          <w:rPr>
            <w:rStyle w:val="Hyperlink"/>
            <w:rFonts w:ascii="Verdana" w:hAnsi="Verdana" w:cs="Calibri"/>
            <w:sz w:val="20"/>
            <w:szCs w:val="20"/>
          </w:rPr>
          <w:t>5</w:t>
        </w:r>
        <w:r w:rsidR="008F5377" w:rsidRPr="008F5377">
          <w:rPr>
            <w:rFonts w:ascii="Verdana" w:eastAsiaTheme="minorEastAsia" w:hAnsi="Verdana" w:cstheme="minorBidi"/>
            <w:b w:val="0"/>
            <w:bCs w:val="0"/>
            <w:caps w:val="0"/>
            <w:sz w:val="20"/>
            <w:szCs w:val="20"/>
          </w:rPr>
          <w:tab/>
        </w:r>
        <w:r w:rsidR="008F5377" w:rsidRPr="008F5377">
          <w:rPr>
            <w:rStyle w:val="Hyperlink"/>
            <w:rFonts w:ascii="Verdana" w:hAnsi="Verdana" w:cs="Calibri"/>
            <w:sz w:val="20"/>
            <w:szCs w:val="20"/>
          </w:rPr>
          <w:t>APPROVALS</w:t>
        </w:r>
        <w:r w:rsidR="008F5377" w:rsidRPr="008F5377">
          <w:rPr>
            <w:rFonts w:ascii="Verdana" w:hAnsi="Verdana"/>
            <w:webHidden/>
            <w:sz w:val="20"/>
            <w:szCs w:val="20"/>
          </w:rPr>
          <w:tab/>
        </w:r>
        <w:r w:rsidR="008F5377" w:rsidRPr="008F5377">
          <w:rPr>
            <w:rFonts w:ascii="Verdana" w:hAnsi="Verdana"/>
            <w:webHidden/>
            <w:sz w:val="20"/>
            <w:szCs w:val="20"/>
          </w:rPr>
          <w:fldChar w:fldCharType="begin"/>
        </w:r>
        <w:r w:rsidR="008F5377" w:rsidRPr="008F5377">
          <w:rPr>
            <w:rFonts w:ascii="Verdana" w:hAnsi="Verdana"/>
            <w:webHidden/>
            <w:sz w:val="20"/>
            <w:szCs w:val="20"/>
          </w:rPr>
          <w:instrText xml:space="preserve"> PAGEREF _Toc24810582 \h </w:instrText>
        </w:r>
        <w:r w:rsidR="008F5377" w:rsidRPr="008F5377">
          <w:rPr>
            <w:rFonts w:ascii="Verdana" w:hAnsi="Verdana"/>
            <w:webHidden/>
            <w:sz w:val="20"/>
            <w:szCs w:val="20"/>
          </w:rPr>
        </w:r>
        <w:r w:rsidR="008F5377" w:rsidRPr="008F5377">
          <w:rPr>
            <w:rFonts w:ascii="Verdana" w:hAnsi="Verdana"/>
            <w:webHidden/>
            <w:sz w:val="20"/>
            <w:szCs w:val="20"/>
          </w:rPr>
          <w:fldChar w:fldCharType="separate"/>
        </w:r>
        <w:r w:rsidR="008F5377" w:rsidRPr="008F5377">
          <w:rPr>
            <w:rFonts w:ascii="Verdana" w:hAnsi="Verdana"/>
            <w:webHidden/>
            <w:sz w:val="20"/>
            <w:szCs w:val="20"/>
          </w:rPr>
          <w:t>9</w:t>
        </w:r>
        <w:r w:rsidR="008F5377" w:rsidRPr="008F5377">
          <w:rPr>
            <w:rFonts w:ascii="Verdana" w:hAnsi="Verdana"/>
            <w:webHidden/>
            <w:sz w:val="20"/>
            <w:szCs w:val="20"/>
          </w:rPr>
          <w:fldChar w:fldCharType="end"/>
        </w:r>
      </w:hyperlink>
    </w:p>
    <w:p w14:paraId="52818462" w14:textId="0D867BA1" w:rsidR="00424DC4" w:rsidRPr="008B503A" w:rsidRDefault="00113BBB" w:rsidP="00424DC4">
      <w:pPr>
        <w:pStyle w:val="Heading1"/>
        <w:numPr>
          <w:ilvl w:val="0"/>
          <w:numId w:val="0"/>
        </w:numPr>
        <w:spacing w:after="0"/>
        <w:rPr>
          <w:rFonts w:ascii="Verdana" w:hAnsi="Verdana" w:cs="Calibri"/>
          <w:sz w:val="20"/>
          <w:szCs w:val="20"/>
        </w:rPr>
      </w:pPr>
      <w:r w:rsidRPr="008F5377">
        <w:rPr>
          <w:rFonts w:ascii="Verdana" w:hAnsi="Verdana" w:cs="Calibri"/>
          <w:sz w:val="20"/>
          <w:szCs w:val="20"/>
        </w:rPr>
        <w:fldChar w:fldCharType="end"/>
      </w:r>
      <w:bookmarkStart w:id="16" w:name="_Toc264970894"/>
      <w:bookmarkStart w:id="17" w:name="_Toc1899706"/>
    </w:p>
    <w:p w14:paraId="4DC07460" w14:textId="59C45A29" w:rsidR="00A31CBF" w:rsidRPr="008B503A" w:rsidRDefault="00424DC4" w:rsidP="00E047DA">
      <w:pPr>
        <w:pStyle w:val="Heading1"/>
        <w:numPr>
          <w:ilvl w:val="0"/>
          <w:numId w:val="0"/>
        </w:numPr>
        <w:spacing w:after="0"/>
        <w:ind w:left="432"/>
        <w:rPr>
          <w:rFonts w:ascii="Verdana" w:hAnsi="Verdana"/>
          <w:sz w:val="20"/>
          <w:szCs w:val="20"/>
        </w:rPr>
      </w:pPr>
      <w:r w:rsidRPr="000C2DDB">
        <w:br w:type="page"/>
      </w:r>
      <w:bookmarkStart w:id="18" w:name="_Toc24810567"/>
      <w:bookmarkEnd w:id="16"/>
      <w:r w:rsidR="00D360CA">
        <w:rPr>
          <w:rFonts w:ascii="Verdana" w:hAnsi="Verdana"/>
          <w:sz w:val="20"/>
          <w:szCs w:val="20"/>
        </w:rPr>
        <w:lastRenderedPageBreak/>
        <w:t>INTRODUCTION</w:t>
      </w:r>
      <w:bookmarkEnd w:id="18"/>
      <w:r w:rsidR="00657ED8" w:rsidRPr="008B503A">
        <w:rPr>
          <w:rFonts w:ascii="Verdana" w:hAnsi="Verdana"/>
          <w:sz w:val="20"/>
          <w:szCs w:val="20"/>
        </w:rPr>
        <w:t xml:space="preserve">   </w:t>
      </w:r>
    </w:p>
    <w:p w14:paraId="6B3D595E" w14:textId="40351A77" w:rsidR="00FD2D66" w:rsidRPr="008B503A" w:rsidRDefault="009D51C9" w:rsidP="0043557A">
      <w:pPr>
        <w:pStyle w:val="Heading2"/>
        <w:rPr>
          <w:rFonts w:ascii="Verdana" w:hAnsi="Verdana" w:cs="Calibri"/>
          <w:sz w:val="20"/>
          <w:szCs w:val="20"/>
        </w:rPr>
      </w:pPr>
      <w:bookmarkStart w:id="19" w:name="_Toc264970895"/>
      <w:bookmarkStart w:id="20" w:name="_Toc177800102"/>
      <w:bookmarkStart w:id="21" w:name="_Toc210062112"/>
      <w:bookmarkStart w:id="22" w:name="_Toc24810568"/>
      <w:r w:rsidRPr="008B503A">
        <w:rPr>
          <w:rFonts w:ascii="Verdana" w:hAnsi="Verdana" w:cs="Calibri"/>
          <w:sz w:val="20"/>
          <w:szCs w:val="20"/>
        </w:rPr>
        <w:t>P</w:t>
      </w:r>
      <w:bookmarkEnd w:id="19"/>
      <w:bookmarkEnd w:id="20"/>
      <w:bookmarkEnd w:id="21"/>
      <w:r w:rsidR="00D360CA">
        <w:rPr>
          <w:rFonts w:ascii="Verdana" w:hAnsi="Verdana" w:cs="Calibri"/>
          <w:sz w:val="20"/>
          <w:szCs w:val="20"/>
        </w:rPr>
        <w:t>urpose</w:t>
      </w:r>
      <w:bookmarkEnd w:id="22"/>
      <w:r w:rsidR="000C18B1" w:rsidRPr="008B503A">
        <w:rPr>
          <w:rFonts w:ascii="Verdana" w:hAnsi="Verdana" w:cs="Calibri"/>
          <w:sz w:val="20"/>
          <w:szCs w:val="20"/>
        </w:rPr>
        <w:t xml:space="preserve"> </w:t>
      </w:r>
    </w:p>
    <w:p w14:paraId="2B9A6AD4" w14:textId="48D54333" w:rsidR="00A456EE" w:rsidRPr="00C73092" w:rsidRDefault="00D4606B" w:rsidP="00E047DA">
      <w:pPr>
        <w:jc w:val="both"/>
        <w:rPr>
          <w:rFonts w:ascii="Verdana" w:hAnsi="Verdana" w:cstheme="majorHAnsi"/>
          <w:sz w:val="20"/>
          <w:szCs w:val="20"/>
        </w:rPr>
      </w:pPr>
      <w:bookmarkStart w:id="23" w:name="_Hlk24725150"/>
      <w:r w:rsidRPr="00C73092">
        <w:rPr>
          <w:rFonts w:ascii="Verdana" w:hAnsi="Verdana"/>
          <w:sz w:val="20"/>
          <w:szCs w:val="20"/>
        </w:rPr>
        <w:t xml:space="preserve">The purpose of this document is to detail the design and architecture of the </w:t>
      </w:r>
      <w:r w:rsidR="00D360CA" w:rsidRPr="00C73092">
        <w:rPr>
          <w:rFonts w:ascii="Verdana" w:hAnsi="Verdana" w:cstheme="majorHAnsi"/>
          <w:sz w:val="20"/>
          <w:szCs w:val="20"/>
        </w:rPr>
        <w:t>Uncommon Solutions HR Management System</w:t>
      </w:r>
      <w:bookmarkEnd w:id="23"/>
      <w:r w:rsidRPr="00C73092">
        <w:rPr>
          <w:rFonts w:ascii="Verdana" w:hAnsi="Verdana" w:cstheme="majorHAnsi"/>
          <w:sz w:val="20"/>
          <w:szCs w:val="20"/>
        </w:rPr>
        <w:t xml:space="preserve">. The Uncommon Solutions HR Management software </w:t>
      </w:r>
      <w:r w:rsidR="00D360CA" w:rsidRPr="00C73092">
        <w:rPr>
          <w:rFonts w:ascii="Verdana" w:hAnsi="Verdana" w:cstheme="majorHAnsi"/>
          <w:sz w:val="20"/>
          <w:szCs w:val="20"/>
        </w:rPr>
        <w:t xml:space="preserve">is being developed using an Agile SDLC framework. </w:t>
      </w:r>
      <w:r w:rsidRPr="00C73092">
        <w:rPr>
          <w:rFonts w:ascii="Verdana" w:hAnsi="Verdana"/>
          <w:sz w:val="20"/>
          <w:szCs w:val="20"/>
        </w:rPr>
        <w:t xml:space="preserve">While this document describes the design aspects of certain features within the Uncommon Solutions HR Management System, specific details about the requirements and design considerations that were made to meet those requirements can be found in the system requirement specifications document. </w:t>
      </w:r>
      <w:r w:rsidR="00D360CA" w:rsidRPr="00C73092">
        <w:rPr>
          <w:rFonts w:ascii="Verdana" w:hAnsi="Verdana" w:cstheme="majorHAnsi"/>
          <w:sz w:val="20"/>
          <w:szCs w:val="20"/>
        </w:rPr>
        <w:t xml:space="preserve">This document </w:t>
      </w:r>
      <w:r w:rsidR="000E33A9">
        <w:rPr>
          <w:rFonts w:ascii="Verdana" w:hAnsi="Verdana" w:cstheme="majorHAnsi"/>
          <w:sz w:val="20"/>
          <w:szCs w:val="20"/>
        </w:rPr>
        <w:t>contains</w:t>
      </w:r>
      <w:r w:rsidR="00D360CA" w:rsidRPr="00C73092">
        <w:rPr>
          <w:rFonts w:ascii="Verdana" w:hAnsi="Verdana" w:cstheme="majorHAnsi"/>
          <w:sz w:val="20"/>
          <w:szCs w:val="20"/>
        </w:rPr>
        <w:t xml:space="preserve"> the necessary information required to effectively define </w:t>
      </w:r>
      <w:r w:rsidR="00E047DA" w:rsidRPr="00C73092">
        <w:rPr>
          <w:rFonts w:ascii="Verdana" w:hAnsi="Verdana" w:cstheme="majorHAnsi"/>
          <w:sz w:val="20"/>
          <w:szCs w:val="20"/>
        </w:rPr>
        <w:t xml:space="preserve">the </w:t>
      </w:r>
      <w:r w:rsidR="00D360CA" w:rsidRPr="00C73092">
        <w:rPr>
          <w:rFonts w:ascii="Verdana" w:hAnsi="Verdana" w:cstheme="majorHAnsi"/>
          <w:sz w:val="20"/>
          <w:szCs w:val="20"/>
        </w:rPr>
        <w:t xml:space="preserve">architecture and system design to give the project team </w:t>
      </w:r>
      <w:r w:rsidR="000E33A9">
        <w:rPr>
          <w:rFonts w:ascii="Verdana" w:hAnsi="Verdana" w:cstheme="majorHAnsi"/>
          <w:sz w:val="20"/>
          <w:szCs w:val="20"/>
        </w:rPr>
        <w:t xml:space="preserve">clearly defined </w:t>
      </w:r>
      <w:r w:rsidR="00D360CA" w:rsidRPr="00C73092">
        <w:rPr>
          <w:rFonts w:ascii="Verdana" w:hAnsi="Verdana" w:cstheme="majorHAnsi"/>
          <w:sz w:val="20"/>
          <w:szCs w:val="20"/>
        </w:rPr>
        <w:t xml:space="preserve">guidance on the architecture of the system to be developed.  </w:t>
      </w:r>
    </w:p>
    <w:p w14:paraId="5E010E45" w14:textId="52F6EA65" w:rsidR="00FD2D66" w:rsidRPr="008B503A" w:rsidRDefault="00D360CA" w:rsidP="0043557A">
      <w:pPr>
        <w:pStyle w:val="Heading2"/>
        <w:rPr>
          <w:rFonts w:ascii="Verdana" w:hAnsi="Verdana" w:cs="Calibri"/>
          <w:sz w:val="20"/>
          <w:szCs w:val="20"/>
        </w:rPr>
      </w:pPr>
      <w:bookmarkStart w:id="24" w:name="_Toc24810569"/>
      <w:r>
        <w:rPr>
          <w:rFonts w:ascii="Verdana" w:hAnsi="Verdana" w:cs="Calibri"/>
          <w:sz w:val="20"/>
          <w:szCs w:val="20"/>
        </w:rPr>
        <w:t>Background</w:t>
      </w:r>
      <w:bookmarkEnd w:id="24"/>
      <w:r>
        <w:rPr>
          <w:rFonts w:ascii="Verdana" w:hAnsi="Verdana" w:cs="Calibri"/>
          <w:sz w:val="20"/>
          <w:szCs w:val="20"/>
        </w:rPr>
        <w:t xml:space="preserve"> </w:t>
      </w:r>
    </w:p>
    <w:p w14:paraId="58CCD787" w14:textId="38F80F62" w:rsidR="00002876" w:rsidRPr="00690D19" w:rsidRDefault="00D360CA" w:rsidP="00E047DA">
      <w:pPr>
        <w:jc w:val="both"/>
        <w:rPr>
          <w:rFonts w:ascii="Verdana" w:hAnsi="Verdana" w:cstheme="majorHAnsi"/>
          <w:sz w:val="20"/>
          <w:szCs w:val="20"/>
        </w:rPr>
      </w:pPr>
      <w:r w:rsidRPr="00690D19">
        <w:rPr>
          <w:rFonts w:ascii="Verdana" w:hAnsi="Verdana" w:cstheme="majorHAnsi"/>
          <w:sz w:val="20"/>
          <w:szCs w:val="20"/>
        </w:rPr>
        <w:t xml:space="preserve">The Uncommon Solutions HR Management System will be designed in a way that makes it easy to support multiple </w:t>
      </w:r>
      <w:r w:rsidR="00D4606B" w:rsidRPr="00690D19">
        <w:rPr>
          <w:rFonts w:ascii="Verdana" w:hAnsi="Verdana" w:cstheme="majorHAnsi"/>
          <w:sz w:val="20"/>
          <w:szCs w:val="20"/>
        </w:rPr>
        <w:t xml:space="preserve">platforms such as Windows, </w:t>
      </w:r>
      <w:r w:rsidR="000E33A9">
        <w:rPr>
          <w:rFonts w:ascii="Verdana" w:hAnsi="Verdana" w:cstheme="majorHAnsi"/>
          <w:sz w:val="20"/>
          <w:szCs w:val="20"/>
        </w:rPr>
        <w:t xml:space="preserve">macOS, </w:t>
      </w:r>
      <w:r w:rsidR="00690D19" w:rsidRPr="00690D19">
        <w:rPr>
          <w:rFonts w:ascii="Verdana" w:hAnsi="Verdana"/>
          <w:sz w:val="20"/>
          <w:szCs w:val="20"/>
        </w:rPr>
        <w:t>iOS and Android</w:t>
      </w:r>
      <w:r w:rsidRPr="00690D19">
        <w:rPr>
          <w:rFonts w:ascii="Verdana" w:hAnsi="Verdana" w:cstheme="majorHAnsi"/>
          <w:sz w:val="20"/>
          <w:szCs w:val="20"/>
        </w:rPr>
        <w:t xml:space="preserve">. </w:t>
      </w:r>
      <w:r w:rsidR="00A474AA" w:rsidRPr="00690D19">
        <w:rPr>
          <w:rFonts w:ascii="Verdana" w:hAnsi="Verdana" w:cstheme="majorHAnsi"/>
          <w:sz w:val="20"/>
          <w:szCs w:val="20"/>
        </w:rPr>
        <w:t xml:space="preserve">This web-based tool </w:t>
      </w:r>
      <w:r w:rsidR="000E33A9">
        <w:rPr>
          <w:rFonts w:ascii="Verdana" w:hAnsi="Verdana" w:cstheme="majorHAnsi"/>
          <w:sz w:val="20"/>
          <w:szCs w:val="20"/>
        </w:rPr>
        <w:t>provides a direct method</w:t>
      </w:r>
      <w:r w:rsidR="00A474AA" w:rsidRPr="00690D19">
        <w:rPr>
          <w:rFonts w:ascii="Verdana" w:hAnsi="Verdana" w:cstheme="majorHAnsi"/>
          <w:sz w:val="20"/>
          <w:szCs w:val="20"/>
        </w:rPr>
        <w:t xml:space="preserve"> for storing and providing access to individual personnel records, and for all processes </w:t>
      </w:r>
      <w:r w:rsidR="000E33A9">
        <w:rPr>
          <w:rFonts w:ascii="Verdana" w:hAnsi="Verdana" w:cstheme="majorHAnsi"/>
          <w:sz w:val="20"/>
          <w:szCs w:val="20"/>
        </w:rPr>
        <w:t>required for</w:t>
      </w:r>
      <w:r w:rsidR="00A474AA" w:rsidRPr="00690D19">
        <w:rPr>
          <w:rFonts w:ascii="Verdana" w:hAnsi="Verdana" w:cstheme="majorHAnsi"/>
          <w:sz w:val="20"/>
          <w:szCs w:val="20"/>
        </w:rPr>
        <w:t xml:space="preserve"> HR track</w:t>
      </w:r>
      <w:r w:rsidR="000E33A9">
        <w:rPr>
          <w:rFonts w:ascii="Verdana" w:hAnsi="Verdana" w:cstheme="majorHAnsi"/>
          <w:sz w:val="20"/>
          <w:szCs w:val="20"/>
        </w:rPr>
        <w:t>ing</w:t>
      </w:r>
      <w:r w:rsidR="00A474AA" w:rsidRPr="00690D19">
        <w:rPr>
          <w:rFonts w:ascii="Verdana" w:hAnsi="Verdana" w:cstheme="majorHAnsi"/>
          <w:sz w:val="20"/>
          <w:szCs w:val="20"/>
        </w:rPr>
        <w:t xml:space="preserve"> and </w:t>
      </w:r>
      <w:r w:rsidR="000E33A9">
        <w:rPr>
          <w:rFonts w:ascii="Verdana" w:hAnsi="Verdana" w:cstheme="majorHAnsi"/>
          <w:sz w:val="20"/>
          <w:szCs w:val="20"/>
        </w:rPr>
        <w:t>data aggregation requirements</w:t>
      </w:r>
      <w:r w:rsidR="00A474AA" w:rsidRPr="00690D19">
        <w:rPr>
          <w:rFonts w:ascii="Verdana" w:hAnsi="Verdana" w:cstheme="majorHAnsi"/>
          <w:sz w:val="20"/>
          <w:szCs w:val="20"/>
        </w:rPr>
        <w:t>.</w:t>
      </w:r>
      <w:r w:rsidRPr="00690D19">
        <w:rPr>
          <w:rFonts w:ascii="Verdana" w:hAnsi="Verdana" w:cstheme="majorHAnsi"/>
          <w:sz w:val="20"/>
          <w:szCs w:val="20"/>
        </w:rPr>
        <w:t xml:space="preserve"> The HR </w:t>
      </w:r>
      <w:r w:rsidR="000B42C5">
        <w:rPr>
          <w:rFonts w:ascii="Verdana" w:hAnsi="Verdana" w:cstheme="majorHAnsi"/>
          <w:sz w:val="20"/>
          <w:szCs w:val="20"/>
        </w:rPr>
        <w:t>system</w:t>
      </w:r>
      <w:r w:rsidRPr="00690D19">
        <w:rPr>
          <w:rFonts w:ascii="Verdana" w:hAnsi="Verdana" w:cstheme="majorHAnsi"/>
          <w:sz w:val="20"/>
          <w:szCs w:val="20"/>
        </w:rPr>
        <w:t xml:space="preserve"> will be implemented using AWS </w:t>
      </w:r>
      <w:r w:rsidR="000B42C5" w:rsidRPr="00A2545B">
        <w:rPr>
          <w:rFonts w:ascii="Verdana" w:hAnsi="Verdana"/>
          <w:sz w:val="20"/>
          <w:szCs w:val="20"/>
        </w:rPr>
        <w:t>Elastic Compute Cloud (EC2) and Amazon’s Relational Database Service (RDS)</w:t>
      </w:r>
      <w:r w:rsidR="000E33A9">
        <w:rPr>
          <w:rFonts w:ascii="Verdana" w:hAnsi="Verdana"/>
          <w:sz w:val="20"/>
          <w:szCs w:val="20"/>
        </w:rPr>
        <w:t xml:space="preserve"> in order to allow for universal </w:t>
      </w:r>
      <w:proofErr w:type="spellStart"/>
      <w:r w:rsidR="000E33A9">
        <w:rPr>
          <w:rFonts w:ascii="Verdana" w:hAnsi="Verdana"/>
          <w:sz w:val="20"/>
          <w:szCs w:val="20"/>
        </w:rPr>
        <w:t>deployability</w:t>
      </w:r>
      <w:proofErr w:type="spellEnd"/>
      <w:r w:rsidR="000E33A9">
        <w:rPr>
          <w:rFonts w:ascii="Verdana" w:hAnsi="Verdana"/>
          <w:sz w:val="20"/>
          <w:szCs w:val="20"/>
        </w:rPr>
        <w:t xml:space="preserve"> and access</w:t>
      </w:r>
      <w:r w:rsidR="000B42C5">
        <w:rPr>
          <w:rFonts w:ascii="Verdana" w:hAnsi="Verdana" w:cstheme="majorHAnsi"/>
          <w:sz w:val="20"/>
          <w:szCs w:val="20"/>
        </w:rPr>
        <w:t>.</w:t>
      </w:r>
    </w:p>
    <w:p w14:paraId="64B5DA88" w14:textId="4070DC09" w:rsidR="00A474AA" w:rsidRDefault="00A474AA" w:rsidP="00A474AA">
      <w:pPr>
        <w:pStyle w:val="Heading2"/>
        <w:rPr>
          <w:rFonts w:ascii="Verdana" w:hAnsi="Verdana" w:cs="Calibri"/>
          <w:sz w:val="20"/>
          <w:szCs w:val="20"/>
        </w:rPr>
      </w:pPr>
      <w:bookmarkStart w:id="25" w:name="_Toc24810570"/>
      <w:r>
        <w:rPr>
          <w:rFonts w:ascii="Verdana" w:hAnsi="Verdana" w:cs="Calibri"/>
          <w:sz w:val="20"/>
          <w:szCs w:val="20"/>
        </w:rPr>
        <w:t>Scope</w:t>
      </w:r>
      <w:bookmarkEnd w:id="25"/>
    </w:p>
    <w:p w14:paraId="62EEEB5B" w14:textId="1EC85C3D" w:rsidR="00A474AA" w:rsidRPr="00E047DA" w:rsidRDefault="00A474AA" w:rsidP="00690D19">
      <w:pPr>
        <w:jc w:val="both"/>
        <w:rPr>
          <w:rFonts w:ascii="Verdana" w:hAnsi="Verdana" w:cstheme="majorHAnsi"/>
          <w:sz w:val="20"/>
          <w:szCs w:val="20"/>
        </w:rPr>
      </w:pPr>
      <w:r w:rsidRPr="00E047DA">
        <w:rPr>
          <w:rFonts w:ascii="Verdana" w:hAnsi="Verdana"/>
          <w:sz w:val="20"/>
          <w:szCs w:val="20"/>
        </w:rPr>
        <w:t xml:space="preserve">This document describes the overarching design and guiding principles of the </w:t>
      </w:r>
      <w:r w:rsidRPr="00E047DA">
        <w:rPr>
          <w:rFonts w:ascii="Verdana" w:hAnsi="Verdana" w:cstheme="majorHAnsi"/>
          <w:sz w:val="20"/>
          <w:szCs w:val="20"/>
        </w:rPr>
        <w:t xml:space="preserve">Uncommon Solutions HR Management System. </w:t>
      </w:r>
      <w:r w:rsidR="00690D19">
        <w:rPr>
          <w:rFonts w:ascii="Verdana" w:hAnsi="Verdana" w:cstheme="majorHAnsi"/>
          <w:sz w:val="20"/>
          <w:szCs w:val="20"/>
        </w:rPr>
        <w:t>This is a living document and</w:t>
      </w:r>
      <w:r w:rsidRPr="00E047DA">
        <w:rPr>
          <w:rFonts w:ascii="Verdana" w:hAnsi="Verdana" w:cstheme="majorHAnsi"/>
          <w:sz w:val="20"/>
          <w:szCs w:val="20"/>
        </w:rPr>
        <w:t xml:space="preserve"> will be updated as changes are made to the HR Management Systems</w:t>
      </w:r>
      <w:r w:rsidR="007F0B18">
        <w:rPr>
          <w:rFonts w:ascii="Verdana" w:hAnsi="Verdana" w:cstheme="majorHAnsi"/>
          <w:sz w:val="20"/>
          <w:szCs w:val="20"/>
        </w:rPr>
        <w:t xml:space="preserve"> design</w:t>
      </w:r>
      <w:r w:rsidRPr="00E047DA">
        <w:rPr>
          <w:rFonts w:ascii="Verdana" w:hAnsi="Verdana" w:cstheme="majorHAnsi"/>
          <w:sz w:val="20"/>
          <w:szCs w:val="20"/>
        </w:rPr>
        <w:t xml:space="preserve">.  </w:t>
      </w:r>
    </w:p>
    <w:p w14:paraId="5A80F21D" w14:textId="2CDFBA97" w:rsidR="00F67A51" w:rsidRPr="00761BAF" w:rsidRDefault="00F67A51" w:rsidP="00F67A51">
      <w:pPr>
        <w:pStyle w:val="Heading2"/>
        <w:rPr>
          <w:rFonts w:ascii="Verdana" w:hAnsi="Verdana" w:cs="Calibri"/>
          <w:sz w:val="20"/>
          <w:szCs w:val="20"/>
        </w:rPr>
      </w:pPr>
      <w:bookmarkStart w:id="26" w:name="_Toc210062114"/>
      <w:bookmarkStart w:id="27" w:name="_Toc24810571"/>
      <w:r w:rsidRPr="00761BAF">
        <w:rPr>
          <w:rFonts w:ascii="Verdana" w:hAnsi="Verdana" w:cs="Calibri"/>
          <w:sz w:val="20"/>
          <w:szCs w:val="20"/>
        </w:rPr>
        <w:t>Assumptions</w:t>
      </w:r>
      <w:bookmarkEnd w:id="26"/>
      <w:bookmarkEnd w:id="27"/>
    </w:p>
    <w:p w14:paraId="5E39CC0E" w14:textId="70B57DA6" w:rsidR="009E6832" w:rsidRPr="00C73092" w:rsidRDefault="00690D19" w:rsidP="009E6832">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w:t>
      </w:r>
      <w:r w:rsidR="009E6832" w:rsidRPr="00C73092">
        <w:rPr>
          <w:rFonts w:ascii="Verdana" w:hAnsi="Verdana"/>
          <w:sz w:val="20"/>
          <w:szCs w:val="20"/>
        </w:rPr>
        <w:t>following assumptions are relevant to the design of the proposed system:</w:t>
      </w:r>
    </w:p>
    <w:p w14:paraId="515606BD" w14:textId="2C6D8BAF"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olor w:val="auto"/>
          <w:sz w:val="20"/>
          <w:szCs w:val="20"/>
        </w:rPr>
        <w:t>T</w:t>
      </w:r>
      <w:r w:rsidR="00690D19" w:rsidRPr="00C73092">
        <w:rPr>
          <w:rFonts w:ascii="Verdana" w:hAnsi="Verdana"/>
          <w:color w:val="auto"/>
          <w:sz w:val="20"/>
          <w:szCs w:val="20"/>
        </w:rPr>
        <w:t xml:space="preserve">he proposed new system will leverage the Uncommon Solutions HR </w:t>
      </w:r>
      <w:r w:rsidRPr="00C73092">
        <w:rPr>
          <w:rFonts w:ascii="Verdana" w:hAnsi="Verdana"/>
          <w:color w:val="auto"/>
          <w:sz w:val="20"/>
          <w:szCs w:val="20"/>
        </w:rPr>
        <w:t xml:space="preserve">architecture. </w:t>
      </w:r>
    </w:p>
    <w:p w14:paraId="215AB974" w14:textId="77777777"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 existing architecture and system design will be used including all existing components and sub-systems. </w:t>
      </w:r>
    </w:p>
    <w:p w14:paraId="00EC939B" w14:textId="1B25103E" w:rsidR="00262610" w:rsidRPr="009E683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cs="Arial"/>
          <w:color w:val="auto"/>
          <w:sz w:val="20"/>
          <w:szCs w:val="20"/>
          <w:shd w:val="clear" w:color="auto" w:fill="FFFFFF"/>
        </w:rPr>
        <w:t>It is assumed that additional functionalit</w:t>
      </w:r>
      <w:r w:rsidR="00A63F2A">
        <w:rPr>
          <w:rFonts w:ascii="Verdana" w:hAnsi="Verdana" w:cs="Arial"/>
          <w:color w:val="auto"/>
          <w:sz w:val="20"/>
          <w:szCs w:val="20"/>
          <w:shd w:val="clear" w:color="auto" w:fill="FFFFFF"/>
        </w:rPr>
        <w:t xml:space="preserve">y </w:t>
      </w:r>
      <w:r w:rsidRPr="00C73092">
        <w:rPr>
          <w:rFonts w:ascii="Verdana" w:hAnsi="Verdana" w:cs="Arial"/>
          <w:color w:val="auto"/>
          <w:sz w:val="20"/>
          <w:szCs w:val="20"/>
          <w:shd w:val="clear" w:color="auto" w:fill="FFFFFF"/>
        </w:rPr>
        <w:t>will be added to the proposed solution</w:t>
      </w:r>
      <w:r w:rsidR="00A63F2A">
        <w:rPr>
          <w:rFonts w:ascii="Verdana" w:hAnsi="Verdana" w:cs="Arial"/>
          <w:color w:val="auto"/>
          <w:sz w:val="20"/>
          <w:szCs w:val="20"/>
          <w:shd w:val="clear" w:color="auto" w:fill="FFFFFF"/>
        </w:rPr>
        <w:t xml:space="preserve"> as required during development and testing</w:t>
      </w:r>
      <w:r w:rsidRPr="009E6832">
        <w:rPr>
          <w:rFonts w:ascii="Verdana" w:hAnsi="Verdana" w:cs="Arial"/>
          <w:color w:val="222222"/>
          <w:sz w:val="20"/>
          <w:szCs w:val="20"/>
          <w:shd w:val="clear" w:color="auto" w:fill="FFFFFF"/>
        </w:rPr>
        <w:t>.</w:t>
      </w:r>
    </w:p>
    <w:p w14:paraId="0EBBFC35" w14:textId="603AEC64" w:rsidR="009E6832" w:rsidRPr="00761BAF" w:rsidRDefault="009E6832" w:rsidP="009E6832">
      <w:pPr>
        <w:pStyle w:val="Heading2"/>
        <w:rPr>
          <w:rFonts w:ascii="Verdana" w:hAnsi="Verdana" w:cs="Calibri"/>
          <w:sz w:val="20"/>
          <w:szCs w:val="20"/>
        </w:rPr>
      </w:pPr>
      <w:bookmarkStart w:id="28" w:name="_Toc24810572"/>
      <w:r w:rsidRPr="00761BAF">
        <w:rPr>
          <w:rFonts w:ascii="Verdana" w:hAnsi="Verdana" w:cs="Calibri"/>
          <w:sz w:val="20"/>
          <w:szCs w:val="20"/>
        </w:rPr>
        <w:t>Constraints</w:t>
      </w:r>
      <w:bookmarkEnd w:id="28"/>
    </w:p>
    <w:p w14:paraId="76AB1A9D" w14:textId="6A556F8B"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 xml:space="preserve">There </w:t>
      </w:r>
      <w:r w:rsidR="00A63F2A">
        <w:rPr>
          <w:rFonts w:ascii="Verdana" w:hAnsi="Verdana" w:cs="Arial"/>
          <w:color w:val="auto"/>
          <w:sz w:val="20"/>
          <w:szCs w:val="20"/>
          <w:shd w:val="clear" w:color="auto" w:fill="FFFFFF"/>
        </w:rPr>
        <w:t>are</w:t>
      </w:r>
      <w:r w:rsidRPr="00C73092">
        <w:rPr>
          <w:rFonts w:ascii="Verdana" w:hAnsi="Verdana" w:cs="Arial"/>
          <w:color w:val="auto"/>
          <w:sz w:val="20"/>
          <w:szCs w:val="20"/>
          <w:shd w:val="clear" w:color="auto" w:fill="FFFFFF"/>
        </w:rPr>
        <w:t xml:space="preserve"> no hardware</w:t>
      </w:r>
      <w:r w:rsidR="00A63F2A">
        <w:rPr>
          <w:rFonts w:ascii="Verdana" w:hAnsi="Verdana" w:cs="Arial"/>
          <w:color w:val="auto"/>
          <w:sz w:val="20"/>
          <w:szCs w:val="20"/>
          <w:shd w:val="clear" w:color="auto" w:fill="FFFFFF"/>
        </w:rPr>
        <w:t xml:space="preserve"> or</w:t>
      </w:r>
      <w:r w:rsidRPr="00C73092">
        <w:rPr>
          <w:rFonts w:ascii="Verdana" w:hAnsi="Verdana" w:cs="Arial"/>
          <w:color w:val="auto"/>
          <w:sz w:val="20"/>
          <w:szCs w:val="20"/>
          <w:shd w:val="clear" w:color="auto" w:fill="FFFFFF"/>
        </w:rPr>
        <w:t xml:space="preserve"> software technical constraints identified with this project.</w:t>
      </w:r>
    </w:p>
    <w:p w14:paraId="6AA1AE83" w14:textId="4FCEAB0A" w:rsidR="009E6832" w:rsidRPr="00C73092" w:rsidRDefault="009E6832" w:rsidP="009E6832">
      <w:pPr>
        <w:pStyle w:val="ListParagraph"/>
        <w:numPr>
          <w:ilvl w:val="0"/>
          <w:numId w:val="7"/>
        </w:numPr>
        <w:tabs>
          <w:tab w:val="left" w:pos="1080"/>
        </w:tabs>
        <w:overflowPunct w:val="0"/>
        <w:autoSpaceDE w:val="0"/>
        <w:autoSpaceDN w:val="0"/>
        <w:adjustRightInd w:val="0"/>
        <w:jc w:val="both"/>
        <w:textAlignment w:val="baseline"/>
        <w:rPr>
          <w:rFonts w:ascii="Verdana" w:hAnsi="Verdana"/>
          <w:color w:val="auto"/>
          <w:sz w:val="20"/>
          <w:szCs w:val="20"/>
        </w:rPr>
      </w:pPr>
      <w:r w:rsidRPr="00C73092">
        <w:rPr>
          <w:rFonts w:ascii="Verdana" w:hAnsi="Verdana" w:cs="Arial"/>
          <w:color w:val="auto"/>
          <w:sz w:val="20"/>
          <w:szCs w:val="20"/>
          <w:shd w:val="clear" w:color="auto" w:fill="FFFFFF"/>
        </w:rPr>
        <w:t>System interoperability may be a constraint since the design wil</w:t>
      </w:r>
      <w:r w:rsidR="001473BD" w:rsidRPr="00C73092">
        <w:rPr>
          <w:rFonts w:ascii="Verdana" w:hAnsi="Verdana" w:cs="Arial"/>
          <w:color w:val="auto"/>
          <w:sz w:val="20"/>
          <w:szCs w:val="20"/>
          <w:shd w:val="clear" w:color="auto" w:fill="FFFFFF"/>
        </w:rPr>
        <w:t>l</w:t>
      </w:r>
      <w:r w:rsidRPr="00C73092">
        <w:rPr>
          <w:rFonts w:ascii="Verdana" w:hAnsi="Verdana" w:cs="Arial"/>
          <w:color w:val="auto"/>
          <w:sz w:val="20"/>
          <w:szCs w:val="20"/>
          <w:shd w:val="clear" w:color="auto" w:fill="FFFFFF"/>
        </w:rPr>
        <w:t xml:space="preserve"> leverage </w:t>
      </w:r>
      <w:r w:rsidR="001473BD" w:rsidRPr="00C73092">
        <w:rPr>
          <w:rFonts w:ascii="Verdana" w:hAnsi="Verdana" w:cs="Arial"/>
          <w:color w:val="auto"/>
          <w:sz w:val="20"/>
          <w:szCs w:val="20"/>
          <w:shd w:val="clear" w:color="auto" w:fill="FFFFFF"/>
        </w:rPr>
        <w:t>free tier AWS EC2 instance</w:t>
      </w:r>
      <w:r w:rsidR="00764991">
        <w:rPr>
          <w:rFonts w:ascii="Verdana" w:hAnsi="Verdana" w:cs="Arial"/>
          <w:color w:val="auto"/>
          <w:sz w:val="20"/>
          <w:szCs w:val="20"/>
          <w:shd w:val="clear" w:color="auto" w:fill="FFFFFF"/>
        </w:rPr>
        <w:t xml:space="preserve"> and RDS</w:t>
      </w:r>
      <w:r w:rsidR="00A63F2A">
        <w:rPr>
          <w:rFonts w:ascii="Verdana" w:hAnsi="Verdana" w:cs="Arial"/>
          <w:color w:val="auto"/>
          <w:sz w:val="20"/>
          <w:szCs w:val="20"/>
          <w:shd w:val="clear" w:color="auto" w:fill="FFFFFF"/>
        </w:rPr>
        <w:t xml:space="preserve"> with the potential to expand to paid utilization at a larger-scale fielding</w:t>
      </w:r>
      <w:r w:rsidR="001473BD" w:rsidRPr="00C73092">
        <w:rPr>
          <w:rFonts w:ascii="Verdana" w:hAnsi="Verdana" w:cs="Arial"/>
          <w:color w:val="auto"/>
          <w:sz w:val="20"/>
          <w:szCs w:val="20"/>
          <w:shd w:val="clear" w:color="auto" w:fill="FFFFFF"/>
        </w:rPr>
        <w:t>.</w:t>
      </w:r>
    </w:p>
    <w:p w14:paraId="132A45B2" w14:textId="0B2CD5F4" w:rsidR="009022DB" w:rsidRPr="00761BAF" w:rsidRDefault="00FD4DD3" w:rsidP="00377A3C">
      <w:pPr>
        <w:pStyle w:val="Heading2"/>
        <w:rPr>
          <w:rFonts w:ascii="Verdana" w:hAnsi="Verdana" w:cs="Calibri"/>
          <w:sz w:val="20"/>
          <w:szCs w:val="20"/>
        </w:rPr>
      </w:pPr>
      <w:bookmarkStart w:id="29" w:name="_Toc24810573"/>
      <w:r>
        <w:rPr>
          <w:rFonts w:ascii="Verdana" w:hAnsi="Verdana" w:cs="Calibri"/>
          <w:sz w:val="20"/>
          <w:szCs w:val="20"/>
        </w:rPr>
        <w:t>Risks</w:t>
      </w:r>
      <w:bookmarkEnd w:id="29"/>
    </w:p>
    <w:p w14:paraId="4C4EDD8E" w14:textId="71E33D7F" w:rsidR="001473BD" w:rsidRPr="001473BD" w:rsidRDefault="001473BD" w:rsidP="001473BD">
      <w:pPr>
        <w:shd w:val="clear" w:color="auto" w:fill="FFFFFF"/>
        <w:spacing w:before="121"/>
        <w:ind w:right="-90"/>
        <w:jc w:val="both"/>
        <w:rPr>
          <w:rFonts w:ascii="Verdana" w:hAnsi="Verdana" w:cs="Arial"/>
          <w:sz w:val="20"/>
          <w:szCs w:val="20"/>
        </w:rPr>
      </w:pPr>
      <w:bookmarkStart w:id="30" w:name="_Toc264970900"/>
      <w:r w:rsidRPr="00C73092">
        <w:rPr>
          <w:rFonts w:ascii="Verdana" w:hAnsi="Verdana" w:cs="Arial"/>
          <w:sz w:val="20"/>
          <w:szCs w:val="20"/>
        </w:rPr>
        <w:t xml:space="preserve">There are very minimal risks associated with the </w:t>
      </w:r>
      <w:r w:rsidRPr="001473BD">
        <w:rPr>
          <w:rFonts w:ascii="Verdana" w:hAnsi="Verdana" w:cs="Arial"/>
          <w:sz w:val="20"/>
          <w:szCs w:val="20"/>
        </w:rPr>
        <w:t xml:space="preserve">system design.  This is primarily </w:t>
      </w:r>
      <w:r w:rsidRPr="00C73092">
        <w:rPr>
          <w:rFonts w:ascii="Verdana" w:hAnsi="Verdana" w:cs="Arial"/>
          <w:sz w:val="20"/>
          <w:szCs w:val="20"/>
        </w:rPr>
        <w:t>because</w:t>
      </w:r>
      <w:r w:rsidRPr="001473BD">
        <w:rPr>
          <w:rFonts w:ascii="Verdana" w:hAnsi="Verdana" w:cs="Arial"/>
          <w:sz w:val="20"/>
          <w:szCs w:val="20"/>
        </w:rPr>
        <w:t xml:space="preserve"> the existing system design and architecture will not be modified to meet the needs of the proposed solution. Ongoing maintenance of the system will also be a</w:t>
      </w:r>
      <w:r w:rsidRPr="001473BD">
        <w:rPr>
          <w:rFonts w:ascii="Verdana" w:hAnsi="Verdana" w:cs="Arial"/>
          <w:spacing w:val="4"/>
          <w:sz w:val="20"/>
          <w:szCs w:val="20"/>
        </w:rPr>
        <w:t> </w:t>
      </w:r>
      <w:r w:rsidRPr="001473BD">
        <w:rPr>
          <w:rFonts w:ascii="Verdana" w:hAnsi="Verdana" w:cs="Arial"/>
          <w:sz w:val="20"/>
          <w:szCs w:val="20"/>
        </w:rPr>
        <w:t>concern.</w:t>
      </w:r>
    </w:p>
    <w:p w14:paraId="089680C2" w14:textId="77777777" w:rsidR="001473BD" w:rsidRPr="001473BD" w:rsidRDefault="001473BD" w:rsidP="001473BD">
      <w:pPr>
        <w:pStyle w:val="Heading2"/>
      </w:pPr>
      <w:bookmarkStart w:id="31" w:name="m_-1339020493248194616__bookmark21"/>
      <w:bookmarkStart w:id="32" w:name="m_-1339020493248194616__bookmark22"/>
      <w:bookmarkStart w:id="33" w:name="_Toc24810574"/>
      <w:bookmarkEnd w:id="31"/>
      <w:bookmarkEnd w:id="32"/>
      <w:r w:rsidRPr="001473BD">
        <w:t>Design Considerations</w:t>
      </w:r>
      <w:bookmarkEnd w:id="33"/>
    </w:p>
    <w:p w14:paraId="10D642BC" w14:textId="0BDF2A60" w:rsidR="001473BD" w:rsidRPr="001473BD" w:rsidRDefault="001473BD" w:rsidP="001473BD">
      <w:pPr>
        <w:shd w:val="clear" w:color="auto" w:fill="FFFFFF"/>
        <w:spacing w:before="90"/>
        <w:ind w:right="-90"/>
        <w:jc w:val="both"/>
        <w:rPr>
          <w:rFonts w:ascii="Verdana" w:hAnsi="Verdana" w:cs="Arial"/>
          <w:sz w:val="20"/>
          <w:szCs w:val="20"/>
        </w:rPr>
      </w:pPr>
      <w:r w:rsidRPr="001473BD">
        <w:rPr>
          <w:rFonts w:ascii="Verdana" w:hAnsi="Verdana" w:cs="Arial"/>
          <w:sz w:val="20"/>
          <w:szCs w:val="20"/>
        </w:rPr>
        <w:t xml:space="preserve">The major design considerations for the proposed </w:t>
      </w:r>
      <w:r w:rsidRPr="00C73092">
        <w:rPr>
          <w:rFonts w:ascii="Verdana" w:hAnsi="Verdana" w:cs="Arial"/>
          <w:sz w:val="20"/>
          <w:szCs w:val="20"/>
        </w:rPr>
        <w:t>solution</w:t>
      </w:r>
      <w:r w:rsidR="00D964DF">
        <w:rPr>
          <w:rFonts w:ascii="Verdana" w:hAnsi="Verdana" w:cs="Arial"/>
          <w:sz w:val="20"/>
          <w:szCs w:val="20"/>
        </w:rPr>
        <w:t xml:space="preserve"> are</w:t>
      </w:r>
      <w:r w:rsidRPr="001473BD">
        <w:rPr>
          <w:rFonts w:ascii="Verdana" w:hAnsi="Verdana" w:cs="Arial"/>
          <w:sz w:val="20"/>
          <w:szCs w:val="20"/>
        </w:rPr>
        <w:t xml:space="preserve"> related to system performance and scalability of the solution. </w:t>
      </w:r>
      <w:r w:rsidR="00D964DF">
        <w:rPr>
          <w:rFonts w:ascii="Verdana" w:hAnsi="Verdana" w:cs="Arial"/>
          <w:sz w:val="20"/>
          <w:szCs w:val="20"/>
        </w:rPr>
        <w:t>The d</w:t>
      </w:r>
      <w:r w:rsidRPr="001473BD">
        <w:rPr>
          <w:rFonts w:ascii="Verdana" w:hAnsi="Verdana" w:cs="Arial"/>
          <w:sz w:val="20"/>
          <w:szCs w:val="20"/>
        </w:rPr>
        <w:t xml:space="preserve">ata center is hosted in AWS which provides a tremendous amount of flexibility in terms of scaling </w:t>
      </w:r>
      <w:r w:rsidR="00D964DF">
        <w:rPr>
          <w:rFonts w:ascii="Verdana" w:hAnsi="Verdana" w:cs="Arial"/>
          <w:sz w:val="20"/>
          <w:szCs w:val="20"/>
        </w:rPr>
        <w:t>for</w:t>
      </w:r>
      <w:r w:rsidRPr="001473BD">
        <w:rPr>
          <w:rFonts w:ascii="Verdana" w:hAnsi="Verdana" w:cs="Arial"/>
          <w:sz w:val="20"/>
          <w:szCs w:val="20"/>
        </w:rPr>
        <w:t xml:space="preserve"> performance</w:t>
      </w:r>
      <w:r w:rsidR="00D964DF">
        <w:rPr>
          <w:rFonts w:ascii="Verdana" w:hAnsi="Verdana" w:cs="Arial"/>
          <w:sz w:val="20"/>
          <w:szCs w:val="20"/>
        </w:rPr>
        <w:t xml:space="preserve"> and storage requirements</w:t>
      </w:r>
      <w:r w:rsidRPr="001473BD">
        <w:rPr>
          <w:rFonts w:ascii="Verdana" w:hAnsi="Verdana" w:cs="Arial"/>
          <w:sz w:val="20"/>
          <w:szCs w:val="20"/>
        </w:rPr>
        <w:t>. Processor speed, memory, peripherals, and stakeholder support will be factored in the design.</w:t>
      </w:r>
    </w:p>
    <w:p w14:paraId="24B73E14" w14:textId="5218AFC1" w:rsidR="00830C68" w:rsidRPr="00761BAF" w:rsidRDefault="00830321" w:rsidP="00DD5EBC">
      <w:pPr>
        <w:pStyle w:val="Heading2"/>
        <w:tabs>
          <w:tab w:val="clear" w:pos="576"/>
          <w:tab w:val="num" w:pos="0"/>
        </w:tabs>
        <w:ind w:left="0" w:firstLine="0"/>
        <w:rPr>
          <w:rFonts w:ascii="Verdana" w:hAnsi="Verdana" w:cs="Calibri"/>
          <w:sz w:val="20"/>
          <w:szCs w:val="20"/>
        </w:rPr>
      </w:pPr>
      <w:r w:rsidRPr="00761BAF">
        <w:rPr>
          <w:rFonts w:ascii="Verdana" w:hAnsi="Verdana" w:cs="Calibri"/>
          <w:sz w:val="20"/>
          <w:szCs w:val="20"/>
        </w:rPr>
        <w:br w:type="page"/>
      </w:r>
    </w:p>
    <w:p w14:paraId="120CFFE6" w14:textId="36807FF4" w:rsidR="002169A6" w:rsidRDefault="00FD4DD3" w:rsidP="007D32CF">
      <w:pPr>
        <w:pStyle w:val="Heading1"/>
        <w:rPr>
          <w:rFonts w:ascii="Verdana" w:hAnsi="Verdana" w:cs="Calibri"/>
          <w:sz w:val="20"/>
          <w:szCs w:val="20"/>
        </w:rPr>
      </w:pPr>
      <w:bookmarkStart w:id="34" w:name="_Toc24810575"/>
      <w:r>
        <w:rPr>
          <w:rFonts w:ascii="Verdana" w:hAnsi="Verdana" w:cs="Calibri"/>
          <w:sz w:val="20"/>
          <w:szCs w:val="20"/>
        </w:rPr>
        <w:lastRenderedPageBreak/>
        <w:t>SYSTEM OVERVIEW</w:t>
      </w:r>
      <w:bookmarkEnd w:id="34"/>
      <w:r w:rsidR="00EE35DC" w:rsidRPr="00761BAF">
        <w:rPr>
          <w:rFonts w:ascii="Verdana" w:hAnsi="Verdana" w:cs="Calibri"/>
          <w:sz w:val="20"/>
          <w:szCs w:val="20"/>
        </w:rPr>
        <w:t xml:space="preserve"> </w:t>
      </w:r>
    </w:p>
    <w:p w14:paraId="39D7BA10" w14:textId="36EDB386" w:rsidR="0018196C" w:rsidRDefault="00A2545B" w:rsidP="0018196C">
      <w:pPr>
        <w:pStyle w:val="Heading2"/>
        <w:rPr>
          <w:rFonts w:ascii="Verdana" w:hAnsi="Verdana" w:cs="Calibri"/>
          <w:sz w:val="20"/>
          <w:szCs w:val="20"/>
        </w:rPr>
      </w:pPr>
      <w:bookmarkStart w:id="35" w:name="_Toc24810576"/>
      <w:r>
        <w:rPr>
          <w:rFonts w:ascii="Verdana" w:hAnsi="Verdana" w:cs="Calibri"/>
          <w:sz w:val="20"/>
          <w:szCs w:val="20"/>
        </w:rPr>
        <w:t xml:space="preserve">System </w:t>
      </w:r>
      <w:r w:rsidR="0018196C">
        <w:rPr>
          <w:rFonts w:ascii="Verdana" w:hAnsi="Verdana" w:cs="Calibri"/>
          <w:sz w:val="20"/>
          <w:szCs w:val="20"/>
        </w:rPr>
        <w:t>Design</w:t>
      </w:r>
      <w:bookmarkEnd w:id="35"/>
    </w:p>
    <w:p w14:paraId="5EF4AB55" w14:textId="165000D0" w:rsidR="00A2545B" w:rsidRPr="00A2545B" w:rsidRDefault="00A2545B" w:rsidP="00A2545B">
      <w:pPr>
        <w:spacing w:before="240" w:after="240"/>
        <w:jc w:val="both"/>
        <w:rPr>
          <w:rFonts w:ascii="Verdana" w:hAnsi="Verdana"/>
          <w:sz w:val="20"/>
          <w:szCs w:val="20"/>
        </w:rPr>
      </w:pPr>
      <w:r w:rsidRPr="00A2545B">
        <w:rPr>
          <w:rFonts w:ascii="Verdana" w:hAnsi="Verdana"/>
          <w:sz w:val="20"/>
          <w:szCs w:val="20"/>
        </w:rPr>
        <w:t>The product system design utilizes two different AWS services, Elastic Compute Cloud (EC2) and Amazon’s Relational Database Service (RDS).  Using AWS as a platform for</w:t>
      </w:r>
      <w:r w:rsidR="00E93AD9">
        <w:rPr>
          <w:rFonts w:ascii="Verdana" w:hAnsi="Verdana"/>
          <w:sz w:val="20"/>
          <w:szCs w:val="20"/>
        </w:rPr>
        <w:t xml:space="preserve"> fielding</w:t>
      </w:r>
      <w:r w:rsidRPr="00A2545B">
        <w:rPr>
          <w:rFonts w:ascii="Verdana" w:hAnsi="Verdana"/>
          <w:sz w:val="20"/>
          <w:szCs w:val="20"/>
        </w:rPr>
        <w:t xml:space="preserve"> the application is the most cost-effective way to host the application while also providing access to the application for all project team members and product owners.  AWS is an excellent platform for quickly spinning up application prototypes</w:t>
      </w:r>
      <w:r w:rsidR="00E93AD9">
        <w:rPr>
          <w:rFonts w:ascii="Verdana" w:hAnsi="Verdana"/>
          <w:sz w:val="20"/>
          <w:szCs w:val="20"/>
        </w:rPr>
        <w:t xml:space="preserve"> and rapidly deploying solutions to multiple customers</w:t>
      </w:r>
      <w:r w:rsidRPr="00A2545B">
        <w:rPr>
          <w:rFonts w:ascii="Verdana" w:hAnsi="Verdana"/>
          <w:sz w:val="20"/>
          <w:szCs w:val="20"/>
        </w:rPr>
        <w:t>.</w:t>
      </w:r>
    </w:p>
    <w:p w14:paraId="6B5DB916" w14:textId="707B8B30" w:rsidR="00A2545B" w:rsidRDefault="00A2545B" w:rsidP="00A2545B">
      <w:pPr>
        <w:spacing w:before="240" w:after="240"/>
        <w:jc w:val="both"/>
        <w:rPr>
          <w:rFonts w:ascii="Verdana" w:hAnsi="Verdana"/>
          <w:sz w:val="20"/>
          <w:szCs w:val="20"/>
          <w:highlight w:val="white"/>
        </w:rPr>
      </w:pPr>
      <w:r w:rsidRPr="00A2545B">
        <w:rPr>
          <w:rFonts w:ascii="Verdana" w:hAnsi="Verdana"/>
          <w:sz w:val="20"/>
          <w:szCs w:val="20"/>
        </w:rPr>
        <w:t>The application uses Apache version 2.4.29 as a web server and is installed on the EC2 T2 instance and uses Ubuntu 18.04 as an operating system.  All source code including the user interface and API will be on the apache server.  The application uses a MySQL database installed on an RDS instance to house all the application data.  To access the application the client or admin client simply connects to the EC2 instance currently located at “</w:t>
      </w:r>
      <w:r w:rsidRPr="00A2545B">
        <w:rPr>
          <w:rFonts w:ascii="Verdana" w:hAnsi="Verdana"/>
          <w:b/>
          <w:bCs/>
          <w:sz w:val="20"/>
          <w:szCs w:val="20"/>
          <w:highlight w:val="white"/>
          <w:u w:val="single"/>
        </w:rPr>
        <w:t>ec2-54-145-217-172.compute-1.amazonaws.com</w:t>
      </w:r>
      <w:r w:rsidRPr="00A2545B">
        <w:rPr>
          <w:rFonts w:ascii="Verdana" w:hAnsi="Verdana"/>
          <w:sz w:val="20"/>
          <w:szCs w:val="20"/>
          <w:highlight w:val="white"/>
        </w:rPr>
        <w:t>” OR “</w:t>
      </w:r>
      <w:r w:rsidRPr="00A2545B">
        <w:rPr>
          <w:rFonts w:ascii="Verdana" w:hAnsi="Verdana"/>
          <w:b/>
          <w:bCs/>
          <w:sz w:val="20"/>
          <w:szCs w:val="20"/>
          <w:highlight w:val="white"/>
          <w:u w:val="single"/>
        </w:rPr>
        <w:t>54.145.217.172</w:t>
      </w:r>
      <w:r w:rsidRPr="00A2545B">
        <w:rPr>
          <w:rFonts w:ascii="Verdana" w:hAnsi="Verdana"/>
          <w:sz w:val="20"/>
          <w:szCs w:val="20"/>
          <w:highlight w:val="white"/>
        </w:rPr>
        <w:t>”.</w:t>
      </w:r>
    </w:p>
    <w:p w14:paraId="383448D1" w14:textId="0EF8D8BF" w:rsidR="00025EA4" w:rsidRPr="00A2545B" w:rsidRDefault="00025EA4" w:rsidP="00A2545B">
      <w:pPr>
        <w:spacing w:before="240" w:after="240"/>
        <w:jc w:val="both"/>
        <w:rPr>
          <w:rFonts w:ascii="Verdana" w:hAnsi="Verdana"/>
          <w:sz w:val="20"/>
          <w:szCs w:val="20"/>
          <w:highlight w:val="white"/>
        </w:rPr>
      </w:pPr>
      <w:r>
        <w:rPr>
          <w:noProof/>
        </w:rPr>
        <mc:AlternateContent>
          <mc:Choice Requires="wps">
            <w:drawing>
              <wp:anchor distT="0" distB="0" distL="114300" distR="114300" simplePos="0" relativeHeight="251661312" behindDoc="0" locked="0" layoutInCell="1" allowOverlap="1" wp14:anchorId="206955A7" wp14:editId="0407A6B0">
                <wp:simplePos x="0" y="0"/>
                <wp:positionH relativeFrom="column">
                  <wp:posOffset>0</wp:posOffset>
                </wp:positionH>
                <wp:positionV relativeFrom="paragraph">
                  <wp:posOffset>-635</wp:posOffset>
                </wp:positionV>
                <wp:extent cx="5876925" cy="40576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5876925" cy="4057650"/>
                        </a:xfrm>
                        <a:prstGeom prst="rect">
                          <a:avLst/>
                        </a:prstGeom>
                        <a:solidFill>
                          <a:schemeClr val="lt1"/>
                        </a:solidFill>
                        <a:ln w="6350">
                          <a:solidFill>
                            <a:prstClr val="black"/>
                          </a:solidFill>
                        </a:ln>
                      </wps:spPr>
                      <wps:txb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87695" cy="3431454"/>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06955A7" id="_x0000_t202" coordsize="21600,21600" o:spt="202" path="m,l,21600r21600,l21600,xe">
                <v:stroke joinstyle="miter"/>
                <v:path gradientshapeok="t" o:connecttype="rect"/>
              </v:shapetype>
              <v:shape id="Text Box 8" o:spid="_x0000_s1026" type="#_x0000_t202" style="position:absolute;left:0;text-align:left;margin-left:0;margin-top:-.05pt;width:462.75pt;height:319.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" fillcolor="white [3201]" strokeweight=".5pt">
                <v:textbox>
                  <w:txbxContent>
                    <w:p w14:paraId="48DA5C4E" w14:textId="5CD91E72" w:rsidR="00025EA4" w:rsidRDefault="00025EA4" w:rsidP="00025EA4">
                      <w:r>
                        <w:rPr>
                          <w:noProof/>
                        </w:rPr>
                        <w:drawing>
                          <wp:inline distT="0" distB="0" distL="0" distR="0" wp14:anchorId="1071F5B3" wp14:editId="3CEA98E8">
                            <wp:extent cx="5687695" cy="3431454"/>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87695" cy="3431454"/>
                                    </a:xfrm>
                                    <a:prstGeom prst="rect">
                                      <a:avLst/>
                                    </a:prstGeom>
                                  </pic:spPr>
                                </pic:pic>
                              </a:graphicData>
                            </a:graphic>
                          </wp:inline>
                        </w:drawing>
                      </w:r>
                    </w:p>
                  </w:txbxContent>
                </v:textbox>
              </v:shape>
            </w:pict>
          </mc:Fallback>
        </mc:AlternateContent>
      </w:r>
    </w:p>
    <w:p w14:paraId="580CE209" w14:textId="77777777" w:rsidR="00A2545B" w:rsidRPr="00A2545B" w:rsidRDefault="00A2545B" w:rsidP="00A2545B"/>
    <w:p w14:paraId="71F407AF" w14:textId="3D0B0863" w:rsidR="0018196C" w:rsidRDefault="0018196C" w:rsidP="0018196C"/>
    <w:p w14:paraId="6B4D994D" w14:textId="1AFF08ED" w:rsidR="00025EA4" w:rsidRDefault="00025EA4" w:rsidP="0018196C"/>
    <w:p w14:paraId="45061994" w14:textId="1610266C" w:rsidR="00025EA4" w:rsidRDefault="00025EA4" w:rsidP="0018196C"/>
    <w:p w14:paraId="049EC70B" w14:textId="5A46A140" w:rsidR="00025EA4" w:rsidRDefault="00025EA4" w:rsidP="0018196C"/>
    <w:p w14:paraId="62A4ED30" w14:textId="6C2C3B94" w:rsidR="00025EA4" w:rsidRDefault="00025EA4" w:rsidP="0018196C"/>
    <w:p w14:paraId="77F6813E" w14:textId="46C917B1" w:rsidR="00025EA4" w:rsidRDefault="00025EA4" w:rsidP="0018196C"/>
    <w:p w14:paraId="2B9EB7FF" w14:textId="03056B30" w:rsidR="00025EA4" w:rsidRDefault="00025EA4" w:rsidP="0018196C"/>
    <w:p w14:paraId="01EDB0BC" w14:textId="16A1DACB" w:rsidR="00025EA4" w:rsidRDefault="00025EA4" w:rsidP="0018196C"/>
    <w:p w14:paraId="5A535496" w14:textId="49E0F592" w:rsidR="00025EA4" w:rsidRDefault="00025EA4" w:rsidP="0018196C"/>
    <w:p w14:paraId="5639CC10" w14:textId="02565C7B" w:rsidR="00025EA4" w:rsidRDefault="00025EA4" w:rsidP="0018196C"/>
    <w:p w14:paraId="462685EB" w14:textId="4EEC5ACB" w:rsidR="00025EA4" w:rsidRDefault="00025EA4" w:rsidP="0018196C"/>
    <w:p w14:paraId="5C640718" w14:textId="04710C66" w:rsidR="00025EA4" w:rsidRDefault="00025EA4" w:rsidP="0018196C"/>
    <w:p w14:paraId="7FF54F03" w14:textId="00E51B82" w:rsidR="00025EA4" w:rsidRDefault="00025EA4" w:rsidP="0018196C"/>
    <w:p w14:paraId="705CEF9D" w14:textId="38614C61" w:rsidR="00025EA4" w:rsidRDefault="00025EA4" w:rsidP="0018196C"/>
    <w:p w14:paraId="07BBEB4D" w14:textId="4F3E9614" w:rsidR="00025EA4" w:rsidRDefault="00025EA4" w:rsidP="0018196C"/>
    <w:p w14:paraId="2F106471" w14:textId="22EA2176" w:rsidR="00025EA4" w:rsidRDefault="00025EA4" w:rsidP="0018196C"/>
    <w:p w14:paraId="0B12809D" w14:textId="5FDCCB38" w:rsidR="00025EA4" w:rsidRDefault="00025EA4" w:rsidP="0018196C"/>
    <w:p w14:paraId="346D086C" w14:textId="55E8F259" w:rsidR="00025EA4" w:rsidRDefault="00025EA4" w:rsidP="0018196C"/>
    <w:p w14:paraId="64A61560" w14:textId="77777777" w:rsidR="00025EA4" w:rsidRPr="0018196C" w:rsidRDefault="00025EA4" w:rsidP="0018196C"/>
    <w:p w14:paraId="5A749DA5" w14:textId="46D0B715" w:rsidR="0018196C" w:rsidRDefault="0018196C" w:rsidP="0018196C"/>
    <w:p w14:paraId="500C68EF" w14:textId="24CFCC2B" w:rsidR="0018196C" w:rsidRDefault="0018196C" w:rsidP="0018196C"/>
    <w:p w14:paraId="329FC44F" w14:textId="4D9B9A7C" w:rsidR="00A2545B" w:rsidRPr="00A2545B" w:rsidRDefault="00A2545B" w:rsidP="00A2545B">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1</w:t>
      </w:r>
      <w:r w:rsidRPr="00A2545B">
        <w:rPr>
          <w:b/>
          <w:bCs/>
          <w:color w:val="auto"/>
        </w:rPr>
        <w:fldChar w:fldCharType="end"/>
      </w:r>
      <w:r w:rsidRPr="00A2545B">
        <w:rPr>
          <w:b/>
          <w:bCs/>
          <w:color w:val="auto"/>
        </w:rPr>
        <w:t>: The System Design Diagram</w:t>
      </w:r>
    </w:p>
    <w:p w14:paraId="4ECB1C6B" w14:textId="77777777" w:rsidR="00025EA4" w:rsidRDefault="00025EA4" w:rsidP="00025EA4">
      <w:pPr>
        <w:pStyle w:val="Heading1"/>
        <w:numPr>
          <w:ilvl w:val="0"/>
          <w:numId w:val="0"/>
        </w:numPr>
        <w:rPr>
          <w:rFonts w:ascii="Verdana" w:hAnsi="Verdana" w:cs="Calibri"/>
          <w:sz w:val="20"/>
          <w:szCs w:val="20"/>
        </w:rPr>
      </w:pPr>
    </w:p>
    <w:p w14:paraId="73C18900" w14:textId="77777777" w:rsidR="00025EA4" w:rsidRDefault="00025EA4">
      <w:pPr>
        <w:rPr>
          <w:rFonts w:ascii="Verdana" w:hAnsi="Verdana" w:cs="Calibri"/>
          <w:b/>
          <w:bCs/>
          <w:kern w:val="32"/>
          <w:sz w:val="20"/>
          <w:szCs w:val="20"/>
        </w:rPr>
      </w:pPr>
      <w:r>
        <w:rPr>
          <w:rFonts w:ascii="Verdana" w:hAnsi="Verdana" w:cs="Calibri"/>
          <w:sz w:val="20"/>
          <w:szCs w:val="20"/>
        </w:rPr>
        <w:br w:type="page"/>
      </w:r>
    </w:p>
    <w:p w14:paraId="1FC5A15C" w14:textId="3BBE6BAE" w:rsidR="00FD4DD3" w:rsidRPr="00761BAF" w:rsidRDefault="00FD4DD3" w:rsidP="00FD4DD3">
      <w:pPr>
        <w:pStyle w:val="Heading1"/>
        <w:rPr>
          <w:rFonts w:ascii="Verdana" w:hAnsi="Verdana" w:cs="Calibri"/>
          <w:sz w:val="20"/>
          <w:szCs w:val="20"/>
        </w:rPr>
      </w:pPr>
      <w:bookmarkStart w:id="36" w:name="_Toc24810577"/>
      <w:r>
        <w:rPr>
          <w:rFonts w:ascii="Verdana" w:hAnsi="Verdana" w:cs="Calibri"/>
          <w:sz w:val="20"/>
          <w:szCs w:val="20"/>
        </w:rPr>
        <w:lastRenderedPageBreak/>
        <w:t>SYSTEM A</w:t>
      </w:r>
      <w:r w:rsidR="002169A6">
        <w:rPr>
          <w:rFonts w:ascii="Verdana" w:hAnsi="Verdana" w:cs="Calibri"/>
          <w:sz w:val="20"/>
          <w:szCs w:val="20"/>
        </w:rPr>
        <w:t>RCHITECTURE DESIGN</w:t>
      </w:r>
      <w:bookmarkEnd w:id="36"/>
      <w:r w:rsidRPr="00761BAF">
        <w:rPr>
          <w:rFonts w:ascii="Verdana" w:hAnsi="Verdana" w:cs="Calibri"/>
          <w:sz w:val="20"/>
          <w:szCs w:val="20"/>
        </w:rPr>
        <w:t xml:space="preserve">   </w:t>
      </w:r>
    </w:p>
    <w:p w14:paraId="75E09990" w14:textId="721F3DA9" w:rsidR="00ED4AEF" w:rsidRDefault="002169A6" w:rsidP="007D32CF">
      <w:pPr>
        <w:pStyle w:val="Heading2"/>
        <w:rPr>
          <w:rFonts w:ascii="Verdana" w:hAnsi="Verdana" w:cs="Calibri"/>
          <w:sz w:val="20"/>
          <w:szCs w:val="20"/>
        </w:rPr>
      </w:pPr>
      <w:bookmarkStart w:id="37" w:name="_Toc24810578"/>
      <w:r>
        <w:rPr>
          <w:rFonts w:ascii="Verdana" w:hAnsi="Verdana" w:cs="Calibri"/>
          <w:sz w:val="20"/>
          <w:szCs w:val="20"/>
        </w:rPr>
        <w:t>Database Design</w:t>
      </w:r>
      <w:bookmarkEnd w:id="37"/>
    </w:p>
    <w:p w14:paraId="390C5B5D" w14:textId="77777777" w:rsidR="00266F9D" w:rsidRPr="00266F9D" w:rsidRDefault="00266F9D" w:rsidP="00266F9D">
      <w:pPr>
        <w:keepNext/>
        <w:rPr>
          <w:vertAlign w:val="subscript"/>
        </w:rPr>
      </w:pPr>
      <w:r>
        <w:rPr>
          <w:noProof/>
        </w:rPr>
        <w:drawing>
          <wp:inline distT="0" distB="0" distL="0" distR="0" wp14:anchorId="41405484" wp14:editId="40636398">
            <wp:extent cx="5995509" cy="29337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010377" cy="2940975"/>
                    </a:xfrm>
                    <a:prstGeom prst="rect">
                      <a:avLst/>
                    </a:prstGeom>
                  </pic:spPr>
                </pic:pic>
              </a:graphicData>
            </a:graphic>
          </wp:inline>
        </w:drawing>
      </w:r>
    </w:p>
    <w:p w14:paraId="40023007" w14:textId="08FE9762" w:rsidR="00266F9D" w:rsidRPr="00266F9D" w:rsidRDefault="00266F9D" w:rsidP="00266F9D">
      <w:pPr>
        <w:pStyle w:val="Caption"/>
        <w:jc w:val="center"/>
        <w:rPr>
          <w:b/>
          <w:bCs/>
          <w:color w:val="auto"/>
        </w:rPr>
      </w:pPr>
      <w:r w:rsidRPr="00A2545B">
        <w:rPr>
          <w:b/>
          <w:bCs/>
          <w:color w:val="auto"/>
        </w:rPr>
        <w:t xml:space="preserve">Figure </w:t>
      </w:r>
      <w:r>
        <w:rPr>
          <w:b/>
          <w:bCs/>
          <w:color w:val="auto"/>
        </w:rPr>
        <w:t>2</w:t>
      </w:r>
      <w:r w:rsidRPr="00A2545B">
        <w:rPr>
          <w:b/>
          <w:bCs/>
          <w:color w:val="auto"/>
        </w:rPr>
        <w:t xml:space="preserve">: </w:t>
      </w:r>
      <w:r w:rsidRPr="00A2545B">
        <w:rPr>
          <w:rFonts w:ascii="Verdana" w:hAnsi="Verdana"/>
          <w:b/>
          <w:bCs/>
          <w:color w:val="auto"/>
          <w:sz w:val="20"/>
          <w:szCs w:val="20"/>
        </w:rPr>
        <w:t>The Data Design Diagram (DDD)</w:t>
      </w:r>
    </w:p>
    <w:p w14:paraId="23587326" w14:textId="166CEC7B" w:rsidR="006E0F0E" w:rsidRPr="00266F9D" w:rsidRDefault="006E0F0E" w:rsidP="006E0F0E">
      <w:pPr>
        <w:rPr>
          <w:vertAlign w:val="subscript"/>
        </w:rPr>
      </w:pPr>
    </w:p>
    <w:p w14:paraId="459A7709" w14:textId="693B2D74" w:rsidR="00795F23" w:rsidRDefault="0018196C" w:rsidP="006E0F0E">
      <w:pPr>
        <w:jc w:val="both"/>
        <w:rPr>
          <w:noProof/>
        </w:rPr>
      </w:pPr>
      <w:r w:rsidRPr="00A2545B">
        <w:rPr>
          <w:rFonts w:ascii="Verdana" w:hAnsi="Verdana"/>
          <w:sz w:val="20"/>
          <w:szCs w:val="20"/>
        </w:rPr>
        <w:t>The database design for this project is divided into two main sections</w:t>
      </w:r>
      <w:r w:rsidR="00A2545B">
        <w:rPr>
          <w:rFonts w:ascii="Verdana" w:hAnsi="Verdana"/>
          <w:sz w:val="20"/>
          <w:szCs w:val="20"/>
        </w:rPr>
        <w:t>;</w:t>
      </w:r>
      <w:r w:rsidRPr="00A2545B">
        <w:rPr>
          <w:rFonts w:ascii="Verdana" w:hAnsi="Verdana"/>
          <w:sz w:val="20"/>
          <w:szCs w:val="20"/>
        </w:rPr>
        <w:t xml:space="preserve"> authentication data and personnel data. There is a relational connection between the two sections for most accounts, </w:t>
      </w:r>
      <w:r w:rsidR="00A2545B" w:rsidRPr="00A2545B">
        <w:rPr>
          <w:rFonts w:ascii="Verdana" w:hAnsi="Verdana"/>
          <w:sz w:val="20"/>
          <w:szCs w:val="20"/>
        </w:rPr>
        <w:t xml:space="preserve">except </w:t>
      </w:r>
      <w:r w:rsidRPr="00A2545B">
        <w:rPr>
          <w:rFonts w:ascii="Verdana" w:hAnsi="Verdana"/>
          <w:sz w:val="20"/>
          <w:szCs w:val="20"/>
        </w:rPr>
        <w:t>those accounts for system administrators. The Data Design Diagram (DDD) provides a visual of the tables and their relationships, but a basic breakdown is described in the following section</w:t>
      </w:r>
      <w:r w:rsidR="00A2545B">
        <w:rPr>
          <w:rFonts w:ascii="Verdana" w:hAnsi="Verdana"/>
          <w:sz w:val="20"/>
          <w:szCs w:val="20"/>
        </w:rPr>
        <w:t>s</w:t>
      </w:r>
      <w:r w:rsidRPr="00A2545B">
        <w:rPr>
          <w:rFonts w:ascii="Verdana" w:hAnsi="Verdana"/>
          <w:sz w:val="20"/>
          <w:szCs w:val="20"/>
        </w:rPr>
        <w:t>.</w:t>
      </w:r>
      <w:r w:rsidR="006E0F0E">
        <w:rPr>
          <w:noProof/>
        </w:rPr>
        <w:t xml:space="preserve"> </w:t>
      </w:r>
    </w:p>
    <w:p w14:paraId="51D55C46" w14:textId="77777777" w:rsidR="00795F23" w:rsidRDefault="00795F23" w:rsidP="00795F23">
      <w:pPr>
        <w:rPr>
          <w:noProof/>
        </w:rPr>
      </w:pPr>
    </w:p>
    <w:p w14:paraId="1A207849" w14:textId="3C27DD42" w:rsidR="00A2545B" w:rsidRDefault="0018196C" w:rsidP="00A2545B">
      <w:pPr>
        <w:jc w:val="both"/>
        <w:rPr>
          <w:rFonts w:ascii="Verdana" w:hAnsi="Verdana"/>
          <w:sz w:val="20"/>
          <w:szCs w:val="20"/>
        </w:rPr>
      </w:pPr>
      <w:r w:rsidRPr="00A2545B">
        <w:rPr>
          <w:rFonts w:ascii="Verdana" w:hAnsi="Verdana"/>
          <w:sz w:val="20"/>
          <w:szCs w:val="20"/>
        </w:rPr>
        <w:t xml:space="preserve">The authentication data section is </w:t>
      </w:r>
      <w:r w:rsidR="00A2545B" w:rsidRPr="00A2545B">
        <w:rPr>
          <w:rFonts w:ascii="Verdana" w:hAnsi="Verdana"/>
          <w:sz w:val="20"/>
          <w:szCs w:val="20"/>
        </w:rPr>
        <w:t>simple</w:t>
      </w:r>
      <w:r w:rsidRPr="00A2545B">
        <w:rPr>
          <w:rFonts w:ascii="Verdana" w:hAnsi="Verdana"/>
          <w:sz w:val="20"/>
          <w:szCs w:val="20"/>
        </w:rPr>
        <w:t xml:space="preserve">, containing the table with information on the individual user accounts and a linked table to log authentication attempts in. The presence of the </w:t>
      </w:r>
      <w:proofErr w:type="spellStart"/>
      <w:r w:rsidRPr="00A2545B">
        <w:rPr>
          <w:rFonts w:ascii="Verdana" w:hAnsi="Verdana"/>
          <w:sz w:val="20"/>
          <w:szCs w:val="20"/>
        </w:rPr>
        <w:t>AccessLogTable</w:t>
      </w:r>
      <w:proofErr w:type="spellEnd"/>
      <w:r w:rsidRPr="00A2545B">
        <w:rPr>
          <w:rFonts w:ascii="Verdana" w:hAnsi="Verdana"/>
          <w:sz w:val="20"/>
          <w:szCs w:val="20"/>
        </w:rPr>
        <w:t xml:space="preserve"> allows for database level tracking of frequency of failed login attempts as well as an audit log of all successful system logins. At this time, this is the only database level logging implemented for this program, though future revisions may incorporate this capability to all data tables for record-level audit tracking. For all users who are not system administrator accounts, the table entry in </w:t>
      </w:r>
      <w:proofErr w:type="spellStart"/>
      <w:r w:rsidRPr="00A2545B">
        <w:rPr>
          <w:rFonts w:ascii="Verdana" w:hAnsi="Verdana"/>
          <w:sz w:val="20"/>
          <w:szCs w:val="20"/>
        </w:rPr>
        <w:t>UserLoginTable</w:t>
      </w:r>
      <w:proofErr w:type="spellEnd"/>
      <w:r w:rsidRPr="00A2545B">
        <w:rPr>
          <w:rFonts w:ascii="Verdana" w:hAnsi="Verdana"/>
          <w:sz w:val="20"/>
          <w:szCs w:val="20"/>
        </w:rPr>
        <w:t xml:space="preserve"> will link to an entry in </w:t>
      </w:r>
      <w:proofErr w:type="spellStart"/>
      <w:r w:rsidRPr="00A2545B">
        <w:rPr>
          <w:rFonts w:ascii="Verdana" w:hAnsi="Verdana"/>
          <w:sz w:val="20"/>
          <w:szCs w:val="20"/>
        </w:rPr>
        <w:t>PersonnelRecordTable</w:t>
      </w:r>
      <w:proofErr w:type="spellEnd"/>
      <w:r w:rsidRPr="00A2545B">
        <w:rPr>
          <w:rFonts w:ascii="Verdana" w:hAnsi="Verdana"/>
          <w:sz w:val="20"/>
          <w:szCs w:val="20"/>
        </w:rPr>
        <w:t xml:space="preserve"> in a one-to one relationship.</w:t>
      </w:r>
    </w:p>
    <w:p w14:paraId="785F3F53" w14:textId="77777777" w:rsidR="00A2545B" w:rsidRDefault="00A2545B" w:rsidP="00A2545B">
      <w:pPr>
        <w:jc w:val="both"/>
        <w:rPr>
          <w:rFonts w:ascii="Verdana" w:hAnsi="Verdana"/>
          <w:sz w:val="20"/>
          <w:szCs w:val="20"/>
        </w:rPr>
      </w:pPr>
    </w:p>
    <w:p w14:paraId="3130D9A4" w14:textId="55FB412F" w:rsidR="00A2545B" w:rsidRDefault="0018196C" w:rsidP="00A2545B">
      <w:pPr>
        <w:jc w:val="both"/>
        <w:rPr>
          <w:rFonts w:ascii="Verdana" w:hAnsi="Verdana"/>
          <w:sz w:val="20"/>
          <w:szCs w:val="20"/>
        </w:rPr>
      </w:pPr>
      <w:r w:rsidRPr="00A2545B">
        <w:rPr>
          <w:rFonts w:ascii="Verdana" w:hAnsi="Verdana"/>
          <w:sz w:val="20"/>
          <w:szCs w:val="20"/>
        </w:rPr>
        <w:t xml:space="preserve">The personnel data section is a little more complicated than that of the authentication data, but only to allow for more flexibility in data storage for individual records. Each entry in the </w:t>
      </w:r>
      <w:proofErr w:type="spellStart"/>
      <w:r w:rsidRPr="00A2545B">
        <w:rPr>
          <w:rFonts w:ascii="Verdana" w:hAnsi="Verdana"/>
          <w:sz w:val="20"/>
          <w:szCs w:val="20"/>
        </w:rPr>
        <w:t>PersonnelRecordTable</w:t>
      </w:r>
      <w:proofErr w:type="spellEnd"/>
      <w:r w:rsidRPr="00A2545B">
        <w:rPr>
          <w:rFonts w:ascii="Verdana" w:hAnsi="Verdana"/>
          <w:sz w:val="20"/>
          <w:szCs w:val="20"/>
        </w:rPr>
        <w:t xml:space="preserve"> can be a part of zero, one, or many groups based on the number of entries in the </w:t>
      </w:r>
      <w:proofErr w:type="spellStart"/>
      <w:r w:rsidRPr="00A2545B">
        <w:rPr>
          <w:rFonts w:ascii="Verdana" w:hAnsi="Verdana"/>
          <w:sz w:val="20"/>
          <w:szCs w:val="20"/>
        </w:rPr>
        <w:t>UserGroupTable</w:t>
      </w:r>
      <w:proofErr w:type="spellEnd"/>
      <w:r w:rsidRPr="00A2545B">
        <w:rPr>
          <w:rFonts w:ascii="Verdana" w:hAnsi="Verdana"/>
          <w:sz w:val="20"/>
          <w:szCs w:val="20"/>
        </w:rPr>
        <w:t xml:space="preserve"> that </w:t>
      </w:r>
      <w:proofErr w:type="spellStart"/>
      <w:r w:rsidRPr="00A2545B">
        <w:rPr>
          <w:rFonts w:ascii="Verdana" w:hAnsi="Verdana"/>
          <w:sz w:val="20"/>
          <w:szCs w:val="20"/>
        </w:rPr>
        <w:t>employee_number</w:t>
      </w:r>
      <w:proofErr w:type="spellEnd"/>
      <w:r w:rsidRPr="00A2545B">
        <w:rPr>
          <w:rFonts w:ascii="Verdana" w:hAnsi="Verdana"/>
          <w:sz w:val="20"/>
          <w:szCs w:val="20"/>
        </w:rPr>
        <w:t xml:space="preserve"> is associate with, this flexibility allows for personnel to work across multiple departments and have that reflected in their personnel record, something most systems do not accommodate. In much the same way, as personnel change jobs, the jobs themselves are still present and can be reassigned to a new personnel record to reflect the change in who is occupying that position without requiring the re-entry of the job title or job description. As individuals progress within the company, the number of training records, personnel records, and resumes on file can shift and grow with the individual, in order to effectively capture </w:t>
      </w:r>
      <w:r w:rsidR="00A2545B" w:rsidRPr="00A2545B">
        <w:rPr>
          <w:rFonts w:ascii="Verdana" w:hAnsi="Verdana"/>
          <w:sz w:val="20"/>
          <w:szCs w:val="20"/>
        </w:rPr>
        <w:t>all</w:t>
      </w:r>
      <w:r w:rsidRPr="00A2545B">
        <w:rPr>
          <w:rFonts w:ascii="Verdana" w:hAnsi="Verdana"/>
          <w:sz w:val="20"/>
          <w:szCs w:val="20"/>
        </w:rPr>
        <w:t xml:space="preserve"> their experience and capabilities. The same table is used to store contact information for both the employees and their emergency contacts, as we will </w:t>
      </w:r>
      <w:r w:rsidR="00A2545B" w:rsidRPr="00A2545B">
        <w:rPr>
          <w:rFonts w:ascii="Verdana" w:hAnsi="Verdana"/>
          <w:sz w:val="20"/>
          <w:szCs w:val="20"/>
        </w:rPr>
        <w:lastRenderedPageBreak/>
        <w:t>have</w:t>
      </w:r>
      <w:r w:rsidRPr="00A2545B">
        <w:rPr>
          <w:rFonts w:ascii="Verdana" w:hAnsi="Verdana"/>
          <w:sz w:val="20"/>
          <w:szCs w:val="20"/>
        </w:rPr>
        <w:t xml:space="preserve"> instances where an emergency contact is another employee of the company, and there’s no need to duplicate data in those cases.</w:t>
      </w:r>
    </w:p>
    <w:p w14:paraId="1CC910AA" w14:textId="77777777" w:rsidR="00A2545B" w:rsidRDefault="00A2545B" w:rsidP="00A2545B">
      <w:pPr>
        <w:jc w:val="both"/>
        <w:rPr>
          <w:rFonts w:ascii="Verdana" w:hAnsi="Verdana"/>
          <w:sz w:val="20"/>
          <w:szCs w:val="20"/>
        </w:rPr>
      </w:pPr>
    </w:p>
    <w:p w14:paraId="7BC51EA8" w14:textId="5CECE8E0" w:rsidR="0018196C" w:rsidRDefault="0018196C" w:rsidP="00A2545B">
      <w:pPr>
        <w:jc w:val="both"/>
        <w:rPr>
          <w:rFonts w:ascii="Verdana" w:hAnsi="Verdana"/>
          <w:sz w:val="20"/>
          <w:szCs w:val="20"/>
        </w:rPr>
      </w:pPr>
      <w:r w:rsidRPr="00A2545B">
        <w:rPr>
          <w:rFonts w:ascii="Verdana" w:hAnsi="Verdana"/>
          <w:sz w:val="20"/>
          <w:szCs w:val="20"/>
        </w:rPr>
        <w:t xml:space="preserve">Overall, it’s a </w:t>
      </w:r>
      <w:r w:rsidR="00A2545B" w:rsidRPr="00A2545B">
        <w:rPr>
          <w:rFonts w:ascii="Verdana" w:hAnsi="Verdana"/>
          <w:sz w:val="20"/>
          <w:szCs w:val="20"/>
        </w:rPr>
        <w:t>simple</w:t>
      </w:r>
      <w:r w:rsidRPr="00A2545B">
        <w:rPr>
          <w:rFonts w:ascii="Verdana" w:hAnsi="Verdana"/>
          <w:sz w:val="20"/>
          <w:szCs w:val="20"/>
        </w:rPr>
        <w:t xml:space="preserve"> database that takes advantage of the capabilities of the relational model to streamline data storage and avoid space allocation for empty records, while still allowing the flexibility for a large-scale employee record in the cases that warrant.</w:t>
      </w:r>
    </w:p>
    <w:p w14:paraId="1E4BA6AA" w14:textId="77777777" w:rsidR="006E0F0E" w:rsidRPr="00A2545B" w:rsidRDefault="006E0F0E" w:rsidP="00A2545B">
      <w:pPr>
        <w:jc w:val="both"/>
        <w:rPr>
          <w:rFonts w:ascii="Verdana" w:hAnsi="Verdana"/>
          <w:sz w:val="20"/>
          <w:szCs w:val="20"/>
        </w:rPr>
      </w:pPr>
    </w:p>
    <w:p w14:paraId="494ADF84" w14:textId="002492A6" w:rsidR="002169A6" w:rsidRDefault="002169A6" w:rsidP="002169A6">
      <w:pPr>
        <w:rPr>
          <w:noProof/>
        </w:rPr>
      </w:pPr>
    </w:p>
    <w:p w14:paraId="73198262" w14:textId="77777777" w:rsidR="00C73092" w:rsidRDefault="00C73092" w:rsidP="00C73092">
      <w:pPr>
        <w:pStyle w:val="Heading2"/>
        <w:spacing w:before="0"/>
        <w:rPr>
          <w:rFonts w:ascii="Verdana" w:hAnsi="Verdana" w:cs="Calibri"/>
          <w:sz w:val="20"/>
          <w:szCs w:val="20"/>
        </w:rPr>
      </w:pPr>
      <w:bookmarkStart w:id="38" w:name="_Toc24810579"/>
      <w:r>
        <w:rPr>
          <w:rFonts w:ascii="Verdana" w:hAnsi="Verdana" w:cs="Calibri"/>
          <w:sz w:val="20"/>
          <w:szCs w:val="20"/>
        </w:rPr>
        <w:t>Class Design</w:t>
      </w:r>
      <w:bookmarkEnd w:id="38"/>
    </w:p>
    <w:p w14:paraId="34ABEB87" w14:textId="77777777" w:rsidR="00C73092" w:rsidRDefault="00C73092" w:rsidP="00C73092">
      <w:pPr>
        <w:spacing w:after="240"/>
        <w:jc w:val="both"/>
        <w:rPr>
          <w:rFonts w:ascii="Verdana" w:hAnsi="Verdana"/>
          <w:sz w:val="20"/>
          <w:szCs w:val="20"/>
          <w:highlight w:val="white"/>
        </w:rPr>
      </w:pPr>
      <w:r w:rsidRPr="00A2545B">
        <w:rPr>
          <w:rFonts w:ascii="Verdana" w:hAnsi="Verdana"/>
          <w:sz w:val="20"/>
          <w:szCs w:val="20"/>
          <w:highlight w:val="white"/>
        </w:rPr>
        <w:t>The design of the API uses a simple MVC pattern where the models use an Object-Oriented design and have standard attributes such as private properties that are accessible with getter and setter methods.  Since the scope of the application is small only one controller will be used to handle all the database operations.  Classes will be implemented to handle database connectivity, user login, and audit logging.</w:t>
      </w:r>
    </w:p>
    <w:p w14:paraId="1A9481AB" w14:textId="77777777" w:rsidR="006E0F0E" w:rsidRDefault="006E0F0E" w:rsidP="006E0F0E">
      <w:pPr>
        <w:keepNext/>
        <w:spacing w:after="240"/>
        <w:jc w:val="both"/>
      </w:pPr>
      <w:r>
        <w:rPr>
          <w:noProof/>
        </w:rPr>
        <w:drawing>
          <wp:inline distT="0" distB="0" distL="0" distR="0" wp14:anchorId="7028C293" wp14:editId="66BD7577">
            <wp:extent cx="5687695" cy="3975310"/>
            <wp:effectExtent l="0" t="0" r="825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87695" cy="3975310"/>
                    </a:xfrm>
                    <a:prstGeom prst="rect">
                      <a:avLst/>
                    </a:prstGeom>
                  </pic:spPr>
                </pic:pic>
              </a:graphicData>
            </a:graphic>
          </wp:inline>
        </w:drawing>
      </w:r>
    </w:p>
    <w:p w14:paraId="690BB862" w14:textId="6423B3C3" w:rsidR="006E0F0E" w:rsidRPr="00795F23" w:rsidRDefault="006E0F0E" w:rsidP="006E0F0E">
      <w:pPr>
        <w:pStyle w:val="Caption"/>
        <w:jc w:val="center"/>
        <w:rPr>
          <w:b/>
          <w:bCs/>
          <w:color w:val="auto"/>
        </w:rPr>
      </w:pPr>
      <w:r w:rsidRPr="00A2545B">
        <w:rPr>
          <w:b/>
          <w:bCs/>
          <w:color w:val="auto"/>
        </w:rPr>
        <w:t xml:space="preserve">Figure </w:t>
      </w:r>
      <w:r w:rsidRPr="00A2545B">
        <w:rPr>
          <w:b/>
          <w:bCs/>
          <w:color w:val="auto"/>
        </w:rPr>
        <w:fldChar w:fldCharType="begin"/>
      </w:r>
      <w:r w:rsidRPr="00A2545B">
        <w:rPr>
          <w:b/>
          <w:bCs/>
          <w:color w:val="auto"/>
        </w:rPr>
        <w:instrText xml:space="preserve"> SEQ Figure \* ARABIC </w:instrText>
      </w:r>
      <w:r w:rsidRPr="00A2545B">
        <w:rPr>
          <w:b/>
          <w:bCs/>
          <w:color w:val="auto"/>
        </w:rPr>
        <w:fldChar w:fldCharType="separate"/>
      </w:r>
      <w:r w:rsidR="00266F9D">
        <w:rPr>
          <w:b/>
          <w:bCs/>
          <w:noProof/>
          <w:color w:val="auto"/>
        </w:rPr>
        <w:t>3</w:t>
      </w:r>
      <w:r w:rsidRPr="00A2545B">
        <w:rPr>
          <w:b/>
          <w:bCs/>
          <w:color w:val="auto"/>
        </w:rPr>
        <w:fldChar w:fldCharType="end"/>
      </w:r>
      <w:r w:rsidRPr="00A2545B">
        <w:rPr>
          <w:b/>
          <w:bCs/>
          <w:color w:val="auto"/>
        </w:rPr>
        <w:t xml:space="preserve">: </w:t>
      </w:r>
      <w:r w:rsidRPr="00A2545B">
        <w:rPr>
          <w:rFonts w:ascii="Verdana" w:hAnsi="Verdana"/>
          <w:b/>
          <w:bCs/>
          <w:color w:val="auto"/>
          <w:sz w:val="20"/>
          <w:szCs w:val="20"/>
        </w:rPr>
        <w:t xml:space="preserve">The </w:t>
      </w:r>
      <w:r w:rsidR="00266F9D">
        <w:rPr>
          <w:rFonts w:ascii="Verdana" w:hAnsi="Verdana"/>
          <w:b/>
          <w:bCs/>
          <w:color w:val="auto"/>
          <w:sz w:val="20"/>
          <w:szCs w:val="20"/>
        </w:rPr>
        <w:t>Class UML Diagram</w:t>
      </w:r>
    </w:p>
    <w:p w14:paraId="307AE662" w14:textId="3E98052F" w:rsidR="006E0F0E" w:rsidRPr="00A2545B" w:rsidRDefault="006E0F0E" w:rsidP="006E0F0E">
      <w:pPr>
        <w:pStyle w:val="Caption"/>
        <w:jc w:val="center"/>
        <w:rPr>
          <w:rFonts w:ascii="Verdana" w:hAnsi="Verdana"/>
          <w:sz w:val="20"/>
          <w:szCs w:val="20"/>
          <w:highlight w:val="white"/>
        </w:rPr>
      </w:pPr>
    </w:p>
    <w:p w14:paraId="161A9192" w14:textId="443A558C" w:rsidR="00283CC9" w:rsidRPr="00CA3EF0" w:rsidRDefault="00C73092" w:rsidP="002169A6">
      <w:pPr>
        <w:pStyle w:val="Heading2"/>
        <w:rPr>
          <w:rFonts w:ascii="Verdana" w:hAnsi="Verdana" w:cs="Calibri"/>
          <w:sz w:val="20"/>
          <w:szCs w:val="20"/>
        </w:rPr>
      </w:pPr>
      <w:bookmarkStart w:id="39" w:name="_Toc24810580"/>
      <w:r>
        <w:rPr>
          <w:rFonts w:ascii="Verdana" w:hAnsi="Verdana" w:cs="Calibri"/>
          <w:sz w:val="20"/>
          <w:szCs w:val="20"/>
        </w:rPr>
        <w:t>User Interface</w:t>
      </w:r>
      <w:bookmarkEnd w:id="39"/>
    </w:p>
    <w:p w14:paraId="3D78312B" w14:textId="31E60B7B" w:rsidR="002E27B0" w:rsidRDefault="00795F23" w:rsidP="002E27B0">
      <w:pPr>
        <w:rPr>
          <w:rFonts w:ascii="Verdana" w:hAnsi="Verdana"/>
          <w:noProof/>
          <w:sz w:val="20"/>
          <w:szCs w:val="20"/>
        </w:rPr>
      </w:pPr>
      <w:r>
        <w:rPr>
          <w:rFonts w:ascii="Verdana" w:hAnsi="Verdana"/>
          <w:noProof/>
          <w:sz w:val="20"/>
          <w:szCs w:val="20"/>
        </w:rPr>
        <w:t xml:space="preserve">The </w:t>
      </w:r>
      <w:r w:rsidRPr="00795F23">
        <w:rPr>
          <w:rFonts w:ascii="Verdana" w:hAnsi="Verdana"/>
          <w:noProof/>
          <w:sz w:val="20"/>
          <w:szCs w:val="20"/>
        </w:rPr>
        <w:t xml:space="preserve">User </w:t>
      </w:r>
      <w:r>
        <w:rPr>
          <w:rFonts w:ascii="Verdana" w:hAnsi="Verdana"/>
          <w:noProof/>
          <w:sz w:val="20"/>
          <w:szCs w:val="20"/>
        </w:rPr>
        <w:t xml:space="preserve">Interface for the will adopt a flat design. Not only would this provide </w:t>
      </w:r>
      <w:r w:rsidR="00EF74AE">
        <w:rPr>
          <w:rFonts w:ascii="Verdana" w:hAnsi="Verdana"/>
          <w:noProof/>
          <w:sz w:val="20"/>
          <w:szCs w:val="20"/>
        </w:rPr>
        <w:t>the design</w:t>
      </w:r>
      <w:r>
        <w:rPr>
          <w:rFonts w:ascii="Verdana" w:hAnsi="Verdana"/>
          <w:noProof/>
          <w:sz w:val="20"/>
          <w:szCs w:val="20"/>
        </w:rPr>
        <w:t xml:space="preserve"> with a modern aesthetic, </w:t>
      </w:r>
      <w:r w:rsidR="00EF74AE">
        <w:rPr>
          <w:rFonts w:ascii="Verdana" w:hAnsi="Verdana"/>
          <w:noProof/>
          <w:sz w:val="20"/>
          <w:szCs w:val="20"/>
        </w:rPr>
        <w:t>but</w:t>
      </w:r>
      <w:r w:rsidR="00746054">
        <w:rPr>
          <w:rFonts w:ascii="Verdana" w:hAnsi="Verdana"/>
          <w:noProof/>
          <w:sz w:val="20"/>
          <w:szCs w:val="20"/>
        </w:rPr>
        <w:t xml:space="preserve"> would</w:t>
      </w:r>
      <w:r w:rsidR="00CA3EF0">
        <w:rPr>
          <w:rFonts w:ascii="Verdana" w:hAnsi="Verdana"/>
          <w:noProof/>
          <w:sz w:val="20"/>
          <w:szCs w:val="20"/>
        </w:rPr>
        <w:t xml:space="preserve"> also</w:t>
      </w:r>
      <w:r w:rsidR="00746054">
        <w:rPr>
          <w:rFonts w:ascii="Verdana" w:hAnsi="Verdana"/>
          <w:noProof/>
          <w:sz w:val="20"/>
          <w:szCs w:val="20"/>
        </w:rPr>
        <w:t xml:space="preserve"> minimize the system resources consumed to render the web pages</w:t>
      </w:r>
      <w:r w:rsidR="00CA3EF0">
        <w:rPr>
          <w:rFonts w:ascii="Verdana" w:hAnsi="Verdana"/>
          <w:noProof/>
          <w:sz w:val="20"/>
          <w:szCs w:val="20"/>
        </w:rPr>
        <w:t xml:space="preserve"> expan</w:t>
      </w:r>
      <w:r w:rsidR="00EF74AE">
        <w:rPr>
          <w:rFonts w:ascii="Verdana" w:hAnsi="Verdana"/>
          <w:noProof/>
          <w:sz w:val="20"/>
          <w:szCs w:val="20"/>
        </w:rPr>
        <w:t>d</w:t>
      </w:r>
      <w:r w:rsidR="00CA3EF0">
        <w:rPr>
          <w:rFonts w:ascii="Verdana" w:hAnsi="Verdana"/>
          <w:noProof/>
          <w:sz w:val="20"/>
          <w:szCs w:val="20"/>
        </w:rPr>
        <w:t>ing the compatibil</w:t>
      </w:r>
      <w:r w:rsidR="00D27CD7">
        <w:rPr>
          <w:rFonts w:ascii="Verdana" w:hAnsi="Verdana"/>
          <w:noProof/>
          <w:sz w:val="20"/>
          <w:szCs w:val="20"/>
        </w:rPr>
        <w:t>e range of platforms</w:t>
      </w:r>
      <w:r w:rsidR="00746054">
        <w:rPr>
          <w:rFonts w:ascii="Verdana" w:hAnsi="Verdana"/>
          <w:noProof/>
          <w:sz w:val="20"/>
          <w:szCs w:val="20"/>
        </w:rPr>
        <w:t xml:space="preserve">. </w:t>
      </w:r>
      <w:r w:rsidR="00CA3EF0">
        <w:rPr>
          <w:rFonts w:ascii="Verdana" w:hAnsi="Verdana"/>
          <w:noProof/>
          <w:sz w:val="20"/>
          <w:szCs w:val="20"/>
        </w:rPr>
        <w:t xml:space="preserve">The design will be seamless between pages to ensure that there are no sudden shifts in design. </w:t>
      </w:r>
      <w:r w:rsidR="00D27CD7">
        <w:rPr>
          <w:rFonts w:ascii="Verdana" w:hAnsi="Verdana"/>
          <w:noProof/>
          <w:sz w:val="20"/>
          <w:szCs w:val="20"/>
        </w:rPr>
        <w:t>Refer to the Appendix for page wireframes.</w:t>
      </w:r>
    </w:p>
    <w:p w14:paraId="6153304B" w14:textId="4F709971" w:rsidR="000F6BC2" w:rsidRDefault="000F6BC2" w:rsidP="002E27B0">
      <w:pPr>
        <w:rPr>
          <w:rFonts w:ascii="Verdana" w:hAnsi="Verdana"/>
          <w:noProof/>
          <w:sz w:val="20"/>
          <w:szCs w:val="20"/>
        </w:rPr>
      </w:pPr>
    </w:p>
    <w:p w14:paraId="2DBB68FB" w14:textId="46539A0F" w:rsidR="000F6BC2" w:rsidRDefault="000F6BC2" w:rsidP="002E27B0">
      <w:r>
        <w:rPr>
          <w:rFonts w:ascii="Verdana" w:hAnsi="Verdana"/>
          <w:noProof/>
          <w:sz w:val="20"/>
          <w:szCs w:val="20"/>
        </w:rPr>
        <w:lastRenderedPageBreak/>
        <w:t>The User Interface presented after completion of the login process will depend on the level of access associated with the individual user account. The interface presented to a standard user will vary significantly from that presented to a system administrator as outlined in the wireframes presented in the appendix.</w:t>
      </w:r>
    </w:p>
    <w:p w14:paraId="5E8C066E" w14:textId="0EAF69EB" w:rsidR="00A2545B" w:rsidRDefault="00A2545B">
      <w:pPr>
        <w:rPr>
          <w:rFonts w:ascii="Verdana" w:hAnsi="Verdana" w:cs="Calibri"/>
          <w:b/>
          <w:bCs/>
          <w:kern w:val="32"/>
          <w:sz w:val="20"/>
          <w:szCs w:val="20"/>
        </w:rPr>
      </w:pPr>
    </w:p>
    <w:p w14:paraId="4FA27D68" w14:textId="0FDE4713" w:rsidR="002E27B0" w:rsidRDefault="002E27B0" w:rsidP="002E27B0">
      <w:pPr>
        <w:pStyle w:val="Heading1"/>
        <w:rPr>
          <w:rFonts w:ascii="Verdana" w:hAnsi="Verdana" w:cs="Calibri"/>
          <w:sz w:val="20"/>
          <w:szCs w:val="20"/>
        </w:rPr>
      </w:pPr>
      <w:bookmarkStart w:id="40" w:name="_Toc24810581"/>
      <w:r>
        <w:rPr>
          <w:rFonts w:ascii="Verdana" w:hAnsi="Verdana" w:cs="Calibri"/>
          <w:sz w:val="20"/>
          <w:szCs w:val="20"/>
        </w:rPr>
        <w:t>SYSTEM INTERGRITY CONTROLS</w:t>
      </w:r>
      <w:bookmarkEnd w:id="40"/>
      <w:r w:rsidRPr="00761BAF">
        <w:rPr>
          <w:rFonts w:ascii="Verdana" w:hAnsi="Verdana" w:cs="Calibri"/>
          <w:sz w:val="20"/>
          <w:szCs w:val="20"/>
        </w:rPr>
        <w:t xml:space="preserve">   </w:t>
      </w:r>
    </w:p>
    <w:p w14:paraId="60A589D0" w14:textId="54A035AF" w:rsidR="000B42C5" w:rsidRPr="00C73092" w:rsidRDefault="000B42C5" w:rsidP="000B42C5">
      <w:pPr>
        <w:tabs>
          <w:tab w:val="left" w:pos="1080"/>
        </w:tabs>
        <w:overflowPunct w:val="0"/>
        <w:autoSpaceDE w:val="0"/>
        <w:autoSpaceDN w:val="0"/>
        <w:adjustRightInd w:val="0"/>
        <w:jc w:val="both"/>
        <w:textAlignment w:val="baseline"/>
        <w:rPr>
          <w:rFonts w:ascii="Verdana" w:hAnsi="Verdana"/>
          <w:sz w:val="20"/>
          <w:szCs w:val="20"/>
        </w:rPr>
      </w:pPr>
      <w:r w:rsidRPr="00C73092">
        <w:rPr>
          <w:rFonts w:ascii="Verdana" w:hAnsi="Verdana"/>
          <w:sz w:val="20"/>
          <w:szCs w:val="20"/>
        </w:rPr>
        <w:t xml:space="preserve">The following </w:t>
      </w:r>
      <w:r>
        <w:rPr>
          <w:rFonts w:ascii="Verdana" w:hAnsi="Verdana"/>
          <w:sz w:val="20"/>
          <w:szCs w:val="20"/>
        </w:rPr>
        <w:t>security and integrity</w:t>
      </w:r>
      <w:r w:rsidRPr="00C73092">
        <w:rPr>
          <w:rFonts w:ascii="Verdana" w:hAnsi="Verdana"/>
          <w:sz w:val="20"/>
          <w:szCs w:val="20"/>
        </w:rPr>
        <w:t xml:space="preserve"> </w:t>
      </w:r>
      <w:r w:rsidR="00391FC0">
        <w:rPr>
          <w:rFonts w:ascii="Verdana" w:hAnsi="Verdana"/>
          <w:sz w:val="20"/>
          <w:szCs w:val="20"/>
        </w:rPr>
        <w:t xml:space="preserve">controls </w:t>
      </w:r>
      <w:r w:rsidRPr="00C73092">
        <w:rPr>
          <w:rFonts w:ascii="Verdana" w:hAnsi="Verdana"/>
          <w:sz w:val="20"/>
          <w:szCs w:val="20"/>
        </w:rPr>
        <w:t>are relevant to the design of the proposed system:</w:t>
      </w:r>
    </w:p>
    <w:p w14:paraId="5D59574D" w14:textId="37EED671" w:rsidR="000B42C5" w:rsidRPr="000B42C5" w:rsidRDefault="000B42C5" w:rsidP="000B42C5"/>
    <w:p w14:paraId="15956EA3" w14:textId="47B1FB9A"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Source code for th</w:t>
      </w:r>
      <w:r w:rsidR="00025EA4">
        <w:rPr>
          <w:rFonts w:ascii="Verdana" w:hAnsi="Verdana"/>
          <w:i w:val="0"/>
          <w:iCs/>
          <w:color w:val="auto"/>
          <w:sz w:val="20"/>
          <w:szCs w:val="20"/>
        </w:rPr>
        <w:t>e</w:t>
      </w:r>
      <w:r w:rsidRPr="00025EA4">
        <w:rPr>
          <w:rFonts w:ascii="Verdana" w:hAnsi="Verdana"/>
          <w:i w:val="0"/>
          <w:iCs/>
          <w:color w:val="auto"/>
          <w:sz w:val="20"/>
          <w:szCs w:val="20"/>
        </w:rPr>
        <w:t xml:space="preserve"> HR software components and products will be stored securely with need-to-know access controls applied.</w:t>
      </w:r>
    </w:p>
    <w:p w14:paraId="35D071EE" w14:textId="11A8C1D6" w:rsidR="00025EA4"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The system will have log files </w:t>
      </w:r>
      <w:r w:rsidR="00025EA4" w:rsidRPr="00025EA4">
        <w:rPr>
          <w:rFonts w:ascii="Verdana" w:hAnsi="Verdana"/>
          <w:i w:val="0"/>
          <w:iCs/>
          <w:color w:val="auto"/>
          <w:sz w:val="20"/>
          <w:szCs w:val="20"/>
        </w:rPr>
        <w:t xml:space="preserve">for all modification that will be maintained and preserved for future analysis. </w:t>
      </w:r>
    </w:p>
    <w:p w14:paraId="00975D9F" w14:textId="05167C81" w:rsidR="000B42C5" w:rsidRPr="00025EA4" w:rsidRDefault="000B42C5"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User passwords will be encrypted in the database</w:t>
      </w:r>
      <w:r w:rsidR="00391FC0">
        <w:rPr>
          <w:rFonts w:ascii="Verdana" w:hAnsi="Verdana"/>
          <w:i w:val="0"/>
          <w:iCs/>
          <w:color w:val="auto"/>
          <w:sz w:val="20"/>
          <w:szCs w:val="20"/>
        </w:rPr>
        <w:t xml:space="preserve"> utilizing a secure hashing algorithm</w:t>
      </w:r>
      <w:r w:rsidRPr="00025EA4">
        <w:rPr>
          <w:rFonts w:ascii="Verdana" w:hAnsi="Verdana"/>
          <w:i w:val="0"/>
          <w:iCs/>
          <w:color w:val="auto"/>
          <w:sz w:val="20"/>
          <w:szCs w:val="20"/>
        </w:rPr>
        <w:t>.</w:t>
      </w:r>
    </w:p>
    <w:p w14:paraId="5F0E04D8" w14:textId="2135E28D"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Internal security</w:t>
      </w:r>
      <w:r w:rsidR="000B42C5" w:rsidRPr="00025EA4">
        <w:rPr>
          <w:rFonts w:ascii="Verdana" w:hAnsi="Verdana"/>
          <w:i w:val="0"/>
          <w:iCs/>
          <w:color w:val="auto"/>
          <w:sz w:val="20"/>
          <w:szCs w:val="20"/>
        </w:rPr>
        <w:t xml:space="preserve"> </w:t>
      </w:r>
      <w:r w:rsidR="00025EA4">
        <w:rPr>
          <w:rFonts w:ascii="Verdana" w:hAnsi="Verdana"/>
          <w:i w:val="0"/>
          <w:iCs/>
          <w:color w:val="auto"/>
          <w:sz w:val="20"/>
          <w:szCs w:val="20"/>
        </w:rPr>
        <w:t>will be</w:t>
      </w:r>
      <w:r w:rsidR="000B42C5" w:rsidRPr="00025EA4">
        <w:rPr>
          <w:rFonts w:ascii="Verdana" w:hAnsi="Verdana"/>
          <w:i w:val="0"/>
          <w:iCs/>
          <w:color w:val="auto"/>
          <w:sz w:val="20"/>
          <w:szCs w:val="20"/>
        </w:rPr>
        <w:t xml:space="preserve"> implemented</w:t>
      </w:r>
      <w:r w:rsidRPr="00025EA4">
        <w:rPr>
          <w:rFonts w:ascii="Verdana" w:hAnsi="Verdana"/>
          <w:i w:val="0"/>
          <w:iCs/>
          <w:color w:val="auto"/>
          <w:sz w:val="20"/>
          <w:szCs w:val="20"/>
        </w:rPr>
        <w:t xml:space="preserve"> to restrict access of critical data items to only </w:t>
      </w:r>
      <w:r w:rsidR="00391FC0">
        <w:rPr>
          <w:rFonts w:ascii="Verdana" w:hAnsi="Verdana"/>
          <w:i w:val="0"/>
          <w:iCs/>
          <w:color w:val="auto"/>
          <w:sz w:val="20"/>
          <w:szCs w:val="20"/>
        </w:rPr>
        <w:t xml:space="preserve">Data </w:t>
      </w:r>
      <w:r w:rsidR="000B42C5" w:rsidRPr="00025EA4">
        <w:rPr>
          <w:rFonts w:ascii="Verdana" w:hAnsi="Verdana"/>
          <w:i w:val="0"/>
          <w:iCs/>
          <w:color w:val="auto"/>
          <w:sz w:val="20"/>
          <w:szCs w:val="20"/>
        </w:rPr>
        <w:t>Administrators</w:t>
      </w:r>
      <w:r w:rsidR="00025EA4">
        <w:rPr>
          <w:rFonts w:ascii="Verdana" w:hAnsi="Verdana"/>
          <w:i w:val="0"/>
          <w:iCs/>
          <w:color w:val="auto"/>
          <w:sz w:val="20"/>
          <w:szCs w:val="20"/>
        </w:rPr>
        <w:t xml:space="preserve"> and </w:t>
      </w:r>
      <w:r w:rsidR="00391FC0">
        <w:rPr>
          <w:rFonts w:ascii="Verdana" w:hAnsi="Verdana"/>
          <w:i w:val="0"/>
          <w:iCs/>
          <w:color w:val="auto"/>
          <w:sz w:val="20"/>
          <w:szCs w:val="20"/>
        </w:rPr>
        <w:t>users with the required access levels</w:t>
      </w:r>
      <w:r w:rsidR="000B42C5" w:rsidRPr="00025EA4">
        <w:rPr>
          <w:rFonts w:ascii="Verdana" w:hAnsi="Verdana"/>
          <w:i w:val="0"/>
          <w:iCs/>
          <w:color w:val="auto"/>
          <w:sz w:val="20"/>
          <w:szCs w:val="20"/>
        </w:rPr>
        <w:t>.</w:t>
      </w:r>
    </w:p>
    <w:p w14:paraId="7AFC5B35" w14:textId="09508973" w:rsidR="002D79E1" w:rsidRPr="00025EA4" w:rsidRDefault="002D79E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Each employee will be restricted to only access their personnel data</w:t>
      </w:r>
      <w:r w:rsidR="00391FC0">
        <w:rPr>
          <w:rFonts w:ascii="Verdana" w:hAnsi="Verdana"/>
          <w:i w:val="0"/>
          <w:iCs/>
          <w:color w:val="auto"/>
          <w:sz w:val="20"/>
          <w:szCs w:val="20"/>
        </w:rPr>
        <w:t xml:space="preserve"> unless they have higher level accesses</w:t>
      </w:r>
      <w:r w:rsidRPr="00025EA4">
        <w:rPr>
          <w:rFonts w:ascii="Verdana" w:hAnsi="Verdana"/>
          <w:i w:val="0"/>
          <w:iCs/>
          <w:color w:val="auto"/>
          <w:sz w:val="20"/>
          <w:szCs w:val="20"/>
        </w:rPr>
        <w:t>.</w:t>
      </w:r>
    </w:p>
    <w:p w14:paraId="37DCCC87" w14:textId="33D5B4B6"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 xml:space="preserve">Audit procedures </w:t>
      </w:r>
      <w:r w:rsidR="00025EA4">
        <w:rPr>
          <w:rFonts w:ascii="Verdana" w:hAnsi="Verdana"/>
          <w:i w:val="0"/>
          <w:iCs/>
          <w:color w:val="auto"/>
          <w:sz w:val="20"/>
          <w:szCs w:val="20"/>
        </w:rPr>
        <w:t xml:space="preserve">will be implemented </w:t>
      </w:r>
      <w:r w:rsidRPr="00025EA4">
        <w:rPr>
          <w:rFonts w:ascii="Verdana" w:hAnsi="Verdana"/>
          <w:i w:val="0"/>
          <w:iCs/>
          <w:color w:val="auto"/>
          <w:sz w:val="20"/>
          <w:szCs w:val="20"/>
        </w:rPr>
        <w:t>to meet control, reporting, and retention period requirements for operational and management reports</w:t>
      </w:r>
    </w:p>
    <w:p w14:paraId="17660856" w14:textId="77777777" w:rsidR="00764991" w:rsidRPr="00025EA4" w:rsidRDefault="00764991" w:rsidP="00764991">
      <w:pPr>
        <w:pStyle w:val="InstructionalTextBullet"/>
        <w:rPr>
          <w:rFonts w:ascii="Verdana" w:hAnsi="Verdana"/>
          <w:i w:val="0"/>
          <w:iCs/>
          <w:color w:val="auto"/>
          <w:sz w:val="20"/>
          <w:szCs w:val="20"/>
        </w:rPr>
      </w:pPr>
      <w:r w:rsidRPr="00025EA4">
        <w:rPr>
          <w:rFonts w:ascii="Verdana" w:hAnsi="Verdana"/>
          <w:i w:val="0"/>
          <w:iCs/>
          <w:color w:val="auto"/>
          <w:sz w:val="20"/>
          <w:szCs w:val="20"/>
        </w:rPr>
        <w:t>Verification processes for additions, deletions, or updates of critical data</w:t>
      </w:r>
    </w:p>
    <w:p w14:paraId="405A8503" w14:textId="3335208F" w:rsidR="00764991" w:rsidRPr="00025EA4" w:rsidRDefault="00025EA4" w:rsidP="00764991">
      <w:pPr>
        <w:pStyle w:val="InstructionalTextBullet"/>
        <w:rPr>
          <w:rFonts w:ascii="Verdana" w:hAnsi="Verdana"/>
          <w:i w:val="0"/>
          <w:iCs/>
          <w:color w:val="auto"/>
          <w:sz w:val="20"/>
          <w:szCs w:val="20"/>
        </w:rPr>
      </w:pPr>
      <w:r>
        <w:rPr>
          <w:rFonts w:ascii="Verdana" w:hAnsi="Verdana"/>
          <w:i w:val="0"/>
          <w:iCs/>
          <w:color w:val="auto"/>
          <w:sz w:val="20"/>
          <w:szCs w:val="20"/>
        </w:rPr>
        <w:t>The system will have the a</w:t>
      </w:r>
      <w:r w:rsidR="00764991" w:rsidRPr="00025EA4">
        <w:rPr>
          <w:rFonts w:ascii="Verdana" w:hAnsi="Verdana"/>
          <w:i w:val="0"/>
          <w:iCs/>
          <w:color w:val="auto"/>
          <w:sz w:val="20"/>
          <w:szCs w:val="20"/>
        </w:rPr>
        <w:t>bility to identify all audit information by user identification, network terminal identification, date, time, and data accessed or changed.</w:t>
      </w:r>
    </w:p>
    <w:p w14:paraId="5E892D7A" w14:textId="77777777" w:rsidR="002E27B0" w:rsidRPr="002E27B0" w:rsidRDefault="002E27B0" w:rsidP="002E27B0"/>
    <w:p w14:paraId="72738B39" w14:textId="77777777" w:rsidR="00283CC9" w:rsidRDefault="00283CC9">
      <w:pPr>
        <w:rPr>
          <w:rFonts w:ascii="Verdana" w:hAnsi="Verdana" w:cs="Calibri"/>
          <w:b/>
          <w:bCs/>
          <w:kern w:val="32"/>
          <w:sz w:val="20"/>
          <w:szCs w:val="20"/>
        </w:rPr>
      </w:pPr>
      <w:bookmarkStart w:id="41" w:name="_Toc210062136"/>
      <w:r>
        <w:rPr>
          <w:rFonts w:ascii="Verdana" w:hAnsi="Verdana" w:cs="Calibri"/>
          <w:sz w:val="20"/>
          <w:szCs w:val="20"/>
        </w:rPr>
        <w:br w:type="page"/>
      </w:r>
    </w:p>
    <w:p w14:paraId="5784DE03" w14:textId="613968BA" w:rsidR="003B5427" w:rsidRPr="00E13CE9" w:rsidRDefault="003B5427" w:rsidP="00FB4A88">
      <w:pPr>
        <w:pStyle w:val="Heading1"/>
        <w:rPr>
          <w:rFonts w:ascii="Verdana" w:hAnsi="Verdana" w:cs="Calibri"/>
          <w:sz w:val="20"/>
          <w:szCs w:val="20"/>
        </w:rPr>
      </w:pPr>
      <w:bookmarkStart w:id="42" w:name="_Toc24810582"/>
      <w:r w:rsidRPr="00E13CE9">
        <w:rPr>
          <w:rFonts w:ascii="Verdana" w:hAnsi="Verdana" w:cs="Calibri"/>
          <w:sz w:val="20"/>
          <w:szCs w:val="20"/>
        </w:rPr>
        <w:lastRenderedPageBreak/>
        <w:t>APPROVALS</w:t>
      </w:r>
      <w:bookmarkEnd w:id="41"/>
      <w:bookmarkEnd w:id="42"/>
      <w:r w:rsidRPr="00E13CE9">
        <w:rPr>
          <w:rFonts w:ascii="Verdana" w:hAnsi="Verdana" w:cs="Calibri"/>
          <w:sz w:val="20"/>
          <w:szCs w:val="20"/>
        </w:rPr>
        <w:t xml:space="preserve">  </w:t>
      </w:r>
    </w:p>
    <w:p w14:paraId="1F45ED76" w14:textId="77777777" w:rsidR="003B5427" w:rsidRPr="00E13CE9" w:rsidRDefault="003B5427" w:rsidP="00FB4A88">
      <w:pPr>
        <w:rPr>
          <w:rFonts w:ascii="Verdana" w:hAnsi="Verdana" w:cs="Arial"/>
          <w:bCs/>
          <w:iCs/>
          <w:sz w:val="20"/>
          <w:szCs w:val="20"/>
        </w:rPr>
      </w:pPr>
      <w:r w:rsidRPr="00E13CE9">
        <w:rPr>
          <w:rFonts w:ascii="Verdana" w:hAnsi="Verdana" w:cs="Arial"/>
          <w:bCs/>
          <w:iCs/>
          <w:sz w:val="20"/>
          <w:szCs w:val="20"/>
        </w:rPr>
        <w:t>I have read the above Project Plan and will abide by its terms and conditions and pledge my full commitment and support for the Project Plan.</w:t>
      </w:r>
    </w:p>
    <w:p w14:paraId="58B38F93" w14:textId="77777777" w:rsidR="003B5427" w:rsidRPr="00E13CE9" w:rsidRDefault="003B5427" w:rsidP="00FB4A88">
      <w:pPr>
        <w:rPr>
          <w:rFonts w:ascii="Verdana" w:hAnsi="Verdana" w:cs="Calibri"/>
          <w:sz w:val="20"/>
          <w:szCs w:val="20"/>
        </w:rPr>
      </w:pPr>
    </w:p>
    <w:p w14:paraId="7B97CDB8" w14:textId="77777777" w:rsidR="009022DB" w:rsidRPr="00E13CE9" w:rsidRDefault="003B5427" w:rsidP="003B5427">
      <w:pPr>
        <w:pStyle w:val="SubHeading"/>
        <w:ind w:left="0" w:firstLine="0"/>
        <w:rPr>
          <w:rFonts w:ascii="Verdana" w:hAnsi="Verdana" w:cs="Arial"/>
          <w:sz w:val="20"/>
          <w:szCs w:val="20"/>
        </w:rPr>
      </w:pPr>
      <w:bookmarkStart w:id="43" w:name="_Toc177621375"/>
      <w:r w:rsidRPr="00E13CE9">
        <w:rPr>
          <w:rFonts w:ascii="Verdana" w:hAnsi="Verdana" w:cs="Arial"/>
          <w:sz w:val="20"/>
          <w:szCs w:val="20"/>
        </w:rPr>
        <w:t>Sign-off Sheet</w:t>
      </w:r>
      <w:bookmarkEnd w:id="43"/>
    </w:p>
    <w:p w14:paraId="09BC0B73" w14:textId="77777777" w:rsidR="009022DB" w:rsidRPr="00E13CE9" w:rsidRDefault="009022DB" w:rsidP="009022DB">
      <w:pPr>
        <w:ind w:left="720"/>
        <w:rPr>
          <w:rFonts w:ascii="Verdana" w:hAnsi="Verdana" w:cs="Calibri"/>
          <w:sz w:val="20"/>
          <w:szCs w:val="20"/>
        </w:rPr>
      </w:pPr>
    </w:p>
    <w:p w14:paraId="0E0FFB25" w14:textId="7065C6A4" w:rsidR="009022DB" w:rsidRPr="00E13CE9" w:rsidRDefault="009022DB" w:rsidP="009022DB">
      <w:pPr>
        <w:spacing w:before="240"/>
        <w:rPr>
          <w:rFonts w:ascii="Verdana" w:hAnsi="Verdana"/>
          <w:sz w:val="20"/>
          <w:szCs w:val="20"/>
        </w:rPr>
      </w:pPr>
      <w:r w:rsidRPr="00E13CE9">
        <w:rPr>
          <w:rFonts w:ascii="Verdana" w:hAnsi="Verdana"/>
          <w:b/>
          <w:sz w:val="20"/>
          <w:szCs w:val="20"/>
        </w:rPr>
        <w:t>Prepared by</w:t>
      </w:r>
      <w:r w:rsidRPr="00E13CE9">
        <w:rPr>
          <w:rFonts w:ascii="Verdana" w:hAnsi="Verdana"/>
          <w:sz w:val="20"/>
          <w:szCs w:val="20"/>
        </w:rPr>
        <w:tab/>
        <w:t>___</w:t>
      </w:r>
      <w:r w:rsidR="00CD5B17">
        <w:rPr>
          <w:rFonts w:ascii="Verdana" w:hAnsi="Verdana"/>
          <w:sz w:val="20"/>
          <w:szCs w:val="20"/>
          <w:u w:val="single"/>
        </w:rPr>
        <w:t xml:space="preserve">Hither </w:t>
      </w:r>
      <w:proofErr w:type="spellStart"/>
      <w:r w:rsidR="00CD5B17">
        <w:rPr>
          <w:rFonts w:ascii="Verdana" w:hAnsi="Verdana"/>
          <w:sz w:val="20"/>
          <w:szCs w:val="20"/>
          <w:u w:val="single"/>
        </w:rPr>
        <w:t>Guzha</w:t>
      </w:r>
      <w:proofErr w:type="spellEnd"/>
      <w:r w:rsidR="00CD5B17">
        <w:rPr>
          <w:rFonts w:ascii="Verdana" w:hAnsi="Verdana"/>
          <w:sz w:val="20"/>
          <w:szCs w:val="20"/>
          <w:u w:val="single"/>
        </w:rPr>
        <w:t>_</w:t>
      </w:r>
      <w:r w:rsidRPr="00E13CE9">
        <w:rPr>
          <w:rFonts w:ascii="Verdana" w:hAnsi="Verdana"/>
          <w:sz w:val="20"/>
          <w:szCs w:val="20"/>
        </w:rPr>
        <w:t>________________________</w:t>
      </w:r>
    </w:p>
    <w:p w14:paraId="16226F0B" w14:textId="5DC06AB7" w:rsidR="009022DB" w:rsidRPr="00E13CE9" w:rsidRDefault="003F4BA5" w:rsidP="009022DB">
      <w:pPr>
        <w:ind w:left="720" w:firstLine="720"/>
        <w:rPr>
          <w:rFonts w:ascii="Verdana" w:hAnsi="Verdana"/>
          <w:sz w:val="20"/>
          <w:szCs w:val="20"/>
        </w:rPr>
      </w:pPr>
      <w:r w:rsidRPr="00E13CE9">
        <w:rPr>
          <w:rFonts w:ascii="Verdana" w:hAnsi="Verdana"/>
          <w:sz w:val="20"/>
          <w:szCs w:val="20"/>
        </w:rPr>
        <w:t xml:space="preserve"> </w:t>
      </w:r>
      <w:r w:rsidR="00080911">
        <w:rPr>
          <w:rFonts w:ascii="Verdana" w:hAnsi="Verdana"/>
          <w:sz w:val="20"/>
          <w:szCs w:val="20"/>
        </w:rPr>
        <w:t>Technical Writer</w:t>
      </w:r>
      <w:r w:rsidRPr="00E13CE9">
        <w:rPr>
          <w:rFonts w:ascii="Verdana" w:hAnsi="Verdana"/>
          <w:sz w:val="20"/>
          <w:szCs w:val="20"/>
        </w:rPr>
        <w:t xml:space="preserve"> – Hither </w:t>
      </w:r>
      <w:proofErr w:type="spellStart"/>
      <w:r w:rsidRPr="00E13CE9">
        <w:rPr>
          <w:rFonts w:ascii="Verdana" w:hAnsi="Verdana"/>
          <w:sz w:val="20"/>
          <w:szCs w:val="20"/>
        </w:rPr>
        <w:t>Guzha</w:t>
      </w:r>
      <w:proofErr w:type="spellEnd"/>
    </w:p>
    <w:p w14:paraId="420AC01A" w14:textId="77777777" w:rsidR="009022DB" w:rsidRPr="00E13CE9" w:rsidRDefault="009022DB" w:rsidP="009022DB">
      <w:pPr>
        <w:pStyle w:val="FieldText"/>
        <w:ind w:left="1440"/>
        <w:rPr>
          <w:rFonts w:ascii="Verdana" w:hAnsi="Verdana"/>
          <w:sz w:val="20"/>
          <w:szCs w:val="20"/>
        </w:rPr>
      </w:pPr>
    </w:p>
    <w:p w14:paraId="31788DBF" w14:textId="77777777" w:rsidR="009022DB" w:rsidRPr="00E13CE9" w:rsidRDefault="009022DB" w:rsidP="009022DB">
      <w:pPr>
        <w:ind w:left="720" w:firstLine="720"/>
        <w:rPr>
          <w:rFonts w:ascii="Verdana" w:hAnsi="Verdana"/>
          <w:sz w:val="20"/>
          <w:szCs w:val="20"/>
        </w:rPr>
      </w:pPr>
    </w:p>
    <w:p w14:paraId="78E2AC3A" w14:textId="65A9581A" w:rsidR="009022DB" w:rsidRPr="00E13CE9" w:rsidRDefault="009022DB" w:rsidP="009022DB">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sidRPr="00CD5B17">
        <w:rPr>
          <w:rFonts w:ascii="Verdana" w:hAnsi="Verdana"/>
          <w:sz w:val="20"/>
          <w:szCs w:val="20"/>
          <w:u w:val="single"/>
        </w:rPr>
        <w:t>Michael</w:t>
      </w:r>
      <w:proofErr w:type="spellEnd"/>
      <w:r w:rsidR="00CD5B17" w:rsidRPr="00CD5B17">
        <w:rPr>
          <w:rFonts w:ascii="Verdana" w:hAnsi="Verdana"/>
          <w:sz w:val="20"/>
          <w:szCs w:val="20"/>
          <w:u w:val="single"/>
        </w:rPr>
        <w:t xml:space="preserve"> Kiefer</w:t>
      </w:r>
      <w:r w:rsidRPr="00E13CE9">
        <w:rPr>
          <w:rFonts w:ascii="Verdana" w:hAnsi="Verdana"/>
          <w:sz w:val="20"/>
          <w:szCs w:val="20"/>
        </w:rPr>
        <w:t>_______</w:t>
      </w:r>
      <w:r w:rsidR="00CD5B17">
        <w:rPr>
          <w:rFonts w:ascii="Verdana" w:hAnsi="Verdana"/>
          <w:sz w:val="20"/>
          <w:szCs w:val="20"/>
        </w:rPr>
        <w:t>_</w:t>
      </w:r>
      <w:r w:rsidRPr="00E13CE9">
        <w:rPr>
          <w:rFonts w:ascii="Verdana" w:hAnsi="Verdana"/>
          <w:sz w:val="20"/>
          <w:szCs w:val="20"/>
        </w:rPr>
        <w:t>________________</w:t>
      </w:r>
    </w:p>
    <w:p w14:paraId="2AF63717" w14:textId="514C0AFD" w:rsidR="000354DE" w:rsidRPr="00E13CE9" w:rsidRDefault="00B93C8B" w:rsidP="009022DB">
      <w:pPr>
        <w:ind w:left="720" w:firstLine="720"/>
        <w:rPr>
          <w:rFonts w:ascii="Verdana" w:hAnsi="Verdana"/>
          <w:sz w:val="20"/>
          <w:szCs w:val="20"/>
        </w:rPr>
      </w:pPr>
      <w:r>
        <w:rPr>
          <w:rFonts w:ascii="Verdana" w:hAnsi="Verdana"/>
          <w:sz w:val="20"/>
          <w:szCs w:val="20"/>
        </w:rPr>
        <w:t>Project Manager</w:t>
      </w:r>
      <w:r w:rsidR="00760F06" w:rsidRPr="00E13CE9">
        <w:rPr>
          <w:rFonts w:ascii="Verdana" w:hAnsi="Verdana"/>
          <w:sz w:val="20"/>
          <w:szCs w:val="20"/>
        </w:rPr>
        <w:t>–</w:t>
      </w:r>
      <w:r>
        <w:rPr>
          <w:rFonts w:ascii="Verdana" w:hAnsi="Verdana"/>
          <w:sz w:val="20"/>
          <w:szCs w:val="20"/>
        </w:rPr>
        <w:t xml:space="preserve"> </w:t>
      </w:r>
      <w:r w:rsidRPr="00F77FCF">
        <w:rPr>
          <w:rFonts w:ascii="Calibri" w:hAnsi="Calibri" w:cs="Calibri"/>
        </w:rPr>
        <w:t>Michael Kiefer</w:t>
      </w:r>
      <w:r w:rsidR="00760F06" w:rsidRPr="00E13CE9">
        <w:rPr>
          <w:rFonts w:ascii="Verdana" w:hAnsi="Verdana"/>
          <w:sz w:val="20"/>
          <w:szCs w:val="20"/>
        </w:rPr>
        <w:t xml:space="preserve"> </w:t>
      </w:r>
    </w:p>
    <w:p w14:paraId="42AC374F" w14:textId="76771AD8" w:rsidR="000354DE" w:rsidRDefault="000354DE" w:rsidP="009022DB">
      <w:pPr>
        <w:ind w:left="720" w:firstLine="720"/>
        <w:rPr>
          <w:rFonts w:ascii="Verdana" w:hAnsi="Verdana"/>
          <w:sz w:val="20"/>
          <w:szCs w:val="20"/>
        </w:rPr>
      </w:pPr>
    </w:p>
    <w:p w14:paraId="649E5A61" w14:textId="75E9B73E"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Andrew</w:t>
      </w:r>
      <w:proofErr w:type="spellEnd"/>
      <w:r w:rsidR="00CD5B17">
        <w:rPr>
          <w:rFonts w:ascii="Verdana" w:hAnsi="Verdana"/>
          <w:sz w:val="20"/>
          <w:szCs w:val="20"/>
          <w:u w:val="single"/>
        </w:rPr>
        <w:t xml:space="preserve"> Benson</w:t>
      </w:r>
      <w:r w:rsidRPr="00E13CE9">
        <w:rPr>
          <w:rFonts w:ascii="Verdana" w:hAnsi="Verdana"/>
          <w:sz w:val="20"/>
          <w:szCs w:val="20"/>
        </w:rPr>
        <w:t>_______________________</w:t>
      </w:r>
    </w:p>
    <w:p w14:paraId="29FE32E7" w14:textId="27022437"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Pr>
          <w:rFonts w:ascii="Calibri" w:hAnsi="Calibri" w:cs="Calibri"/>
        </w:rPr>
        <w:t xml:space="preserve">Andrew </w:t>
      </w:r>
      <w:r w:rsidRPr="009B2E5B">
        <w:rPr>
          <w:rFonts w:ascii="Calibri" w:hAnsi="Calibri" w:cs="Calibri"/>
          <w:color w:val="000000"/>
        </w:rPr>
        <w:t>Benson</w:t>
      </w:r>
      <w:r w:rsidRPr="00F77FCF" w:rsidDel="00701E2A">
        <w:rPr>
          <w:rFonts w:ascii="Calibri" w:hAnsi="Calibri" w:cs="Calibri"/>
        </w:rPr>
        <w:t xml:space="preserve"> </w:t>
      </w:r>
      <w:r w:rsidRPr="00E13CE9">
        <w:rPr>
          <w:rFonts w:ascii="Verdana" w:hAnsi="Verdana"/>
          <w:sz w:val="20"/>
          <w:szCs w:val="20"/>
        </w:rPr>
        <w:t xml:space="preserve"> </w:t>
      </w:r>
    </w:p>
    <w:p w14:paraId="524DCC66" w14:textId="77777777" w:rsidR="00B93C8B" w:rsidRPr="00E13CE9" w:rsidRDefault="00B93C8B" w:rsidP="009022DB">
      <w:pPr>
        <w:ind w:left="720" w:firstLine="720"/>
        <w:rPr>
          <w:rFonts w:ascii="Verdana" w:hAnsi="Verdana"/>
          <w:sz w:val="20"/>
          <w:szCs w:val="20"/>
        </w:rPr>
      </w:pPr>
    </w:p>
    <w:p w14:paraId="72479286" w14:textId="5F3F2A71"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rPr>
        <w:t>D</w:t>
      </w:r>
      <w:r w:rsidR="00CD5B17">
        <w:rPr>
          <w:rFonts w:ascii="Verdana" w:hAnsi="Verdana"/>
          <w:sz w:val="20"/>
          <w:szCs w:val="20"/>
          <w:u w:val="single"/>
        </w:rPr>
        <w:t>onn</w:t>
      </w:r>
      <w:proofErr w:type="spellEnd"/>
      <w:r w:rsidR="00CD5B17">
        <w:rPr>
          <w:rFonts w:ascii="Verdana" w:hAnsi="Verdana"/>
          <w:sz w:val="20"/>
          <w:szCs w:val="20"/>
          <w:u w:val="single"/>
        </w:rPr>
        <w:t xml:space="preserve"> Eddy____</w:t>
      </w:r>
      <w:r w:rsidRPr="00E13CE9">
        <w:rPr>
          <w:rFonts w:ascii="Verdana" w:hAnsi="Verdana"/>
          <w:sz w:val="20"/>
          <w:szCs w:val="20"/>
        </w:rPr>
        <w:t>_______________________</w:t>
      </w:r>
    </w:p>
    <w:p w14:paraId="3ECD0ED9" w14:textId="78C62251"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Donn Eddy</w:t>
      </w:r>
      <w:r w:rsidRPr="00E13CE9">
        <w:rPr>
          <w:rFonts w:ascii="Verdana" w:hAnsi="Verdana"/>
          <w:sz w:val="20"/>
          <w:szCs w:val="20"/>
        </w:rPr>
        <w:t xml:space="preserve"> </w:t>
      </w:r>
    </w:p>
    <w:p w14:paraId="5BBF7186" w14:textId="77777777" w:rsidR="00701E2A" w:rsidRPr="00E13CE9" w:rsidRDefault="00701E2A" w:rsidP="00701E2A">
      <w:pPr>
        <w:ind w:left="720" w:firstLine="720"/>
        <w:rPr>
          <w:rFonts w:ascii="Verdana" w:hAnsi="Verdana"/>
          <w:sz w:val="20"/>
          <w:szCs w:val="20"/>
        </w:rPr>
      </w:pPr>
    </w:p>
    <w:p w14:paraId="5A730196" w14:textId="7965A5E0"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Sean</w:t>
      </w:r>
      <w:proofErr w:type="spellEnd"/>
      <w:r w:rsidR="00CD5B17">
        <w:rPr>
          <w:rFonts w:ascii="Verdana" w:hAnsi="Verdana"/>
          <w:sz w:val="20"/>
          <w:szCs w:val="20"/>
          <w:u w:val="single"/>
        </w:rPr>
        <w:t xml:space="preserve"> Mooneyham___</w:t>
      </w:r>
      <w:r w:rsidRPr="00E13CE9">
        <w:rPr>
          <w:rFonts w:ascii="Verdana" w:hAnsi="Verdana"/>
          <w:sz w:val="20"/>
          <w:szCs w:val="20"/>
        </w:rPr>
        <w:t>__________________</w:t>
      </w:r>
    </w:p>
    <w:p w14:paraId="0910C484" w14:textId="1F19DBB5"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Sean Mooneyham</w:t>
      </w:r>
      <w:r w:rsidRPr="00E13CE9">
        <w:rPr>
          <w:rFonts w:ascii="Verdana" w:hAnsi="Verdana"/>
          <w:sz w:val="20"/>
          <w:szCs w:val="20"/>
        </w:rPr>
        <w:t xml:space="preserve"> </w:t>
      </w:r>
    </w:p>
    <w:p w14:paraId="634FBA71" w14:textId="77777777" w:rsidR="00701E2A" w:rsidRPr="00E13CE9" w:rsidRDefault="00701E2A" w:rsidP="00701E2A">
      <w:pPr>
        <w:ind w:left="720" w:firstLine="720"/>
        <w:rPr>
          <w:rFonts w:ascii="Verdana" w:hAnsi="Verdana"/>
          <w:sz w:val="20"/>
          <w:szCs w:val="20"/>
        </w:rPr>
      </w:pPr>
    </w:p>
    <w:p w14:paraId="72186CA4" w14:textId="24DE4875" w:rsidR="00701E2A" w:rsidRPr="00E13CE9" w:rsidRDefault="00701E2A" w:rsidP="00701E2A">
      <w:pPr>
        <w:spacing w:before="240"/>
        <w:rPr>
          <w:rFonts w:ascii="Verdana" w:hAnsi="Verdana"/>
          <w:sz w:val="20"/>
          <w:szCs w:val="20"/>
        </w:rPr>
      </w:pPr>
      <w:r w:rsidRPr="00E13CE9">
        <w:rPr>
          <w:rFonts w:ascii="Verdana" w:hAnsi="Verdana"/>
          <w:b/>
          <w:sz w:val="20"/>
          <w:szCs w:val="20"/>
        </w:rPr>
        <w:t xml:space="preserve">Approved </w:t>
      </w:r>
      <w:proofErr w:type="spellStart"/>
      <w:r w:rsidRPr="00E13CE9">
        <w:rPr>
          <w:rFonts w:ascii="Verdana" w:hAnsi="Verdana"/>
          <w:b/>
          <w:sz w:val="20"/>
          <w:szCs w:val="20"/>
        </w:rPr>
        <w:t>by</w:t>
      </w:r>
      <w:r w:rsidRPr="00E13CE9">
        <w:rPr>
          <w:rFonts w:ascii="Verdana" w:hAnsi="Verdana"/>
          <w:sz w:val="20"/>
          <w:szCs w:val="20"/>
        </w:rPr>
        <w:t>___</w:t>
      </w:r>
      <w:r w:rsidR="00CD5B17">
        <w:rPr>
          <w:rFonts w:ascii="Verdana" w:hAnsi="Verdana"/>
          <w:sz w:val="20"/>
          <w:szCs w:val="20"/>
          <w:u w:val="single"/>
        </w:rPr>
        <w:t>Chase</w:t>
      </w:r>
      <w:proofErr w:type="spellEnd"/>
      <w:r w:rsidR="00CD5B17">
        <w:rPr>
          <w:rFonts w:ascii="Verdana" w:hAnsi="Verdana"/>
          <w:sz w:val="20"/>
          <w:szCs w:val="20"/>
          <w:u w:val="single"/>
        </w:rPr>
        <w:t xml:space="preserve"> Thorpe____</w:t>
      </w:r>
      <w:r w:rsidRPr="00E13CE9">
        <w:rPr>
          <w:rFonts w:ascii="Verdana" w:hAnsi="Verdana"/>
          <w:sz w:val="20"/>
          <w:szCs w:val="20"/>
        </w:rPr>
        <w:t>_____________________</w:t>
      </w:r>
    </w:p>
    <w:p w14:paraId="2E0CC704" w14:textId="7C799B49" w:rsidR="00701E2A" w:rsidRPr="00E13CE9" w:rsidRDefault="00701E2A" w:rsidP="00701E2A">
      <w:pPr>
        <w:ind w:left="720" w:firstLine="720"/>
        <w:rPr>
          <w:rFonts w:ascii="Verdana" w:hAnsi="Verdana"/>
          <w:sz w:val="20"/>
          <w:szCs w:val="20"/>
        </w:rPr>
      </w:pPr>
      <w:r>
        <w:rPr>
          <w:rFonts w:ascii="Verdana" w:hAnsi="Verdana"/>
          <w:sz w:val="20"/>
          <w:szCs w:val="20"/>
        </w:rPr>
        <w:t>Project Team Member</w:t>
      </w:r>
      <w:r w:rsidRPr="00E13CE9">
        <w:rPr>
          <w:rFonts w:ascii="Verdana" w:hAnsi="Verdana"/>
          <w:sz w:val="20"/>
          <w:szCs w:val="20"/>
        </w:rPr>
        <w:t>–</w:t>
      </w:r>
      <w:r>
        <w:rPr>
          <w:rFonts w:ascii="Verdana" w:hAnsi="Verdana"/>
          <w:sz w:val="20"/>
          <w:szCs w:val="20"/>
        </w:rPr>
        <w:t xml:space="preserve"> </w:t>
      </w:r>
      <w:r w:rsidRPr="009B2E5B">
        <w:rPr>
          <w:rFonts w:ascii="Calibri" w:hAnsi="Calibri" w:cs="Calibri"/>
          <w:color w:val="000000"/>
        </w:rPr>
        <w:t>Chase Thorpe</w:t>
      </w:r>
    </w:p>
    <w:p w14:paraId="062D4498" w14:textId="1649313C" w:rsidR="009022DB" w:rsidRDefault="009022DB" w:rsidP="009022DB">
      <w:pPr>
        <w:pStyle w:val="FieldText"/>
        <w:ind w:left="1440"/>
        <w:rPr>
          <w:rFonts w:ascii="Verdana" w:hAnsi="Verdana"/>
          <w:sz w:val="20"/>
          <w:szCs w:val="20"/>
        </w:rPr>
      </w:pPr>
    </w:p>
    <w:p w14:paraId="10F29175" w14:textId="44C2F3FE" w:rsidR="00066165" w:rsidRDefault="00066165" w:rsidP="009022DB">
      <w:pPr>
        <w:pStyle w:val="FieldText"/>
        <w:ind w:left="1440"/>
        <w:rPr>
          <w:rFonts w:ascii="Verdana" w:hAnsi="Verdana"/>
          <w:sz w:val="20"/>
          <w:szCs w:val="20"/>
        </w:rPr>
      </w:pPr>
    </w:p>
    <w:p w14:paraId="061743D9" w14:textId="459296E0" w:rsidR="00066165" w:rsidRDefault="00066165" w:rsidP="009022DB">
      <w:pPr>
        <w:pStyle w:val="FieldText"/>
        <w:ind w:left="1440"/>
        <w:rPr>
          <w:rFonts w:ascii="Verdana" w:hAnsi="Verdana"/>
          <w:sz w:val="20"/>
          <w:szCs w:val="20"/>
        </w:rPr>
      </w:pPr>
    </w:p>
    <w:p w14:paraId="23B2EE50" w14:textId="226D2BDC" w:rsidR="00066165" w:rsidRDefault="00066165" w:rsidP="009022DB">
      <w:pPr>
        <w:pStyle w:val="FieldText"/>
        <w:ind w:left="1440"/>
        <w:rPr>
          <w:rFonts w:ascii="Verdana" w:hAnsi="Verdana"/>
          <w:sz w:val="20"/>
          <w:szCs w:val="20"/>
        </w:rPr>
      </w:pPr>
    </w:p>
    <w:p w14:paraId="5138649F" w14:textId="7B790F76" w:rsidR="00066165" w:rsidRDefault="00066165" w:rsidP="009022DB">
      <w:pPr>
        <w:pStyle w:val="FieldText"/>
        <w:ind w:left="1440"/>
        <w:rPr>
          <w:rFonts w:ascii="Verdana" w:hAnsi="Verdana"/>
          <w:sz w:val="20"/>
          <w:szCs w:val="20"/>
        </w:rPr>
      </w:pPr>
    </w:p>
    <w:p w14:paraId="6E530AB0" w14:textId="7A7F15EA" w:rsidR="00066165" w:rsidRDefault="00066165" w:rsidP="009022DB">
      <w:pPr>
        <w:pStyle w:val="FieldText"/>
        <w:ind w:left="1440"/>
        <w:rPr>
          <w:rFonts w:ascii="Verdana" w:hAnsi="Verdana"/>
          <w:sz w:val="20"/>
          <w:szCs w:val="20"/>
        </w:rPr>
      </w:pPr>
    </w:p>
    <w:p w14:paraId="78789F06" w14:textId="4679B479" w:rsidR="00C73092" w:rsidRDefault="00C73092" w:rsidP="009022DB">
      <w:pPr>
        <w:pStyle w:val="FieldText"/>
        <w:ind w:left="1440"/>
        <w:rPr>
          <w:rFonts w:ascii="Verdana" w:hAnsi="Verdana"/>
          <w:sz w:val="20"/>
          <w:szCs w:val="20"/>
        </w:rPr>
      </w:pPr>
    </w:p>
    <w:p w14:paraId="460D5335" w14:textId="083DFC83" w:rsidR="00C73092" w:rsidRDefault="00C73092" w:rsidP="009022DB">
      <w:pPr>
        <w:pStyle w:val="FieldText"/>
        <w:ind w:left="1440"/>
        <w:rPr>
          <w:rFonts w:ascii="Verdana" w:hAnsi="Verdana"/>
          <w:sz w:val="20"/>
          <w:szCs w:val="20"/>
        </w:rPr>
      </w:pPr>
    </w:p>
    <w:p w14:paraId="4D0CE26A" w14:textId="0256D886" w:rsidR="00C73092" w:rsidRDefault="00C73092" w:rsidP="009022DB">
      <w:pPr>
        <w:pStyle w:val="FieldText"/>
        <w:ind w:left="1440"/>
        <w:rPr>
          <w:rFonts w:ascii="Verdana" w:hAnsi="Verdana"/>
          <w:sz w:val="20"/>
          <w:szCs w:val="20"/>
        </w:rPr>
      </w:pPr>
    </w:p>
    <w:p w14:paraId="58BD4241" w14:textId="6FA38C95" w:rsidR="00C73092" w:rsidRDefault="00C73092" w:rsidP="009022DB">
      <w:pPr>
        <w:pStyle w:val="FieldText"/>
        <w:ind w:left="1440"/>
        <w:rPr>
          <w:rFonts w:ascii="Verdana" w:hAnsi="Verdana"/>
          <w:sz w:val="20"/>
          <w:szCs w:val="20"/>
        </w:rPr>
      </w:pPr>
    </w:p>
    <w:p w14:paraId="70552038" w14:textId="0CC1FA5C" w:rsidR="00C73092" w:rsidRDefault="00C73092" w:rsidP="009022DB">
      <w:pPr>
        <w:pStyle w:val="FieldText"/>
        <w:ind w:left="1440"/>
        <w:rPr>
          <w:rFonts w:ascii="Verdana" w:hAnsi="Verdana"/>
          <w:sz w:val="20"/>
          <w:szCs w:val="20"/>
        </w:rPr>
      </w:pPr>
    </w:p>
    <w:p w14:paraId="08AE5233" w14:textId="2294198A" w:rsidR="00C73092" w:rsidRDefault="00C73092" w:rsidP="009022DB">
      <w:pPr>
        <w:pStyle w:val="FieldText"/>
        <w:ind w:left="1440"/>
        <w:rPr>
          <w:rFonts w:ascii="Verdana" w:hAnsi="Verdana"/>
          <w:sz w:val="20"/>
          <w:szCs w:val="20"/>
        </w:rPr>
      </w:pPr>
    </w:p>
    <w:p w14:paraId="26A480A7" w14:textId="0FE83F04" w:rsidR="00C73092" w:rsidRDefault="00C73092" w:rsidP="009022DB">
      <w:pPr>
        <w:pStyle w:val="FieldText"/>
        <w:ind w:left="1440"/>
        <w:rPr>
          <w:rFonts w:ascii="Verdana" w:hAnsi="Verdana"/>
          <w:sz w:val="20"/>
          <w:szCs w:val="20"/>
        </w:rPr>
      </w:pPr>
    </w:p>
    <w:p w14:paraId="5BC646B5" w14:textId="609367D1" w:rsidR="00C73092" w:rsidRDefault="00C73092" w:rsidP="009022DB">
      <w:pPr>
        <w:pStyle w:val="FieldText"/>
        <w:ind w:left="1440"/>
        <w:rPr>
          <w:rFonts w:ascii="Verdana" w:hAnsi="Verdana"/>
          <w:sz w:val="20"/>
          <w:szCs w:val="20"/>
        </w:rPr>
      </w:pPr>
    </w:p>
    <w:p w14:paraId="1202A381" w14:textId="0A4758E5" w:rsidR="00C73092" w:rsidRDefault="00C73092" w:rsidP="009022DB">
      <w:pPr>
        <w:pStyle w:val="FieldText"/>
        <w:ind w:left="1440"/>
        <w:rPr>
          <w:rFonts w:ascii="Verdana" w:hAnsi="Verdana"/>
          <w:sz w:val="20"/>
          <w:szCs w:val="20"/>
        </w:rPr>
      </w:pPr>
    </w:p>
    <w:p w14:paraId="6E29F22D" w14:textId="5A3C8FE6" w:rsidR="00C73092" w:rsidRDefault="00C73092" w:rsidP="009022DB">
      <w:pPr>
        <w:pStyle w:val="FieldText"/>
        <w:ind w:left="1440"/>
        <w:rPr>
          <w:rFonts w:ascii="Verdana" w:hAnsi="Verdana"/>
          <w:sz w:val="20"/>
          <w:szCs w:val="20"/>
        </w:rPr>
      </w:pPr>
    </w:p>
    <w:p w14:paraId="60694597" w14:textId="419FA64B" w:rsidR="00C73092" w:rsidRDefault="00C73092" w:rsidP="009022DB">
      <w:pPr>
        <w:pStyle w:val="FieldText"/>
        <w:ind w:left="1440"/>
        <w:rPr>
          <w:rFonts w:ascii="Verdana" w:hAnsi="Verdana"/>
          <w:sz w:val="20"/>
          <w:szCs w:val="20"/>
        </w:rPr>
      </w:pPr>
    </w:p>
    <w:p w14:paraId="24BB6F6D" w14:textId="77777777" w:rsidR="00C73092" w:rsidRDefault="00C73092" w:rsidP="009022DB">
      <w:pPr>
        <w:pStyle w:val="FieldText"/>
        <w:ind w:left="1440"/>
        <w:rPr>
          <w:rFonts w:ascii="Verdana" w:hAnsi="Verdana"/>
          <w:sz w:val="20"/>
          <w:szCs w:val="20"/>
        </w:rPr>
      </w:pPr>
    </w:p>
    <w:p w14:paraId="34E16911" w14:textId="46888074" w:rsidR="00066165" w:rsidRDefault="00066165" w:rsidP="009022DB">
      <w:pPr>
        <w:pStyle w:val="FieldText"/>
        <w:ind w:left="1440"/>
        <w:rPr>
          <w:rFonts w:ascii="Verdana" w:hAnsi="Verdana"/>
          <w:sz w:val="20"/>
          <w:szCs w:val="20"/>
        </w:rPr>
      </w:pPr>
    </w:p>
    <w:p w14:paraId="7DB4B35C" w14:textId="1851CCBB" w:rsidR="00066165" w:rsidRDefault="00066165" w:rsidP="009022DB">
      <w:pPr>
        <w:pStyle w:val="FieldText"/>
        <w:ind w:left="1440"/>
        <w:rPr>
          <w:rFonts w:ascii="Verdana" w:hAnsi="Verdana"/>
          <w:sz w:val="20"/>
          <w:szCs w:val="20"/>
        </w:rPr>
      </w:pPr>
    </w:p>
    <w:p w14:paraId="1527E29A" w14:textId="362CD80E" w:rsidR="00066165" w:rsidRDefault="00066165" w:rsidP="009022DB">
      <w:pPr>
        <w:pStyle w:val="FieldText"/>
        <w:ind w:left="1440"/>
        <w:rPr>
          <w:rFonts w:ascii="Verdana" w:hAnsi="Verdana"/>
          <w:sz w:val="20"/>
          <w:szCs w:val="20"/>
        </w:rPr>
      </w:pPr>
    </w:p>
    <w:p w14:paraId="17AD0C3B" w14:textId="5D799552" w:rsidR="00066165" w:rsidRPr="00E04D73" w:rsidRDefault="00066165" w:rsidP="00F22165">
      <w:pPr>
        <w:pStyle w:val="FieldText"/>
        <w:jc w:val="center"/>
        <w:rPr>
          <w:rFonts w:ascii="Verdana" w:hAnsi="Verdana"/>
          <w:b/>
          <w:bCs/>
          <w:sz w:val="20"/>
          <w:szCs w:val="20"/>
        </w:rPr>
      </w:pPr>
      <w:r w:rsidRPr="00E04D73">
        <w:rPr>
          <w:rFonts w:ascii="Verdana" w:hAnsi="Verdana"/>
          <w:b/>
          <w:bCs/>
          <w:sz w:val="20"/>
          <w:szCs w:val="20"/>
        </w:rPr>
        <w:lastRenderedPageBreak/>
        <w:t>References:</w:t>
      </w:r>
    </w:p>
    <w:p w14:paraId="1C62600E" w14:textId="71B5A68A" w:rsidR="00066165" w:rsidRDefault="00066165" w:rsidP="00391FC0">
      <w:pPr>
        <w:pStyle w:val="FieldText"/>
        <w:rPr>
          <w:rFonts w:ascii="Verdana" w:hAnsi="Verdana"/>
          <w:sz w:val="20"/>
          <w:szCs w:val="20"/>
        </w:rPr>
      </w:pPr>
    </w:p>
    <w:p w14:paraId="60C2EAF3" w14:textId="682E1991" w:rsidR="00391FC0" w:rsidRDefault="00391FC0" w:rsidP="00391FC0">
      <w:pPr>
        <w:pStyle w:val="FieldText"/>
        <w:ind w:left="720" w:hanging="720"/>
        <w:rPr>
          <w:rFonts w:ascii="Verdana" w:hAnsi="Verdana"/>
          <w:sz w:val="20"/>
          <w:szCs w:val="20"/>
        </w:rPr>
      </w:pPr>
      <w:r>
        <w:rPr>
          <w:rFonts w:ascii="Verdana" w:hAnsi="Verdana"/>
          <w:sz w:val="20"/>
          <w:szCs w:val="20"/>
        </w:rPr>
        <w:t xml:space="preserve">Maryland GOV. Waterfall Templates. Retrieved from: </w:t>
      </w:r>
      <w:hyperlink r:id="rId12" w:history="1">
        <w:r w:rsidRPr="00D149DC">
          <w:rPr>
            <w:rStyle w:val="Hyperlink"/>
            <w:rFonts w:ascii="Verdana" w:hAnsi="Verdana"/>
            <w:sz w:val="20"/>
            <w:szCs w:val="20"/>
          </w:rPr>
          <w:t>https://doit.maryland.gov/SDLC/Pages/Templates.aspx</w:t>
        </w:r>
      </w:hyperlink>
    </w:p>
    <w:p w14:paraId="100CE422" w14:textId="4B97B727" w:rsidR="00391FC0" w:rsidRDefault="00391FC0" w:rsidP="00391FC0">
      <w:pPr>
        <w:pStyle w:val="FieldText"/>
        <w:ind w:left="720" w:hanging="720"/>
        <w:rPr>
          <w:rFonts w:ascii="Verdana" w:hAnsi="Verdana"/>
          <w:sz w:val="20"/>
          <w:szCs w:val="20"/>
        </w:rPr>
      </w:pPr>
    </w:p>
    <w:p w14:paraId="165A2717" w14:textId="16149E47" w:rsidR="00391FC0" w:rsidRDefault="00391FC0" w:rsidP="00391FC0">
      <w:pPr>
        <w:pStyle w:val="FieldText"/>
        <w:ind w:left="720" w:hanging="720"/>
        <w:rPr>
          <w:rFonts w:ascii="Verdana" w:hAnsi="Verdana"/>
          <w:sz w:val="20"/>
          <w:szCs w:val="20"/>
        </w:rPr>
      </w:pPr>
      <w:r>
        <w:rPr>
          <w:rFonts w:ascii="Verdana" w:hAnsi="Verdana"/>
          <w:sz w:val="20"/>
          <w:szCs w:val="20"/>
        </w:rPr>
        <w:t xml:space="preserve">SDLC Forms. What is the Waterfall Software Development Life Cycle (SDLC)? Retrieved from: </w:t>
      </w:r>
      <w:hyperlink r:id="rId13" w:history="1">
        <w:r w:rsidRPr="00D149DC">
          <w:rPr>
            <w:rStyle w:val="Hyperlink"/>
            <w:rFonts w:ascii="Verdana" w:hAnsi="Verdana"/>
            <w:sz w:val="20"/>
            <w:szCs w:val="20"/>
          </w:rPr>
          <w:t>https://www.sdlcforms.com/UnderstandingSDLC.html</w:t>
        </w:r>
      </w:hyperlink>
    </w:p>
    <w:p w14:paraId="31D5F84A" w14:textId="3008D493" w:rsidR="00391FC0" w:rsidRDefault="00391FC0" w:rsidP="00391FC0">
      <w:pPr>
        <w:pStyle w:val="FieldText"/>
        <w:ind w:left="720" w:hanging="720"/>
        <w:rPr>
          <w:rFonts w:ascii="Verdana" w:hAnsi="Verdana"/>
          <w:sz w:val="20"/>
          <w:szCs w:val="20"/>
        </w:rPr>
      </w:pPr>
    </w:p>
    <w:p w14:paraId="5DCFC984" w14:textId="5F4F98ED" w:rsidR="00391FC0" w:rsidRDefault="00391FC0" w:rsidP="00391FC0">
      <w:pPr>
        <w:pStyle w:val="FieldText"/>
        <w:ind w:left="720" w:hanging="720"/>
        <w:rPr>
          <w:rFonts w:ascii="Verdana" w:hAnsi="Verdana"/>
          <w:sz w:val="20"/>
          <w:szCs w:val="20"/>
        </w:rPr>
      </w:pPr>
      <w:proofErr w:type="spellStart"/>
      <w:r>
        <w:rPr>
          <w:rFonts w:ascii="Verdana" w:hAnsi="Verdana"/>
          <w:sz w:val="20"/>
          <w:szCs w:val="20"/>
        </w:rPr>
        <w:t>Alexsoft</w:t>
      </w:r>
      <w:proofErr w:type="spellEnd"/>
      <w:r>
        <w:rPr>
          <w:rFonts w:ascii="Verdana" w:hAnsi="Verdana"/>
          <w:sz w:val="20"/>
          <w:szCs w:val="20"/>
        </w:rPr>
        <w:t xml:space="preserve">. Technical Documentation in Software Development: Types, Best Practices, and Tools. Retrieved from: </w:t>
      </w:r>
      <w:hyperlink r:id="rId14" w:history="1">
        <w:r w:rsidRPr="00D149DC">
          <w:rPr>
            <w:rStyle w:val="Hyperlink"/>
            <w:rFonts w:ascii="Verdana" w:hAnsi="Verdana"/>
            <w:sz w:val="20"/>
            <w:szCs w:val="20"/>
          </w:rPr>
          <w:t>https://www.altexsoft.com/blog/business/technical-documentation-in-software-development-types-best-practices-and-tools/</w:t>
        </w:r>
      </w:hyperlink>
    </w:p>
    <w:p w14:paraId="7DA5113B" w14:textId="0BAAAFF1" w:rsidR="00391FC0" w:rsidRDefault="00391FC0" w:rsidP="00391FC0">
      <w:pPr>
        <w:pStyle w:val="FieldText"/>
        <w:ind w:left="720" w:hanging="720"/>
        <w:rPr>
          <w:rFonts w:ascii="Verdana" w:hAnsi="Verdana"/>
          <w:sz w:val="20"/>
          <w:szCs w:val="20"/>
        </w:rPr>
      </w:pPr>
    </w:p>
    <w:p w14:paraId="2E2C5CFC" w14:textId="4B1EA177" w:rsidR="00391FC0" w:rsidRDefault="00391FC0" w:rsidP="00391FC0">
      <w:pPr>
        <w:pStyle w:val="FieldText"/>
        <w:ind w:left="720" w:hanging="720"/>
        <w:rPr>
          <w:rFonts w:ascii="Verdana" w:hAnsi="Verdana"/>
          <w:sz w:val="20"/>
          <w:szCs w:val="20"/>
        </w:rPr>
      </w:pPr>
      <w:r>
        <w:rPr>
          <w:rFonts w:ascii="Verdana" w:hAnsi="Verdana"/>
          <w:sz w:val="20"/>
          <w:szCs w:val="20"/>
        </w:rPr>
        <w:t xml:space="preserve">Agile Modeling. Core Practices for Agile/Lean Documentation. Retrieved from: </w:t>
      </w:r>
      <w:hyperlink r:id="rId15" w:history="1">
        <w:r w:rsidRPr="00D149DC">
          <w:rPr>
            <w:rStyle w:val="Hyperlink"/>
            <w:rFonts w:ascii="Verdana" w:hAnsi="Verdana"/>
            <w:sz w:val="20"/>
            <w:szCs w:val="20"/>
          </w:rPr>
          <w:t>http://www.agilemodeling.com/essays/agileDocumentationBestPractices.htm</w:t>
        </w:r>
      </w:hyperlink>
    </w:p>
    <w:p w14:paraId="1A2698C9" w14:textId="712525FF" w:rsidR="00391FC0" w:rsidRDefault="00391FC0" w:rsidP="00391FC0">
      <w:pPr>
        <w:pStyle w:val="FieldText"/>
        <w:ind w:left="720" w:hanging="720"/>
        <w:rPr>
          <w:rFonts w:ascii="Verdana" w:hAnsi="Verdana"/>
          <w:sz w:val="20"/>
          <w:szCs w:val="20"/>
        </w:rPr>
      </w:pPr>
    </w:p>
    <w:p w14:paraId="392FAAB0" w14:textId="1236E3D8" w:rsidR="00391FC0" w:rsidRDefault="00391FC0" w:rsidP="00391FC0">
      <w:pPr>
        <w:pStyle w:val="FieldText"/>
        <w:ind w:left="720" w:hanging="720"/>
        <w:rPr>
          <w:rFonts w:ascii="Verdana" w:hAnsi="Verdana"/>
          <w:sz w:val="20"/>
          <w:szCs w:val="20"/>
        </w:rPr>
      </w:pPr>
      <w:r>
        <w:rPr>
          <w:rFonts w:ascii="Verdana" w:hAnsi="Verdana"/>
          <w:sz w:val="20"/>
          <w:szCs w:val="20"/>
        </w:rPr>
        <w:t xml:space="preserve">Dreamcatcher. A Practical Approach for Managing Agile Technical Design. Retrieved from: </w:t>
      </w:r>
      <w:hyperlink r:id="rId16" w:history="1">
        <w:r w:rsidRPr="00D149DC">
          <w:rPr>
            <w:rStyle w:val="Hyperlink"/>
            <w:rFonts w:ascii="Verdana" w:hAnsi="Verdana"/>
            <w:sz w:val="20"/>
            <w:szCs w:val="20"/>
          </w:rPr>
          <w:t>http://dreamcatchersoftware.com/agile-technical-design/</w:t>
        </w:r>
      </w:hyperlink>
    </w:p>
    <w:p w14:paraId="1FFCB496" w14:textId="77777777" w:rsidR="00391FC0" w:rsidRPr="00E04D73" w:rsidRDefault="00391FC0" w:rsidP="00391FC0">
      <w:pPr>
        <w:pStyle w:val="FieldText"/>
        <w:ind w:left="720" w:hanging="720"/>
        <w:rPr>
          <w:rFonts w:ascii="Verdana" w:hAnsi="Verdana"/>
          <w:sz w:val="20"/>
          <w:szCs w:val="20"/>
        </w:rPr>
      </w:pPr>
      <w:bookmarkStart w:id="44" w:name="_GoBack"/>
      <w:bookmarkEnd w:id="44"/>
    </w:p>
    <w:p w14:paraId="1405523B" w14:textId="77A18061" w:rsidR="0041706C" w:rsidRPr="00E13CE9" w:rsidRDefault="0041706C" w:rsidP="003B5427">
      <w:pPr>
        <w:rPr>
          <w:rFonts w:ascii="Verdana" w:hAnsi="Verdana" w:cs="Calibri"/>
          <w:sz w:val="20"/>
          <w:szCs w:val="20"/>
        </w:rPr>
      </w:pPr>
    </w:p>
    <w:p w14:paraId="59E96DBB" w14:textId="77777777" w:rsidR="00D759ED" w:rsidRPr="00E13CE9" w:rsidRDefault="00D759ED" w:rsidP="00D759ED">
      <w:pPr>
        <w:jc w:val="center"/>
        <w:rPr>
          <w:rFonts w:ascii="Verdana" w:hAnsi="Verdana" w:cs="Calibri"/>
          <w:sz w:val="20"/>
          <w:szCs w:val="20"/>
        </w:rPr>
      </w:pPr>
    </w:p>
    <w:p w14:paraId="6B237360" w14:textId="77777777" w:rsidR="00D759ED" w:rsidRPr="00E13CE9" w:rsidRDefault="00D759ED" w:rsidP="00D759ED">
      <w:pPr>
        <w:jc w:val="center"/>
        <w:rPr>
          <w:rFonts w:ascii="Verdana" w:hAnsi="Verdana" w:cs="Calibri"/>
          <w:sz w:val="20"/>
          <w:szCs w:val="20"/>
        </w:rPr>
      </w:pPr>
    </w:p>
    <w:p w14:paraId="4A0E1EEA" w14:textId="77777777" w:rsidR="00D759ED" w:rsidRPr="00E13CE9" w:rsidRDefault="00D759ED" w:rsidP="00D759ED">
      <w:pPr>
        <w:jc w:val="center"/>
        <w:rPr>
          <w:rFonts w:ascii="Verdana" w:hAnsi="Verdana" w:cs="Calibri"/>
          <w:sz w:val="20"/>
          <w:szCs w:val="20"/>
        </w:rPr>
      </w:pPr>
    </w:p>
    <w:p w14:paraId="1AC4C65C" w14:textId="77777777" w:rsidR="00D759ED" w:rsidRPr="00E13CE9" w:rsidRDefault="00D759ED" w:rsidP="00D759ED">
      <w:pPr>
        <w:jc w:val="center"/>
        <w:rPr>
          <w:rFonts w:ascii="Verdana" w:hAnsi="Verdana" w:cs="Calibri"/>
          <w:sz w:val="20"/>
          <w:szCs w:val="20"/>
        </w:rPr>
      </w:pPr>
    </w:p>
    <w:p w14:paraId="09FA789D" w14:textId="77777777" w:rsidR="00D759ED" w:rsidRPr="00E13CE9" w:rsidRDefault="00D759ED" w:rsidP="00D759ED">
      <w:pPr>
        <w:jc w:val="center"/>
        <w:rPr>
          <w:rFonts w:ascii="Verdana" w:hAnsi="Verdana" w:cs="Calibri"/>
          <w:sz w:val="20"/>
          <w:szCs w:val="20"/>
        </w:rPr>
      </w:pPr>
    </w:p>
    <w:p w14:paraId="68F1D38F" w14:textId="77777777" w:rsidR="00D759ED" w:rsidRPr="00E13CE9" w:rsidRDefault="00D759ED" w:rsidP="00D759ED">
      <w:pPr>
        <w:jc w:val="center"/>
        <w:rPr>
          <w:rFonts w:ascii="Verdana" w:hAnsi="Verdana" w:cs="Calibri"/>
          <w:sz w:val="20"/>
          <w:szCs w:val="20"/>
        </w:rPr>
      </w:pPr>
    </w:p>
    <w:p w14:paraId="04AF9DB5" w14:textId="77777777" w:rsidR="00D76120" w:rsidRPr="00E13CE9" w:rsidRDefault="00D76120" w:rsidP="00B6018A">
      <w:pPr>
        <w:rPr>
          <w:rFonts w:ascii="Verdana" w:hAnsi="Verdana" w:cs="Calibri"/>
          <w:sz w:val="20"/>
          <w:szCs w:val="20"/>
        </w:rPr>
      </w:pPr>
    </w:p>
    <w:p w14:paraId="6AB45732" w14:textId="77777777" w:rsidR="00D759ED" w:rsidRPr="00E13CE9" w:rsidRDefault="00D759ED" w:rsidP="00D759ED">
      <w:pPr>
        <w:jc w:val="center"/>
        <w:rPr>
          <w:rFonts w:ascii="Verdana" w:hAnsi="Verdana" w:cs="Calibri"/>
          <w:sz w:val="20"/>
          <w:szCs w:val="20"/>
        </w:rPr>
      </w:pPr>
    </w:p>
    <w:p w14:paraId="23821300" w14:textId="77777777" w:rsidR="00D759ED" w:rsidRPr="00E13CE9" w:rsidRDefault="00D759ED" w:rsidP="00D759ED">
      <w:pPr>
        <w:jc w:val="center"/>
        <w:rPr>
          <w:rFonts w:ascii="Verdana" w:hAnsi="Verdana" w:cs="Calibri"/>
          <w:sz w:val="20"/>
          <w:szCs w:val="20"/>
        </w:rPr>
      </w:pPr>
    </w:p>
    <w:bookmarkEnd w:id="17"/>
    <w:bookmarkEnd w:id="30"/>
    <w:p w14:paraId="501FA7D0" w14:textId="5D2E384B" w:rsidR="00D27CD7" w:rsidRDefault="00D27CD7">
      <w:pPr>
        <w:rPr>
          <w:rFonts w:ascii="Verdana" w:hAnsi="Verdana" w:cs="Tahoma"/>
          <w:sz w:val="20"/>
          <w:szCs w:val="20"/>
        </w:rPr>
      </w:pPr>
      <w:r>
        <w:rPr>
          <w:rFonts w:ascii="Verdana" w:hAnsi="Verdana" w:cs="Tahoma"/>
          <w:sz w:val="20"/>
          <w:szCs w:val="20"/>
        </w:rPr>
        <w:br w:type="page"/>
      </w:r>
    </w:p>
    <w:p w14:paraId="09D12F51" w14:textId="33E78E09" w:rsidR="00D27CD7" w:rsidRPr="00E04D73" w:rsidRDefault="00D27CD7" w:rsidP="00D27CD7">
      <w:pPr>
        <w:pStyle w:val="FieldText"/>
        <w:jc w:val="center"/>
        <w:rPr>
          <w:rFonts w:ascii="Verdana" w:hAnsi="Verdana"/>
          <w:b/>
          <w:bCs/>
          <w:sz w:val="20"/>
          <w:szCs w:val="20"/>
        </w:rPr>
      </w:pPr>
      <w:r>
        <w:rPr>
          <w:rFonts w:ascii="Verdana" w:hAnsi="Verdana"/>
          <w:b/>
          <w:bCs/>
          <w:sz w:val="20"/>
          <w:szCs w:val="20"/>
        </w:rPr>
        <w:lastRenderedPageBreak/>
        <w:t>Appendix</w:t>
      </w:r>
      <w:r w:rsidRPr="00E04D73">
        <w:rPr>
          <w:rFonts w:ascii="Verdana" w:hAnsi="Verdana"/>
          <w:b/>
          <w:bCs/>
          <w:sz w:val="20"/>
          <w:szCs w:val="20"/>
        </w:rPr>
        <w:t>:</w:t>
      </w:r>
    </w:p>
    <w:p w14:paraId="3172DEF2" w14:textId="399376E4" w:rsidR="00D27CD7" w:rsidRDefault="00D27CD7" w:rsidP="00D27CD7">
      <w:pPr>
        <w:spacing w:after="478"/>
        <w:ind w:left="-282" w:right="-138"/>
      </w:pPr>
      <w:r>
        <w:rPr>
          <w:noProof/>
        </w:rPr>
        <mc:AlternateContent>
          <mc:Choice Requires="wpg">
            <w:drawing>
              <wp:inline distT="0" distB="0" distL="0" distR="0" wp14:anchorId="05885F59" wp14:editId="1461F8A8">
                <wp:extent cx="6484587" cy="4896915"/>
                <wp:effectExtent l="0" t="0" r="0" b="18415"/>
                <wp:docPr id="7" name="Group 7"/>
                <wp:cNvGraphicFramePr/>
                <a:graphic xmlns:a="http://schemas.openxmlformats.org/drawingml/2006/main">
                  <a:graphicData uri="http://schemas.microsoft.com/office/word/2010/wordprocessingGroup">
                    <wpg:wgp>
                      <wpg:cNvGrpSpPr/>
                      <wpg:grpSpPr>
                        <a:xfrm>
                          <a:off x="0" y="0"/>
                          <a:ext cx="6484587" cy="4896915"/>
                          <a:chOff x="0" y="0"/>
                          <a:chExt cx="6830636" cy="5075717"/>
                        </a:xfrm>
                      </wpg:grpSpPr>
                      <wps:wsp>
                        <wps:cNvPr id="9" name="Rectangle 9"/>
                        <wps:cNvSpPr/>
                        <wps:spPr>
                          <a:xfrm>
                            <a:off x="37675" y="0"/>
                            <a:ext cx="737588" cy="145765"/>
                          </a:xfrm>
                          <a:prstGeom prst="rect">
                            <a:avLst/>
                          </a:prstGeom>
                          <a:ln>
                            <a:noFill/>
                          </a:ln>
                        </wps:spPr>
                        <wps:txbx>
                          <w:txbxContent>
                            <w:p w14:paraId="24FB48D2" w14:textId="77777777" w:rsidR="00D27CD7" w:rsidRDefault="00D27CD7" w:rsidP="00D27CD7">
                              <w:r>
                                <w:rPr>
                                  <w:rFonts w:eastAsia="Arial" w:cs="Arial"/>
                                  <w:sz w:val="17"/>
                                </w:rPr>
                                <w:t>Login Page</w:t>
                              </w:r>
                            </w:p>
                          </w:txbxContent>
                        </wps:txbx>
                        <wps:bodyPr horzOverflow="overflow" vert="horz" lIns="0" tIns="0" rIns="0" bIns="0" rtlCol="0">
                          <a:noAutofit/>
                        </wps:bodyPr>
                      </wps:wsp>
                      <wps:wsp>
                        <wps:cNvPr id="10" name="Shape 10"/>
                        <wps:cNvSpPr/>
                        <wps:spPr>
                          <a:xfrm>
                            <a:off x="0" y="134626"/>
                            <a:ext cx="6210613" cy="1946479"/>
                          </a:xfrm>
                          <a:custGeom>
                            <a:avLst/>
                            <a:gdLst/>
                            <a:ahLst/>
                            <a:cxnLst/>
                            <a:rect l="0" t="0" r="0" b="0"/>
                            <a:pathLst>
                              <a:path w="6210613" h="1946479">
                                <a:moveTo>
                                  <a:pt x="0" y="0"/>
                                </a:moveTo>
                                <a:lnTo>
                                  <a:pt x="6210613" y="0"/>
                                </a:lnTo>
                                <a:lnTo>
                                  <a:pt x="6210613" y="1946479"/>
                                </a:lnTo>
                                <a:lnTo>
                                  <a:pt x="0" y="194647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 name="Shape 11"/>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 name="Shape 12"/>
                        <wps:cNvSpPr/>
                        <wps:spPr>
                          <a:xfrm>
                            <a:off x="3624441" y="885015"/>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 name="Shape 13"/>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4" name="Shape 14"/>
                        <wps:cNvSpPr/>
                        <wps:spPr>
                          <a:xfrm>
                            <a:off x="3624441" y="1269799"/>
                            <a:ext cx="1138643" cy="99461"/>
                          </a:xfrm>
                          <a:custGeom>
                            <a:avLst/>
                            <a:gdLst/>
                            <a:ahLst/>
                            <a:cxnLst/>
                            <a:rect l="0" t="0" r="0" b="0"/>
                            <a:pathLst>
                              <a:path w="1138643" h="99461">
                                <a:moveTo>
                                  <a:pt x="14887" y="0"/>
                                </a:moveTo>
                                <a:lnTo>
                                  <a:pt x="1123756" y="0"/>
                                </a:lnTo>
                                <a:cubicBezTo>
                                  <a:pt x="1125730" y="0"/>
                                  <a:pt x="1127629" y="378"/>
                                  <a:pt x="1129452" y="1133"/>
                                </a:cubicBezTo>
                                <a:cubicBezTo>
                                  <a:pt x="1131276" y="1889"/>
                                  <a:pt x="1132886" y="2964"/>
                                  <a:pt x="1134283" y="4360"/>
                                </a:cubicBezTo>
                                <a:cubicBezTo>
                                  <a:pt x="1135678" y="5756"/>
                                  <a:pt x="1136754" y="7366"/>
                                  <a:pt x="1137510" y="9190"/>
                                </a:cubicBezTo>
                                <a:cubicBezTo>
                                  <a:pt x="1138265" y="11014"/>
                                  <a:pt x="1138643" y="12913"/>
                                  <a:pt x="1138643" y="14887"/>
                                </a:cubicBezTo>
                                <a:lnTo>
                                  <a:pt x="1138643" y="84574"/>
                                </a:lnTo>
                                <a:cubicBezTo>
                                  <a:pt x="1138643" y="86548"/>
                                  <a:pt x="1138265" y="88447"/>
                                  <a:pt x="1137510" y="90271"/>
                                </a:cubicBezTo>
                                <a:cubicBezTo>
                                  <a:pt x="1136754" y="92095"/>
                                  <a:pt x="1135678" y="93705"/>
                                  <a:pt x="1134283" y="95101"/>
                                </a:cubicBezTo>
                                <a:cubicBezTo>
                                  <a:pt x="1132886" y="96497"/>
                                  <a:pt x="1131276" y="97572"/>
                                  <a:pt x="1129452" y="98328"/>
                                </a:cubicBezTo>
                                <a:cubicBezTo>
                                  <a:pt x="1127629" y="99083"/>
                                  <a:pt x="1125730" y="99461"/>
                                  <a:pt x="1123756" y="99461"/>
                                </a:cubicBezTo>
                                <a:lnTo>
                                  <a:pt x="14887" y="99461"/>
                                </a:lnTo>
                                <a:cubicBezTo>
                                  <a:pt x="12913" y="99461"/>
                                  <a:pt x="11014" y="99083"/>
                                  <a:pt x="9190" y="98328"/>
                                </a:cubicBezTo>
                                <a:cubicBezTo>
                                  <a:pt x="7366" y="97572"/>
                                  <a:pt x="5756" y="96497"/>
                                  <a:pt x="4360" y="95101"/>
                                </a:cubicBezTo>
                                <a:cubicBezTo>
                                  <a:pt x="2964" y="93705"/>
                                  <a:pt x="1889" y="92095"/>
                                  <a:pt x="1133" y="90271"/>
                                </a:cubicBezTo>
                                <a:cubicBezTo>
                                  <a:pt x="377" y="88447"/>
                                  <a:pt x="0" y="86548"/>
                                  <a:pt x="0" y="84574"/>
                                </a:cubicBezTo>
                                <a:lnTo>
                                  <a:pt x="0" y="14887"/>
                                </a:lnTo>
                                <a:cubicBezTo>
                                  <a:pt x="0" y="12913"/>
                                  <a:pt x="377" y="11014"/>
                                  <a:pt x="1133" y="9190"/>
                                </a:cubicBezTo>
                                <a:cubicBezTo>
                                  <a:pt x="1889" y="7366"/>
                                  <a:pt x="2964" y="5756"/>
                                  <a:pt x="4360" y="4360"/>
                                </a:cubicBezTo>
                                <a:cubicBezTo>
                                  <a:pt x="5756" y="2964"/>
                                  <a:pt x="7366" y="1889"/>
                                  <a:pt x="9190" y="1133"/>
                                </a:cubicBezTo>
                                <a:cubicBezTo>
                                  <a:pt x="11014" y="378"/>
                                  <a:pt x="12913" y="0"/>
                                  <a:pt x="14887"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5" name="Rectangle 15"/>
                        <wps:cNvSpPr/>
                        <wps:spPr>
                          <a:xfrm>
                            <a:off x="2738835" y="848662"/>
                            <a:ext cx="950521" cy="194356"/>
                          </a:xfrm>
                          <a:prstGeom prst="rect">
                            <a:avLst/>
                          </a:prstGeom>
                          <a:ln>
                            <a:noFill/>
                          </a:ln>
                        </wps:spPr>
                        <wps:txbx>
                          <w:txbxContent>
                            <w:p w14:paraId="4E9DF147" w14:textId="77777777" w:rsidR="00D27CD7" w:rsidRDefault="00D27CD7" w:rsidP="00D27CD7">
                              <w:r>
                                <w:rPr>
                                  <w:rFonts w:eastAsia="Arial" w:cs="Arial"/>
                                  <w:sz w:val="23"/>
                                </w:rPr>
                                <w:t>Username:</w:t>
                              </w:r>
                            </w:p>
                          </w:txbxContent>
                        </wps:txbx>
                        <wps:bodyPr horzOverflow="overflow" vert="horz" lIns="0" tIns="0" rIns="0" bIns="0" rtlCol="0">
                          <a:noAutofit/>
                        </wps:bodyPr>
                      </wps:wsp>
                      <wps:wsp>
                        <wps:cNvPr id="16" name="Rectangle 16"/>
                        <wps:cNvSpPr/>
                        <wps:spPr>
                          <a:xfrm>
                            <a:off x="2768660" y="1250525"/>
                            <a:ext cx="907341" cy="194356"/>
                          </a:xfrm>
                          <a:prstGeom prst="rect">
                            <a:avLst/>
                          </a:prstGeom>
                          <a:ln>
                            <a:noFill/>
                          </a:ln>
                        </wps:spPr>
                        <wps:txbx>
                          <w:txbxContent>
                            <w:p w14:paraId="1618F8C6" w14:textId="77777777" w:rsidR="00D27CD7" w:rsidRDefault="00D27CD7" w:rsidP="00D27CD7">
                              <w:r>
                                <w:rPr>
                                  <w:rFonts w:eastAsia="Arial" w:cs="Arial"/>
                                  <w:sz w:val="23"/>
                                </w:rPr>
                                <w:t>Password:</w:t>
                              </w:r>
                            </w:p>
                          </w:txbxContent>
                        </wps:txbx>
                        <wps:bodyPr horzOverflow="overflow" vert="horz" lIns="0" tIns="0" rIns="0" bIns="0" rtlCol="0">
                          <a:noAutofit/>
                        </wps:bodyPr>
                      </wps:wsp>
                      <wps:wsp>
                        <wps:cNvPr id="17" name="Rectangle 17"/>
                        <wps:cNvSpPr/>
                        <wps:spPr>
                          <a:xfrm>
                            <a:off x="722098" y="399670"/>
                            <a:ext cx="6108538" cy="291533"/>
                          </a:xfrm>
                          <a:prstGeom prst="rect">
                            <a:avLst/>
                          </a:prstGeom>
                          <a:ln>
                            <a:noFill/>
                          </a:ln>
                        </wps:spPr>
                        <wps:txbx>
                          <w:txbxContent>
                            <w:p w14:paraId="1405C5B0" w14:textId="77777777" w:rsidR="00D27CD7" w:rsidRDefault="00D27CD7" w:rsidP="00D27CD7">
                              <w:r>
                                <w:rPr>
                                  <w:rFonts w:eastAsia="Arial" w:cs="Arial"/>
                                  <w:sz w:val="35"/>
                                </w:rPr>
                                <w:t>Uncommon Solutions HR Management System</w:t>
                              </w:r>
                            </w:p>
                          </w:txbxContent>
                        </wps:txbx>
                        <wps:bodyPr horzOverflow="overflow" vert="horz" lIns="0" tIns="0" rIns="0" bIns="0" rtlCol="0">
                          <a:noAutofit/>
                        </wps:bodyPr>
                      </wps:wsp>
                      <wps:wsp>
                        <wps:cNvPr id="18" name="Shape 18"/>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9" name="Shape 19"/>
                        <wps:cNvSpPr/>
                        <wps:spPr>
                          <a:xfrm>
                            <a:off x="2484245" y="1655587"/>
                            <a:ext cx="1035072" cy="165860"/>
                          </a:xfrm>
                          <a:custGeom>
                            <a:avLst/>
                            <a:gdLst/>
                            <a:ahLst/>
                            <a:cxnLst/>
                            <a:rect l="0" t="0" r="0" b="0"/>
                            <a:pathLst>
                              <a:path w="1035072" h="165860">
                                <a:moveTo>
                                  <a:pt x="24843" y="0"/>
                                </a:moveTo>
                                <a:lnTo>
                                  <a:pt x="1010230" y="0"/>
                                </a:lnTo>
                                <a:cubicBezTo>
                                  <a:pt x="1013524" y="0"/>
                                  <a:pt x="1016692" y="630"/>
                                  <a:pt x="1019736" y="1891"/>
                                </a:cubicBezTo>
                                <a:cubicBezTo>
                                  <a:pt x="1022779" y="3152"/>
                                  <a:pt x="1025466" y="4947"/>
                                  <a:pt x="1027796" y="7276"/>
                                </a:cubicBezTo>
                                <a:cubicBezTo>
                                  <a:pt x="1030125" y="9605"/>
                                  <a:pt x="1031920" y="12292"/>
                                  <a:pt x="1033181" y="15335"/>
                                </a:cubicBezTo>
                                <a:cubicBezTo>
                                  <a:pt x="1034441" y="18379"/>
                                  <a:pt x="1035072" y="21548"/>
                                  <a:pt x="1035072" y="24842"/>
                                </a:cubicBezTo>
                                <a:lnTo>
                                  <a:pt x="1035072" y="141018"/>
                                </a:lnTo>
                                <a:cubicBezTo>
                                  <a:pt x="1035072" y="144312"/>
                                  <a:pt x="1034441" y="147481"/>
                                  <a:pt x="1033181" y="150524"/>
                                </a:cubicBezTo>
                                <a:cubicBezTo>
                                  <a:pt x="1031920" y="153568"/>
                                  <a:pt x="1030125" y="156254"/>
                                  <a:pt x="1027796" y="158584"/>
                                </a:cubicBezTo>
                                <a:cubicBezTo>
                                  <a:pt x="1025466" y="160913"/>
                                  <a:pt x="1022779" y="162708"/>
                                  <a:pt x="1019736" y="163969"/>
                                </a:cubicBezTo>
                                <a:cubicBezTo>
                                  <a:pt x="1016692" y="165229"/>
                                  <a:pt x="1013524" y="165860"/>
                                  <a:pt x="1010230" y="165860"/>
                                </a:cubicBezTo>
                                <a:lnTo>
                                  <a:pt x="24843" y="165860"/>
                                </a:lnTo>
                                <a:cubicBezTo>
                                  <a:pt x="21548" y="165860"/>
                                  <a:pt x="18379" y="165229"/>
                                  <a:pt x="15336" y="163969"/>
                                </a:cubicBezTo>
                                <a:cubicBezTo>
                                  <a:pt x="12292" y="162708"/>
                                  <a:pt x="9606" y="160913"/>
                                  <a:pt x="7276" y="158584"/>
                                </a:cubicBezTo>
                                <a:cubicBezTo>
                                  <a:pt x="4947" y="156254"/>
                                  <a:pt x="3152" y="153568"/>
                                  <a:pt x="1891" y="150524"/>
                                </a:cubicBezTo>
                                <a:cubicBezTo>
                                  <a:pt x="630" y="147481"/>
                                  <a:pt x="0" y="144312"/>
                                  <a:pt x="0" y="141018"/>
                                </a:cubicBezTo>
                                <a:lnTo>
                                  <a:pt x="0" y="24842"/>
                                </a:lnTo>
                                <a:cubicBezTo>
                                  <a:pt x="0" y="21548"/>
                                  <a:pt x="630" y="18379"/>
                                  <a:pt x="1891" y="15335"/>
                                </a:cubicBezTo>
                                <a:cubicBezTo>
                                  <a:pt x="3152" y="12292"/>
                                  <a:pt x="4947" y="9605"/>
                                  <a:pt x="7276" y="7276"/>
                                </a:cubicBezTo>
                                <a:cubicBezTo>
                                  <a:pt x="9606" y="4947"/>
                                  <a:pt x="12292" y="3152"/>
                                  <a:pt x="15336" y="1891"/>
                                </a:cubicBezTo>
                                <a:cubicBezTo>
                                  <a:pt x="18379" y="630"/>
                                  <a:pt x="21548" y="0"/>
                                  <a:pt x="248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0" name="Rectangle 20"/>
                        <wps:cNvSpPr/>
                        <wps:spPr>
                          <a:xfrm>
                            <a:off x="2870696" y="1698786"/>
                            <a:ext cx="356659" cy="145766"/>
                          </a:xfrm>
                          <a:prstGeom prst="rect">
                            <a:avLst/>
                          </a:prstGeom>
                          <a:ln>
                            <a:noFill/>
                          </a:ln>
                        </wps:spPr>
                        <wps:txbx>
                          <w:txbxContent>
                            <w:p w14:paraId="3EF8FB90" w14:textId="77777777" w:rsidR="00D27CD7" w:rsidRDefault="00D27CD7" w:rsidP="00D27CD7">
                              <w:r>
                                <w:rPr>
                                  <w:rFonts w:eastAsia="Arial" w:cs="Arial"/>
                                  <w:sz w:val="17"/>
                                </w:rPr>
                                <w:t>Login</w:t>
                              </w:r>
                            </w:p>
                          </w:txbxContent>
                        </wps:txbx>
                        <wps:bodyPr horzOverflow="overflow" vert="horz" lIns="0" tIns="0" rIns="0" bIns="0" rtlCol="0">
                          <a:noAutofit/>
                        </wps:bodyPr>
                      </wps:wsp>
                      <wps:wsp>
                        <wps:cNvPr id="21" name="Shape 1315"/>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2" name="Shape 22"/>
                        <wps:cNvSpPr/>
                        <wps:spPr>
                          <a:xfrm>
                            <a:off x="1455293" y="774320"/>
                            <a:ext cx="1112339" cy="749383"/>
                          </a:xfrm>
                          <a:custGeom>
                            <a:avLst/>
                            <a:gdLst/>
                            <a:ahLst/>
                            <a:cxnLst/>
                            <a:rect l="0" t="0" r="0" b="0"/>
                            <a:pathLst>
                              <a:path w="1112339" h="749383">
                                <a:moveTo>
                                  <a:pt x="0" y="0"/>
                                </a:moveTo>
                                <a:lnTo>
                                  <a:pt x="1112339" y="0"/>
                                </a:lnTo>
                                <a:lnTo>
                                  <a:pt x="1112339" y="749383"/>
                                </a:lnTo>
                                <a:lnTo>
                                  <a:pt x="0" y="74938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3" name="Rectangle 23"/>
                        <wps:cNvSpPr/>
                        <wps:spPr>
                          <a:xfrm>
                            <a:off x="1855478" y="1105125"/>
                            <a:ext cx="421215" cy="145766"/>
                          </a:xfrm>
                          <a:prstGeom prst="rect">
                            <a:avLst/>
                          </a:prstGeom>
                          <a:ln>
                            <a:noFill/>
                          </a:ln>
                        </wps:spPr>
                        <wps:txbx>
                          <w:txbxContent>
                            <w:p w14:paraId="1A4A57A1"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24" name="Shape 24"/>
                        <wps:cNvSpPr/>
                        <wps:spPr>
                          <a:xfrm>
                            <a:off x="1464243" y="765369"/>
                            <a:ext cx="1084483" cy="749292"/>
                          </a:xfrm>
                          <a:custGeom>
                            <a:avLst/>
                            <a:gdLst/>
                            <a:ahLst/>
                            <a:cxnLst/>
                            <a:rect l="0" t="0" r="0" b="0"/>
                            <a:pathLst>
                              <a:path w="1084483" h="749292">
                                <a:moveTo>
                                  <a:pt x="0" y="749292"/>
                                </a:moveTo>
                                <a:lnTo>
                                  <a:pt x="1084483"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5" name="Shape 25"/>
                        <wps:cNvSpPr/>
                        <wps:spPr>
                          <a:xfrm>
                            <a:off x="1446433" y="792312"/>
                            <a:ext cx="1140104" cy="722349"/>
                          </a:xfrm>
                          <a:custGeom>
                            <a:avLst/>
                            <a:gdLst/>
                            <a:ahLst/>
                            <a:cxnLst/>
                            <a:rect l="0" t="0" r="0" b="0"/>
                            <a:pathLst>
                              <a:path w="1140104" h="722349">
                                <a:moveTo>
                                  <a:pt x="1140104" y="722349"/>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26" name="Rectangle 26"/>
                        <wps:cNvSpPr/>
                        <wps:spPr>
                          <a:xfrm>
                            <a:off x="1606739" y="1945384"/>
                            <a:ext cx="3572851" cy="145766"/>
                          </a:xfrm>
                          <a:prstGeom prst="rect">
                            <a:avLst/>
                          </a:prstGeom>
                          <a:ln>
                            <a:noFill/>
                          </a:ln>
                        </wps:spPr>
                        <wps:txbx>
                          <w:txbxContent>
                            <w:p w14:paraId="5E4A0DBB" w14:textId="77777777" w:rsidR="00D27CD7" w:rsidRDefault="00D27CD7" w:rsidP="00D27CD7">
                              <w:r>
                                <w:rPr>
                                  <w:rFonts w:eastAsia="Arial" w:cs="Arial"/>
                                  <w:i/>
                                  <w:sz w:val="17"/>
                                </w:rPr>
                                <w:t>Access of this system constitutes consent to monitoring</w:t>
                              </w:r>
                            </w:p>
                          </w:txbxContent>
                        </wps:txbx>
                        <wps:bodyPr horzOverflow="overflow" vert="horz" lIns="0" tIns="0" rIns="0" bIns="0" rtlCol="0">
                          <a:noAutofit/>
                        </wps:bodyPr>
                      </wps:wsp>
                      <wps:wsp>
                        <wps:cNvPr id="27" name="Rectangle 27"/>
                        <wps:cNvSpPr/>
                        <wps:spPr>
                          <a:xfrm>
                            <a:off x="13700" y="2191982"/>
                            <a:ext cx="1239444" cy="145767"/>
                          </a:xfrm>
                          <a:prstGeom prst="rect">
                            <a:avLst/>
                          </a:prstGeom>
                          <a:ln>
                            <a:noFill/>
                          </a:ln>
                        </wps:spPr>
                        <wps:txbx>
                          <w:txbxContent>
                            <w:p w14:paraId="7067BAC6" w14:textId="77777777" w:rsidR="00D27CD7" w:rsidRDefault="00D27CD7" w:rsidP="00D27CD7">
                              <w:r>
                                <w:rPr>
                                  <w:rFonts w:eastAsia="Arial" w:cs="Arial"/>
                                  <w:sz w:val="17"/>
                                </w:rPr>
                                <w:t>User Home Screen</w:t>
                              </w:r>
                            </w:p>
                          </w:txbxContent>
                        </wps:txbx>
                        <wps:bodyPr horzOverflow="overflow" vert="horz" lIns="0" tIns="0" rIns="0" bIns="0" rtlCol="0">
                          <a:noAutofit/>
                        </wps:bodyPr>
                      </wps:wsp>
                      <wps:wsp>
                        <wps:cNvPr id="28" name="Shape 29"/>
                        <wps:cNvSpPr/>
                        <wps:spPr>
                          <a:xfrm>
                            <a:off x="0" y="2396660"/>
                            <a:ext cx="6210613" cy="2679057"/>
                          </a:xfrm>
                          <a:custGeom>
                            <a:avLst/>
                            <a:gdLst/>
                            <a:ahLst/>
                            <a:cxnLst/>
                            <a:rect l="0" t="0" r="0" b="0"/>
                            <a:pathLst>
                              <a:path w="6210613" h="2679057">
                                <a:moveTo>
                                  <a:pt x="0" y="0"/>
                                </a:moveTo>
                                <a:lnTo>
                                  <a:pt x="6210613" y="0"/>
                                </a:lnTo>
                                <a:lnTo>
                                  <a:pt x="6210613" y="2679057"/>
                                </a:lnTo>
                                <a:lnTo>
                                  <a:pt x="0" y="267905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29" name="Shape 1316"/>
                        <wps:cNvSpPr/>
                        <wps:spPr>
                          <a:xfrm>
                            <a:off x="0" y="2396660"/>
                            <a:ext cx="6210613" cy="535848"/>
                          </a:xfrm>
                          <a:custGeom>
                            <a:avLst/>
                            <a:gdLst/>
                            <a:ahLst/>
                            <a:cxnLst/>
                            <a:rect l="0" t="0" r="0" b="0"/>
                            <a:pathLst>
                              <a:path w="6210613" h="535848">
                                <a:moveTo>
                                  <a:pt x="0" y="0"/>
                                </a:moveTo>
                                <a:lnTo>
                                  <a:pt x="6210613" y="0"/>
                                </a:lnTo>
                                <a:lnTo>
                                  <a:pt x="6210613" y="535848"/>
                                </a:lnTo>
                                <a:lnTo>
                                  <a:pt x="0" y="535848"/>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0" name="Shape 31"/>
                        <wps:cNvSpPr/>
                        <wps:spPr>
                          <a:xfrm>
                            <a:off x="0" y="2396660"/>
                            <a:ext cx="6210613" cy="535848"/>
                          </a:xfrm>
                          <a:custGeom>
                            <a:avLst/>
                            <a:gdLst/>
                            <a:ahLst/>
                            <a:cxnLst/>
                            <a:rect l="0" t="0" r="0" b="0"/>
                            <a:pathLst>
                              <a:path w="6210613" h="535848">
                                <a:moveTo>
                                  <a:pt x="0" y="0"/>
                                </a:moveTo>
                                <a:lnTo>
                                  <a:pt x="6210613" y="0"/>
                                </a:lnTo>
                                <a:lnTo>
                                  <a:pt x="6210613" y="535848"/>
                                </a:lnTo>
                                <a:lnTo>
                                  <a:pt x="0" y="535848"/>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1" name="Shape 1317"/>
                        <wps:cNvSpPr/>
                        <wps:spPr>
                          <a:xfrm>
                            <a:off x="0" y="2396660"/>
                            <a:ext cx="407891" cy="407891"/>
                          </a:xfrm>
                          <a:custGeom>
                            <a:avLst/>
                            <a:gdLst/>
                            <a:ahLst/>
                            <a:cxnLst/>
                            <a:rect l="0" t="0" r="0" b="0"/>
                            <a:pathLst>
                              <a:path w="407891" h="407891">
                                <a:moveTo>
                                  <a:pt x="0" y="0"/>
                                </a:moveTo>
                                <a:lnTo>
                                  <a:pt x="407891" y="0"/>
                                </a:lnTo>
                                <a:lnTo>
                                  <a:pt x="407891" y="407891"/>
                                </a:lnTo>
                                <a:lnTo>
                                  <a:pt x="0" y="407891"/>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32" name="Shape 33"/>
                        <wps:cNvSpPr/>
                        <wps:spPr>
                          <a:xfrm>
                            <a:off x="0" y="2396660"/>
                            <a:ext cx="407891" cy="407891"/>
                          </a:xfrm>
                          <a:custGeom>
                            <a:avLst/>
                            <a:gdLst/>
                            <a:ahLst/>
                            <a:cxnLst/>
                            <a:rect l="0" t="0" r="0" b="0"/>
                            <a:pathLst>
                              <a:path w="407891" h="407891">
                                <a:moveTo>
                                  <a:pt x="0" y="0"/>
                                </a:moveTo>
                                <a:lnTo>
                                  <a:pt x="407891" y="0"/>
                                </a:lnTo>
                                <a:lnTo>
                                  <a:pt x="407891" y="407891"/>
                                </a:lnTo>
                                <a:lnTo>
                                  <a:pt x="0" y="40789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33" name="Shape 34"/>
                        <wps:cNvSpPr/>
                        <wps:spPr>
                          <a:xfrm>
                            <a:off x="13426" y="2410086"/>
                            <a:ext cx="394465" cy="387433"/>
                          </a:xfrm>
                          <a:custGeom>
                            <a:avLst/>
                            <a:gdLst/>
                            <a:ahLst/>
                            <a:cxnLst/>
                            <a:rect l="0" t="0" r="0" b="0"/>
                            <a:pathLst>
                              <a:path w="394465" h="387433">
                                <a:moveTo>
                                  <a:pt x="0" y="387433"/>
                                </a:moveTo>
                                <a:lnTo>
                                  <a:pt x="394465"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4" name="Shape 35"/>
                        <wps:cNvSpPr/>
                        <wps:spPr>
                          <a:xfrm>
                            <a:off x="6941" y="2423968"/>
                            <a:ext cx="400950" cy="380491"/>
                          </a:xfrm>
                          <a:custGeom>
                            <a:avLst/>
                            <a:gdLst/>
                            <a:ahLst/>
                            <a:cxnLst/>
                            <a:rect l="0" t="0" r="0" b="0"/>
                            <a:pathLst>
                              <a:path w="400950" h="380491">
                                <a:moveTo>
                                  <a:pt x="0" y="0"/>
                                </a:moveTo>
                                <a:lnTo>
                                  <a:pt x="400950" y="380491"/>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35" name="Rectangle 35"/>
                        <wps:cNvSpPr/>
                        <wps:spPr>
                          <a:xfrm>
                            <a:off x="68928" y="2543978"/>
                            <a:ext cx="351012" cy="121472"/>
                          </a:xfrm>
                          <a:prstGeom prst="rect">
                            <a:avLst/>
                          </a:prstGeom>
                          <a:ln>
                            <a:noFill/>
                          </a:ln>
                        </wps:spPr>
                        <wps:txbx>
                          <w:txbxContent>
                            <w:p w14:paraId="66C15F6E" w14:textId="77777777" w:rsidR="00D27CD7" w:rsidRDefault="00D27CD7" w:rsidP="00D27CD7">
                              <w:r>
                                <w:rPr>
                                  <w:rFonts w:eastAsia="Arial" w:cs="Arial"/>
                                  <w:sz w:val="14"/>
                                </w:rPr>
                                <w:t>LOGO</w:t>
                              </w:r>
                            </w:p>
                          </w:txbxContent>
                        </wps:txbx>
                        <wps:bodyPr horzOverflow="overflow" vert="horz" lIns="0" tIns="0" rIns="0" bIns="0" rtlCol="0">
                          <a:noAutofit/>
                        </wps:bodyPr>
                      </wps:wsp>
                      <wps:wsp>
                        <wps:cNvPr id="36" name="Rectangle 36"/>
                        <wps:cNvSpPr/>
                        <wps:spPr>
                          <a:xfrm>
                            <a:off x="5677603" y="2621244"/>
                            <a:ext cx="445841" cy="145767"/>
                          </a:xfrm>
                          <a:prstGeom prst="rect">
                            <a:avLst/>
                          </a:prstGeom>
                          <a:ln>
                            <a:noFill/>
                          </a:ln>
                        </wps:spPr>
                        <wps:txbx>
                          <w:txbxContent>
                            <w:p w14:paraId="2433C1F2"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37" name="Rectangle 37"/>
                        <wps:cNvSpPr/>
                        <wps:spPr>
                          <a:xfrm>
                            <a:off x="4809943" y="2621244"/>
                            <a:ext cx="761574" cy="145767"/>
                          </a:xfrm>
                          <a:prstGeom prst="rect">
                            <a:avLst/>
                          </a:prstGeom>
                          <a:ln>
                            <a:noFill/>
                          </a:ln>
                        </wps:spPr>
                        <wps:txbx>
                          <w:txbxContent>
                            <w:p w14:paraId="6310A217"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38" name="Rectangle 38"/>
                        <wps:cNvSpPr/>
                        <wps:spPr>
                          <a:xfrm>
                            <a:off x="4201154" y="2621244"/>
                            <a:ext cx="388830" cy="145767"/>
                          </a:xfrm>
                          <a:prstGeom prst="rect">
                            <a:avLst/>
                          </a:prstGeom>
                          <a:ln>
                            <a:noFill/>
                          </a:ln>
                        </wps:spPr>
                        <wps:txbx>
                          <w:txbxContent>
                            <w:p w14:paraId="4D692A5D"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39" name="Rectangle 39"/>
                        <wps:cNvSpPr/>
                        <wps:spPr>
                          <a:xfrm>
                            <a:off x="425695" y="3136176"/>
                            <a:ext cx="2305115" cy="218650"/>
                          </a:xfrm>
                          <a:prstGeom prst="rect">
                            <a:avLst/>
                          </a:prstGeom>
                          <a:ln>
                            <a:noFill/>
                          </a:ln>
                        </wps:spPr>
                        <wps:txbx>
                          <w:txbxContent>
                            <w:p w14:paraId="30A2BB47"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40" name="Rectangle 40"/>
                        <wps:cNvSpPr/>
                        <wps:spPr>
                          <a:xfrm>
                            <a:off x="405716" y="3516304"/>
                            <a:ext cx="863995" cy="145767"/>
                          </a:xfrm>
                          <a:prstGeom prst="rect">
                            <a:avLst/>
                          </a:prstGeom>
                          <a:ln>
                            <a:noFill/>
                          </a:ln>
                        </wps:spPr>
                        <wps:txbx>
                          <w:txbxContent>
                            <w:p w14:paraId="489F0E0F"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41" name="Shape 42"/>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43"/>
                        <wps:cNvSpPr/>
                        <wps:spPr>
                          <a:xfrm>
                            <a:off x="362316" y="3825466"/>
                            <a:ext cx="5330807" cy="1071605"/>
                          </a:xfrm>
                          <a:custGeom>
                            <a:avLst/>
                            <a:gdLst/>
                            <a:ahLst/>
                            <a:cxnLst/>
                            <a:rect l="0" t="0" r="0" b="0"/>
                            <a:pathLst>
                              <a:path w="5330807" h="1071605">
                                <a:moveTo>
                                  <a:pt x="160745" y="0"/>
                                </a:moveTo>
                                <a:lnTo>
                                  <a:pt x="5170062" y="0"/>
                                </a:lnTo>
                                <a:cubicBezTo>
                                  <a:pt x="5180617" y="0"/>
                                  <a:pt x="5191070" y="1030"/>
                                  <a:pt x="5201422" y="3089"/>
                                </a:cubicBezTo>
                                <a:cubicBezTo>
                                  <a:pt x="5211773" y="5148"/>
                                  <a:pt x="5221824" y="8197"/>
                                  <a:pt x="5231575" y="12236"/>
                                </a:cubicBezTo>
                                <a:cubicBezTo>
                                  <a:pt x="5241327" y="16275"/>
                                  <a:pt x="5250590" y="21226"/>
                                  <a:pt x="5259366" y="27090"/>
                                </a:cubicBezTo>
                                <a:cubicBezTo>
                                  <a:pt x="5268142" y="32954"/>
                                  <a:pt x="5276262" y="39617"/>
                                  <a:pt x="5283725" y="47081"/>
                                </a:cubicBezTo>
                                <a:cubicBezTo>
                                  <a:pt x="5291188" y="54544"/>
                                  <a:pt x="5297851" y="62664"/>
                                  <a:pt x="5303715" y="71440"/>
                                </a:cubicBezTo>
                                <a:cubicBezTo>
                                  <a:pt x="5309580" y="80216"/>
                                  <a:pt x="5314531" y="89479"/>
                                  <a:pt x="5318571" y="99230"/>
                                </a:cubicBezTo>
                                <a:cubicBezTo>
                                  <a:pt x="5322609" y="108982"/>
                                  <a:pt x="5325659" y="119033"/>
                                  <a:pt x="5327718" y="129385"/>
                                </a:cubicBezTo>
                                <a:cubicBezTo>
                                  <a:pt x="5329776" y="139737"/>
                                  <a:pt x="5330806" y="150190"/>
                                  <a:pt x="5330807" y="160745"/>
                                </a:cubicBezTo>
                                <a:lnTo>
                                  <a:pt x="5330807" y="910860"/>
                                </a:lnTo>
                                <a:cubicBezTo>
                                  <a:pt x="5330806" y="921414"/>
                                  <a:pt x="5329776" y="931868"/>
                                  <a:pt x="5327717" y="942219"/>
                                </a:cubicBezTo>
                                <a:cubicBezTo>
                                  <a:pt x="5325659" y="952571"/>
                                  <a:pt x="5322609" y="962622"/>
                                  <a:pt x="5318570" y="972373"/>
                                </a:cubicBezTo>
                                <a:cubicBezTo>
                                  <a:pt x="5314531" y="982125"/>
                                  <a:pt x="5309579" y="991389"/>
                                  <a:pt x="5303715" y="1000165"/>
                                </a:cubicBezTo>
                                <a:cubicBezTo>
                                  <a:pt x="5297851" y="1008940"/>
                                  <a:pt x="5291188" y="1017060"/>
                                  <a:pt x="5283725" y="1024524"/>
                                </a:cubicBezTo>
                                <a:cubicBezTo>
                                  <a:pt x="5276262" y="1031987"/>
                                  <a:pt x="5268142" y="1038650"/>
                                  <a:pt x="5259366" y="1044513"/>
                                </a:cubicBezTo>
                                <a:cubicBezTo>
                                  <a:pt x="5250590" y="1050377"/>
                                  <a:pt x="5241327" y="1055329"/>
                                  <a:pt x="5231575" y="1059368"/>
                                </a:cubicBezTo>
                                <a:cubicBezTo>
                                  <a:pt x="5221824" y="1063407"/>
                                  <a:pt x="5211773" y="1066456"/>
                                  <a:pt x="5201422" y="1068515"/>
                                </a:cubicBezTo>
                                <a:cubicBezTo>
                                  <a:pt x="5191070" y="1070575"/>
                                  <a:pt x="5180617" y="1071604"/>
                                  <a:pt x="5170062" y="1071605"/>
                                </a:cubicBezTo>
                                <a:lnTo>
                                  <a:pt x="160745" y="1071605"/>
                                </a:lnTo>
                                <a:cubicBezTo>
                                  <a:pt x="150191" y="1071604"/>
                                  <a:pt x="139737" y="1070575"/>
                                  <a:pt x="129386" y="1068515"/>
                                </a:cubicBezTo>
                                <a:cubicBezTo>
                                  <a:pt x="119034" y="1066456"/>
                                  <a:pt x="108982" y="1063407"/>
                                  <a:pt x="99231" y="1059368"/>
                                </a:cubicBezTo>
                                <a:cubicBezTo>
                                  <a:pt x="89479" y="1055329"/>
                                  <a:pt x="80216" y="1050378"/>
                                  <a:pt x="71440" y="1044514"/>
                                </a:cubicBezTo>
                                <a:cubicBezTo>
                                  <a:pt x="62664" y="1038650"/>
                                  <a:pt x="54545" y="1031987"/>
                                  <a:pt x="47081" y="1024524"/>
                                </a:cubicBezTo>
                                <a:cubicBezTo>
                                  <a:pt x="39618" y="1017060"/>
                                  <a:pt x="32954" y="1008941"/>
                                  <a:pt x="27090" y="1000165"/>
                                </a:cubicBezTo>
                                <a:cubicBezTo>
                                  <a:pt x="21227" y="991389"/>
                                  <a:pt x="16275" y="982125"/>
                                  <a:pt x="12236" y="972374"/>
                                </a:cubicBezTo>
                                <a:cubicBezTo>
                                  <a:pt x="8197" y="962623"/>
                                  <a:pt x="5148" y="952571"/>
                                  <a:pt x="3089" y="942219"/>
                                </a:cubicBezTo>
                                <a:cubicBezTo>
                                  <a:pt x="1030" y="931868"/>
                                  <a:pt x="0" y="921414"/>
                                  <a:pt x="0" y="910860"/>
                                </a:cubicBezTo>
                                <a:lnTo>
                                  <a:pt x="0" y="160745"/>
                                </a:lnTo>
                                <a:cubicBezTo>
                                  <a:pt x="0" y="150190"/>
                                  <a:pt x="1030" y="139737"/>
                                  <a:pt x="3089" y="129385"/>
                                </a:cubicBezTo>
                                <a:cubicBezTo>
                                  <a:pt x="5148" y="119033"/>
                                  <a:pt x="8197" y="108982"/>
                                  <a:pt x="12236" y="99230"/>
                                </a:cubicBezTo>
                                <a:cubicBezTo>
                                  <a:pt x="16275" y="89479"/>
                                  <a:pt x="21227" y="80216"/>
                                  <a:pt x="27091" y="71440"/>
                                </a:cubicBezTo>
                                <a:cubicBezTo>
                                  <a:pt x="32954" y="62664"/>
                                  <a:pt x="39618" y="54544"/>
                                  <a:pt x="47081" y="47081"/>
                                </a:cubicBezTo>
                                <a:cubicBezTo>
                                  <a:pt x="54545" y="39617"/>
                                  <a:pt x="62664" y="32954"/>
                                  <a:pt x="71440" y="27090"/>
                                </a:cubicBezTo>
                                <a:cubicBezTo>
                                  <a:pt x="80216" y="21226"/>
                                  <a:pt x="89479" y="16275"/>
                                  <a:pt x="99231" y="12236"/>
                                </a:cubicBezTo>
                                <a:cubicBezTo>
                                  <a:pt x="108982" y="8197"/>
                                  <a:pt x="119034" y="5148"/>
                                  <a:pt x="129386" y="3089"/>
                                </a:cubicBezTo>
                                <a:cubicBezTo>
                                  <a:pt x="139737" y="1030"/>
                                  <a:pt x="150191" y="0"/>
                                  <a:pt x="160745"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43" name="Rectangle 43"/>
                        <wps:cNvSpPr/>
                        <wps:spPr>
                          <a:xfrm>
                            <a:off x="432243" y="4208959"/>
                            <a:ext cx="5216505" cy="342027"/>
                          </a:xfrm>
                          <a:prstGeom prst="rect">
                            <a:avLst/>
                          </a:prstGeom>
                          <a:ln>
                            <a:noFill/>
                          </a:ln>
                        </wps:spPr>
                        <wps:txbx>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wps:txbx>
                        <wps:bodyPr horzOverflow="overflow" vert="horz" lIns="0" tIns="0" rIns="0" bIns="0" rtlCol="0">
                          <a:noAutofit/>
                        </wps:bodyPr>
                      </wps:wsp>
                      <wps:wsp>
                        <wps:cNvPr id="45" name="Rectangle 45"/>
                        <wps:cNvSpPr/>
                        <wps:spPr>
                          <a:xfrm>
                            <a:off x="4838770" y="3174172"/>
                            <a:ext cx="1438035" cy="121472"/>
                          </a:xfrm>
                          <a:prstGeom prst="rect">
                            <a:avLst/>
                          </a:prstGeom>
                          <a:ln>
                            <a:noFill/>
                          </a:ln>
                        </wps:spPr>
                        <wps:txbx>
                          <w:txbxContent>
                            <w:p w14:paraId="25D1DAED" w14:textId="77777777" w:rsidR="00D27CD7" w:rsidRDefault="00D27CD7" w:rsidP="00D27CD7">
                              <w:r>
                                <w:rPr>
                                  <w:rFonts w:eastAsia="Arial" w:cs="Arial"/>
                                  <w:sz w:val="14"/>
                                </w:rPr>
                                <w:t>Current Role: Level 1 User</w:t>
                              </w:r>
                            </w:p>
                          </w:txbxContent>
                        </wps:txbx>
                        <wps:bodyPr horzOverflow="overflow" vert="horz" lIns="0" tIns="0" rIns="0" bIns="0" rtlCol="0">
                          <a:noAutofit/>
                        </wps:bodyPr>
                      </wps:wsp>
                    </wpg:wgp>
                  </a:graphicData>
                </a:graphic>
              </wp:inline>
            </w:drawing>
          </mc:Choice>
          <mc:Fallback>
            <w:pict>
              <v:group w14:anchorId="05885F59" id="Group 7" o:spid="_x0000_s1027" style="width:510.6pt;height:385.6pt;mso-position-horizontal-relative:char;mso-position-vertical-relative:line" coordsize="68306,507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">
                <v:rect id="Rectangle 9" o:spid="_x0000_s1028" style="position:absolute;left:376;width:737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" filled="f" stroked="f">
                  <v:textbox inset="0,0,0,0">
                    <w:txbxContent>
                      <w:p w14:paraId="24FB48D2" w14:textId="77777777" w:rsidR="00D27CD7" w:rsidRDefault="00D27CD7" w:rsidP="00D27CD7">
                        <w:r>
                          <w:rPr>
                            <w:rFonts w:eastAsia="Arial" w:cs="Arial"/>
                            <w:sz w:val="17"/>
                          </w:rPr>
                          <w:t>Login Page</w:t>
                        </w:r>
                      </w:p>
                    </w:txbxContent>
                  </v:textbox>
                </v:rect>
                <v:shape id="Shape 10" o:spid="_x0000_s1029" style="position:absolute;top:1346;width:62106;height:19465;visibility:visible;mso-wrap-style:square;v-text-anchor:top" coordsize="6210613,19464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" path="m,l6210613,r,1946479l,1946479,,xe" filled="f" strokeweight=".25369mm">
                  <v:stroke miterlimit="1" joinstyle="miter"/>
                  <v:path arrowok="t" textboxrect="0,0,6210613,1946479"/>
                </v:shape>
                <v:shape id="Shape 11" o:spid="_x0000_s1030"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2" o:spid="_x0000_s1031" style="position:absolute;left:36244;top:8850;width:11386;height:994;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shape id="Shape 13" o:spid="_x0000_s1032"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stroked="f" strokeweight="0">
                  <v:stroke miterlimit="1" joinstyle="miter"/>
                  <v:path arrowok="t" textboxrect="0,0,1138643,99461"/>
                </v:shape>
                <v:shape id="Shape 14" o:spid="_x0000_s1033" style="position:absolute;left:36244;top:12697;width:11386;height:995;visibility:visible;mso-wrap-style:square;v-text-anchor:top" coordsize="1138643,994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" path="m14887,l1123756,v1974,,3873,378,5696,1133c1131276,1889,1132886,2964,1134283,4360v1395,1396,2471,3006,3227,4830c1138265,11014,1138643,12913,1138643,14887r,69687c1138643,86548,1138265,88447,1137510,90271v-756,1824,-1832,3434,-3227,4830c1132886,96497,1131276,97572,1129452,98328v-1823,755,-3722,1133,-5696,1133l14887,99461v-1974,,-3873,-378,-5697,-1133c7366,97572,5756,96497,4360,95101,2964,93705,1889,92095,1133,90271,377,88447,,86548,,84574l,14887c,12913,377,11014,1133,9190,1889,7366,2964,5756,4360,4360,5756,2964,7366,1889,9190,1133,11014,378,12913,,14887,xe" filled="f" strokeweight=".25369mm">
                  <v:stroke miterlimit="1" joinstyle="miter"/>
                  <v:path arrowok="t" textboxrect="0,0,1138643,99461"/>
                </v:shape>
                <v:rect id="Rectangle 15" o:spid="_x0000_s1034" style="position:absolute;left:27388;top:8486;width:9505;height:19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" filled="f" stroked="f">
                  <v:textbox inset="0,0,0,0">
                    <w:txbxContent>
                      <w:p w14:paraId="4E9DF147" w14:textId="77777777" w:rsidR="00D27CD7" w:rsidRDefault="00D27CD7" w:rsidP="00D27CD7">
                        <w:r>
                          <w:rPr>
                            <w:rFonts w:eastAsia="Arial" w:cs="Arial"/>
                            <w:sz w:val="23"/>
                          </w:rPr>
                          <w:t>Username:</w:t>
                        </w:r>
                      </w:p>
                    </w:txbxContent>
                  </v:textbox>
                </v:rect>
                <v:rect id="Rectangle 16" o:spid="_x0000_s1035" style="position:absolute;left:27686;top:12505;width:9074;height:19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" filled="f" stroked="f">
                  <v:textbox inset="0,0,0,0">
                    <w:txbxContent>
                      <w:p w14:paraId="1618F8C6" w14:textId="77777777" w:rsidR="00D27CD7" w:rsidRDefault="00D27CD7" w:rsidP="00D27CD7">
                        <w:r>
                          <w:rPr>
                            <w:rFonts w:eastAsia="Arial" w:cs="Arial"/>
                            <w:sz w:val="23"/>
                          </w:rPr>
                          <w:t>Password:</w:t>
                        </w:r>
                      </w:p>
                    </w:txbxContent>
                  </v:textbox>
                </v:rect>
                <v:rect id="Rectangle 17" o:spid="_x0000_s1036" style="position:absolute;left:7220;top:3996;width:61086;height:29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1405C5B0" w14:textId="77777777" w:rsidR="00D27CD7" w:rsidRDefault="00D27CD7" w:rsidP="00D27CD7">
                        <w:r>
                          <w:rPr>
                            <w:rFonts w:eastAsia="Arial" w:cs="Arial"/>
                            <w:sz w:val="35"/>
                          </w:rPr>
                          <w:t>Uncommon Solutions HR Management System</w:t>
                        </w:r>
                      </w:p>
                    </w:txbxContent>
                  </v:textbox>
                </v:rect>
                <v:shape id="Shape 18" o:spid="_x0000_s1037"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stroked="f" strokeweight="0">
                  <v:stroke miterlimit="83231f" joinstyle="miter"/>
                  <v:path arrowok="t" textboxrect="0,0,1035072,165860"/>
                </v:shape>
                <v:shape id="Shape 19" o:spid="_x0000_s1038" style="position:absolute;left:24842;top:16555;width:10351;height:1659;visibility:visible;mso-wrap-style:square;v-text-anchor:top" coordsize="1035072,165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" path="m24843,r985387,c1013524,,1016692,630,1019736,1891v3043,1261,5730,3056,8060,5385c1030125,9605,1031920,12292,1033181,15335v1260,3044,1891,6213,1891,9507l1035072,141018v,3294,-631,6463,-1891,9506c1031920,153568,1030125,156254,1027796,158584v-2330,2329,-5017,4124,-8060,5385c1016692,165229,1013524,165860,1010230,165860r-985387,c21548,165860,18379,165229,15336,163969v-3044,-1261,-5730,-3056,-8060,-5385c4947,156254,3152,153568,1891,150524,630,147481,,144312,,141018l,24842c,21548,630,18379,1891,15335,3152,12292,4947,9605,7276,7276,9606,4947,12292,3152,15336,1891,18379,630,21548,,24843,xe" filled="f" strokeweight=".25369mm">
                  <v:stroke miterlimit="1" joinstyle="miter"/>
                  <v:path arrowok="t" textboxrect="0,0,1035072,165860"/>
                </v:shape>
                <v:rect id="Rectangle 20" o:spid="_x0000_s1039" style="position:absolute;left:28706;top:16987;width:356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EF8FB90" w14:textId="77777777" w:rsidR="00D27CD7" w:rsidRDefault="00D27CD7" w:rsidP="00D27CD7">
                        <w:r>
                          <w:rPr>
                            <w:rFonts w:eastAsia="Arial" w:cs="Arial"/>
                            <w:sz w:val="17"/>
                          </w:rPr>
                          <w:t>Login</w:t>
                        </w:r>
                      </w:p>
                    </w:txbxContent>
                  </v:textbox>
                </v:rect>
                <v:shape id="Shape 1315" o:spid="_x0000_s1040"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" path="m,l1112339,r,749383l,749383,,e" stroked="f" strokeweight="0">
                  <v:stroke miterlimit="83231f" joinstyle="miter"/>
                  <v:path arrowok="t" textboxrect="0,0,1112339,749383"/>
                </v:shape>
                <v:shape id="Shape 22" o:spid="_x0000_s1041" style="position:absolute;left:14552;top:7743;width:11124;height:7494;visibility:visible;mso-wrap-style:square;v-text-anchor:top" coordsize="1112339,7493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" path="m,l1112339,r,749383l,749383,,xe" filled="f" strokeweight=".25369mm">
                  <v:stroke miterlimit="1" joinstyle="miter"/>
                  <v:path arrowok="t" textboxrect="0,0,1112339,749383"/>
                </v:shape>
                <v:rect id="Rectangle 23" o:spid="_x0000_s1042" style="position:absolute;left:18554;top:11051;width:4212;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1A4A57A1" w14:textId="77777777" w:rsidR="00D27CD7" w:rsidRDefault="00D27CD7" w:rsidP="00D27CD7">
                        <w:r>
                          <w:rPr>
                            <w:rFonts w:eastAsia="Arial" w:cs="Arial"/>
                            <w:sz w:val="17"/>
                          </w:rPr>
                          <w:t>LOGO</w:t>
                        </w:r>
                      </w:p>
                    </w:txbxContent>
                  </v:textbox>
                </v:rect>
                <v:shape id="Shape 24" o:spid="_x0000_s1043" style="position:absolute;left:14642;top:7653;width:10845;height:7493;visibility:visible;mso-wrap-style:square;v-text-anchor:top" coordsize="1084483,7492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" path="m,749292l1084483,e" filled="f" strokeweight=".25369mm">
                  <v:stroke miterlimit="83231f" joinstyle="miter"/>
                  <v:path arrowok="t" textboxrect="0,0,1084483,749292"/>
                </v:shape>
                <v:shape id="Shape 25" o:spid="_x0000_s1044" style="position:absolute;left:14464;top:7923;width:11401;height:7223;visibility:visible;mso-wrap-style:square;v-text-anchor:top" coordsize="1140104,7223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" path="m1140104,722349l,e" filled="f" strokeweight=".25369mm">
                  <v:stroke miterlimit="83231f" joinstyle="miter"/>
                  <v:path arrowok="t" textboxrect="0,0,1140104,722349"/>
                </v:shape>
                <v:rect id="Rectangle 26" o:spid="_x0000_s1045" style="position:absolute;left:16067;top:19453;width:3572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5E4A0DBB" w14:textId="77777777" w:rsidR="00D27CD7" w:rsidRDefault="00D27CD7" w:rsidP="00D27CD7">
                        <w:r>
                          <w:rPr>
                            <w:rFonts w:eastAsia="Arial" w:cs="Arial"/>
                            <w:i/>
                            <w:sz w:val="17"/>
                          </w:rPr>
                          <w:t>Access of this system constitutes consent to monitoring</w:t>
                        </w:r>
                      </w:p>
                    </w:txbxContent>
                  </v:textbox>
                </v:rect>
                <v:rect id="Rectangle 27" o:spid="_x0000_s1046" style="position:absolute;left:137;top:21919;width:123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7067BAC6" w14:textId="77777777" w:rsidR="00D27CD7" w:rsidRDefault="00D27CD7" w:rsidP="00D27CD7">
                        <w:r>
                          <w:rPr>
                            <w:rFonts w:eastAsia="Arial" w:cs="Arial"/>
                            <w:sz w:val="17"/>
                          </w:rPr>
                          <w:t>User Home Screen</w:t>
                        </w:r>
                      </w:p>
                    </w:txbxContent>
                  </v:textbox>
                </v:rect>
                <v:shape id="Shape 29" o:spid="_x0000_s1047" style="position:absolute;top:23966;width:62106;height:26791;visibility:visible;mso-wrap-style:square;v-text-anchor:top" coordsize="6210613,26790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" path="m,l6210613,r,2679057l,2679057,,xe" filled="f" strokeweight=".25369mm">
                  <v:stroke miterlimit="1" joinstyle="miter"/>
                  <v:path arrowok="t" textboxrect="0,0,6210613,2679057"/>
                </v:shape>
                <v:shape id="Shape 1316" o:spid="_x0000_s1048"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" path="m,l6210613,r,535848l,535848,,e" stroked="f" strokeweight="0">
                  <v:stroke miterlimit="1" joinstyle="miter"/>
                  <v:path arrowok="t" textboxrect="0,0,6210613,535848"/>
                </v:shape>
                <v:shape id="Shape 31" o:spid="_x0000_s1049" style="position:absolute;top:23966;width:62106;height:5359;visibility:visible;mso-wrap-style:square;v-text-anchor:top" coordsize="6210613,5358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" path="m,l6210613,r,535848l,535848,,xe" filled="f" strokeweight=".25369mm">
                  <v:stroke miterlimit="1" joinstyle="miter"/>
                  <v:path arrowok="t" textboxrect="0,0,6210613,535848"/>
                </v:shape>
                <v:shape id="Shape 1317" o:spid="_x0000_s1050"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" path="m,l407891,r,407891l,407891,,e" stroked="f" strokeweight="0">
                  <v:stroke miterlimit="1" joinstyle="miter"/>
                  <v:path arrowok="t" textboxrect="0,0,407891,407891"/>
                </v:shape>
                <v:shape id="Shape 33" o:spid="_x0000_s1051" style="position:absolute;top:23966;width:4078;height:4079;visibility:visible;mso-wrap-style:square;v-text-anchor:top" coordsize="407891,4078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" path="m,l407891,r,407891l,407891,,xe" filled="f" strokeweight=".25369mm">
                  <v:stroke miterlimit="1" joinstyle="miter"/>
                  <v:path arrowok="t" textboxrect="0,0,407891,407891"/>
                </v:shape>
                <v:shape id="Shape 34" o:spid="_x0000_s1052" style="position:absolute;left:134;top:24100;width:3944;height:3875;visibility:visible;mso-wrap-style:square;v-text-anchor:top" coordsize="394465,3874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" path="m,387433l394465,e" filled="f" strokeweight=".25369mm">
                  <v:stroke miterlimit="83231f" joinstyle="miter"/>
                  <v:path arrowok="t" textboxrect="0,0,394465,387433"/>
                </v:shape>
                <v:shape id="Shape 35" o:spid="_x0000_s1053" style="position:absolute;left:69;top:24239;width:4009;height:3805;visibility:visible;mso-wrap-style:square;v-text-anchor:top" coordsize="400950,3804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" path="m,l400950,380491e" filled="f" strokeweight=".25369mm">
                  <v:stroke miterlimit="83231f" joinstyle="miter"/>
                  <v:path arrowok="t" textboxrect="0,0,400950,380491"/>
                </v:shape>
                <v:rect id="Rectangle 35" o:spid="_x0000_s1054" style="position:absolute;left:689;top:25439;width:351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66C15F6E" w14:textId="77777777" w:rsidR="00D27CD7" w:rsidRDefault="00D27CD7" w:rsidP="00D27CD7">
                        <w:r>
                          <w:rPr>
                            <w:rFonts w:eastAsia="Arial" w:cs="Arial"/>
                            <w:sz w:val="14"/>
                          </w:rPr>
                          <w:t>LOGO</w:t>
                        </w:r>
                      </w:p>
                    </w:txbxContent>
                  </v:textbox>
                </v:rect>
                <v:rect id="Rectangle 36" o:spid="_x0000_s1055" style="position:absolute;left:56776;top:26212;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2433C1F2" w14:textId="77777777" w:rsidR="00D27CD7" w:rsidRDefault="00D27CD7" w:rsidP="00D27CD7">
                        <w:r>
                          <w:rPr>
                            <w:rFonts w:eastAsia="Arial" w:cs="Arial"/>
                            <w:sz w:val="17"/>
                          </w:rPr>
                          <w:t>Logout</w:t>
                        </w:r>
                      </w:p>
                    </w:txbxContent>
                  </v:textbox>
                </v:rect>
                <v:rect id="Rectangle 37" o:spid="_x0000_s1056" style="position:absolute;left:48099;top:26212;width:761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6310A217" w14:textId="77777777" w:rsidR="00D27CD7" w:rsidRDefault="00D27CD7" w:rsidP="00D27CD7">
                        <w:r>
                          <w:rPr>
                            <w:rFonts w:eastAsia="Arial" w:cs="Arial"/>
                            <w:sz w:val="17"/>
                          </w:rPr>
                          <w:t>Edit Record</w:t>
                        </w:r>
                      </w:p>
                    </w:txbxContent>
                  </v:textbox>
                </v:rect>
                <v:rect id="Rectangle 38" o:spid="_x0000_s1057" style="position:absolute;left:42011;top:2621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6JmwQAAANsAAAAPAAAAZHJzL2Rvd25yZXYueG1sRE/LisIw&#10;FN0P+A/hCrMbUx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Ic/ombBAAAA2wAAAA8AAAAA&#10;AAAAAAAAAAAABwIAAGRycy9kb3ducmV2LnhtbFBLBQYAAAAAAwADALcAAAD1AgAAAAA=&#10;" filled="f" stroked="f">
                  <v:textbox inset="0,0,0,0">
                    <w:txbxContent>
                      <w:p w14:paraId="4D692A5D" w14:textId="77777777" w:rsidR="00D27CD7" w:rsidRDefault="00D27CD7" w:rsidP="00D27CD7">
                        <w:r>
                          <w:rPr>
                            <w:rFonts w:eastAsia="Arial" w:cs="Arial"/>
                            <w:sz w:val="17"/>
                          </w:rPr>
                          <w:t>Home</w:t>
                        </w:r>
                      </w:p>
                    </w:txbxContent>
                  </v:textbox>
                </v:rect>
                <v:rect id="Rectangle 39" o:spid="_x0000_s1058" style="position:absolute;left:4256;top:31361;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f9wwAAANsAAAAPAAAAZHJzL2Rvd25yZXYueG1sRI9Bi8Iw&#10;FITvgv8hPMGbpq4g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6HMH/cMAAADbAAAADwAA&#10;AAAAAAAAAAAAAAAHAgAAZHJzL2Rvd25yZXYueG1sUEsFBgAAAAADAAMAtwAAAPcCAAAAAA==&#10;" filled="f" stroked="f">
                  <v:textbox inset="0,0,0,0">
                    <w:txbxContent>
                      <w:p w14:paraId="30A2BB47" w14:textId="77777777" w:rsidR="00D27CD7" w:rsidRDefault="00D27CD7" w:rsidP="00D27CD7">
                        <w:r>
                          <w:rPr>
                            <w:rFonts w:eastAsia="Arial" w:cs="Arial"/>
                            <w:sz w:val="26"/>
                          </w:rPr>
                          <w:t>Welcome, ${Username}</w:t>
                        </w:r>
                      </w:p>
                    </w:txbxContent>
                  </v:textbox>
                </v:rect>
                <v:rect id="Rectangle 40" o:spid="_x0000_s1059" style="position:absolute;left:4057;top:35163;width:864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489F0E0F" w14:textId="77777777" w:rsidR="00D27CD7" w:rsidRDefault="00D27CD7" w:rsidP="00D27CD7">
                        <w:r>
                          <w:rPr>
                            <w:rFonts w:eastAsia="Arial" w:cs="Arial"/>
                            <w:b/>
                            <w:sz w:val="17"/>
                          </w:rPr>
                          <w:t>Your Record</w:t>
                        </w:r>
                      </w:p>
                    </w:txbxContent>
                  </v:textbox>
                </v:rect>
                <v:shape id="Shape 42" o:spid="_x0000_s1060"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stroked="f" strokeweight="0">
                  <v:stroke miterlimit="83231f" joinstyle="miter"/>
                  <v:path arrowok="t" textboxrect="0,0,5330807,1071605"/>
                </v:shape>
                <v:shape id="Shape 43" o:spid="_x0000_s1061" style="position:absolute;left:3623;top:38254;width:53308;height:10716;visibility:visible;mso-wrap-style:square;v-text-anchor:top" coordsize="5330807,1071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" path="m160745,l5170062,v10555,,21008,1030,31360,3089c5211773,5148,5221824,8197,5231575,12236v9752,4039,19015,8990,27791,14854c5268142,32954,5276262,39617,5283725,47081v7463,7463,14126,15583,19990,24359c5309580,80216,5314531,89479,5318571,99230v4038,9752,7088,19803,9147,30155c5329776,139737,5330806,150190,5330807,160745r,750115c5330806,921414,5329776,931868,5327717,942219v-2058,10352,-5108,20403,-9147,30154c5314531,982125,5309579,991389,5303715,1000165v-5864,8775,-12527,16895,-19990,24359c5276262,1031987,5268142,1038650,5259366,1044513v-8776,5864,-18039,10816,-27791,14855c5221824,1063407,5211773,1066456,5201422,1068515v-10352,2060,-20805,3089,-31360,3090l160745,1071605v-10554,-1,-21008,-1030,-31359,-3090c119034,1066456,108982,1063407,99231,1059368v-9752,-4039,-19015,-8990,-27791,-14854c62664,1038650,54545,1031987,47081,1024524v-7463,-7464,-14127,-15583,-19991,-24359c21227,991389,16275,982125,12236,972374,8197,962623,5148,952571,3089,942219,1030,931868,,921414,,910860l,160745c,150190,1030,139737,3089,129385,5148,119033,8197,108982,12236,99230,16275,89479,21227,80216,27091,71440,32954,62664,39618,54544,47081,47081,54545,39617,62664,32954,71440,27090,80216,21226,89479,16275,99231,12236v9751,-4039,19803,-7088,30155,-9147c139737,1030,150191,,160745,xe" filled="f" strokeweight=".25369mm">
                  <v:stroke miterlimit="1" joinstyle="miter"/>
                  <v:path arrowok="t" textboxrect="0,0,5330807,1071605"/>
                </v:shape>
                <v:rect id="Rectangle 43" o:spid="_x0000_s1062" style="position:absolute;left:4322;top:42089;width:52165;height:3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0733068A" w14:textId="77777777" w:rsidR="00CF7120" w:rsidRDefault="00D27CD7" w:rsidP="00D27CD7">
                        <w:pPr>
                          <w:rPr>
                            <w:rFonts w:eastAsia="Arial" w:cs="Arial"/>
                            <w:i/>
                            <w:sz w:val="23"/>
                          </w:rPr>
                        </w:pPr>
                        <w:r>
                          <w:rPr>
                            <w:rFonts w:eastAsia="Arial" w:cs="Arial"/>
                            <w:i/>
                            <w:sz w:val="23"/>
                          </w:rPr>
                          <w:t>Table populated with user details: name, address,</w:t>
                        </w:r>
                        <w:r w:rsidR="00114D60">
                          <w:rPr>
                            <w:rFonts w:eastAsia="Arial" w:cs="Arial"/>
                            <w:i/>
                            <w:sz w:val="23"/>
                          </w:rPr>
                          <w:t xml:space="preserve"> </w:t>
                        </w:r>
                        <w:r>
                          <w:rPr>
                            <w:rFonts w:eastAsia="Arial" w:cs="Arial"/>
                            <w:i/>
                            <w:sz w:val="23"/>
                          </w:rPr>
                          <w:t>contact numbers,</w:t>
                        </w:r>
                      </w:p>
                      <w:p w14:paraId="0F4E94E8" w14:textId="32B09E59" w:rsidR="00D27CD7" w:rsidRDefault="00D27CD7" w:rsidP="00D27CD7">
                        <w:r>
                          <w:rPr>
                            <w:rFonts w:eastAsia="Arial" w:cs="Arial"/>
                            <w:i/>
                            <w:sz w:val="23"/>
                          </w:rPr>
                          <w:t>job identifier,</w:t>
                        </w:r>
                        <w:r w:rsidR="00CF7120">
                          <w:rPr>
                            <w:rFonts w:eastAsia="Arial" w:cs="Arial"/>
                            <w:i/>
                            <w:sz w:val="23"/>
                          </w:rPr>
                          <w:t xml:space="preserve"> </w:t>
                        </w:r>
                        <w:proofErr w:type="spellStart"/>
                        <w:r w:rsidR="00CF7120">
                          <w:rPr>
                            <w:rFonts w:eastAsia="Arial" w:cs="Arial"/>
                            <w:i/>
                            <w:sz w:val="23"/>
                          </w:rPr>
                          <w:t>etc</w:t>
                        </w:r>
                        <w:proofErr w:type="spellEnd"/>
                      </w:p>
                    </w:txbxContent>
                  </v:textbox>
                </v:rect>
                <v:rect id="Rectangle 45" o:spid="_x0000_s1063" style="position:absolute;left:48387;top:31741;width:1438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25D1DAED" w14:textId="77777777" w:rsidR="00D27CD7" w:rsidRDefault="00D27CD7" w:rsidP="00D27CD7">
                        <w:r>
                          <w:rPr>
                            <w:rFonts w:eastAsia="Arial" w:cs="Arial"/>
                            <w:sz w:val="14"/>
                          </w:rPr>
                          <w:t>Current Role: Level 1 User</w:t>
                        </w:r>
                      </w:p>
                    </w:txbxContent>
                  </v:textbox>
                </v:rect>
                <w10:anchorlock/>
              </v:group>
            </w:pict>
          </mc:Fallback>
        </mc:AlternateContent>
      </w:r>
    </w:p>
    <w:p w14:paraId="1EDFBC43" w14:textId="6944EDC1" w:rsidR="00D27CD7" w:rsidRDefault="00CF7120" w:rsidP="00D27CD7">
      <w:pPr>
        <w:ind w:left="-282" w:right="-138"/>
      </w:pPr>
      <w:r>
        <w:rPr>
          <w:noProof/>
        </w:rPr>
        <mc:AlternateContent>
          <mc:Choice Requires="wps">
            <w:drawing>
              <wp:anchor distT="0" distB="0" distL="114300" distR="114300" simplePos="0" relativeHeight="251665408" behindDoc="0" locked="0" layoutInCell="1" allowOverlap="1" wp14:anchorId="642D03A6" wp14:editId="0783CFEE">
                <wp:simplePos x="0" y="0"/>
                <wp:positionH relativeFrom="column">
                  <wp:posOffset>217653</wp:posOffset>
                </wp:positionH>
                <wp:positionV relativeFrom="paragraph">
                  <wp:posOffset>1904365</wp:posOffset>
                </wp:positionV>
                <wp:extent cx="4951770" cy="329949"/>
                <wp:effectExtent l="0" t="0" r="0" b="0"/>
                <wp:wrapNone/>
                <wp:docPr id="1037" name="Rectangle 1037"/>
                <wp:cNvGraphicFramePr/>
                <a:graphic xmlns:a="http://schemas.openxmlformats.org/drawingml/2006/main">
                  <a:graphicData uri="http://schemas.microsoft.com/office/word/2010/wordprocessingShape">
                    <wps:wsp>
                      <wps:cNvSpPr/>
                      <wps:spPr>
                        <a:xfrm>
                          <a:off x="0" y="0"/>
                          <a:ext cx="4951770" cy="329949"/>
                        </a:xfrm>
                        <a:prstGeom prst="rect">
                          <a:avLst/>
                        </a:prstGeom>
                        <a:ln>
                          <a:noFill/>
                        </a:ln>
                      </wps:spPr>
                      <wps:txbx>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wps:txbx>
                      <wps:bodyPr horzOverflow="overflow" vert="horz" lIns="0" tIns="0" rIns="0" bIns="0" rtlCol="0">
                        <a:noAutofit/>
                      </wps:bodyPr>
                    </wps:wsp>
                  </a:graphicData>
                </a:graphic>
              </wp:anchor>
            </w:drawing>
          </mc:Choice>
          <mc:Fallback>
            <w:pict>
              <v:rect w14:anchorId="642D03A6" id="Rectangle 1037" o:spid="_x0000_s1064" style="position:absolute;left:0;text-align:left;margin-left:17.15pt;margin-top:149.95pt;width:389.9pt;height:26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" filled="f" stroked="f">
                <v:textbox inset="0,0,0,0">
                  <w:txbxContent>
                    <w:p w14:paraId="2D6D6AAC" w14:textId="77777777" w:rsidR="00CF7120" w:rsidRDefault="00CF7120" w:rsidP="00CF7120">
                      <w:pPr>
                        <w:rPr>
                          <w:rFonts w:eastAsia="Arial" w:cs="Arial"/>
                          <w:i/>
                          <w:sz w:val="23"/>
                        </w:rPr>
                      </w:pPr>
                      <w:r>
                        <w:rPr>
                          <w:rFonts w:eastAsia="Arial" w:cs="Arial"/>
                          <w:i/>
                          <w:sz w:val="23"/>
                        </w:rPr>
                        <w:t>Table populated with user details: name, address, contact numbers,</w:t>
                      </w:r>
                    </w:p>
                    <w:p w14:paraId="59A203C0" w14:textId="77777777" w:rsidR="00CF7120" w:rsidRDefault="00CF7120" w:rsidP="00CF7120">
                      <w:r>
                        <w:rPr>
                          <w:rFonts w:eastAsia="Arial" w:cs="Arial"/>
                          <w:i/>
                          <w:sz w:val="23"/>
                        </w:rPr>
                        <w:t xml:space="preserve">job identifier, </w:t>
                      </w:r>
                      <w:proofErr w:type="spellStart"/>
                      <w:r>
                        <w:rPr>
                          <w:rFonts w:eastAsia="Arial" w:cs="Arial"/>
                          <w:i/>
                          <w:sz w:val="23"/>
                        </w:rPr>
                        <w:t>etc</w:t>
                      </w:r>
                      <w:proofErr w:type="spellEnd"/>
                    </w:p>
                  </w:txbxContent>
                </v:textbox>
              </v:rect>
            </w:pict>
          </mc:Fallback>
        </mc:AlternateContent>
      </w:r>
      <w:r w:rsidR="00D27CD7">
        <w:rPr>
          <w:noProof/>
        </w:rPr>
        <mc:AlternateContent>
          <mc:Choice Requires="wpg">
            <w:drawing>
              <wp:inline distT="0" distB="0" distL="0" distR="0" wp14:anchorId="604CBFC2" wp14:editId="19785F3F">
                <wp:extent cx="6006946" cy="2759076"/>
                <wp:effectExtent l="0" t="0" r="0" b="22225"/>
                <wp:docPr id="1205" name="Group 1205"/>
                <wp:cNvGraphicFramePr/>
                <a:graphic xmlns:a="http://schemas.openxmlformats.org/drawingml/2006/main">
                  <a:graphicData uri="http://schemas.microsoft.com/office/word/2010/wordprocessingGroup">
                    <wpg:wgp>
                      <wpg:cNvGrpSpPr/>
                      <wpg:grpSpPr>
                        <a:xfrm>
                          <a:off x="0" y="0"/>
                          <a:ext cx="6006946" cy="2759076"/>
                          <a:chOff x="0" y="0"/>
                          <a:chExt cx="6276805" cy="2883736"/>
                        </a:xfrm>
                      </wpg:grpSpPr>
                      <wps:wsp>
                        <wps:cNvPr id="48" name="Shape 48"/>
                        <wps:cNvSpPr/>
                        <wps:spPr>
                          <a:xfrm>
                            <a:off x="0" y="143759"/>
                            <a:ext cx="6210613" cy="2739977"/>
                          </a:xfrm>
                          <a:custGeom>
                            <a:avLst/>
                            <a:gdLst/>
                            <a:ahLst/>
                            <a:cxnLst/>
                            <a:rect l="0" t="0" r="0" b="0"/>
                            <a:pathLst>
                              <a:path w="6210613" h="2739977">
                                <a:moveTo>
                                  <a:pt x="0" y="0"/>
                                </a:moveTo>
                                <a:lnTo>
                                  <a:pt x="6210613" y="0"/>
                                </a:lnTo>
                                <a:lnTo>
                                  <a:pt x="6210613" y="2739977"/>
                                </a:lnTo>
                                <a:lnTo>
                                  <a:pt x="0" y="2739977"/>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0" y="143759"/>
                            <a:ext cx="6210613" cy="547995"/>
                          </a:xfrm>
                          <a:custGeom>
                            <a:avLst/>
                            <a:gdLst/>
                            <a:ahLst/>
                            <a:cxnLst/>
                            <a:rect l="0" t="0" r="0" b="0"/>
                            <a:pathLst>
                              <a:path w="6210613" h="547995">
                                <a:moveTo>
                                  <a:pt x="0" y="0"/>
                                </a:moveTo>
                                <a:lnTo>
                                  <a:pt x="6210613" y="0"/>
                                </a:lnTo>
                                <a:lnTo>
                                  <a:pt x="6210613" y="547995"/>
                                </a:lnTo>
                                <a:lnTo>
                                  <a:pt x="0" y="547995"/>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0" name="Shape 50"/>
                        <wps:cNvSpPr/>
                        <wps:spPr>
                          <a:xfrm>
                            <a:off x="0" y="143759"/>
                            <a:ext cx="6210613" cy="547995"/>
                          </a:xfrm>
                          <a:custGeom>
                            <a:avLst/>
                            <a:gdLst/>
                            <a:ahLst/>
                            <a:cxnLst/>
                            <a:rect l="0" t="0" r="0" b="0"/>
                            <a:pathLst>
                              <a:path w="6210613" h="547995">
                                <a:moveTo>
                                  <a:pt x="0" y="0"/>
                                </a:moveTo>
                                <a:lnTo>
                                  <a:pt x="6210613" y="0"/>
                                </a:lnTo>
                                <a:lnTo>
                                  <a:pt x="6210613" y="547995"/>
                                </a:lnTo>
                                <a:lnTo>
                                  <a:pt x="0" y="547995"/>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0" y="143759"/>
                            <a:ext cx="365330" cy="365330"/>
                          </a:xfrm>
                          <a:custGeom>
                            <a:avLst/>
                            <a:gdLst/>
                            <a:ahLst/>
                            <a:cxnLst/>
                            <a:rect l="0" t="0" r="0" b="0"/>
                            <a:pathLst>
                              <a:path w="365330" h="365330">
                                <a:moveTo>
                                  <a:pt x="0" y="0"/>
                                </a:moveTo>
                                <a:lnTo>
                                  <a:pt x="365330" y="0"/>
                                </a:lnTo>
                                <a:lnTo>
                                  <a:pt x="365330" y="365330"/>
                                </a:lnTo>
                                <a:lnTo>
                                  <a:pt x="0" y="36533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52" name="Shape 52"/>
                        <wps:cNvSpPr/>
                        <wps:spPr>
                          <a:xfrm>
                            <a:off x="0" y="143759"/>
                            <a:ext cx="365330" cy="365330"/>
                          </a:xfrm>
                          <a:custGeom>
                            <a:avLst/>
                            <a:gdLst/>
                            <a:ahLst/>
                            <a:cxnLst/>
                            <a:rect l="0" t="0" r="0" b="0"/>
                            <a:pathLst>
                              <a:path w="365330" h="365330">
                                <a:moveTo>
                                  <a:pt x="0" y="0"/>
                                </a:moveTo>
                                <a:lnTo>
                                  <a:pt x="365330" y="0"/>
                                </a:lnTo>
                                <a:lnTo>
                                  <a:pt x="365330" y="365330"/>
                                </a:lnTo>
                                <a:lnTo>
                                  <a:pt x="0" y="36533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53" name="Shape 53"/>
                        <wps:cNvSpPr/>
                        <wps:spPr>
                          <a:xfrm>
                            <a:off x="12056" y="155815"/>
                            <a:ext cx="353274" cy="347064"/>
                          </a:xfrm>
                          <a:custGeom>
                            <a:avLst/>
                            <a:gdLst/>
                            <a:ahLst/>
                            <a:cxnLst/>
                            <a:rect l="0" t="0" r="0" b="0"/>
                            <a:pathLst>
                              <a:path w="353274" h="347064">
                                <a:moveTo>
                                  <a:pt x="0" y="347064"/>
                                </a:moveTo>
                                <a:lnTo>
                                  <a:pt x="3532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4" name="Shape 54"/>
                        <wps:cNvSpPr/>
                        <wps:spPr>
                          <a:xfrm>
                            <a:off x="6211" y="168236"/>
                            <a:ext cx="359119" cy="340853"/>
                          </a:xfrm>
                          <a:custGeom>
                            <a:avLst/>
                            <a:gdLst/>
                            <a:ahLst/>
                            <a:cxnLst/>
                            <a:rect l="0" t="0" r="0" b="0"/>
                            <a:pathLst>
                              <a:path w="359119" h="340853">
                                <a:moveTo>
                                  <a:pt x="0" y="0"/>
                                </a:moveTo>
                                <a:lnTo>
                                  <a:pt x="359119" y="340853"/>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55" name="Rectangle 55"/>
                        <wps:cNvSpPr/>
                        <wps:spPr>
                          <a:xfrm>
                            <a:off x="24260" y="191798"/>
                            <a:ext cx="421215" cy="145767"/>
                          </a:xfrm>
                          <a:prstGeom prst="rect">
                            <a:avLst/>
                          </a:prstGeom>
                          <a:ln>
                            <a:noFill/>
                          </a:ln>
                        </wps:spPr>
                        <wps:txbx>
                          <w:txbxContent>
                            <w:p w14:paraId="4BBAF8A8"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56" name="Rectangle 56"/>
                        <wps:cNvSpPr/>
                        <wps:spPr>
                          <a:xfrm>
                            <a:off x="5677603" y="374463"/>
                            <a:ext cx="445841" cy="145767"/>
                          </a:xfrm>
                          <a:prstGeom prst="rect">
                            <a:avLst/>
                          </a:prstGeom>
                          <a:ln>
                            <a:noFill/>
                          </a:ln>
                        </wps:spPr>
                        <wps:txbx>
                          <w:txbxContent>
                            <w:p w14:paraId="5EE23041"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57" name="Rectangle 57"/>
                        <wps:cNvSpPr/>
                        <wps:spPr>
                          <a:xfrm>
                            <a:off x="4115816" y="374463"/>
                            <a:ext cx="761574" cy="145767"/>
                          </a:xfrm>
                          <a:prstGeom prst="rect">
                            <a:avLst/>
                          </a:prstGeom>
                          <a:ln>
                            <a:noFill/>
                          </a:ln>
                        </wps:spPr>
                        <wps:txbx>
                          <w:txbxContent>
                            <w:p w14:paraId="266204AF" w14:textId="77777777" w:rsidR="00D27CD7" w:rsidRDefault="00D27CD7" w:rsidP="00D27CD7">
                              <w:r>
                                <w:rPr>
                                  <w:rFonts w:eastAsia="Arial" w:cs="Arial"/>
                                  <w:sz w:val="17"/>
                                </w:rPr>
                                <w:t>Edit Record</w:t>
                              </w:r>
                            </w:p>
                          </w:txbxContent>
                        </wps:txbx>
                        <wps:bodyPr horzOverflow="overflow" vert="horz" lIns="0" tIns="0" rIns="0" bIns="0" rtlCol="0">
                          <a:noAutofit/>
                        </wps:bodyPr>
                      </wps:wsp>
                      <wps:wsp>
                        <wps:cNvPr id="58" name="Rectangle 58"/>
                        <wps:cNvSpPr/>
                        <wps:spPr>
                          <a:xfrm>
                            <a:off x="3625759" y="374463"/>
                            <a:ext cx="388830" cy="145767"/>
                          </a:xfrm>
                          <a:prstGeom prst="rect">
                            <a:avLst/>
                          </a:prstGeom>
                          <a:ln>
                            <a:noFill/>
                          </a:ln>
                        </wps:spPr>
                        <wps:txbx>
                          <w:txbxContent>
                            <w:p w14:paraId="195A639A"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59" name="Rectangle 59"/>
                        <wps:cNvSpPr/>
                        <wps:spPr>
                          <a:xfrm>
                            <a:off x="425695" y="907661"/>
                            <a:ext cx="2305115" cy="218650"/>
                          </a:xfrm>
                          <a:prstGeom prst="rect">
                            <a:avLst/>
                          </a:prstGeom>
                          <a:ln>
                            <a:noFill/>
                          </a:ln>
                        </wps:spPr>
                        <wps:txbx>
                          <w:txbxContent>
                            <w:p w14:paraId="3BABBCFF"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60" name="Rectangle 60"/>
                        <wps:cNvSpPr/>
                        <wps:spPr>
                          <a:xfrm>
                            <a:off x="405716" y="1287788"/>
                            <a:ext cx="863995" cy="145766"/>
                          </a:xfrm>
                          <a:prstGeom prst="rect">
                            <a:avLst/>
                          </a:prstGeom>
                          <a:ln>
                            <a:noFill/>
                          </a:ln>
                        </wps:spPr>
                        <wps:txbx>
                          <w:txbxContent>
                            <w:p w14:paraId="467E695D" w14:textId="77777777" w:rsidR="00D27CD7" w:rsidRDefault="00D27CD7" w:rsidP="00D27CD7">
                              <w:r>
                                <w:rPr>
                                  <w:rFonts w:eastAsia="Arial" w:cs="Arial"/>
                                  <w:b/>
                                  <w:sz w:val="17"/>
                                </w:rPr>
                                <w:t>Your Record</w:t>
                              </w:r>
                            </w:p>
                          </w:txbxContent>
                        </wps:txbx>
                        <wps:bodyPr horzOverflow="overflow" vert="horz" lIns="0" tIns="0" rIns="0" bIns="0" rtlCol="0">
                          <a:noAutofit/>
                        </wps:bodyPr>
                      </wps:wsp>
                      <wps:wsp>
                        <wps:cNvPr id="61" name="Shape 61"/>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2"/>
                        <wps:cNvSpPr/>
                        <wps:spPr>
                          <a:xfrm>
                            <a:off x="362316" y="1605079"/>
                            <a:ext cx="5330807" cy="1095991"/>
                          </a:xfrm>
                          <a:custGeom>
                            <a:avLst/>
                            <a:gdLst/>
                            <a:ahLst/>
                            <a:cxnLst/>
                            <a:rect l="0" t="0" r="0" b="0"/>
                            <a:pathLst>
                              <a:path w="5330807" h="1095991">
                                <a:moveTo>
                                  <a:pt x="164399" y="0"/>
                                </a:moveTo>
                                <a:lnTo>
                                  <a:pt x="5166408" y="0"/>
                                </a:lnTo>
                                <a:cubicBezTo>
                                  <a:pt x="5177202" y="0"/>
                                  <a:pt x="5187893" y="1053"/>
                                  <a:pt x="5198481" y="3159"/>
                                </a:cubicBezTo>
                                <a:cubicBezTo>
                                  <a:pt x="5209068" y="5265"/>
                                  <a:pt x="5219348" y="8382"/>
                                  <a:pt x="5229320" y="12513"/>
                                </a:cubicBezTo>
                                <a:cubicBezTo>
                                  <a:pt x="5239293" y="16644"/>
                                  <a:pt x="5248767" y="21708"/>
                                  <a:pt x="5257743" y="27705"/>
                                </a:cubicBezTo>
                                <a:cubicBezTo>
                                  <a:pt x="5266718" y="33703"/>
                                  <a:pt x="5275022" y="40517"/>
                                  <a:pt x="5282655" y="48151"/>
                                </a:cubicBezTo>
                                <a:cubicBezTo>
                                  <a:pt x="5290288" y="55783"/>
                                  <a:pt x="5297103" y="64087"/>
                                  <a:pt x="5303100" y="73062"/>
                                </a:cubicBezTo>
                                <a:cubicBezTo>
                                  <a:pt x="5309098" y="82038"/>
                                  <a:pt x="5314161" y="91511"/>
                                  <a:pt x="5318293" y="101485"/>
                                </a:cubicBezTo>
                                <a:cubicBezTo>
                                  <a:pt x="5322423" y="111458"/>
                                  <a:pt x="5325541" y="121738"/>
                                  <a:pt x="5327647" y="132325"/>
                                </a:cubicBezTo>
                                <a:cubicBezTo>
                                  <a:pt x="5329753" y="142912"/>
                                  <a:pt x="5330806" y="153604"/>
                                  <a:pt x="5330807" y="164399"/>
                                </a:cubicBezTo>
                                <a:lnTo>
                                  <a:pt x="5330807" y="931592"/>
                                </a:lnTo>
                                <a:cubicBezTo>
                                  <a:pt x="5330806" y="942387"/>
                                  <a:pt x="5329753" y="953078"/>
                                  <a:pt x="5327647" y="963664"/>
                                </a:cubicBezTo>
                                <a:cubicBezTo>
                                  <a:pt x="5325541" y="974251"/>
                                  <a:pt x="5322423" y="984531"/>
                                  <a:pt x="5318293" y="994504"/>
                                </a:cubicBezTo>
                                <a:cubicBezTo>
                                  <a:pt x="5314161" y="1004477"/>
                                  <a:pt x="5309098" y="1013951"/>
                                  <a:pt x="5303100" y="1022926"/>
                                </a:cubicBezTo>
                                <a:cubicBezTo>
                                  <a:pt x="5297103" y="1031901"/>
                                  <a:pt x="5290288" y="1040206"/>
                                  <a:pt x="5282655" y="1047839"/>
                                </a:cubicBezTo>
                                <a:cubicBezTo>
                                  <a:pt x="5275022" y="1055471"/>
                                  <a:pt x="5266718" y="1062286"/>
                                  <a:pt x="5257743" y="1068283"/>
                                </a:cubicBezTo>
                                <a:cubicBezTo>
                                  <a:pt x="5248767" y="1074279"/>
                                  <a:pt x="5239293" y="1079343"/>
                                  <a:pt x="5229320" y="1083475"/>
                                </a:cubicBezTo>
                                <a:cubicBezTo>
                                  <a:pt x="5219348" y="1087607"/>
                                  <a:pt x="5209068" y="1090724"/>
                                  <a:pt x="5198481" y="1092830"/>
                                </a:cubicBezTo>
                                <a:cubicBezTo>
                                  <a:pt x="5187893" y="1094937"/>
                                  <a:pt x="5177202" y="1095991"/>
                                  <a:pt x="5166408" y="1095991"/>
                                </a:cubicBezTo>
                                <a:lnTo>
                                  <a:pt x="164399" y="1095991"/>
                                </a:lnTo>
                                <a:cubicBezTo>
                                  <a:pt x="153604" y="1095991"/>
                                  <a:pt x="142913" y="1094937"/>
                                  <a:pt x="132326" y="1092830"/>
                                </a:cubicBezTo>
                                <a:cubicBezTo>
                                  <a:pt x="121739" y="1090724"/>
                                  <a:pt x="111459" y="1087607"/>
                                  <a:pt x="101486" y="1083475"/>
                                </a:cubicBezTo>
                                <a:cubicBezTo>
                                  <a:pt x="91513" y="1079343"/>
                                  <a:pt x="82039" y="1074279"/>
                                  <a:pt x="73064" y="1068283"/>
                                </a:cubicBezTo>
                                <a:cubicBezTo>
                                  <a:pt x="64088" y="1062286"/>
                                  <a:pt x="55784" y="1055471"/>
                                  <a:pt x="48151" y="1047839"/>
                                </a:cubicBezTo>
                                <a:cubicBezTo>
                                  <a:pt x="40518" y="1040206"/>
                                  <a:pt x="33703" y="1031902"/>
                                  <a:pt x="27706" y="1022927"/>
                                </a:cubicBezTo>
                                <a:cubicBezTo>
                                  <a:pt x="21709" y="1013951"/>
                                  <a:pt x="16645" y="1004477"/>
                                  <a:pt x="12514" y="994504"/>
                                </a:cubicBezTo>
                                <a:cubicBezTo>
                                  <a:pt x="8383" y="984531"/>
                                  <a:pt x="5265" y="974251"/>
                                  <a:pt x="3159" y="963664"/>
                                </a:cubicBezTo>
                                <a:cubicBezTo>
                                  <a:pt x="1053" y="953078"/>
                                  <a:pt x="0" y="942387"/>
                                  <a:pt x="0" y="931592"/>
                                </a:cubicBezTo>
                                <a:lnTo>
                                  <a:pt x="0" y="164399"/>
                                </a:lnTo>
                                <a:cubicBezTo>
                                  <a:pt x="0" y="153604"/>
                                  <a:pt x="1053" y="142912"/>
                                  <a:pt x="3159" y="132325"/>
                                </a:cubicBezTo>
                                <a:cubicBezTo>
                                  <a:pt x="5265" y="121738"/>
                                  <a:pt x="8383" y="111458"/>
                                  <a:pt x="12514" y="101485"/>
                                </a:cubicBezTo>
                                <a:cubicBezTo>
                                  <a:pt x="16645" y="91511"/>
                                  <a:pt x="21709" y="82038"/>
                                  <a:pt x="27706" y="73062"/>
                                </a:cubicBezTo>
                                <a:cubicBezTo>
                                  <a:pt x="33703" y="64087"/>
                                  <a:pt x="40518" y="55783"/>
                                  <a:pt x="48151" y="48151"/>
                                </a:cubicBezTo>
                                <a:cubicBezTo>
                                  <a:pt x="55784" y="40517"/>
                                  <a:pt x="64088" y="33703"/>
                                  <a:pt x="73064" y="27705"/>
                                </a:cubicBezTo>
                                <a:cubicBezTo>
                                  <a:pt x="82039" y="21708"/>
                                  <a:pt x="91513" y="16644"/>
                                  <a:pt x="101486" y="12513"/>
                                </a:cubicBezTo>
                                <a:cubicBezTo>
                                  <a:pt x="111459" y="8382"/>
                                  <a:pt x="121739" y="5265"/>
                                  <a:pt x="132326" y="3159"/>
                                </a:cubicBezTo>
                                <a:cubicBezTo>
                                  <a:pt x="142913" y="1053"/>
                                  <a:pt x="153604" y="0"/>
                                  <a:pt x="16439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65" name="Rectangle 65"/>
                        <wps:cNvSpPr/>
                        <wps:spPr>
                          <a:xfrm>
                            <a:off x="4911551" y="374463"/>
                            <a:ext cx="734528" cy="145767"/>
                          </a:xfrm>
                          <a:prstGeom prst="rect">
                            <a:avLst/>
                          </a:prstGeom>
                          <a:ln>
                            <a:noFill/>
                          </a:ln>
                        </wps:spPr>
                        <wps:txbx>
                          <w:txbxContent>
                            <w:p w14:paraId="16B83CF0" w14:textId="77777777" w:rsidR="00D27CD7" w:rsidRDefault="00D27CD7" w:rsidP="00D27CD7">
                              <w:r>
                                <w:rPr>
                                  <w:rFonts w:eastAsia="Arial" w:cs="Arial"/>
                                  <w:sz w:val="17"/>
                                </w:rPr>
                                <w:t>View Users</w:t>
                              </w:r>
                            </w:p>
                          </w:txbxContent>
                        </wps:txbx>
                        <wps:bodyPr horzOverflow="overflow" vert="horz" lIns="0" tIns="0" rIns="0" bIns="0" rtlCol="0">
                          <a:noAutofit/>
                        </wps:bodyPr>
                      </wps:wsp>
                      <wps:wsp>
                        <wps:cNvPr id="66" name="Rectangle 66"/>
                        <wps:cNvSpPr/>
                        <wps:spPr>
                          <a:xfrm>
                            <a:off x="4838770" y="936523"/>
                            <a:ext cx="1438035" cy="121473"/>
                          </a:xfrm>
                          <a:prstGeom prst="rect">
                            <a:avLst/>
                          </a:prstGeom>
                          <a:ln>
                            <a:noFill/>
                          </a:ln>
                        </wps:spPr>
                        <wps:txbx>
                          <w:txbxContent>
                            <w:p w14:paraId="350677B7" w14:textId="77777777" w:rsidR="00D27CD7" w:rsidRDefault="00D27CD7" w:rsidP="00D27CD7">
                              <w:r>
                                <w:rPr>
                                  <w:rFonts w:eastAsia="Arial" w:cs="Arial"/>
                                  <w:sz w:val="14"/>
                                </w:rPr>
                                <w:t>Current Role: Level 2 User</w:t>
                              </w:r>
                            </w:p>
                          </w:txbxContent>
                        </wps:txbx>
                        <wps:bodyPr horzOverflow="overflow" vert="horz" lIns="0" tIns="0" rIns="0" bIns="0" rtlCol="0">
                          <a:noAutofit/>
                        </wps:bodyPr>
                      </wps:wsp>
                      <wps:wsp>
                        <wps:cNvPr id="67" name="Rectangle 67"/>
                        <wps:cNvSpPr/>
                        <wps:spPr>
                          <a:xfrm>
                            <a:off x="13700" y="0"/>
                            <a:ext cx="1920021" cy="145767"/>
                          </a:xfrm>
                          <a:prstGeom prst="rect">
                            <a:avLst/>
                          </a:prstGeom>
                          <a:ln>
                            <a:noFill/>
                          </a:ln>
                        </wps:spPr>
                        <wps:txbx>
                          <w:txbxContent>
                            <w:p w14:paraId="542B679E" w14:textId="77777777" w:rsidR="00D27CD7" w:rsidRDefault="00D27CD7" w:rsidP="00D27CD7">
                              <w:r>
                                <w:rPr>
                                  <w:rFonts w:eastAsia="Arial" w:cs="Arial"/>
                                  <w:sz w:val="17"/>
                                </w:rPr>
                                <w:t>Privileged User Home Screen</w:t>
                              </w:r>
                            </w:p>
                          </w:txbxContent>
                        </wps:txbx>
                        <wps:bodyPr horzOverflow="overflow" vert="horz" lIns="0" tIns="0" rIns="0" bIns="0" rtlCol="0">
                          <a:noAutofit/>
                        </wps:bodyPr>
                      </wps:wsp>
                    </wpg:wgp>
                  </a:graphicData>
                </a:graphic>
              </wp:inline>
            </w:drawing>
          </mc:Choice>
          <mc:Fallback>
            <w:pict>
              <v:group w14:anchorId="604CBFC2" id="Group 1205" o:spid="_x0000_s1065" style="width:473pt;height:217.25pt;mso-position-horizontal-relative:char;mso-position-vertical-relative:line" coordsize="62768,288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">
                <v:shape id="Shape 48" o:spid="_x0000_s1066" style="position:absolute;top:1437;width:62106;height:27400;visibility:visible;mso-wrap-style:square;v-text-anchor:top" coordsize="6210613,27399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" path="m,l6210613,r,2739977l,2739977,,xe" filled="f" strokeweight=".25369mm">
                  <v:stroke miterlimit="1" joinstyle="miter"/>
                  <v:path arrowok="t" textboxrect="0,0,6210613,2739977"/>
                </v:shape>
                <v:shape id="Shape 1321" o:spid="_x0000_s1067"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" path="m,l6210613,r,547995l,547995,,e" stroked="f" strokeweight="0">
                  <v:stroke miterlimit="1" joinstyle="miter"/>
                  <v:path arrowok="t" textboxrect="0,0,6210613,547995"/>
                </v:shape>
                <v:shape id="Shape 50" o:spid="_x0000_s1068" style="position:absolute;top:1437;width:62106;height:5480;visibility:visible;mso-wrap-style:square;v-text-anchor:top" coordsize="6210613,547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" path="m,l6210613,r,547995l,547995,,xe" filled="f" strokeweight=".25369mm">
                  <v:stroke miterlimit="1" joinstyle="miter"/>
                  <v:path arrowok="t" textboxrect="0,0,6210613,547995"/>
                </v:shape>
                <v:shape id="Shape 1322" o:spid="_x0000_s1069"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" path="m,l365330,r,365330l,365330,,e" stroked="f" strokeweight="0">
                  <v:stroke miterlimit="1" joinstyle="miter"/>
                  <v:path arrowok="t" textboxrect="0,0,365330,365330"/>
                </v:shape>
                <v:shape id="Shape 52" o:spid="_x0000_s1070" style="position:absolute;top:1437;width:3653;height:3653;visibility:visible;mso-wrap-style:square;v-text-anchor:top" coordsize="365330,365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" path="m,l365330,r,365330l,365330,,xe" filled="f" strokeweight=".25369mm">
                  <v:stroke miterlimit="1" joinstyle="miter"/>
                  <v:path arrowok="t" textboxrect="0,0,365330,365330"/>
                </v:shape>
                <v:shape id="Shape 53" o:spid="_x0000_s1071" style="position:absolute;left:120;top:1558;width:3533;height:3470;visibility:visible;mso-wrap-style:square;v-text-anchor:top" coordsize="353274,3470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" path="m,347064l353274,e" filled="f" strokeweight=".25369mm">
                  <v:stroke miterlimit="83231f" joinstyle="miter"/>
                  <v:path arrowok="t" textboxrect="0,0,353274,347064"/>
                </v:shape>
                <v:shape id="Shape 54" o:spid="_x0000_s1072" style="position:absolute;left:62;top:1682;width:3591;height:3408;visibility:visible;mso-wrap-style:square;v-text-anchor:top" coordsize="359119,340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" path="m,l359119,340853e" filled="f" strokeweight=".25369mm">
                  <v:stroke miterlimit="83231f" joinstyle="miter"/>
                  <v:path arrowok="t" textboxrect="0,0,359119,340853"/>
                </v:shape>
                <v:rect id="Rectangle 55" o:spid="_x0000_s1073" style="position:absolute;left:242;top:1917;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4BBAF8A8" w14:textId="77777777" w:rsidR="00D27CD7" w:rsidRDefault="00D27CD7" w:rsidP="00D27CD7">
                        <w:r>
                          <w:rPr>
                            <w:rFonts w:eastAsia="Arial" w:cs="Arial"/>
                            <w:sz w:val="17"/>
                          </w:rPr>
                          <w:t>LOGO</w:t>
                        </w:r>
                      </w:p>
                    </w:txbxContent>
                  </v:textbox>
                </v:rect>
                <v:rect id="Rectangle 56" o:spid="_x0000_s1074" style="position:absolute;left:56776;top:3744;width:445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5EE23041" w14:textId="77777777" w:rsidR="00D27CD7" w:rsidRDefault="00D27CD7" w:rsidP="00D27CD7">
                        <w:r>
                          <w:rPr>
                            <w:rFonts w:eastAsia="Arial" w:cs="Arial"/>
                            <w:sz w:val="17"/>
                          </w:rPr>
                          <w:t>Logout</w:t>
                        </w:r>
                      </w:p>
                    </w:txbxContent>
                  </v:textbox>
                </v:rect>
                <v:rect id="Rectangle 57" o:spid="_x0000_s1075" style="position:absolute;left:41158;top:3744;width:761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" filled="f" stroked="f">
                  <v:textbox inset="0,0,0,0">
                    <w:txbxContent>
                      <w:p w14:paraId="266204AF" w14:textId="77777777" w:rsidR="00D27CD7" w:rsidRDefault="00D27CD7" w:rsidP="00D27CD7">
                        <w:r>
                          <w:rPr>
                            <w:rFonts w:eastAsia="Arial" w:cs="Arial"/>
                            <w:sz w:val="17"/>
                          </w:rPr>
                          <w:t>Edit Record</w:t>
                        </w:r>
                      </w:p>
                    </w:txbxContent>
                  </v:textbox>
                </v:rect>
                <v:rect id="Rectangle 58" o:spid="_x0000_s1076" style="position:absolute;left:36257;top:3744;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195A639A" w14:textId="77777777" w:rsidR="00D27CD7" w:rsidRDefault="00D27CD7" w:rsidP="00D27CD7">
                        <w:r>
                          <w:rPr>
                            <w:rFonts w:eastAsia="Arial" w:cs="Arial"/>
                            <w:sz w:val="17"/>
                          </w:rPr>
                          <w:t>Home</w:t>
                        </w:r>
                      </w:p>
                    </w:txbxContent>
                  </v:textbox>
                </v:rect>
                <v:rect id="Rectangle 59" o:spid="_x0000_s1077" style="position:absolute;left:4256;top:9076;width:23052;height:2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3BABBCFF" w14:textId="77777777" w:rsidR="00D27CD7" w:rsidRDefault="00D27CD7" w:rsidP="00D27CD7">
                        <w:r>
                          <w:rPr>
                            <w:rFonts w:eastAsia="Arial" w:cs="Arial"/>
                            <w:sz w:val="26"/>
                          </w:rPr>
                          <w:t>Welcome, ${Username}</w:t>
                        </w:r>
                      </w:p>
                    </w:txbxContent>
                  </v:textbox>
                </v:rect>
                <v:rect id="Rectangle 60" o:spid="_x0000_s1078" style="position:absolute;left:4057;top:12877;width:8640;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467E695D" w14:textId="77777777" w:rsidR="00D27CD7" w:rsidRDefault="00D27CD7" w:rsidP="00D27CD7">
                        <w:r>
                          <w:rPr>
                            <w:rFonts w:eastAsia="Arial" w:cs="Arial"/>
                            <w:b/>
                            <w:sz w:val="17"/>
                          </w:rPr>
                          <w:t>Your Record</w:t>
                        </w:r>
                      </w:p>
                    </w:txbxContent>
                  </v:textbox>
                </v:rect>
                <v:shape id="Shape 61" o:spid="_x0000_s1079"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stroked="f" strokeweight="0">
                  <v:stroke miterlimit="83231f" joinstyle="miter"/>
                  <v:path arrowok="t" textboxrect="0,0,5330807,1095991"/>
                </v:shape>
                <v:shape id="Shape 62" o:spid="_x0000_s1080" style="position:absolute;left:3623;top:16050;width:53308;height:10960;visibility:visible;mso-wrap-style:square;v-text-anchor:top" coordsize="5330807,10959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" path="m164399,l5166408,v10794,,21485,1053,32073,3159c5209068,5265,5219348,8382,5229320,12513v9973,4131,19447,9195,28423,15192c5266718,33703,5275022,40517,5282655,48151v7633,7632,14448,15936,20445,24911c5309098,82038,5314161,91511,5318293,101485v4130,9973,7248,20253,9354,30840c5329753,142912,5330806,153604,5330807,164399r,767193c5330806,942387,5329753,953078,5327647,963664v-2106,10587,-5224,20867,-9354,30840c5314161,1004477,5309098,1013951,5303100,1022926v-5997,8975,-12812,17280,-20445,24913c5275022,1055471,5266718,1062286,5257743,1068283v-8976,5996,-18450,11060,-28423,15192c5219348,1087607,5209068,1090724,5198481,1092830v-10588,2107,-21279,3161,-32073,3161l164399,1095991v-10795,,-21486,-1054,-32073,-3161c121739,1090724,111459,1087607,101486,1083475v-9973,-4132,-19447,-9196,-28422,-15192c64088,1062286,55784,1055471,48151,1047839v-7633,-7633,-14448,-15937,-20445,-24912c21709,1013951,16645,1004477,12514,994504,8383,984531,5265,974251,3159,963664,1053,953078,,942387,,931592l,164399c,153604,1053,142912,3159,132325v2106,-10587,5224,-20867,9355,-30840c16645,91511,21709,82038,27706,73062,33703,64087,40518,55783,48151,48151,55784,40517,64088,33703,73064,27705,82039,21708,91513,16644,101486,12513v9973,-4131,20253,-7248,30840,-9354c142913,1053,153604,,164399,xe" filled="f" strokeweight=".25369mm">
                  <v:stroke miterlimit="1" joinstyle="miter"/>
                  <v:path arrowok="t" textboxrect="0,0,5330807,1095991"/>
                </v:shape>
                <v:rect id="Rectangle 65" o:spid="_x0000_s1081" style="position:absolute;left:49115;top:3744;width:7345;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16B83CF0" w14:textId="77777777" w:rsidR="00D27CD7" w:rsidRDefault="00D27CD7" w:rsidP="00D27CD7">
                        <w:r>
                          <w:rPr>
                            <w:rFonts w:eastAsia="Arial" w:cs="Arial"/>
                            <w:sz w:val="17"/>
                          </w:rPr>
                          <w:t>View Users</w:t>
                        </w:r>
                      </w:p>
                    </w:txbxContent>
                  </v:textbox>
                </v:rect>
                <v:rect id="Rectangle 66" o:spid="_x0000_s1082" style="position:absolute;left:48387;top:9365;width:14381;height:12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350677B7" w14:textId="77777777" w:rsidR="00D27CD7" w:rsidRDefault="00D27CD7" w:rsidP="00D27CD7">
                        <w:r>
                          <w:rPr>
                            <w:rFonts w:eastAsia="Arial" w:cs="Arial"/>
                            <w:sz w:val="14"/>
                          </w:rPr>
                          <w:t>Current Role: Level 2 User</w:t>
                        </w:r>
                      </w:p>
                    </w:txbxContent>
                  </v:textbox>
                </v:rect>
                <v:rect id="Rectangle 67" o:spid="_x0000_s1083" style="position:absolute;left:137;width:192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" filled="f" stroked="f">
                  <v:textbox inset="0,0,0,0">
                    <w:txbxContent>
                      <w:p w14:paraId="542B679E" w14:textId="77777777" w:rsidR="00D27CD7" w:rsidRDefault="00D27CD7" w:rsidP="00D27CD7">
                        <w:r>
                          <w:rPr>
                            <w:rFonts w:eastAsia="Arial" w:cs="Arial"/>
                            <w:sz w:val="17"/>
                          </w:rPr>
                          <w:t>Privileged User Home Screen</w:t>
                        </w:r>
                      </w:p>
                    </w:txbxContent>
                  </v:textbox>
                </v:rect>
                <w10:anchorlock/>
              </v:group>
            </w:pict>
          </mc:Fallback>
        </mc:AlternateContent>
      </w:r>
    </w:p>
    <w:p w14:paraId="084621B9" w14:textId="77777777" w:rsidR="00D27CD7" w:rsidRDefault="00D27CD7" w:rsidP="00D27CD7">
      <w:pPr>
        <w:ind w:left="-311" w:right="-735"/>
      </w:pPr>
      <w:r>
        <w:rPr>
          <w:noProof/>
        </w:rPr>
        <w:lastRenderedPageBreak/>
        <mc:AlternateContent>
          <mc:Choice Requires="wpg">
            <w:drawing>
              <wp:inline distT="0" distB="0" distL="0" distR="0" wp14:anchorId="69E3E6A5" wp14:editId="4665644A">
                <wp:extent cx="6047939" cy="5172075"/>
                <wp:effectExtent l="0" t="0" r="86360" b="28575"/>
                <wp:docPr id="1051" name="Group 1051"/>
                <wp:cNvGraphicFramePr/>
                <a:graphic xmlns:a="http://schemas.openxmlformats.org/drawingml/2006/main">
                  <a:graphicData uri="http://schemas.microsoft.com/office/word/2010/wordprocessingGroup">
                    <wpg:wgp>
                      <wpg:cNvGrpSpPr/>
                      <wpg:grpSpPr>
                        <a:xfrm>
                          <a:off x="0" y="0"/>
                          <a:ext cx="6047939" cy="5172075"/>
                          <a:chOff x="0" y="0"/>
                          <a:chExt cx="6607910" cy="5651111"/>
                        </a:xfrm>
                      </wpg:grpSpPr>
                      <wps:wsp>
                        <wps:cNvPr id="73" name="Shape 73"/>
                        <wps:cNvSpPr/>
                        <wps:spPr>
                          <a:xfrm>
                            <a:off x="31966" y="213902"/>
                            <a:ext cx="6575943" cy="2573934"/>
                          </a:xfrm>
                          <a:custGeom>
                            <a:avLst/>
                            <a:gdLst/>
                            <a:ahLst/>
                            <a:cxnLst/>
                            <a:rect l="0" t="0" r="0" b="0"/>
                            <a:pathLst>
                              <a:path w="6575943" h="2573934">
                                <a:moveTo>
                                  <a:pt x="0" y="0"/>
                                </a:moveTo>
                                <a:lnTo>
                                  <a:pt x="6575943" y="0"/>
                                </a:lnTo>
                                <a:lnTo>
                                  <a:pt x="6575943" y="2573934"/>
                                </a:lnTo>
                                <a:lnTo>
                                  <a:pt x="0" y="2573934"/>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5" name="Shape 132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5" name="Shape 75"/>
                        <wps:cNvSpPr/>
                        <wps:spPr>
                          <a:xfrm>
                            <a:off x="31966" y="213902"/>
                            <a:ext cx="6575943" cy="514750"/>
                          </a:xfrm>
                          <a:custGeom>
                            <a:avLst/>
                            <a:gdLst/>
                            <a:ahLst/>
                            <a:cxnLst/>
                            <a:rect l="0" t="0" r="0" b="0"/>
                            <a:pathLst>
                              <a:path w="6575943" h="514750">
                                <a:moveTo>
                                  <a:pt x="0" y="0"/>
                                </a:moveTo>
                                <a:lnTo>
                                  <a:pt x="6575943" y="0"/>
                                </a:lnTo>
                                <a:lnTo>
                                  <a:pt x="6575943" y="514750"/>
                                </a:lnTo>
                                <a:lnTo>
                                  <a:pt x="0" y="514750"/>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6" name="Shape 1326"/>
                        <wps:cNvSpPr/>
                        <wps:spPr>
                          <a:xfrm>
                            <a:off x="31966" y="213902"/>
                            <a:ext cx="392639" cy="392639"/>
                          </a:xfrm>
                          <a:custGeom>
                            <a:avLst/>
                            <a:gdLst/>
                            <a:ahLst/>
                            <a:cxnLst/>
                            <a:rect l="0" t="0" r="0" b="0"/>
                            <a:pathLst>
                              <a:path w="392639" h="392639">
                                <a:moveTo>
                                  <a:pt x="0" y="0"/>
                                </a:moveTo>
                                <a:lnTo>
                                  <a:pt x="392639" y="0"/>
                                </a:lnTo>
                                <a:lnTo>
                                  <a:pt x="392639" y="392639"/>
                                </a:lnTo>
                                <a:lnTo>
                                  <a:pt x="0" y="392639"/>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77" name="Shape 77"/>
                        <wps:cNvSpPr/>
                        <wps:spPr>
                          <a:xfrm>
                            <a:off x="31966" y="213902"/>
                            <a:ext cx="392639" cy="392639"/>
                          </a:xfrm>
                          <a:custGeom>
                            <a:avLst/>
                            <a:gdLst/>
                            <a:ahLst/>
                            <a:cxnLst/>
                            <a:rect l="0" t="0" r="0" b="0"/>
                            <a:pathLst>
                              <a:path w="392639" h="392639">
                                <a:moveTo>
                                  <a:pt x="0" y="0"/>
                                </a:moveTo>
                                <a:lnTo>
                                  <a:pt x="392639" y="0"/>
                                </a:lnTo>
                                <a:lnTo>
                                  <a:pt x="392639" y="392639"/>
                                </a:lnTo>
                                <a:lnTo>
                                  <a:pt x="0" y="392639"/>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78" name="Shape 78"/>
                        <wps:cNvSpPr/>
                        <wps:spPr>
                          <a:xfrm>
                            <a:off x="44936" y="226871"/>
                            <a:ext cx="379669" cy="373002"/>
                          </a:xfrm>
                          <a:custGeom>
                            <a:avLst/>
                            <a:gdLst/>
                            <a:ahLst/>
                            <a:cxnLst/>
                            <a:rect l="0" t="0" r="0" b="0"/>
                            <a:pathLst>
                              <a:path w="379669" h="373002">
                                <a:moveTo>
                                  <a:pt x="0" y="373002"/>
                                </a:moveTo>
                                <a:lnTo>
                                  <a:pt x="379669"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79" name="Shape 79"/>
                        <wps:cNvSpPr/>
                        <wps:spPr>
                          <a:xfrm>
                            <a:off x="38634" y="240206"/>
                            <a:ext cx="385971" cy="366335"/>
                          </a:xfrm>
                          <a:custGeom>
                            <a:avLst/>
                            <a:gdLst/>
                            <a:ahLst/>
                            <a:cxnLst/>
                            <a:rect l="0" t="0" r="0" b="0"/>
                            <a:pathLst>
                              <a:path w="385971" h="366335">
                                <a:moveTo>
                                  <a:pt x="0" y="0"/>
                                </a:moveTo>
                                <a:lnTo>
                                  <a:pt x="385971" y="366335"/>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80" name="Rectangle 80"/>
                        <wps:cNvSpPr/>
                        <wps:spPr>
                          <a:xfrm>
                            <a:off x="101893" y="255731"/>
                            <a:ext cx="421215" cy="145765"/>
                          </a:xfrm>
                          <a:prstGeom prst="rect">
                            <a:avLst/>
                          </a:prstGeom>
                          <a:ln>
                            <a:noFill/>
                          </a:ln>
                        </wps:spPr>
                        <wps:txbx>
                          <w:txbxContent>
                            <w:p w14:paraId="54925AAB"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81" name="Rectangle 81"/>
                        <wps:cNvSpPr/>
                        <wps:spPr>
                          <a:xfrm>
                            <a:off x="6065765" y="429263"/>
                            <a:ext cx="445841" cy="145766"/>
                          </a:xfrm>
                          <a:prstGeom prst="rect">
                            <a:avLst/>
                          </a:prstGeom>
                          <a:ln>
                            <a:noFill/>
                          </a:ln>
                        </wps:spPr>
                        <wps:txbx>
                          <w:txbxContent>
                            <w:p w14:paraId="48F1FD3A"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82" name="Rectangle 82"/>
                        <wps:cNvSpPr/>
                        <wps:spPr>
                          <a:xfrm>
                            <a:off x="5584842" y="429263"/>
                            <a:ext cx="388830" cy="145766"/>
                          </a:xfrm>
                          <a:prstGeom prst="rect">
                            <a:avLst/>
                          </a:prstGeom>
                          <a:ln>
                            <a:noFill/>
                          </a:ln>
                        </wps:spPr>
                        <wps:txbx>
                          <w:txbxContent>
                            <w:p w14:paraId="556A01C3"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83" name="Rectangle 83"/>
                        <wps:cNvSpPr/>
                        <wps:spPr>
                          <a:xfrm>
                            <a:off x="535294" y="925928"/>
                            <a:ext cx="2305115" cy="218650"/>
                          </a:xfrm>
                          <a:prstGeom prst="rect">
                            <a:avLst/>
                          </a:prstGeom>
                          <a:ln>
                            <a:noFill/>
                          </a:ln>
                        </wps:spPr>
                        <wps:txbx>
                          <w:txbxContent>
                            <w:p w14:paraId="4E184995"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84" name="Rectangle 84"/>
                        <wps:cNvSpPr/>
                        <wps:spPr>
                          <a:xfrm>
                            <a:off x="492482" y="1287788"/>
                            <a:ext cx="815667" cy="145767"/>
                          </a:xfrm>
                          <a:prstGeom prst="rect">
                            <a:avLst/>
                          </a:prstGeom>
                          <a:ln>
                            <a:noFill/>
                          </a:ln>
                        </wps:spPr>
                        <wps:txbx>
                          <w:txbxContent>
                            <w:p w14:paraId="68AB8296"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85" name="Shape 85"/>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86" name="Shape 86"/>
                        <wps:cNvSpPr/>
                        <wps:spPr>
                          <a:xfrm>
                            <a:off x="415563" y="1586630"/>
                            <a:ext cx="5644351" cy="1029592"/>
                          </a:xfrm>
                          <a:custGeom>
                            <a:avLst/>
                            <a:gdLst/>
                            <a:ahLst/>
                            <a:cxnLst/>
                            <a:rect l="0" t="0" r="0" b="0"/>
                            <a:pathLst>
                              <a:path w="5644351" h="1029592">
                                <a:moveTo>
                                  <a:pt x="154443" y="0"/>
                                </a:moveTo>
                                <a:lnTo>
                                  <a:pt x="5489908" y="0"/>
                                </a:lnTo>
                                <a:cubicBezTo>
                                  <a:pt x="5500049" y="0"/>
                                  <a:pt x="5510091" y="989"/>
                                  <a:pt x="5520037" y="2967"/>
                                </a:cubicBezTo>
                                <a:cubicBezTo>
                                  <a:pt x="5529984" y="4946"/>
                                  <a:pt x="5539641" y="7875"/>
                                  <a:pt x="5549010" y="11756"/>
                                </a:cubicBezTo>
                                <a:cubicBezTo>
                                  <a:pt x="5558379" y="15637"/>
                                  <a:pt x="5567279" y="20394"/>
                                  <a:pt x="5575711" y="26028"/>
                                </a:cubicBezTo>
                                <a:cubicBezTo>
                                  <a:pt x="5584143" y="31662"/>
                                  <a:pt x="5591945" y="38065"/>
                                  <a:pt x="5599115" y="45235"/>
                                </a:cubicBezTo>
                                <a:cubicBezTo>
                                  <a:pt x="5606286" y="52406"/>
                                  <a:pt x="5612688" y="60207"/>
                                  <a:pt x="5618321" y="68639"/>
                                </a:cubicBezTo>
                                <a:cubicBezTo>
                                  <a:pt x="5623955" y="77071"/>
                                  <a:pt x="5628713" y="85971"/>
                                  <a:pt x="5632593" y="95340"/>
                                </a:cubicBezTo>
                                <a:cubicBezTo>
                                  <a:pt x="5636474" y="104709"/>
                                  <a:pt x="5639404" y="114366"/>
                                  <a:pt x="5641383" y="124313"/>
                                </a:cubicBezTo>
                                <a:cubicBezTo>
                                  <a:pt x="5643362" y="134259"/>
                                  <a:pt x="5644351" y="144302"/>
                                  <a:pt x="5644351" y="154443"/>
                                </a:cubicBezTo>
                                <a:lnTo>
                                  <a:pt x="5644351" y="875148"/>
                                </a:lnTo>
                                <a:cubicBezTo>
                                  <a:pt x="5644351" y="885289"/>
                                  <a:pt x="5643361" y="895332"/>
                                  <a:pt x="5641383" y="905278"/>
                                </a:cubicBezTo>
                                <a:cubicBezTo>
                                  <a:pt x="5639404" y="915225"/>
                                  <a:pt x="5636475" y="924882"/>
                                  <a:pt x="5632594" y="934251"/>
                                </a:cubicBezTo>
                                <a:cubicBezTo>
                                  <a:pt x="5628713" y="943620"/>
                                  <a:pt x="5623956" y="952520"/>
                                  <a:pt x="5618321" y="960952"/>
                                </a:cubicBezTo>
                                <a:cubicBezTo>
                                  <a:pt x="5612688" y="969384"/>
                                  <a:pt x="5606286" y="977185"/>
                                  <a:pt x="5599115" y="984356"/>
                                </a:cubicBezTo>
                                <a:cubicBezTo>
                                  <a:pt x="5591945" y="991527"/>
                                  <a:pt x="5584143" y="997929"/>
                                  <a:pt x="5575711" y="1003563"/>
                                </a:cubicBezTo>
                                <a:cubicBezTo>
                                  <a:pt x="5567279" y="1009197"/>
                                  <a:pt x="5558379" y="1013954"/>
                                  <a:pt x="5549010" y="1017835"/>
                                </a:cubicBezTo>
                                <a:cubicBezTo>
                                  <a:pt x="5539641" y="1021716"/>
                                  <a:pt x="5529984" y="1024646"/>
                                  <a:pt x="5520038" y="1026624"/>
                                </a:cubicBezTo>
                                <a:cubicBezTo>
                                  <a:pt x="5510091" y="1028603"/>
                                  <a:pt x="5500049" y="1029592"/>
                                  <a:pt x="5489908" y="1029592"/>
                                </a:cubicBezTo>
                                <a:lnTo>
                                  <a:pt x="154443" y="1029592"/>
                                </a:lnTo>
                                <a:cubicBezTo>
                                  <a:pt x="144302" y="1029592"/>
                                  <a:pt x="134259" y="1028603"/>
                                  <a:pt x="124313" y="1026624"/>
                                </a:cubicBezTo>
                                <a:cubicBezTo>
                                  <a:pt x="114367" y="1024646"/>
                                  <a:pt x="104709" y="1021716"/>
                                  <a:pt x="95340" y="1017835"/>
                                </a:cubicBezTo>
                                <a:cubicBezTo>
                                  <a:pt x="85971" y="1013954"/>
                                  <a:pt x="77071" y="1009197"/>
                                  <a:pt x="68639" y="1003563"/>
                                </a:cubicBezTo>
                                <a:cubicBezTo>
                                  <a:pt x="60207" y="997929"/>
                                  <a:pt x="52406" y="991527"/>
                                  <a:pt x="45235" y="984356"/>
                                </a:cubicBezTo>
                                <a:cubicBezTo>
                                  <a:pt x="38065" y="977185"/>
                                  <a:pt x="31662" y="969384"/>
                                  <a:pt x="26028" y="960952"/>
                                </a:cubicBezTo>
                                <a:cubicBezTo>
                                  <a:pt x="20394" y="952520"/>
                                  <a:pt x="15637" y="943620"/>
                                  <a:pt x="11756" y="934251"/>
                                </a:cubicBezTo>
                                <a:cubicBezTo>
                                  <a:pt x="7875" y="924882"/>
                                  <a:pt x="4946" y="915225"/>
                                  <a:pt x="2967" y="905278"/>
                                </a:cubicBezTo>
                                <a:cubicBezTo>
                                  <a:pt x="989" y="895332"/>
                                  <a:pt x="0" y="885289"/>
                                  <a:pt x="0" y="875148"/>
                                </a:cubicBezTo>
                                <a:lnTo>
                                  <a:pt x="0" y="154443"/>
                                </a:lnTo>
                                <a:cubicBezTo>
                                  <a:pt x="0" y="144302"/>
                                  <a:pt x="989" y="134259"/>
                                  <a:pt x="2967" y="124312"/>
                                </a:cubicBezTo>
                                <a:cubicBezTo>
                                  <a:pt x="4946" y="114366"/>
                                  <a:pt x="7875" y="104709"/>
                                  <a:pt x="11756" y="95340"/>
                                </a:cubicBezTo>
                                <a:cubicBezTo>
                                  <a:pt x="15637" y="85971"/>
                                  <a:pt x="20394" y="77071"/>
                                  <a:pt x="26028" y="68639"/>
                                </a:cubicBezTo>
                                <a:cubicBezTo>
                                  <a:pt x="31662" y="60207"/>
                                  <a:pt x="38065" y="52406"/>
                                  <a:pt x="45235" y="45235"/>
                                </a:cubicBezTo>
                                <a:cubicBezTo>
                                  <a:pt x="52406" y="38065"/>
                                  <a:pt x="60207" y="31662"/>
                                  <a:pt x="68639" y="26028"/>
                                </a:cubicBezTo>
                                <a:cubicBezTo>
                                  <a:pt x="77071" y="20394"/>
                                  <a:pt x="85971" y="15637"/>
                                  <a:pt x="95340" y="11756"/>
                                </a:cubicBezTo>
                                <a:cubicBezTo>
                                  <a:pt x="104709" y="7875"/>
                                  <a:pt x="114367" y="4946"/>
                                  <a:pt x="124313" y="2967"/>
                                </a:cubicBezTo>
                                <a:cubicBezTo>
                                  <a:pt x="134259" y="989"/>
                                  <a:pt x="144302" y="0"/>
                                  <a:pt x="154443"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87" name="Rectangle 87"/>
                        <wps:cNvSpPr/>
                        <wps:spPr>
                          <a:xfrm>
                            <a:off x="5143735" y="954790"/>
                            <a:ext cx="1586495" cy="121472"/>
                          </a:xfrm>
                          <a:prstGeom prst="rect">
                            <a:avLst/>
                          </a:prstGeom>
                          <a:ln>
                            <a:noFill/>
                          </a:ln>
                        </wps:spPr>
                        <wps:txbx>
                          <w:txbxContent>
                            <w:p w14:paraId="0576B19A" w14:textId="77777777" w:rsidR="00D27CD7" w:rsidRDefault="00D27CD7" w:rsidP="00D27CD7">
                              <w:r>
                                <w:rPr>
                                  <w:rFonts w:eastAsia="Arial" w:cs="Arial"/>
                                  <w:sz w:val="14"/>
                                </w:rPr>
                                <w:t>Current Role: Records Admin</w:t>
                              </w:r>
                            </w:p>
                          </w:txbxContent>
                        </wps:txbx>
                        <wps:bodyPr horzOverflow="overflow" vert="horz" lIns="0" tIns="0" rIns="0" bIns="0" rtlCol="0">
                          <a:noAutofit/>
                        </wps:bodyPr>
                      </wps:wsp>
                      <wps:wsp>
                        <wps:cNvPr id="88" name="Rectangle 88"/>
                        <wps:cNvSpPr/>
                        <wps:spPr>
                          <a:xfrm>
                            <a:off x="690988" y="1844917"/>
                            <a:ext cx="712891" cy="145766"/>
                          </a:xfrm>
                          <a:prstGeom prst="rect">
                            <a:avLst/>
                          </a:prstGeom>
                          <a:ln>
                            <a:noFill/>
                          </a:ln>
                        </wps:spPr>
                        <wps:txbx>
                          <w:txbxContent>
                            <w:p w14:paraId="3E95DB27"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89" name="Rectangle 89"/>
                        <wps:cNvSpPr/>
                        <wps:spPr>
                          <a:xfrm>
                            <a:off x="690988" y="2100648"/>
                            <a:ext cx="712891" cy="145766"/>
                          </a:xfrm>
                          <a:prstGeom prst="rect">
                            <a:avLst/>
                          </a:prstGeom>
                          <a:ln>
                            <a:noFill/>
                          </a:ln>
                        </wps:spPr>
                        <wps:txbx>
                          <w:txbxContent>
                            <w:p w14:paraId="5F881ED5"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0" name="Rectangle 90"/>
                        <wps:cNvSpPr/>
                        <wps:spPr>
                          <a:xfrm>
                            <a:off x="690988" y="2356379"/>
                            <a:ext cx="712891" cy="145767"/>
                          </a:xfrm>
                          <a:prstGeom prst="rect">
                            <a:avLst/>
                          </a:prstGeom>
                          <a:ln>
                            <a:noFill/>
                          </a:ln>
                        </wps:spPr>
                        <wps:txbx>
                          <w:txbxContent>
                            <w:p w14:paraId="04093916"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91" name="Rectangle 91"/>
                        <wps:cNvSpPr/>
                        <wps:spPr>
                          <a:xfrm>
                            <a:off x="1578341" y="1844917"/>
                            <a:ext cx="502354" cy="145766"/>
                          </a:xfrm>
                          <a:prstGeom prst="rect">
                            <a:avLst/>
                          </a:prstGeom>
                          <a:ln>
                            <a:noFill/>
                          </a:ln>
                        </wps:spPr>
                        <wps:txbx>
                          <w:txbxContent>
                            <w:p w14:paraId="4FDEFF7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2" name="Rectangle 92"/>
                        <wps:cNvSpPr/>
                        <wps:spPr>
                          <a:xfrm>
                            <a:off x="1578341" y="2100648"/>
                            <a:ext cx="502354" cy="145766"/>
                          </a:xfrm>
                          <a:prstGeom prst="rect">
                            <a:avLst/>
                          </a:prstGeom>
                          <a:ln>
                            <a:noFill/>
                          </a:ln>
                        </wps:spPr>
                        <wps:txbx>
                          <w:txbxContent>
                            <w:p w14:paraId="43A70BA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3" name="Rectangle 93"/>
                        <wps:cNvSpPr/>
                        <wps:spPr>
                          <a:xfrm>
                            <a:off x="1578341" y="2356379"/>
                            <a:ext cx="502354" cy="145767"/>
                          </a:xfrm>
                          <a:prstGeom prst="rect">
                            <a:avLst/>
                          </a:prstGeom>
                          <a:ln>
                            <a:noFill/>
                          </a:ln>
                        </wps:spPr>
                        <wps:txbx>
                          <w:txbxContent>
                            <w:p w14:paraId="2A9D686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94" name="Rectangle 94"/>
                        <wps:cNvSpPr/>
                        <wps:spPr>
                          <a:xfrm>
                            <a:off x="2330264" y="1844917"/>
                            <a:ext cx="518654" cy="145766"/>
                          </a:xfrm>
                          <a:prstGeom prst="rect">
                            <a:avLst/>
                          </a:prstGeom>
                          <a:ln>
                            <a:noFill/>
                          </a:ln>
                        </wps:spPr>
                        <wps:txbx>
                          <w:txbxContent>
                            <w:p w14:paraId="583EB5B5"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5" name="Rectangle 95"/>
                        <wps:cNvSpPr/>
                        <wps:spPr>
                          <a:xfrm>
                            <a:off x="2330264" y="2100648"/>
                            <a:ext cx="518654" cy="145766"/>
                          </a:xfrm>
                          <a:prstGeom prst="rect">
                            <a:avLst/>
                          </a:prstGeom>
                          <a:ln>
                            <a:noFill/>
                          </a:ln>
                        </wps:spPr>
                        <wps:txbx>
                          <w:txbxContent>
                            <w:p w14:paraId="093C96B8"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6" name="Rectangle 96"/>
                        <wps:cNvSpPr/>
                        <wps:spPr>
                          <a:xfrm>
                            <a:off x="2330264" y="2356379"/>
                            <a:ext cx="518654" cy="145767"/>
                          </a:xfrm>
                          <a:prstGeom prst="rect">
                            <a:avLst/>
                          </a:prstGeom>
                          <a:ln>
                            <a:noFill/>
                          </a:ln>
                        </wps:spPr>
                        <wps:txbx>
                          <w:txbxContent>
                            <w:p w14:paraId="59C73FF1"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97" name="Shape 97"/>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98" name="Shape 98"/>
                        <wps:cNvSpPr/>
                        <wps:spPr>
                          <a:xfrm>
                            <a:off x="3319938" y="1822633"/>
                            <a:ext cx="539776" cy="128688"/>
                          </a:xfrm>
                          <a:custGeom>
                            <a:avLst/>
                            <a:gdLst/>
                            <a:ahLst/>
                            <a:cxnLst/>
                            <a:rect l="0" t="0" r="0" b="0"/>
                            <a:pathLst>
                              <a:path w="539776" h="128688">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6"/>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3"/>
                                  <a:pt x="527879" y="127221"/>
                                </a:cubicBezTo>
                                <a:cubicBezTo>
                                  <a:pt x="525518" y="128198"/>
                                  <a:pt x="523060" y="128687"/>
                                  <a:pt x="520505" y="128688"/>
                                </a:cubicBezTo>
                                <a:lnTo>
                                  <a:pt x="19271" y="128688"/>
                                </a:lnTo>
                                <a:cubicBezTo>
                                  <a:pt x="16716" y="128687"/>
                                  <a:pt x="14257" y="128198"/>
                                  <a:pt x="11896" y="127221"/>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6"/>
                                  <a:pt x="489" y="14257"/>
                                  <a:pt x="1467" y="11896"/>
                                </a:cubicBezTo>
                                <a:cubicBezTo>
                                  <a:pt x="2444"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99" name="Rectangle 99"/>
                        <wps:cNvSpPr/>
                        <wps:spPr>
                          <a:xfrm>
                            <a:off x="3373025" y="1844917"/>
                            <a:ext cx="599437" cy="145766"/>
                          </a:xfrm>
                          <a:prstGeom prst="rect">
                            <a:avLst/>
                          </a:prstGeom>
                          <a:ln>
                            <a:noFill/>
                          </a:ln>
                        </wps:spPr>
                        <wps:txbx>
                          <w:txbxContent>
                            <w:p w14:paraId="59187946"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0" name="Shape 100"/>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1" name="Shape 101"/>
                        <wps:cNvSpPr/>
                        <wps:spPr>
                          <a:xfrm>
                            <a:off x="3319938" y="2080009"/>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8" y="11896"/>
                                </a:cubicBezTo>
                                <a:cubicBezTo>
                                  <a:pt x="539286" y="14257"/>
                                  <a:pt x="539776" y="16715"/>
                                  <a:pt x="539776" y="19271"/>
                                </a:cubicBezTo>
                                <a:lnTo>
                                  <a:pt x="539776" y="109416"/>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5" y="123043"/>
                                </a:cubicBezTo>
                                <a:cubicBezTo>
                                  <a:pt x="3838" y="121236"/>
                                  <a:pt x="2445" y="119152"/>
                                  <a:pt x="1467" y="116791"/>
                                </a:cubicBezTo>
                                <a:cubicBezTo>
                                  <a:pt x="489" y="114430"/>
                                  <a:pt x="0" y="111972"/>
                                  <a:pt x="0" y="109416"/>
                                </a:cubicBezTo>
                                <a:lnTo>
                                  <a:pt x="0" y="19271"/>
                                </a:lnTo>
                                <a:cubicBezTo>
                                  <a:pt x="0" y="16715"/>
                                  <a:pt x="489" y="14257"/>
                                  <a:pt x="1467" y="11896"/>
                                </a:cubicBezTo>
                                <a:cubicBezTo>
                                  <a:pt x="2444" y="9535"/>
                                  <a:pt x="3837" y="7451"/>
                                  <a:pt x="5644" y="5644"/>
                                </a:cubicBezTo>
                                <a:cubicBezTo>
                                  <a:pt x="7451" y="3837"/>
                                  <a:pt x="9535" y="2444"/>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2" name="Rectangle 102"/>
                        <wps:cNvSpPr/>
                        <wps:spPr>
                          <a:xfrm>
                            <a:off x="3373025" y="2100648"/>
                            <a:ext cx="599437" cy="145766"/>
                          </a:xfrm>
                          <a:prstGeom prst="rect">
                            <a:avLst/>
                          </a:prstGeom>
                          <a:ln>
                            <a:noFill/>
                          </a:ln>
                        </wps:spPr>
                        <wps:txbx>
                          <w:txbxContent>
                            <w:p w14:paraId="3857EA19"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3" name="Shape 103"/>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4" name="Shape 104"/>
                        <wps:cNvSpPr/>
                        <wps:spPr>
                          <a:xfrm>
                            <a:off x="3329710" y="2337384"/>
                            <a:ext cx="539776" cy="128687"/>
                          </a:xfrm>
                          <a:custGeom>
                            <a:avLst/>
                            <a:gdLst/>
                            <a:ahLst/>
                            <a:cxnLst/>
                            <a:rect l="0" t="0" r="0" b="0"/>
                            <a:pathLst>
                              <a:path w="539776" h="128687">
                                <a:moveTo>
                                  <a:pt x="19271" y="0"/>
                                </a:moveTo>
                                <a:lnTo>
                                  <a:pt x="520505" y="0"/>
                                </a:lnTo>
                                <a:cubicBezTo>
                                  <a:pt x="523060" y="0"/>
                                  <a:pt x="525518" y="489"/>
                                  <a:pt x="527879" y="1467"/>
                                </a:cubicBezTo>
                                <a:cubicBezTo>
                                  <a:pt x="530240" y="2445"/>
                                  <a:pt x="532324" y="3837"/>
                                  <a:pt x="534131" y="5644"/>
                                </a:cubicBezTo>
                                <a:cubicBezTo>
                                  <a:pt x="535938" y="7451"/>
                                  <a:pt x="537330" y="9535"/>
                                  <a:pt x="538309" y="11896"/>
                                </a:cubicBezTo>
                                <a:cubicBezTo>
                                  <a:pt x="539286" y="14257"/>
                                  <a:pt x="539776" y="16715"/>
                                  <a:pt x="539776" y="19271"/>
                                </a:cubicBezTo>
                                <a:lnTo>
                                  <a:pt x="539776" y="109417"/>
                                </a:lnTo>
                                <a:cubicBezTo>
                                  <a:pt x="539776" y="111972"/>
                                  <a:pt x="539286" y="114430"/>
                                  <a:pt x="538308" y="116791"/>
                                </a:cubicBezTo>
                                <a:cubicBezTo>
                                  <a:pt x="537330" y="119152"/>
                                  <a:pt x="535938" y="121236"/>
                                  <a:pt x="534131" y="123043"/>
                                </a:cubicBezTo>
                                <a:cubicBezTo>
                                  <a:pt x="532324" y="124850"/>
                                  <a:pt x="530240" y="126242"/>
                                  <a:pt x="527879" y="127220"/>
                                </a:cubicBezTo>
                                <a:cubicBezTo>
                                  <a:pt x="525518" y="128198"/>
                                  <a:pt x="523060" y="128687"/>
                                  <a:pt x="520505" y="128687"/>
                                </a:cubicBezTo>
                                <a:lnTo>
                                  <a:pt x="19271" y="128687"/>
                                </a:lnTo>
                                <a:cubicBezTo>
                                  <a:pt x="16716" y="128687"/>
                                  <a:pt x="14257" y="128198"/>
                                  <a:pt x="11896" y="127220"/>
                                </a:cubicBezTo>
                                <a:cubicBezTo>
                                  <a:pt x="9535" y="126242"/>
                                  <a:pt x="7451" y="124850"/>
                                  <a:pt x="5644"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4" y="5644"/>
                                </a:cubicBezTo>
                                <a:cubicBezTo>
                                  <a:pt x="7451" y="3837"/>
                                  <a:pt x="9535" y="2445"/>
                                  <a:pt x="11896" y="1467"/>
                                </a:cubicBezTo>
                                <a:cubicBezTo>
                                  <a:pt x="14257" y="489"/>
                                  <a:pt x="16716"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5" name="Rectangle 105"/>
                        <wps:cNvSpPr/>
                        <wps:spPr>
                          <a:xfrm>
                            <a:off x="3382158" y="2356379"/>
                            <a:ext cx="599437" cy="145767"/>
                          </a:xfrm>
                          <a:prstGeom prst="rect">
                            <a:avLst/>
                          </a:prstGeom>
                          <a:ln>
                            <a:noFill/>
                          </a:ln>
                        </wps:spPr>
                        <wps:txbx>
                          <w:txbxContent>
                            <w:p w14:paraId="20C12AB8" w14:textId="77777777" w:rsidR="00D27CD7" w:rsidRDefault="00D27CD7" w:rsidP="00D27CD7">
                              <w:r>
                                <w:rPr>
                                  <w:rFonts w:eastAsia="Arial" w:cs="Arial"/>
                                  <w:sz w:val="17"/>
                                </w:rPr>
                                <w:t>Edit User</w:t>
                              </w:r>
                            </w:p>
                          </w:txbxContent>
                        </wps:txbx>
                        <wps:bodyPr horzOverflow="overflow" vert="horz" lIns="0" tIns="0" rIns="0" bIns="0" rtlCol="0">
                          <a:noAutofit/>
                        </wps:bodyPr>
                      </wps:wsp>
                      <wps:wsp>
                        <wps:cNvPr id="106" name="Shape 106"/>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07" name="Shape 107"/>
                        <wps:cNvSpPr/>
                        <wps:spPr>
                          <a:xfrm>
                            <a:off x="4399581" y="1822633"/>
                            <a:ext cx="736140" cy="128688"/>
                          </a:xfrm>
                          <a:custGeom>
                            <a:avLst/>
                            <a:gdLst/>
                            <a:ahLst/>
                            <a:cxnLst/>
                            <a:rect l="0" t="0" r="0" b="0"/>
                            <a:pathLst>
                              <a:path w="736140" h="128688">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6"/>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3"/>
                                  <a:pt x="724243" y="127221"/>
                                </a:cubicBezTo>
                                <a:cubicBezTo>
                                  <a:pt x="721882" y="128198"/>
                                  <a:pt x="719424" y="128687"/>
                                  <a:pt x="716869" y="128688"/>
                                </a:cubicBezTo>
                                <a:lnTo>
                                  <a:pt x="19271" y="128688"/>
                                </a:lnTo>
                                <a:cubicBezTo>
                                  <a:pt x="16715" y="128687"/>
                                  <a:pt x="14257" y="128198"/>
                                  <a:pt x="11896" y="127221"/>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6"/>
                                  <a:pt x="489" y="14257"/>
                                  <a:pt x="1466" y="11896"/>
                                </a:cubicBezTo>
                                <a:cubicBezTo>
                                  <a:pt x="2444" y="9535"/>
                                  <a:pt x="3837" y="7451"/>
                                  <a:pt x="5644" y="5644"/>
                                </a:cubicBezTo>
                                <a:cubicBezTo>
                                  <a:pt x="7451" y="3837"/>
                                  <a:pt x="9535" y="2445"/>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08" name="Rectangle 108"/>
                        <wps:cNvSpPr/>
                        <wps:spPr>
                          <a:xfrm>
                            <a:off x="4487282" y="1844917"/>
                            <a:ext cx="769617" cy="145766"/>
                          </a:xfrm>
                          <a:prstGeom prst="rect">
                            <a:avLst/>
                          </a:prstGeom>
                          <a:ln>
                            <a:noFill/>
                          </a:ln>
                        </wps:spPr>
                        <wps:txbx>
                          <w:txbxContent>
                            <w:p w14:paraId="20F2139D"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09" name="Shape 109"/>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0" name="Shape 110"/>
                        <wps:cNvSpPr/>
                        <wps:spPr>
                          <a:xfrm>
                            <a:off x="4399581" y="2080009"/>
                            <a:ext cx="736140" cy="128687"/>
                          </a:xfrm>
                          <a:custGeom>
                            <a:avLst/>
                            <a:gdLst/>
                            <a:ahLst/>
                            <a:cxnLst/>
                            <a:rect l="0" t="0" r="0" b="0"/>
                            <a:pathLst>
                              <a:path w="736140" h="128687">
                                <a:moveTo>
                                  <a:pt x="19271" y="0"/>
                                </a:moveTo>
                                <a:lnTo>
                                  <a:pt x="716869" y="0"/>
                                </a:lnTo>
                                <a:cubicBezTo>
                                  <a:pt x="719424" y="0"/>
                                  <a:pt x="721882" y="489"/>
                                  <a:pt x="724243" y="1467"/>
                                </a:cubicBezTo>
                                <a:cubicBezTo>
                                  <a:pt x="726604" y="2445"/>
                                  <a:pt x="728687" y="3837"/>
                                  <a:pt x="730495" y="5644"/>
                                </a:cubicBezTo>
                                <a:cubicBezTo>
                                  <a:pt x="732302" y="7451"/>
                                  <a:pt x="733694" y="9535"/>
                                  <a:pt x="734673" y="11896"/>
                                </a:cubicBezTo>
                                <a:cubicBezTo>
                                  <a:pt x="735650" y="14257"/>
                                  <a:pt x="736140" y="16715"/>
                                  <a:pt x="736140" y="19271"/>
                                </a:cubicBezTo>
                                <a:lnTo>
                                  <a:pt x="736140" y="109416"/>
                                </a:lnTo>
                                <a:cubicBezTo>
                                  <a:pt x="736140" y="111972"/>
                                  <a:pt x="735650" y="114430"/>
                                  <a:pt x="734672" y="116791"/>
                                </a:cubicBezTo>
                                <a:cubicBezTo>
                                  <a:pt x="733694" y="119152"/>
                                  <a:pt x="732302" y="121236"/>
                                  <a:pt x="730495" y="123043"/>
                                </a:cubicBezTo>
                                <a:cubicBezTo>
                                  <a:pt x="728687" y="124850"/>
                                  <a:pt x="726604" y="126242"/>
                                  <a:pt x="724243" y="127220"/>
                                </a:cubicBezTo>
                                <a:cubicBezTo>
                                  <a:pt x="721882" y="128198"/>
                                  <a:pt x="719424" y="128687"/>
                                  <a:pt x="716869" y="128687"/>
                                </a:cubicBezTo>
                                <a:lnTo>
                                  <a:pt x="19271" y="128687"/>
                                </a:lnTo>
                                <a:cubicBezTo>
                                  <a:pt x="16715" y="128687"/>
                                  <a:pt x="14257" y="128198"/>
                                  <a:pt x="11896" y="127220"/>
                                </a:cubicBezTo>
                                <a:cubicBezTo>
                                  <a:pt x="9535" y="126242"/>
                                  <a:pt x="7451" y="124850"/>
                                  <a:pt x="5644" y="123043"/>
                                </a:cubicBezTo>
                                <a:cubicBezTo>
                                  <a:pt x="3837" y="121236"/>
                                  <a:pt x="2444" y="119152"/>
                                  <a:pt x="1467" y="116791"/>
                                </a:cubicBezTo>
                                <a:cubicBezTo>
                                  <a:pt x="489" y="114430"/>
                                  <a:pt x="0" y="111972"/>
                                  <a:pt x="0" y="109416"/>
                                </a:cubicBezTo>
                                <a:lnTo>
                                  <a:pt x="0" y="19271"/>
                                </a:lnTo>
                                <a:cubicBezTo>
                                  <a:pt x="0" y="16715"/>
                                  <a:pt x="489" y="14257"/>
                                  <a:pt x="1466" y="11896"/>
                                </a:cubicBezTo>
                                <a:cubicBezTo>
                                  <a:pt x="2444" y="9535"/>
                                  <a:pt x="3837" y="7451"/>
                                  <a:pt x="5644" y="5644"/>
                                </a:cubicBezTo>
                                <a:cubicBezTo>
                                  <a:pt x="7451" y="3837"/>
                                  <a:pt x="9535" y="2444"/>
                                  <a:pt x="11896" y="1467"/>
                                </a:cubicBezTo>
                                <a:cubicBezTo>
                                  <a:pt x="14257" y="489"/>
                                  <a:pt x="16715" y="0"/>
                                  <a:pt x="19271"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1" name="Rectangle 111"/>
                        <wps:cNvSpPr/>
                        <wps:spPr>
                          <a:xfrm>
                            <a:off x="4487282" y="2100648"/>
                            <a:ext cx="769617" cy="145766"/>
                          </a:xfrm>
                          <a:prstGeom prst="rect">
                            <a:avLst/>
                          </a:prstGeom>
                          <a:ln>
                            <a:noFill/>
                          </a:ln>
                        </wps:spPr>
                        <wps:txbx>
                          <w:txbxContent>
                            <w:p w14:paraId="1C61E03A"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2" name="Shape 112"/>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13" name="Shape 113"/>
                        <wps:cNvSpPr/>
                        <wps:spPr>
                          <a:xfrm>
                            <a:off x="4419216" y="2337384"/>
                            <a:ext cx="736141" cy="128687"/>
                          </a:xfrm>
                          <a:custGeom>
                            <a:avLst/>
                            <a:gdLst/>
                            <a:ahLst/>
                            <a:cxnLst/>
                            <a:rect l="0" t="0" r="0" b="0"/>
                            <a:pathLst>
                              <a:path w="736141" h="128687">
                                <a:moveTo>
                                  <a:pt x="19272" y="0"/>
                                </a:moveTo>
                                <a:lnTo>
                                  <a:pt x="716869" y="0"/>
                                </a:lnTo>
                                <a:cubicBezTo>
                                  <a:pt x="719425" y="0"/>
                                  <a:pt x="721883" y="489"/>
                                  <a:pt x="724243" y="1467"/>
                                </a:cubicBezTo>
                                <a:cubicBezTo>
                                  <a:pt x="726604" y="2445"/>
                                  <a:pt x="728688" y="3837"/>
                                  <a:pt x="730496" y="5644"/>
                                </a:cubicBezTo>
                                <a:cubicBezTo>
                                  <a:pt x="732303" y="7451"/>
                                  <a:pt x="733694" y="9535"/>
                                  <a:pt x="734673" y="11896"/>
                                </a:cubicBezTo>
                                <a:cubicBezTo>
                                  <a:pt x="735651" y="14257"/>
                                  <a:pt x="736141" y="16715"/>
                                  <a:pt x="736141" y="19271"/>
                                </a:cubicBezTo>
                                <a:lnTo>
                                  <a:pt x="736141" y="109417"/>
                                </a:lnTo>
                                <a:cubicBezTo>
                                  <a:pt x="736141" y="111972"/>
                                  <a:pt x="735651" y="114430"/>
                                  <a:pt x="734673" y="116791"/>
                                </a:cubicBezTo>
                                <a:cubicBezTo>
                                  <a:pt x="733694" y="119152"/>
                                  <a:pt x="732303" y="121236"/>
                                  <a:pt x="730496" y="123043"/>
                                </a:cubicBezTo>
                                <a:cubicBezTo>
                                  <a:pt x="728688" y="124850"/>
                                  <a:pt x="726604" y="126242"/>
                                  <a:pt x="724243" y="127220"/>
                                </a:cubicBezTo>
                                <a:cubicBezTo>
                                  <a:pt x="721883" y="128198"/>
                                  <a:pt x="719425" y="128687"/>
                                  <a:pt x="716869" y="128687"/>
                                </a:cubicBezTo>
                                <a:lnTo>
                                  <a:pt x="19272" y="128687"/>
                                </a:lnTo>
                                <a:cubicBezTo>
                                  <a:pt x="16716" y="128687"/>
                                  <a:pt x="14257" y="128198"/>
                                  <a:pt x="11896" y="127220"/>
                                </a:cubicBezTo>
                                <a:cubicBezTo>
                                  <a:pt x="9535" y="126242"/>
                                  <a:pt x="7451" y="124850"/>
                                  <a:pt x="5645" y="123043"/>
                                </a:cubicBezTo>
                                <a:cubicBezTo>
                                  <a:pt x="3837" y="121236"/>
                                  <a:pt x="2445" y="119152"/>
                                  <a:pt x="1467" y="116791"/>
                                </a:cubicBezTo>
                                <a:cubicBezTo>
                                  <a:pt x="489" y="114430"/>
                                  <a:pt x="0" y="111972"/>
                                  <a:pt x="0" y="109417"/>
                                </a:cubicBezTo>
                                <a:lnTo>
                                  <a:pt x="0" y="19271"/>
                                </a:lnTo>
                                <a:cubicBezTo>
                                  <a:pt x="0" y="16715"/>
                                  <a:pt x="489" y="14257"/>
                                  <a:pt x="1467" y="11896"/>
                                </a:cubicBezTo>
                                <a:cubicBezTo>
                                  <a:pt x="2445" y="9535"/>
                                  <a:pt x="3837" y="7451"/>
                                  <a:pt x="5645" y="5644"/>
                                </a:cubicBezTo>
                                <a:cubicBezTo>
                                  <a:pt x="7451" y="3837"/>
                                  <a:pt x="9535" y="2445"/>
                                  <a:pt x="11896" y="1467"/>
                                </a:cubicBezTo>
                                <a:cubicBezTo>
                                  <a:pt x="14257" y="489"/>
                                  <a:pt x="16716" y="0"/>
                                  <a:pt x="19272"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14" name="Rectangle 114"/>
                        <wps:cNvSpPr/>
                        <wps:spPr>
                          <a:xfrm>
                            <a:off x="4505548" y="2356379"/>
                            <a:ext cx="769617" cy="145767"/>
                          </a:xfrm>
                          <a:prstGeom prst="rect">
                            <a:avLst/>
                          </a:prstGeom>
                          <a:ln>
                            <a:noFill/>
                          </a:ln>
                        </wps:spPr>
                        <wps:txbx>
                          <w:txbxContent>
                            <w:p w14:paraId="4DCF2B4E" w14:textId="77777777" w:rsidR="00D27CD7" w:rsidRDefault="00D27CD7" w:rsidP="00D27CD7">
                              <w:r>
                                <w:rPr>
                                  <w:rFonts w:eastAsia="Arial" w:cs="Arial"/>
                                  <w:sz w:val="17"/>
                                </w:rPr>
                                <w:t>Delete User</w:t>
                              </w:r>
                            </w:p>
                          </w:txbxContent>
                        </wps:txbx>
                        <wps:bodyPr horzOverflow="overflow" vert="horz" lIns="0" tIns="0" rIns="0" bIns="0" rtlCol="0">
                          <a:noAutofit/>
                        </wps:bodyPr>
                      </wps:wsp>
                      <wps:wsp>
                        <wps:cNvPr id="115" name="Rectangle 115"/>
                        <wps:cNvSpPr/>
                        <wps:spPr>
                          <a:xfrm>
                            <a:off x="50233" y="0"/>
                            <a:ext cx="1750055" cy="145765"/>
                          </a:xfrm>
                          <a:prstGeom prst="rect">
                            <a:avLst/>
                          </a:prstGeom>
                          <a:ln>
                            <a:noFill/>
                          </a:ln>
                        </wps:spPr>
                        <wps:txbx>
                          <w:txbxContent>
                            <w:p w14:paraId="36F873FC" w14:textId="77777777" w:rsidR="00D27CD7" w:rsidRDefault="00D27CD7" w:rsidP="00D27CD7">
                              <w:r>
                                <w:rPr>
                                  <w:rFonts w:eastAsia="Arial" w:cs="Arial"/>
                                  <w:sz w:val="17"/>
                                </w:rPr>
                                <w:t>Records Admin Dashboard</w:t>
                              </w:r>
                            </w:p>
                          </w:txbxContent>
                        </wps:txbx>
                        <wps:bodyPr horzOverflow="overflow" vert="horz" lIns="0" tIns="0" rIns="0" bIns="0" rtlCol="0">
                          <a:noAutofit/>
                        </wps:bodyPr>
                      </wps:wsp>
                      <wps:wsp>
                        <wps:cNvPr id="116" name="Shape 116"/>
                        <wps:cNvSpPr/>
                        <wps:spPr>
                          <a:xfrm>
                            <a:off x="5945383" y="1900084"/>
                            <a:ext cx="0" cy="527171"/>
                          </a:xfrm>
                          <a:custGeom>
                            <a:avLst/>
                            <a:gdLst/>
                            <a:ahLst/>
                            <a:cxnLst/>
                            <a:rect l="0" t="0" r="0" b="0"/>
                            <a:pathLst>
                              <a:path h="527171">
                                <a:moveTo>
                                  <a:pt x="0" y="527171"/>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7" name="Shape 117"/>
                        <wps:cNvSpPr/>
                        <wps:spPr>
                          <a:xfrm>
                            <a:off x="5913417" y="2411272"/>
                            <a:ext cx="63933" cy="63933"/>
                          </a:xfrm>
                          <a:custGeom>
                            <a:avLst/>
                            <a:gdLst/>
                            <a:ahLst/>
                            <a:cxnLst/>
                            <a:rect l="0" t="0" r="0" b="0"/>
                            <a:pathLst>
                              <a:path w="63933" h="63933">
                                <a:moveTo>
                                  <a:pt x="0" y="0"/>
                                </a:moveTo>
                                <a:lnTo>
                                  <a:pt x="31966" y="15983"/>
                                </a:lnTo>
                                <a:lnTo>
                                  <a:pt x="63933" y="0"/>
                                </a:lnTo>
                                <a:lnTo>
                                  <a:pt x="31966"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8" name="Shape 118"/>
                        <wps:cNvSpPr/>
                        <wps:spPr>
                          <a:xfrm>
                            <a:off x="5913417" y="2411272"/>
                            <a:ext cx="63933" cy="63933"/>
                          </a:xfrm>
                          <a:custGeom>
                            <a:avLst/>
                            <a:gdLst/>
                            <a:ahLst/>
                            <a:cxnLst/>
                            <a:rect l="0" t="0" r="0" b="0"/>
                            <a:pathLst>
                              <a:path w="63933" h="63933">
                                <a:moveTo>
                                  <a:pt x="31966" y="63933"/>
                                </a:moveTo>
                                <a:lnTo>
                                  <a:pt x="0" y="0"/>
                                </a:lnTo>
                                <a:lnTo>
                                  <a:pt x="31966" y="15983"/>
                                </a:lnTo>
                                <a:lnTo>
                                  <a:pt x="63933" y="0"/>
                                </a:lnTo>
                                <a:lnTo>
                                  <a:pt x="31966"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20" name="Shape 120"/>
                        <wps:cNvSpPr/>
                        <wps:spPr>
                          <a:xfrm>
                            <a:off x="5913417" y="1852134"/>
                            <a:ext cx="63933" cy="63933"/>
                          </a:xfrm>
                          <a:custGeom>
                            <a:avLst/>
                            <a:gdLst/>
                            <a:ahLst/>
                            <a:cxnLst/>
                            <a:rect l="0" t="0" r="0" b="0"/>
                            <a:pathLst>
                              <a:path w="63933" h="63933">
                                <a:moveTo>
                                  <a:pt x="31966" y="0"/>
                                </a:moveTo>
                                <a:lnTo>
                                  <a:pt x="63933" y="63933"/>
                                </a:lnTo>
                                <a:lnTo>
                                  <a:pt x="31966" y="47950"/>
                                </a:lnTo>
                                <a:lnTo>
                                  <a:pt x="0" y="63933"/>
                                </a:lnTo>
                                <a:lnTo>
                                  <a:pt x="31966"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1" name="Rectangle 121"/>
                        <wps:cNvSpPr/>
                        <wps:spPr>
                          <a:xfrm>
                            <a:off x="13700" y="2950041"/>
                            <a:ext cx="1450265" cy="145767"/>
                          </a:xfrm>
                          <a:prstGeom prst="rect">
                            <a:avLst/>
                          </a:prstGeom>
                          <a:ln>
                            <a:noFill/>
                          </a:ln>
                        </wps:spPr>
                        <wps:txbx>
                          <w:txbxContent>
                            <w:p w14:paraId="6383B319" w14:textId="77777777" w:rsidR="00D27CD7" w:rsidRDefault="00D27CD7" w:rsidP="00D27CD7">
                              <w:r>
                                <w:rPr>
                                  <w:rFonts w:eastAsia="Arial" w:cs="Arial"/>
                                  <w:sz w:val="17"/>
                                </w:rPr>
                                <w:t>Sys Admin Dashboard</w:t>
                              </w:r>
                            </w:p>
                          </w:txbxContent>
                        </wps:txbx>
                        <wps:bodyPr horzOverflow="overflow" vert="horz" lIns="0" tIns="0" rIns="0" bIns="0" rtlCol="0">
                          <a:noAutofit/>
                        </wps:bodyPr>
                      </wps:wsp>
                      <wps:wsp>
                        <wps:cNvPr id="123" name="Shape 123"/>
                        <wps:cNvSpPr/>
                        <wps:spPr>
                          <a:xfrm>
                            <a:off x="0" y="3093800"/>
                            <a:ext cx="6594210" cy="2557311"/>
                          </a:xfrm>
                          <a:custGeom>
                            <a:avLst/>
                            <a:gdLst/>
                            <a:ahLst/>
                            <a:cxnLst/>
                            <a:rect l="0" t="0" r="0" b="0"/>
                            <a:pathLst>
                              <a:path w="6594210" h="2557311">
                                <a:moveTo>
                                  <a:pt x="0" y="0"/>
                                </a:moveTo>
                                <a:lnTo>
                                  <a:pt x="6594210" y="0"/>
                                </a:lnTo>
                                <a:lnTo>
                                  <a:pt x="6594210" y="2557311"/>
                                </a:lnTo>
                                <a:lnTo>
                                  <a:pt x="0" y="2557311"/>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7" name="Shape 1327"/>
                        <wps:cNvSpPr/>
                        <wps:spPr>
                          <a:xfrm>
                            <a:off x="0" y="3093800"/>
                            <a:ext cx="6594210" cy="511463"/>
                          </a:xfrm>
                          <a:custGeom>
                            <a:avLst/>
                            <a:gdLst/>
                            <a:ahLst/>
                            <a:cxnLst/>
                            <a:rect l="0" t="0" r="0" b="0"/>
                            <a:pathLst>
                              <a:path w="6594210" h="511463">
                                <a:moveTo>
                                  <a:pt x="0" y="0"/>
                                </a:moveTo>
                                <a:lnTo>
                                  <a:pt x="6594210" y="0"/>
                                </a:lnTo>
                                <a:lnTo>
                                  <a:pt x="6594210" y="511463"/>
                                </a:lnTo>
                                <a:lnTo>
                                  <a:pt x="0" y="51146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5" name="Shape 125"/>
                        <wps:cNvSpPr/>
                        <wps:spPr>
                          <a:xfrm>
                            <a:off x="0" y="3093800"/>
                            <a:ext cx="6594210" cy="511463"/>
                          </a:xfrm>
                          <a:custGeom>
                            <a:avLst/>
                            <a:gdLst/>
                            <a:ahLst/>
                            <a:cxnLst/>
                            <a:rect l="0" t="0" r="0" b="0"/>
                            <a:pathLst>
                              <a:path w="6594210" h="511463">
                                <a:moveTo>
                                  <a:pt x="0" y="0"/>
                                </a:moveTo>
                                <a:lnTo>
                                  <a:pt x="6594210" y="0"/>
                                </a:lnTo>
                                <a:lnTo>
                                  <a:pt x="6594210" y="511463"/>
                                </a:lnTo>
                                <a:lnTo>
                                  <a:pt x="0" y="51146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28" name="Shape 1328"/>
                        <wps:cNvSpPr/>
                        <wps:spPr>
                          <a:xfrm>
                            <a:off x="0" y="3093800"/>
                            <a:ext cx="393643" cy="393643"/>
                          </a:xfrm>
                          <a:custGeom>
                            <a:avLst/>
                            <a:gdLst/>
                            <a:ahLst/>
                            <a:cxnLst/>
                            <a:rect l="0" t="0" r="0" b="0"/>
                            <a:pathLst>
                              <a:path w="393643" h="393643">
                                <a:moveTo>
                                  <a:pt x="0" y="0"/>
                                </a:moveTo>
                                <a:lnTo>
                                  <a:pt x="393643" y="0"/>
                                </a:lnTo>
                                <a:lnTo>
                                  <a:pt x="393643" y="393643"/>
                                </a:lnTo>
                                <a:lnTo>
                                  <a:pt x="0" y="393643"/>
                                </a:lnTo>
                                <a:lnTo>
                                  <a:pt x="0" y="0"/>
                                </a:lnTo>
                              </a:path>
                            </a:pathLst>
                          </a:custGeom>
                          <a:ln w="0" cap="flat">
                            <a:miter lim="100000"/>
                          </a:ln>
                        </wps:spPr>
                        <wps:style>
                          <a:lnRef idx="0">
                            <a:srgbClr val="000000">
                              <a:alpha val="0"/>
                            </a:srgbClr>
                          </a:lnRef>
                          <a:fillRef idx="1">
                            <a:srgbClr val="FFFFFF"/>
                          </a:fillRef>
                          <a:effectRef idx="0">
                            <a:scrgbClr r="0" g="0" b="0"/>
                          </a:effectRef>
                          <a:fontRef idx="none"/>
                        </wps:style>
                        <wps:bodyPr/>
                      </wps:wsp>
                      <wps:wsp>
                        <wps:cNvPr id="127" name="Shape 127"/>
                        <wps:cNvSpPr/>
                        <wps:spPr>
                          <a:xfrm>
                            <a:off x="0" y="3093800"/>
                            <a:ext cx="393643" cy="393643"/>
                          </a:xfrm>
                          <a:custGeom>
                            <a:avLst/>
                            <a:gdLst/>
                            <a:ahLst/>
                            <a:cxnLst/>
                            <a:rect l="0" t="0" r="0" b="0"/>
                            <a:pathLst>
                              <a:path w="393643" h="393643">
                                <a:moveTo>
                                  <a:pt x="0" y="0"/>
                                </a:moveTo>
                                <a:lnTo>
                                  <a:pt x="393643" y="0"/>
                                </a:lnTo>
                                <a:lnTo>
                                  <a:pt x="393643" y="393643"/>
                                </a:lnTo>
                                <a:lnTo>
                                  <a:pt x="0" y="393643"/>
                                </a:ln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28" name="Shape 128"/>
                        <wps:cNvSpPr/>
                        <wps:spPr>
                          <a:xfrm>
                            <a:off x="12969" y="3106769"/>
                            <a:ext cx="380674" cy="374007"/>
                          </a:xfrm>
                          <a:custGeom>
                            <a:avLst/>
                            <a:gdLst/>
                            <a:ahLst/>
                            <a:cxnLst/>
                            <a:rect l="0" t="0" r="0" b="0"/>
                            <a:pathLst>
                              <a:path w="380674" h="374007">
                                <a:moveTo>
                                  <a:pt x="0" y="374007"/>
                                </a:moveTo>
                                <a:lnTo>
                                  <a:pt x="380674"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29" name="Shape 129"/>
                        <wps:cNvSpPr/>
                        <wps:spPr>
                          <a:xfrm>
                            <a:off x="6667" y="3120195"/>
                            <a:ext cx="386976" cy="367248"/>
                          </a:xfrm>
                          <a:custGeom>
                            <a:avLst/>
                            <a:gdLst/>
                            <a:ahLst/>
                            <a:cxnLst/>
                            <a:rect l="0" t="0" r="0" b="0"/>
                            <a:pathLst>
                              <a:path w="386976" h="367248">
                                <a:moveTo>
                                  <a:pt x="0" y="0"/>
                                </a:moveTo>
                                <a:lnTo>
                                  <a:pt x="386976" y="367248"/>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30" name="Rectangle 130"/>
                        <wps:cNvSpPr/>
                        <wps:spPr>
                          <a:xfrm>
                            <a:off x="65360" y="3141840"/>
                            <a:ext cx="421215" cy="145767"/>
                          </a:xfrm>
                          <a:prstGeom prst="rect">
                            <a:avLst/>
                          </a:prstGeom>
                          <a:ln>
                            <a:noFill/>
                          </a:ln>
                        </wps:spPr>
                        <wps:txbx>
                          <w:txbxContent>
                            <w:p w14:paraId="568036EA" w14:textId="77777777" w:rsidR="00D27CD7" w:rsidRDefault="00D27CD7" w:rsidP="00D27CD7">
                              <w:r>
                                <w:rPr>
                                  <w:rFonts w:eastAsia="Arial" w:cs="Arial"/>
                                  <w:sz w:val="17"/>
                                </w:rPr>
                                <w:t>LOGO</w:t>
                              </w:r>
                            </w:p>
                          </w:txbxContent>
                        </wps:txbx>
                        <wps:bodyPr horzOverflow="overflow" vert="horz" lIns="0" tIns="0" rIns="0" bIns="0" rtlCol="0">
                          <a:noAutofit/>
                        </wps:bodyPr>
                      </wps:wsp>
                      <wps:wsp>
                        <wps:cNvPr id="131" name="Rectangle 131"/>
                        <wps:cNvSpPr/>
                        <wps:spPr>
                          <a:xfrm>
                            <a:off x="6047498" y="3306237"/>
                            <a:ext cx="445841" cy="145767"/>
                          </a:xfrm>
                          <a:prstGeom prst="rect">
                            <a:avLst/>
                          </a:prstGeom>
                          <a:ln>
                            <a:noFill/>
                          </a:ln>
                        </wps:spPr>
                        <wps:txbx>
                          <w:txbxContent>
                            <w:p w14:paraId="7826D87B" w14:textId="77777777" w:rsidR="00D27CD7" w:rsidRDefault="00D27CD7" w:rsidP="00D27CD7">
                              <w:r>
                                <w:rPr>
                                  <w:rFonts w:eastAsia="Arial" w:cs="Arial"/>
                                  <w:sz w:val="17"/>
                                </w:rPr>
                                <w:t>Logout</w:t>
                              </w:r>
                            </w:p>
                          </w:txbxContent>
                        </wps:txbx>
                        <wps:bodyPr horzOverflow="overflow" vert="horz" lIns="0" tIns="0" rIns="0" bIns="0" rtlCol="0">
                          <a:noAutofit/>
                        </wps:bodyPr>
                      </wps:wsp>
                      <wps:wsp>
                        <wps:cNvPr id="132" name="Rectangle 132"/>
                        <wps:cNvSpPr/>
                        <wps:spPr>
                          <a:xfrm>
                            <a:off x="5575709" y="3306237"/>
                            <a:ext cx="388830" cy="145767"/>
                          </a:xfrm>
                          <a:prstGeom prst="rect">
                            <a:avLst/>
                          </a:prstGeom>
                          <a:ln>
                            <a:noFill/>
                          </a:ln>
                        </wps:spPr>
                        <wps:txbx>
                          <w:txbxContent>
                            <w:p w14:paraId="487B8B87" w14:textId="77777777" w:rsidR="00D27CD7" w:rsidRDefault="00D27CD7" w:rsidP="00D27CD7">
                              <w:r>
                                <w:rPr>
                                  <w:rFonts w:eastAsia="Arial" w:cs="Arial"/>
                                  <w:sz w:val="17"/>
                                </w:rPr>
                                <w:t>Home</w:t>
                              </w:r>
                            </w:p>
                          </w:txbxContent>
                        </wps:txbx>
                        <wps:bodyPr horzOverflow="overflow" vert="horz" lIns="0" tIns="0" rIns="0" bIns="0" rtlCol="0">
                          <a:noAutofit/>
                        </wps:bodyPr>
                      </wps:wsp>
                      <wps:wsp>
                        <wps:cNvPr id="133" name="Rectangle 133"/>
                        <wps:cNvSpPr/>
                        <wps:spPr>
                          <a:xfrm>
                            <a:off x="512461" y="3802903"/>
                            <a:ext cx="2305115" cy="218650"/>
                          </a:xfrm>
                          <a:prstGeom prst="rect">
                            <a:avLst/>
                          </a:prstGeom>
                          <a:ln>
                            <a:noFill/>
                          </a:ln>
                        </wps:spPr>
                        <wps:txbx>
                          <w:txbxContent>
                            <w:p w14:paraId="31CA4249" w14:textId="77777777" w:rsidR="00D27CD7" w:rsidRDefault="00D27CD7" w:rsidP="00D27CD7">
                              <w:r>
                                <w:rPr>
                                  <w:rFonts w:eastAsia="Arial" w:cs="Arial"/>
                                  <w:sz w:val="26"/>
                                </w:rPr>
                                <w:t>Welcome, ${Username}</w:t>
                              </w:r>
                            </w:p>
                          </w:txbxContent>
                        </wps:txbx>
                        <wps:bodyPr horzOverflow="overflow" vert="horz" lIns="0" tIns="0" rIns="0" bIns="0" rtlCol="0">
                          <a:noAutofit/>
                        </wps:bodyPr>
                      </wps:wsp>
                      <wps:wsp>
                        <wps:cNvPr id="134" name="Rectangle 134"/>
                        <wps:cNvSpPr/>
                        <wps:spPr>
                          <a:xfrm>
                            <a:off x="455949" y="4155631"/>
                            <a:ext cx="815667" cy="145767"/>
                          </a:xfrm>
                          <a:prstGeom prst="rect">
                            <a:avLst/>
                          </a:prstGeom>
                          <a:ln>
                            <a:noFill/>
                          </a:ln>
                        </wps:spPr>
                        <wps:txbx>
                          <w:txbxContent>
                            <w:p w14:paraId="20AACCF8" w14:textId="77777777" w:rsidR="00D27CD7" w:rsidRDefault="00D27CD7" w:rsidP="00D27CD7">
                              <w:r>
                                <w:rPr>
                                  <w:rFonts w:eastAsia="Arial" w:cs="Arial"/>
                                  <w:b/>
                                  <w:sz w:val="17"/>
                                </w:rPr>
                                <w:t>Users Table</w:t>
                              </w:r>
                            </w:p>
                          </w:txbxContent>
                        </wps:txbx>
                        <wps:bodyPr horzOverflow="overflow" vert="horz" lIns="0" tIns="0" rIns="0" bIns="0" rtlCol="0">
                          <a:noAutofit/>
                        </wps:bodyPr>
                      </wps:wsp>
                      <wps:wsp>
                        <wps:cNvPr id="135" name="Shape 135"/>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6" name="Shape 136"/>
                        <wps:cNvSpPr/>
                        <wps:spPr>
                          <a:xfrm>
                            <a:off x="384693" y="4457669"/>
                            <a:ext cx="5660060" cy="1022924"/>
                          </a:xfrm>
                          <a:custGeom>
                            <a:avLst/>
                            <a:gdLst/>
                            <a:ahLst/>
                            <a:cxnLst/>
                            <a:rect l="0" t="0" r="0" b="0"/>
                            <a:pathLst>
                              <a:path w="5660060" h="1022924">
                                <a:moveTo>
                                  <a:pt x="153439" y="0"/>
                                </a:moveTo>
                                <a:lnTo>
                                  <a:pt x="5506621" y="0"/>
                                </a:lnTo>
                                <a:cubicBezTo>
                                  <a:pt x="5516697" y="0"/>
                                  <a:pt x="5526675" y="982"/>
                                  <a:pt x="5536555" y="2948"/>
                                </a:cubicBezTo>
                                <a:cubicBezTo>
                                  <a:pt x="5546437" y="4913"/>
                                  <a:pt x="5556032" y="7824"/>
                                  <a:pt x="5565340" y="11679"/>
                                </a:cubicBezTo>
                                <a:cubicBezTo>
                                  <a:pt x="5574648" y="15535"/>
                                  <a:pt x="5583490" y="20261"/>
                                  <a:pt x="5591867" y="25859"/>
                                </a:cubicBezTo>
                                <a:cubicBezTo>
                                  <a:pt x="5600244" y="31456"/>
                                  <a:pt x="5607995" y="37816"/>
                                  <a:pt x="5615120" y="44941"/>
                                </a:cubicBezTo>
                                <a:cubicBezTo>
                                  <a:pt x="5622243" y="52065"/>
                                  <a:pt x="5628603" y="59816"/>
                                  <a:pt x="5634201" y="68192"/>
                                </a:cubicBezTo>
                                <a:cubicBezTo>
                                  <a:pt x="5639798" y="76569"/>
                                  <a:pt x="5644525" y="85412"/>
                                  <a:pt x="5648380" y="94720"/>
                                </a:cubicBezTo>
                                <a:cubicBezTo>
                                  <a:pt x="5652235" y="104027"/>
                                  <a:pt x="5655145" y="113622"/>
                                  <a:pt x="5657111" y="123504"/>
                                </a:cubicBezTo>
                                <a:cubicBezTo>
                                  <a:pt x="5659077" y="133386"/>
                                  <a:pt x="5660060" y="143364"/>
                                  <a:pt x="5660060" y="153439"/>
                                </a:cubicBezTo>
                                <a:lnTo>
                                  <a:pt x="5660060" y="869485"/>
                                </a:lnTo>
                                <a:cubicBezTo>
                                  <a:pt x="5660060" y="879560"/>
                                  <a:pt x="5659077" y="889538"/>
                                  <a:pt x="5657112" y="899420"/>
                                </a:cubicBezTo>
                                <a:cubicBezTo>
                                  <a:pt x="5655145" y="909301"/>
                                  <a:pt x="5652235" y="918895"/>
                                  <a:pt x="5648380" y="928203"/>
                                </a:cubicBezTo>
                                <a:cubicBezTo>
                                  <a:pt x="5644524" y="937511"/>
                                  <a:pt x="5639798" y="946354"/>
                                  <a:pt x="5634201" y="954730"/>
                                </a:cubicBezTo>
                                <a:cubicBezTo>
                                  <a:pt x="5628603" y="963108"/>
                                  <a:pt x="5622242" y="970858"/>
                                  <a:pt x="5615119" y="977983"/>
                                </a:cubicBezTo>
                                <a:cubicBezTo>
                                  <a:pt x="5607994" y="985106"/>
                                  <a:pt x="5600244" y="991467"/>
                                  <a:pt x="5591867" y="997064"/>
                                </a:cubicBezTo>
                                <a:cubicBezTo>
                                  <a:pt x="5583490" y="1002661"/>
                                  <a:pt x="5574648" y="1007387"/>
                                  <a:pt x="5565340" y="1011243"/>
                                </a:cubicBezTo>
                                <a:cubicBezTo>
                                  <a:pt x="5556032" y="1015099"/>
                                  <a:pt x="5546437" y="1018010"/>
                                  <a:pt x="5536555" y="1019976"/>
                                </a:cubicBezTo>
                                <a:cubicBezTo>
                                  <a:pt x="5526675" y="1021941"/>
                                  <a:pt x="5516697" y="1022924"/>
                                  <a:pt x="5506621" y="1022924"/>
                                </a:cubicBezTo>
                                <a:lnTo>
                                  <a:pt x="153439" y="1022924"/>
                                </a:lnTo>
                                <a:cubicBezTo>
                                  <a:pt x="143364" y="1022924"/>
                                  <a:pt x="133385" y="1021941"/>
                                  <a:pt x="123504" y="1019976"/>
                                </a:cubicBezTo>
                                <a:cubicBezTo>
                                  <a:pt x="113623" y="1018010"/>
                                  <a:pt x="104028" y="1015099"/>
                                  <a:pt x="94720" y="1011243"/>
                                </a:cubicBezTo>
                                <a:cubicBezTo>
                                  <a:pt x="85412" y="1007387"/>
                                  <a:pt x="76570" y="1002661"/>
                                  <a:pt x="68193" y="997064"/>
                                </a:cubicBezTo>
                                <a:cubicBezTo>
                                  <a:pt x="59816" y="991467"/>
                                  <a:pt x="52065" y="985106"/>
                                  <a:pt x="44941" y="977983"/>
                                </a:cubicBezTo>
                                <a:cubicBezTo>
                                  <a:pt x="37817" y="970858"/>
                                  <a:pt x="31456" y="963108"/>
                                  <a:pt x="25859" y="954730"/>
                                </a:cubicBezTo>
                                <a:cubicBezTo>
                                  <a:pt x="20262" y="946354"/>
                                  <a:pt x="15535" y="937511"/>
                                  <a:pt x="11680" y="928203"/>
                                </a:cubicBezTo>
                                <a:cubicBezTo>
                                  <a:pt x="7824" y="918895"/>
                                  <a:pt x="4914" y="909300"/>
                                  <a:pt x="2948" y="899420"/>
                                </a:cubicBezTo>
                                <a:cubicBezTo>
                                  <a:pt x="983" y="889538"/>
                                  <a:pt x="0" y="879560"/>
                                  <a:pt x="0" y="869485"/>
                                </a:cubicBezTo>
                                <a:lnTo>
                                  <a:pt x="0" y="153439"/>
                                </a:lnTo>
                                <a:cubicBezTo>
                                  <a:pt x="0" y="143364"/>
                                  <a:pt x="983" y="133386"/>
                                  <a:pt x="2948" y="123504"/>
                                </a:cubicBezTo>
                                <a:cubicBezTo>
                                  <a:pt x="4914" y="113622"/>
                                  <a:pt x="7824" y="104027"/>
                                  <a:pt x="11680" y="94720"/>
                                </a:cubicBezTo>
                                <a:cubicBezTo>
                                  <a:pt x="15535" y="85412"/>
                                  <a:pt x="20262" y="76569"/>
                                  <a:pt x="25859" y="68192"/>
                                </a:cubicBezTo>
                                <a:cubicBezTo>
                                  <a:pt x="31456" y="59815"/>
                                  <a:pt x="37817" y="52065"/>
                                  <a:pt x="44941" y="44941"/>
                                </a:cubicBezTo>
                                <a:cubicBezTo>
                                  <a:pt x="52065" y="37816"/>
                                  <a:pt x="59816" y="31456"/>
                                  <a:pt x="68193" y="25859"/>
                                </a:cubicBezTo>
                                <a:cubicBezTo>
                                  <a:pt x="76570" y="20261"/>
                                  <a:pt x="85412" y="15535"/>
                                  <a:pt x="94720" y="11679"/>
                                </a:cubicBezTo>
                                <a:cubicBezTo>
                                  <a:pt x="104028" y="7824"/>
                                  <a:pt x="113623" y="4913"/>
                                  <a:pt x="123504" y="2947"/>
                                </a:cubicBezTo>
                                <a:cubicBezTo>
                                  <a:pt x="133385" y="982"/>
                                  <a:pt x="143364" y="0"/>
                                  <a:pt x="153439" y="0"/>
                                </a:cubicBezTo>
                                <a:close/>
                              </a:path>
                            </a:pathLst>
                          </a:custGeom>
                          <a:ln w="9133" cap="flat">
                            <a:miter lim="100000"/>
                          </a:ln>
                        </wps:spPr>
                        <wps:style>
                          <a:lnRef idx="1">
                            <a:srgbClr val="000000"/>
                          </a:lnRef>
                          <a:fillRef idx="0">
                            <a:srgbClr val="000000">
                              <a:alpha val="0"/>
                            </a:srgbClr>
                          </a:fillRef>
                          <a:effectRef idx="0">
                            <a:scrgbClr r="0" g="0" b="0"/>
                          </a:effectRef>
                          <a:fontRef idx="none"/>
                        </wps:style>
                        <wps:bodyPr/>
                      </wps:wsp>
                      <wps:wsp>
                        <wps:cNvPr id="137" name="Rectangle 137"/>
                        <wps:cNvSpPr/>
                        <wps:spPr>
                          <a:xfrm>
                            <a:off x="5143307" y="3831765"/>
                            <a:ext cx="1539164" cy="121472"/>
                          </a:xfrm>
                          <a:prstGeom prst="rect">
                            <a:avLst/>
                          </a:prstGeom>
                          <a:ln>
                            <a:noFill/>
                          </a:ln>
                        </wps:spPr>
                        <wps:txbx>
                          <w:txbxContent>
                            <w:p w14:paraId="5A61928F" w14:textId="77777777" w:rsidR="00D27CD7" w:rsidRDefault="00D27CD7" w:rsidP="00D27CD7">
                              <w:r>
                                <w:rPr>
                                  <w:rFonts w:eastAsia="Arial" w:cs="Arial"/>
                                  <w:sz w:val="14"/>
                                </w:rPr>
                                <w:t>Current Role: System Admin</w:t>
                              </w:r>
                            </w:p>
                          </w:txbxContent>
                        </wps:txbx>
                        <wps:bodyPr horzOverflow="overflow" vert="horz" lIns="0" tIns="0" rIns="0" bIns="0" rtlCol="0">
                          <a:noAutofit/>
                        </wps:bodyPr>
                      </wps:wsp>
                      <wps:wsp>
                        <wps:cNvPr id="138" name="Rectangle 138"/>
                        <wps:cNvSpPr/>
                        <wps:spPr>
                          <a:xfrm>
                            <a:off x="663588" y="4712759"/>
                            <a:ext cx="712891" cy="145767"/>
                          </a:xfrm>
                          <a:prstGeom prst="rect">
                            <a:avLst/>
                          </a:prstGeom>
                          <a:ln>
                            <a:noFill/>
                          </a:ln>
                        </wps:spPr>
                        <wps:txbx>
                          <w:txbxContent>
                            <w:p w14:paraId="799FEEC9"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39" name="Rectangle 139"/>
                        <wps:cNvSpPr/>
                        <wps:spPr>
                          <a:xfrm>
                            <a:off x="663588" y="4968490"/>
                            <a:ext cx="712891" cy="145767"/>
                          </a:xfrm>
                          <a:prstGeom prst="rect">
                            <a:avLst/>
                          </a:prstGeom>
                          <a:ln>
                            <a:noFill/>
                          </a:ln>
                        </wps:spPr>
                        <wps:txbx>
                          <w:txbxContent>
                            <w:p w14:paraId="031783AA"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0" name="Rectangle 140"/>
                        <wps:cNvSpPr/>
                        <wps:spPr>
                          <a:xfrm>
                            <a:off x="663588" y="5224221"/>
                            <a:ext cx="712891" cy="145767"/>
                          </a:xfrm>
                          <a:prstGeom prst="rect">
                            <a:avLst/>
                          </a:prstGeom>
                          <a:ln>
                            <a:noFill/>
                          </a:ln>
                        </wps:spPr>
                        <wps:txbx>
                          <w:txbxContent>
                            <w:p w14:paraId="2AAF0DE0" w14:textId="77777777" w:rsidR="00D27CD7" w:rsidRDefault="00D27CD7" w:rsidP="00D27CD7">
                              <w:r>
                                <w:rPr>
                                  <w:rFonts w:eastAsia="Arial" w:cs="Arial"/>
                                  <w:sz w:val="17"/>
                                </w:rPr>
                                <w:t>User name</w:t>
                              </w:r>
                            </w:p>
                          </w:txbxContent>
                        </wps:txbx>
                        <wps:bodyPr horzOverflow="overflow" vert="horz" lIns="0" tIns="0" rIns="0" bIns="0" rtlCol="0">
                          <a:noAutofit/>
                        </wps:bodyPr>
                      </wps:wsp>
                      <wps:wsp>
                        <wps:cNvPr id="141" name="Rectangle 141"/>
                        <wps:cNvSpPr/>
                        <wps:spPr>
                          <a:xfrm>
                            <a:off x="1550941" y="4712759"/>
                            <a:ext cx="502354" cy="145767"/>
                          </a:xfrm>
                          <a:prstGeom prst="rect">
                            <a:avLst/>
                          </a:prstGeom>
                          <a:ln>
                            <a:noFill/>
                          </a:ln>
                        </wps:spPr>
                        <wps:txbx>
                          <w:txbxContent>
                            <w:p w14:paraId="4FD8BAE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2" name="Rectangle 142"/>
                        <wps:cNvSpPr/>
                        <wps:spPr>
                          <a:xfrm>
                            <a:off x="1550941" y="4968490"/>
                            <a:ext cx="502354" cy="145767"/>
                          </a:xfrm>
                          <a:prstGeom prst="rect">
                            <a:avLst/>
                          </a:prstGeom>
                          <a:ln>
                            <a:noFill/>
                          </a:ln>
                        </wps:spPr>
                        <wps:txbx>
                          <w:txbxContent>
                            <w:p w14:paraId="29A9842E"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3" name="Rectangle 143"/>
                        <wps:cNvSpPr/>
                        <wps:spPr>
                          <a:xfrm>
                            <a:off x="1550941" y="5224221"/>
                            <a:ext cx="502354" cy="145767"/>
                          </a:xfrm>
                          <a:prstGeom prst="rect">
                            <a:avLst/>
                          </a:prstGeom>
                          <a:ln>
                            <a:noFill/>
                          </a:ln>
                        </wps:spPr>
                        <wps:txbx>
                          <w:txbxContent>
                            <w:p w14:paraId="3334D4C4" w14:textId="77777777" w:rsidR="00D27CD7" w:rsidRDefault="00D27CD7" w:rsidP="00D27CD7">
                              <w:r>
                                <w:rPr>
                                  <w:rFonts w:eastAsia="Arial" w:cs="Arial"/>
                                  <w:sz w:val="17"/>
                                </w:rPr>
                                <w:t>Contact</w:t>
                              </w:r>
                            </w:p>
                          </w:txbxContent>
                        </wps:txbx>
                        <wps:bodyPr horzOverflow="overflow" vert="horz" lIns="0" tIns="0" rIns="0" bIns="0" rtlCol="0">
                          <a:noAutofit/>
                        </wps:bodyPr>
                      </wps:wsp>
                      <wps:wsp>
                        <wps:cNvPr id="144" name="Rectangle 144"/>
                        <wps:cNvSpPr/>
                        <wps:spPr>
                          <a:xfrm>
                            <a:off x="2311998" y="4712759"/>
                            <a:ext cx="518653" cy="145767"/>
                          </a:xfrm>
                          <a:prstGeom prst="rect">
                            <a:avLst/>
                          </a:prstGeom>
                          <a:ln>
                            <a:noFill/>
                          </a:ln>
                        </wps:spPr>
                        <wps:txbx>
                          <w:txbxContent>
                            <w:p w14:paraId="1B5E88C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5" name="Rectangle 145"/>
                        <wps:cNvSpPr/>
                        <wps:spPr>
                          <a:xfrm>
                            <a:off x="2311998" y="4968490"/>
                            <a:ext cx="518653" cy="145767"/>
                          </a:xfrm>
                          <a:prstGeom prst="rect">
                            <a:avLst/>
                          </a:prstGeom>
                          <a:ln>
                            <a:noFill/>
                          </a:ln>
                        </wps:spPr>
                        <wps:txbx>
                          <w:txbxContent>
                            <w:p w14:paraId="73A5E5F4"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6" name="Rectangle 146"/>
                        <wps:cNvSpPr/>
                        <wps:spPr>
                          <a:xfrm>
                            <a:off x="2311998" y="5224221"/>
                            <a:ext cx="518653" cy="145767"/>
                          </a:xfrm>
                          <a:prstGeom prst="rect">
                            <a:avLst/>
                          </a:prstGeom>
                          <a:ln>
                            <a:noFill/>
                          </a:ln>
                        </wps:spPr>
                        <wps:txbx>
                          <w:txbxContent>
                            <w:p w14:paraId="7A648743" w14:textId="77777777" w:rsidR="00D27CD7" w:rsidRDefault="00D27CD7" w:rsidP="00D27CD7">
                              <w:r>
                                <w:rPr>
                                  <w:rFonts w:eastAsia="Arial" w:cs="Arial"/>
                                  <w:sz w:val="17"/>
                                </w:rPr>
                                <w:t>Job Info</w:t>
                              </w:r>
                            </w:p>
                          </w:txbxContent>
                        </wps:txbx>
                        <wps:bodyPr horzOverflow="overflow" vert="horz" lIns="0" tIns="0" rIns="0" bIns="0" rtlCol="0">
                          <a:noAutofit/>
                        </wps:bodyPr>
                      </wps:wsp>
                      <wps:wsp>
                        <wps:cNvPr id="147" name="Rectangle 147"/>
                        <wps:cNvSpPr/>
                        <wps:spPr>
                          <a:xfrm>
                            <a:off x="4816079" y="4242030"/>
                            <a:ext cx="1304190" cy="170062"/>
                          </a:xfrm>
                          <a:prstGeom prst="rect">
                            <a:avLst/>
                          </a:prstGeom>
                          <a:ln>
                            <a:noFill/>
                          </a:ln>
                        </wps:spPr>
                        <wps:txbx>
                          <w:txbxContent>
                            <w:p w14:paraId="68E59809" w14:textId="77777777" w:rsidR="00D27CD7" w:rsidRDefault="00D27CD7" w:rsidP="00D27CD7">
                              <w:r>
                                <w:rPr>
                                  <w:rFonts w:eastAsia="Arial" w:cs="Arial"/>
                                  <w:sz w:val="20"/>
                                </w:rPr>
                                <w:t>Create New User</w:t>
                              </w:r>
                            </w:p>
                          </w:txbxContent>
                        </wps:txbx>
                        <wps:bodyPr horzOverflow="overflow" vert="horz" lIns="0" tIns="0" rIns="0" bIns="0" rtlCol="0">
                          <a:noAutofit/>
                        </wps:bodyPr>
                      </wps:wsp>
                      <wps:wsp>
                        <wps:cNvPr id="148" name="Rectangle 148"/>
                        <wps:cNvSpPr/>
                        <wps:spPr>
                          <a:xfrm>
                            <a:off x="4557351" y="4199102"/>
                            <a:ext cx="170251" cy="291533"/>
                          </a:xfrm>
                          <a:prstGeom prst="rect">
                            <a:avLst/>
                          </a:prstGeom>
                          <a:ln>
                            <a:noFill/>
                          </a:ln>
                        </wps:spPr>
                        <wps:txbx>
                          <w:txbxContent>
                            <w:p w14:paraId="52B4C6E9" w14:textId="77777777" w:rsidR="00D27CD7" w:rsidRDefault="00D27CD7" w:rsidP="00D27CD7">
                              <w:r>
                                <w:rPr>
                                  <w:rFonts w:eastAsia="Arial" w:cs="Arial"/>
                                  <w:sz w:val="35"/>
                                </w:rPr>
                                <w:t>+</w:t>
                              </w:r>
                            </w:p>
                          </w:txbxContent>
                        </wps:txbx>
                        <wps:bodyPr horzOverflow="overflow" vert="horz" lIns="0" tIns="0" rIns="0" bIns="0" rtlCol="0">
                          <a:noAutofit/>
                        </wps:bodyPr>
                      </wps:wsp>
                      <wps:wsp>
                        <wps:cNvPr id="149" name="Shape 149"/>
                        <wps:cNvSpPr/>
                        <wps:spPr>
                          <a:xfrm>
                            <a:off x="5927117" y="4749659"/>
                            <a:ext cx="0" cy="527172"/>
                          </a:xfrm>
                          <a:custGeom>
                            <a:avLst/>
                            <a:gdLst/>
                            <a:ahLst/>
                            <a:cxnLst/>
                            <a:rect l="0" t="0" r="0" b="0"/>
                            <a:pathLst>
                              <a:path h="527172">
                                <a:moveTo>
                                  <a:pt x="0" y="527172"/>
                                </a:moveTo>
                                <a:lnTo>
                                  <a:pt x="0" y="0"/>
                                </a:lnTo>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0" name="Shape 150"/>
                        <wps:cNvSpPr/>
                        <wps:spPr>
                          <a:xfrm>
                            <a:off x="5895150" y="5260847"/>
                            <a:ext cx="63933" cy="63933"/>
                          </a:xfrm>
                          <a:custGeom>
                            <a:avLst/>
                            <a:gdLst/>
                            <a:ahLst/>
                            <a:cxnLst/>
                            <a:rect l="0" t="0" r="0" b="0"/>
                            <a:pathLst>
                              <a:path w="63933" h="63933">
                                <a:moveTo>
                                  <a:pt x="0" y="0"/>
                                </a:moveTo>
                                <a:lnTo>
                                  <a:pt x="31967" y="15983"/>
                                </a:lnTo>
                                <a:lnTo>
                                  <a:pt x="63933" y="0"/>
                                </a:lnTo>
                                <a:lnTo>
                                  <a:pt x="31967" y="63933"/>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1" name="Shape 151"/>
                        <wps:cNvSpPr/>
                        <wps:spPr>
                          <a:xfrm>
                            <a:off x="5895150" y="5260847"/>
                            <a:ext cx="63933" cy="63933"/>
                          </a:xfrm>
                          <a:custGeom>
                            <a:avLst/>
                            <a:gdLst/>
                            <a:ahLst/>
                            <a:cxnLst/>
                            <a:rect l="0" t="0" r="0" b="0"/>
                            <a:pathLst>
                              <a:path w="63933" h="63933">
                                <a:moveTo>
                                  <a:pt x="31967" y="63933"/>
                                </a:moveTo>
                                <a:lnTo>
                                  <a:pt x="0" y="0"/>
                                </a:lnTo>
                                <a:lnTo>
                                  <a:pt x="31967" y="15983"/>
                                </a:lnTo>
                                <a:lnTo>
                                  <a:pt x="63933" y="0"/>
                                </a:lnTo>
                                <a:lnTo>
                                  <a:pt x="31967" y="63933"/>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s:wsp>
                        <wps:cNvPr id="152" name="Shape 152"/>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53" name="Shape 153"/>
                        <wps:cNvSpPr/>
                        <wps:spPr>
                          <a:xfrm>
                            <a:off x="5895150" y="4701709"/>
                            <a:ext cx="63933" cy="63933"/>
                          </a:xfrm>
                          <a:custGeom>
                            <a:avLst/>
                            <a:gdLst/>
                            <a:ahLst/>
                            <a:cxnLst/>
                            <a:rect l="0" t="0" r="0" b="0"/>
                            <a:pathLst>
                              <a:path w="63933" h="63933">
                                <a:moveTo>
                                  <a:pt x="31967" y="0"/>
                                </a:moveTo>
                                <a:lnTo>
                                  <a:pt x="63933" y="63933"/>
                                </a:lnTo>
                                <a:lnTo>
                                  <a:pt x="31967" y="47949"/>
                                </a:lnTo>
                                <a:lnTo>
                                  <a:pt x="0" y="63933"/>
                                </a:lnTo>
                                <a:lnTo>
                                  <a:pt x="31967" y="0"/>
                                </a:lnTo>
                                <a:close/>
                              </a:path>
                            </a:pathLst>
                          </a:custGeom>
                          <a:ln w="9133"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9E3E6A5" id="Group 1051" o:spid="_x0000_s1084" style="width:476.2pt;height:407.25pt;mso-position-horizontal-relative:char;mso-position-vertical-relative:line" coordsize="66079,565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">
                <v:shape id="Shape 73" o:spid="_x0000_s1085" style="position:absolute;left:319;top:2139;width:65760;height:25739;visibility:visible;mso-wrap-style:square;v-text-anchor:top" coordsize="6575943,25739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" path="m,l6575943,r,2573934l,2573934,,xe" filled="f" strokeweight=".25369mm">
                  <v:stroke miterlimit="1" joinstyle="miter"/>
                  <v:path arrowok="t" textboxrect="0,0,6575943,2573934"/>
                </v:shape>
                <v:shape id="Shape 1325" o:spid="_x0000_s1086"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" path="m,l6575943,r,514750l,514750,,e" stroked="f" strokeweight="0">
                  <v:stroke miterlimit="1" joinstyle="miter"/>
                  <v:path arrowok="t" textboxrect="0,0,6575943,514750"/>
                </v:shape>
                <v:shape id="Shape 75" o:spid="_x0000_s1087" style="position:absolute;left:319;top:2139;width:65760;height:5147;visibility:visible;mso-wrap-style:square;v-text-anchor:top" coordsize="6575943,514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" path="m,l6575943,r,514750l,514750,,xe" filled="f" strokeweight=".25369mm">
                  <v:stroke miterlimit="1" joinstyle="miter"/>
                  <v:path arrowok="t" textboxrect="0,0,6575943,514750"/>
                </v:shape>
                <v:shape id="Shape 1326" o:spid="_x0000_s1088"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" path="m,l392639,r,392639l,392639,,e" stroked="f" strokeweight="0">
                  <v:stroke miterlimit="1" joinstyle="miter"/>
                  <v:path arrowok="t" textboxrect="0,0,392639,392639"/>
                </v:shape>
                <v:shape id="Shape 77" o:spid="_x0000_s1089" style="position:absolute;left:319;top:2139;width:3927;height:3926;visibility:visible;mso-wrap-style:square;v-text-anchor:top" coordsize="392639,3926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" path="m,l392639,r,392639l,392639,,xe" filled="f" strokeweight=".25369mm">
                  <v:stroke miterlimit="1" joinstyle="miter"/>
                  <v:path arrowok="t" textboxrect="0,0,392639,392639"/>
                </v:shape>
                <v:shape id="Shape 78" o:spid="_x0000_s1090" style="position:absolute;left:449;top:2268;width:3797;height:3730;visibility:visible;mso-wrap-style:square;v-text-anchor:top" coordsize="379669,3730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" path="m,373002l379669,e" filled="f" strokeweight=".25369mm">
                  <v:stroke miterlimit="83231f" joinstyle="miter"/>
                  <v:path arrowok="t" textboxrect="0,0,379669,373002"/>
                </v:shape>
                <v:shape id="Shape 79" o:spid="_x0000_s1091" style="position:absolute;left:386;top:2402;width:3860;height:3663;visibility:visible;mso-wrap-style:square;v-text-anchor:top" coordsize="385971,3663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" path="m,l385971,366335e" filled="f" strokeweight=".25369mm">
                  <v:stroke miterlimit="83231f" joinstyle="miter"/>
                  <v:path arrowok="t" textboxrect="0,0,385971,366335"/>
                </v:shape>
                <v:rect id="Rectangle 80" o:spid="_x0000_s1092" style="position:absolute;left:1018;top:2557;width:421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" filled="f" stroked="f">
                  <v:textbox inset="0,0,0,0">
                    <w:txbxContent>
                      <w:p w14:paraId="54925AAB" w14:textId="77777777" w:rsidR="00D27CD7" w:rsidRDefault="00D27CD7" w:rsidP="00D27CD7">
                        <w:r>
                          <w:rPr>
                            <w:rFonts w:eastAsia="Arial" w:cs="Arial"/>
                            <w:sz w:val="17"/>
                          </w:rPr>
                          <w:t>LOGO</w:t>
                        </w:r>
                      </w:p>
                    </w:txbxContent>
                  </v:textbox>
                </v:rect>
                <v:rect id="Rectangle 81" o:spid="_x0000_s1093" style="position:absolute;left:60657;top:429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" filled="f" stroked="f">
                  <v:textbox inset="0,0,0,0">
                    <w:txbxContent>
                      <w:p w14:paraId="48F1FD3A" w14:textId="77777777" w:rsidR="00D27CD7" w:rsidRDefault="00D27CD7" w:rsidP="00D27CD7">
                        <w:r>
                          <w:rPr>
                            <w:rFonts w:eastAsia="Arial" w:cs="Arial"/>
                            <w:sz w:val="17"/>
                          </w:rPr>
                          <w:t>Logout</w:t>
                        </w:r>
                      </w:p>
                    </w:txbxContent>
                  </v:textbox>
                </v:rect>
                <v:rect id="Rectangle 82" o:spid="_x0000_s1094" style="position:absolute;left:55848;top:429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" filled="f" stroked="f">
                  <v:textbox inset="0,0,0,0">
                    <w:txbxContent>
                      <w:p w14:paraId="556A01C3" w14:textId="77777777" w:rsidR="00D27CD7" w:rsidRDefault="00D27CD7" w:rsidP="00D27CD7">
                        <w:r>
                          <w:rPr>
                            <w:rFonts w:eastAsia="Arial" w:cs="Arial"/>
                            <w:sz w:val="17"/>
                          </w:rPr>
                          <w:t>Home</w:t>
                        </w:r>
                      </w:p>
                    </w:txbxContent>
                  </v:textbox>
                </v:rect>
                <v:rect id="Rectangle 83" o:spid="_x0000_s1095" style="position:absolute;left:5352;top:9259;width:23052;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JPnwxQAAANsAAAAPAAAAZHJzL2Rvd25yZXYueG1sRI9Ba8JA&#10;FITvgv9heUJvurGC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AqJPnwxQAAANsAAAAP&#10;AAAAAAAAAAAAAAAAAAcCAABkcnMvZG93bnJldi54bWxQSwUGAAAAAAMAAwC3AAAA+QIAAAAA&#10;" filled="f" stroked="f">
                  <v:textbox inset="0,0,0,0">
                    <w:txbxContent>
                      <w:p w14:paraId="4E184995" w14:textId="77777777" w:rsidR="00D27CD7" w:rsidRDefault="00D27CD7" w:rsidP="00D27CD7">
                        <w:r>
                          <w:rPr>
                            <w:rFonts w:eastAsia="Arial" w:cs="Arial"/>
                            <w:sz w:val="26"/>
                          </w:rPr>
                          <w:t>Welcome, ${Username}</w:t>
                        </w:r>
                      </w:p>
                    </w:txbxContent>
                  </v:textbox>
                </v:rect>
                <v:rect id="Rectangle 84" o:spid="_x0000_s1096" style="position:absolute;left:4924;top:12877;width:815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" filled="f" stroked="f">
                  <v:textbox inset="0,0,0,0">
                    <w:txbxContent>
                      <w:p w14:paraId="68AB8296" w14:textId="77777777" w:rsidR="00D27CD7" w:rsidRDefault="00D27CD7" w:rsidP="00D27CD7">
                        <w:r>
                          <w:rPr>
                            <w:rFonts w:eastAsia="Arial" w:cs="Arial"/>
                            <w:b/>
                            <w:sz w:val="17"/>
                          </w:rPr>
                          <w:t>Users Table</w:t>
                        </w:r>
                      </w:p>
                    </w:txbxContent>
                  </v:textbox>
                </v:rect>
                <v:shape id="Shape 85" o:spid="_x0000_s1097"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stroked="f" strokeweight="0">
                  <v:stroke miterlimit="83231f" joinstyle="miter"/>
                  <v:path arrowok="t" textboxrect="0,0,5644351,1029592"/>
                </v:shape>
                <v:shape id="Shape 86" o:spid="_x0000_s1098" style="position:absolute;left:4155;top:15866;width:56444;height:10296;visibility:visible;mso-wrap-style:square;v-text-anchor:top" coordsize="5644351,10295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" path="m154443,l5489908,v10141,,20183,989,30129,2967c5529984,4946,5539641,7875,5549010,11756v9369,3881,18269,8638,26701,14272c5584143,31662,5591945,38065,5599115,45235v7171,7171,13573,14972,19206,23404c5623955,77071,5628713,85971,5632593,95340v3881,9369,6811,19026,8790,28973c5643362,134259,5644351,144302,5644351,154443r,720705c5644351,885289,5643361,895332,5641383,905278v-1979,9947,-4908,19604,-8789,28973c5628713,943620,5623956,952520,5618321,960952v-5633,8432,-12035,16233,-19206,23404c5591945,991527,5584143,997929,5575711,1003563v-8432,5634,-17332,10391,-26701,14272c5539641,1021716,5529984,1024646,5520038,1026624v-9947,1979,-19989,2968,-30130,2968l154443,1029592v-10141,,-20184,-989,-30130,-2968c114367,1024646,104709,1021716,95340,1017835v-9369,-3881,-18269,-8638,-26701,-14272c60207,997929,52406,991527,45235,984356,38065,977185,31662,969384,26028,960952,20394,952520,15637,943620,11756,934251,7875,924882,4946,915225,2967,905278,989,895332,,885289,,875148l,154443c,144302,989,134259,2967,124312v1979,-9946,4908,-19603,8789,-28972c15637,85971,20394,77071,26028,68639,31662,60207,38065,52406,45235,45235,52406,38065,60207,31662,68639,26028,77071,20394,85971,15637,95340,11756v9369,-3881,19027,-6810,28973,-8789c134259,989,144302,,154443,xe" filled="f" strokeweight=".25369mm">
                  <v:stroke miterlimit="1" joinstyle="miter"/>
                  <v:path arrowok="t" textboxrect="0,0,5644351,1029592"/>
                </v:shape>
                <v:rect id="Rectangle 87" o:spid="_x0000_s1099" style="position:absolute;left:51437;top:9547;width:15865;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" filled="f" stroked="f">
                  <v:textbox inset="0,0,0,0">
                    <w:txbxContent>
                      <w:p w14:paraId="0576B19A" w14:textId="77777777" w:rsidR="00D27CD7" w:rsidRDefault="00D27CD7" w:rsidP="00D27CD7">
                        <w:r>
                          <w:rPr>
                            <w:rFonts w:eastAsia="Arial" w:cs="Arial"/>
                            <w:sz w:val="14"/>
                          </w:rPr>
                          <w:t>Current Role: Records Admin</w:t>
                        </w:r>
                      </w:p>
                    </w:txbxContent>
                  </v:textbox>
                </v:rect>
                <v:rect id="Rectangle 88" o:spid="_x0000_s1100" style="position:absolute;left:6909;top:18449;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" filled="f" stroked="f">
                  <v:textbox inset="0,0,0,0">
                    <w:txbxContent>
                      <w:p w14:paraId="3E95DB27" w14:textId="77777777" w:rsidR="00D27CD7" w:rsidRDefault="00D27CD7" w:rsidP="00D27CD7">
                        <w:r>
                          <w:rPr>
                            <w:rFonts w:eastAsia="Arial" w:cs="Arial"/>
                            <w:sz w:val="17"/>
                          </w:rPr>
                          <w:t>User name</w:t>
                        </w:r>
                      </w:p>
                    </w:txbxContent>
                  </v:textbox>
                </v:rect>
                <v:rect id="Rectangle 89" o:spid="_x0000_s1101" style="position:absolute;left:6909;top:21006;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" filled="f" stroked="f">
                  <v:textbox inset="0,0,0,0">
                    <w:txbxContent>
                      <w:p w14:paraId="5F881ED5" w14:textId="77777777" w:rsidR="00D27CD7" w:rsidRDefault="00D27CD7" w:rsidP="00D27CD7">
                        <w:r>
                          <w:rPr>
                            <w:rFonts w:eastAsia="Arial" w:cs="Arial"/>
                            <w:sz w:val="17"/>
                          </w:rPr>
                          <w:t>User name</w:t>
                        </w:r>
                      </w:p>
                    </w:txbxContent>
                  </v:textbox>
                </v:rect>
                <v:rect id="Rectangle 90" o:spid="_x0000_s1102" style="position:absolute;left:6909;top:23563;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" filled="f" stroked="f">
                  <v:textbox inset="0,0,0,0">
                    <w:txbxContent>
                      <w:p w14:paraId="04093916" w14:textId="77777777" w:rsidR="00D27CD7" w:rsidRDefault="00D27CD7" w:rsidP="00D27CD7">
                        <w:r>
                          <w:rPr>
                            <w:rFonts w:eastAsia="Arial" w:cs="Arial"/>
                            <w:sz w:val="17"/>
                          </w:rPr>
                          <w:t>User name</w:t>
                        </w:r>
                      </w:p>
                    </w:txbxContent>
                  </v:textbox>
                </v:rect>
                <v:rect id="Rectangle 91" o:spid="_x0000_s1103" style="position:absolute;left:15783;top:18449;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" filled="f" stroked="f">
                  <v:textbox inset="0,0,0,0">
                    <w:txbxContent>
                      <w:p w14:paraId="4FDEFF7E" w14:textId="77777777" w:rsidR="00D27CD7" w:rsidRDefault="00D27CD7" w:rsidP="00D27CD7">
                        <w:r>
                          <w:rPr>
                            <w:rFonts w:eastAsia="Arial" w:cs="Arial"/>
                            <w:sz w:val="17"/>
                          </w:rPr>
                          <w:t>Contact</w:t>
                        </w:r>
                      </w:p>
                    </w:txbxContent>
                  </v:textbox>
                </v:rect>
                <v:rect id="Rectangle 92" o:spid="_x0000_s1104" style="position:absolute;left:15783;top:21006;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" filled="f" stroked="f">
                  <v:textbox inset="0,0,0,0">
                    <w:txbxContent>
                      <w:p w14:paraId="43A70BA4" w14:textId="77777777" w:rsidR="00D27CD7" w:rsidRDefault="00D27CD7" w:rsidP="00D27CD7">
                        <w:r>
                          <w:rPr>
                            <w:rFonts w:eastAsia="Arial" w:cs="Arial"/>
                            <w:sz w:val="17"/>
                          </w:rPr>
                          <w:t>Contact</w:t>
                        </w:r>
                      </w:p>
                    </w:txbxContent>
                  </v:textbox>
                </v:rect>
                <v:rect id="Rectangle 93" o:spid="_x0000_s1105" style="position:absolute;left:15783;top:23563;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W8twwAAANsAAAAPAAAAZHJzL2Rvd25yZXYueG1sRI9Bi8Iw&#10;FITvgv8hPMGbpq4g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r/1vLcMAAADbAAAADwAA&#10;AAAAAAAAAAAAAAAHAgAAZHJzL2Rvd25yZXYueG1sUEsFBgAAAAADAAMAtwAAAPcCAAAAAA==&#10;" filled="f" stroked="f">
                  <v:textbox inset="0,0,0,0">
                    <w:txbxContent>
                      <w:p w14:paraId="2A9D6864" w14:textId="77777777" w:rsidR="00D27CD7" w:rsidRDefault="00D27CD7" w:rsidP="00D27CD7">
                        <w:r>
                          <w:rPr>
                            <w:rFonts w:eastAsia="Arial" w:cs="Arial"/>
                            <w:sz w:val="17"/>
                          </w:rPr>
                          <w:t>Contact</w:t>
                        </w:r>
                      </w:p>
                    </w:txbxContent>
                  </v:textbox>
                </v:rect>
                <v:rect id="Rectangle 94" o:spid="_x0000_s1106" style="position:absolute;left:23302;top:18449;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PdZwwAAANsAAAAPAAAAZHJzL2Rvd25yZXYueG1sRI9Bi8Iw&#10;FITvgv8hPMGbpi4i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IBT3WcMAAADbAAAADwAA&#10;AAAAAAAAAAAAAAAHAgAAZHJzL2Rvd25yZXYueG1sUEsFBgAAAAADAAMAtwAAAPcCAAAAAA==&#10;" filled="f" stroked="f">
                  <v:textbox inset="0,0,0,0">
                    <w:txbxContent>
                      <w:p w14:paraId="583EB5B5" w14:textId="77777777" w:rsidR="00D27CD7" w:rsidRDefault="00D27CD7" w:rsidP="00D27CD7">
                        <w:r>
                          <w:rPr>
                            <w:rFonts w:eastAsia="Arial" w:cs="Arial"/>
                            <w:sz w:val="17"/>
                          </w:rPr>
                          <w:t>Job Info</w:t>
                        </w:r>
                      </w:p>
                    </w:txbxContent>
                  </v:textbox>
                </v:rect>
                <v:rect id="Rectangle 95" o:spid="_x0000_s1107" style="position:absolute;left:23302;top:21006;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" filled="f" stroked="f">
                  <v:textbox inset="0,0,0,0">
                    <w:txbxContent>
                      <w:p w14:paraId="093C96B8" w14:textId="77777777" w:rsidR="00D27CD7" w:rsidRDefault="00D27CD7" w:rsidP="00D27CD7">
                        <w:r>
                          <w:rPr>
                            <w:rFonts w:eastAsia="Arial" w:cs="Arial"/>
                            <w:sz w:val="17"/>
                          </w:rPr>
                          <w:t>Job Info</w:t>
                        </w:r>
                      </w:p>
                    </w:txbxContent>
                  </v:textbox>
                </v:rect>
                <v:rect id="Rectangle 96" o:spid="_x0000_s1108" style="position:absolute;left:23302;top:23563;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" filled="f" stroked="f">
                  <v:textbox inset="0,0,0,0">
                    <w:txbxContent>
                      <w:p w14:paraId="59C73FF1" w14:textId="77777777" w:rsidR="00D27CD7" w:rsidRDefault="00D27CD7" w:rsidP="00D27CD7">
                        <w:r>
                          <w:rPr>
                            <w:rFonts w:eastAsia="Arial" w:cs="Arial"/>
                            <w:sz w:val="17"/>
                          </w:rPr>
                          <w:t>Job Info</w:t>
                        </w:r>
                      </w:p>
                    </w:txbxContent>
                  </v:textbox>
                </v:rect>
                <v:shape id="Shape 97" o:spid="_x0000_s1109"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stroked="f" strokeweight="0">
                  <v:stroke miterlimit="83231f" joinstyle="miter"/>
                  <v:path arrowok="t" textboxrect="0,0,539776,128688"/>
                </v:shape>
                <v:shape id="Shape 98" o:spid="_x0000_s1110" style="position:absolute;left:33199;top:18226;width:5398;height:1287;visibility:visible;mso-wrap-style:square;v-text-anchor:top" coordsize="539776,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" path="m19271,l520505,v2555,,5013,489,7374,1467c530240,2445,532324,3837,534131,5644v1807,1807,3199,3891,4177,6252c539286,14257,539776,16716,539776,19271r,90145c539776,111972,539286,114430,538308,116791v-978,2361,-2370,4445,-4177,6252c532324,124850,530240,126243,527879,127221v-2361,977,-4819,1466,-7374,1467l19271,128688v-2555,-1,-5014,-490,-7375,-1467c9535,126242,7451,124850,5645,123043,3838,121236,2445,119152,1467,116791,489,114430,,111972,,109416l,19271c,16716,489,14257,1467,11896,2444,9535,3837,7451,5644,5644,7451,3837,9535,2445,11896,1467,14257,489,16716,,19271,xe" filled="f" strokeweight=".25369mm">
                  <v:stroke miterlimit="1" joinstyle="miter"/>
                  <v:path arrowok="t" textboxrect="0,0,539776,128688"/>
                </v:shape>
                <v:rect id="Rectangle 99" o:spid="_x0000_s1111" style="position:absolute;left:33730;top:18449;width:5994;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" filled="f" stroked="f">
                  <v:textbox inset="0,0,0,0">
                    <w:txbxContent>
                      <w:p w14:paraId="59187946" w14:textId="77777777" w:rsidR="00D27CD7" w:rsidRDefault="00D27CD7" w:rsidP="00D27CD7">
                        <w:r>
                          <w:rPr>
                            <w:rFonts w:eastAsia="Arial" w:cs="Arial"/>
                            <w:sz w:val="17"/>
                          </w:rPr>
                          <w:t>Edit User</w:t>
                        </w:r>
                      </w:p>
                    </w:txbxContent>
                  </v:textbox>
                </v:rect>
                <v:shape id="Shape 100" o:spid="_x0000_s1112"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stroked="f" strokeweight="0">
                  <v:stroke miterlimit="83231f" joinstyle="miter"/>
                  <v:path arrowok="t" textboxrect="0,0,539776,128687"/>
                </v:shape>
                <v:shape id="Shape 101" o:spid="_x0000_s1113" style="position:absolute;left:33199;top:20800;width:5398;height:1286;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" path="m19271,l520505,v2555,,5013,489,7374,1467c530240,2445,532324,3837,534131,5644v1807,1807,3199,3891,4177,6252c539286,14257,539776,16715,539776,19271r,90145c539776,111972,539286,114430,538308,116791v-978,2361,-2370,4445,-4177,6252c532324,124850,530240,126242,527879,127220v-2361,978,-4819,1467,-7374,1467l19271,128687v-2555,,-5014,-489,-7375,-1467c9535,126242,7451,124850,5645,123043,3838,121236,2445,119152,1467,116791,489,114430,,111972,,109416l,19271c,16715,489,14257,1467,11896,2444,9535,3837,7451,5644,5644,7451,3837,9535,2444,11896,1467,14257,489,16716,,19271,xe" filled="f" strokeweight=".25369mm">
                  <v:stroke miterlimit="1" joinstyle="miter"/>
                  <v:path arrowok="t" textboxrect="0,0,539776,128687"/>
                </v:shape>
                <v:rect id="Rectangle 102" o:spid="_x0000_s1114" style="position:absolute;left:33730;top:21006;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" filled="f" stroked="f">
                  <v:textbox inset="0,0,0,0">
                    <w:txbxContent>
                      <w:p w14:paraId="3857EA19" w14:textId="77777777" w:rsidR="00D27CD7" w:rsidRDefault="00D27CD7" w:rsidP="00D27CD7">
                        <w:r>
                          <w:rPr>
                            <w:rFonts w:eastAsia="Arial" w:cs="Arial"/>
                            <w:sz w:val="17"/>
                          </w:rPr>
                          <w:t>Edit User</w:t>
                        </w:r>
                      </w:p>
                    </w:txbxContent>
                  </v:textbox>
                </v:rect>
                <v:shape id="Shape 103" o:spid="_x0000_s1115"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stroked="f" strokeweight="0">
                  <v:stroke miterlimit="83231f" joinstyle="miter"/>
                  <v:path arrowok="t" textboxrect="0,0,539776,128687"/>
                </v:shape>
                <v:shape id="Shape 104" o:spid="_x0000_s1116" style="position:absolute;left:33297;top:23373;width:5397;height:1287;visibility:visible;mso-wrap-style:square;v-text-anchor:top" coordsize="539776,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" path="m19271,l520505,v2555,,5013,489,7374,1467c530240,2445,532324,3837,534131,5644v1807,1807,3199,3891,4178,6252c539286,14257,539776,16715,539776,19271r,90146c539776,111972,539286,114430,538308,116791v-978,2361,-2370,4445,-4177,6252c532324,124850,530240,126242,527879,127220v-2361,978,-4819,1467,-7374,1467l19271,128687v-2555,,-5014,-489,-7375,-1467c9535,126242,7451,124850,5644,123043,3837,121236,2445,119152,1467,116791,489,114430,,111972,,109417l,19271c,16715,489,14257,1467,11896,2445,9535,3837,7451,5644,5644,7451,3837,9535,2445,11896,1467,14257,489,16716,,19271,xe" filled="f" strokeweight=".25369mm">
                  <v:stroke miterlimit="1" joinstyle="miter"/>
                  <v:path arrowok="t" textboxrect="0,0,539776,128687"/>
                </v:shape>
                <v:rect id="Rectangle 105" o:spid="_x0000_s1117" style="position:absolute;left:33821;top:23563;width:5994;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" filled="f" stroked="f">
                  <v:textbox inset="0,0,0,0">
                    <w:txbxContent>
                      <w:p w14:paraId="20C12AB8" w14:textId="77777777" w:rsidR="00D27CD7" w:rsidRDefault="00D27CD7" w:rsidP="00D27CD7">
                        <w:r>
                          <w:rPr>
                            <w:rFonts w:eastAsia="Arial" w:cs="Arial"/>
                            <w:sz w:val="17"/>
                          </w:rPr>
                          <w:t>Edit User</w:t>
                        </w:r>
                      </w:p>
                    </w:txbxContent>
                  </v:textbox>
                </v:rect>
                <v:shape id="Shape 106" o:spid="_x0000_s1118"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stroked="f" strokeweight="0">
                  <v:stroke miterlimit="83231f" joinstyle="miter"/>
                  <v:path arrowok="t" textboxrect="0,0,736140,128688"/>
                </v:shape>
                <v:shape id="Shape 107" o:spid="_x0000_s1119" style="position:absolute;left:43995;top:18226;width:7362;height:1287;visibility:visible;mso-wrap-style:square;v-text-anchor:top" coordsize="736140,1286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" path="m19271,l716869,v2555,,5013,489,7374,1467c726604,2445,728687,3837,730495,5644v1807,1807,3199,3891,4178,6252c735650,14257,736140,16716,736140,19271r,90145c736140,111972,735650,114430,734672,116791v-978,2361,-2370,4445,-4177,6252c728687,124850,726604,126243,724243,127221v-2361,977,-4819,1466,-7374,1467l19271,128688v-2556,-1,-5014,-490,-7375,-1467c9535,126242,7451,124850,5644,123043,3837,121236,2444,119152,1467,116791,489,114430,,111972,,109416l,19271c,16716,489,14257,1466,11896,2444,9535,3837,7451,5644,5644,7451,3837,9535,2445,11896,1467,14257,489,16715,,19271,xe" filled="f" strokeweight=".25369mm">
                  <v:stroke miterlimit="1" joinstyle="miter"/>
                  <v:path arrowok="t" textboxrect="0,0,736140,128688"/>
                </v:shape>
                <v:rect id="Rectangle 108" o:spid="_x0000_s1120" style="position:absolute;left:44872;top:18449;width:7696;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" filled="f" stroked="f">
                  <v:textbox inset="0,0,0,0">
                    <w:txbxContent>
                      <w:p w14:paraId="20F2139D" w14:textId="77777777" w:rsidR="00D27CD7" w:rsidRDefault="00D27CD7" w:rsidP="00D27CD7">
                        <w:r>
                          <w:rPr>
                            <w:rFonts w:eastAsia="Arial" w:cs="Arial"/>
                            <w:sz w:val="17"/>
                          </w:rPr>
                          <w:t>Delete User</w:t>
                        </w:r>
                      </w:p>
                    </w:txbxContent>
                  </v:textbox>
                </v:rect>
                <v:shape id="Shape 109" o:spid="_x0000_s1121"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stroked="f" strokeweight="0">
                  <v:stroke miterlimit="83231f" joinstyle="miter"/>
                  <v:path arrowok="t" textboxrect="0,0,736140,128687"/>
                </v:shape>
                <v:shape id="Shape 110" o:spid="_x0000_s1122" style="position:absolute;left:43995;top:20800;width:7362;height:1286;visibility:visible;mso-wrap-style:square;v-text-anchor:top" coordsize="736140,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" path="m19271,l716869,v2555,,5013,489,7374,1467c726604,2445,728687,3837,730495,5644v1807,1807,3199,3891,4178,6252c735650,14257,736140,16715,736140,19271r,90145c736140,111972,735650,114430,734672,116791v-978,2361,-2370,4445,-4177,6252c728687,124850,726604,126242,724243,127220v-2361,978,-4819,1467,-7374,1467l19271,128687v-2556,,-5014,-489,-7375,-1467c9535,126242,7451,124850,5644,123043,3837,121236,2444,119152,1467,116791,489,114430,,111972,,109416l,19271c,16715,489,14257,1466,11896,2444,9535,3837,7451,5644,5644,7451,3837,9535,2444,11896,1467,14257,489,16715,,19271,xe" filled="f" strokeweight=".25369mm">
                  <v:stroke miterlimit="1" joinstyle="miter"/>
                  <v:path arrowok="t" textboxrect="0,0,736140,128687"/>
                </v:shape>
                <v:rect id="Rectangle 111" o:spid="_x0000_s1123" style="position:absolute;left:44872;top:21006;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1C61E03A" w14:textId="77777777" w:rsidR="00D27CD7" w:rsidRDefault="00D27CD7" w:rsidP="00D27CD7">
                        <w:r>
                          <w:rPr>
                            <w:rFonts w:eastAsia="Arial" w:cs="Arial"/>
                            <w:sz w:val="17"/>
                          </w:rPr>
                          <w:t>Delete User</w:t>
                        </w:r>
                      </w:p>
                    </w:txbxContent>
                  </v:textbox>
                </v:rect>
                <v:shape id="Shape 112" o:spid="_x0000_s1124"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stroked="f" strokeweight="0">
                  <v:stroke miterlimit="83231f" joinstyle="miter"/>
                  <v:path arrowok="t" textboxrect="0,0,736141,128687"/>
                </v:shape>
                <v:shape id="Shape 113" o:spid="_x0000_s1125" style="position:absolute;left:44192;top:23373;width:7361;height:1287;visibility:visible;mso-wrap-style:square;v-text-anchor:top" coordsize="736141,1286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" path="m19272,l716869,v2556,,5014,489,7374,1467c726604,2445,728688,3837,730496,5644v1807,1807,3198,3891,4177,6252c735651,14257,736141,16715,736141,19271r,90146c736141,111972,735651,114430,734673,116791v-979,2361,-2370,4445,-4177,6252c728688,124850,726604,126242,724243,127220v-2360,978,-4818,1467,-7374,1467l19272,128687v-2556,,-5015,-489,-7376,-1467c9535,126242,7451,124850,5645,123043,3837,121236,2445,119152,1467,116791,489,114430,,111972,,109417l,19271c,16715,489,14257,1467,11896,2445,9535,3837,7451,5645,5644,7451,3837,9535,2445,11896,1467,14257,489,16716,,19272,xe" filled="f" strokeweight=".25369mm">
                  <v:stroke miterlimit="1" joinstyle="miter"/>
                  <v:path arrowok="t" textboxrect="0,0,736141,128687"/>
                </v:shape>
                <v:rect id="Rectangle 114" o:spid="_x0000_s1126" style="position:absolute;left:45055;top:23563;width:7696;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4DCF2B4E" w14:textId="77777777" w:rsidR="00D27CD7" w:rsidRDefault="00D27CD7" w:rsidP="00D27CD7">
                        <w:r>
                          <w:rPr>
                            <w:rFonts w:eastAsia="Arial" w:cs="Arial"/>
                            <w:sz w:val="17"/>
                          </w:rPr>
                          <w:t>Delete User</w:t>
                        </w:r>
                      </w:p>
                    </w:txbxContent>
                  </v:textbox>
                </v:rect>
                <v:rect id="Rectangle 115" o:spid="_x0000_s1127" style="position:absolute;left:502;width:17500;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36F873FC" w14:textId="77777777" w:rsidR="00D27CD7" w:rsidRDefault="00D27CD7" w:rsidP="00D27CD7">
                        <w:r>
                          <w:rPr>
                            <w:rFonts w:eastAsia="Arial" w:cs="Arial"/>
                            <w:sz w:val="17"/>
                          </w:rPr>
                          <w:t>Records Admin Dashboard</w:t>
                        </w:r>
                      </w:p>
                    </w:txbxContent>
                  </v:textbox>
                </v:rect>
                <v:shape id="Shape 116" o:spid="_x0000_s1128" style="position:absolute;left:59453;top:19000;width:0;height:5272;visibility:visible;mso-wrap-style:square;v-text-anchor:top" coordsize="0,5271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" path="m,527171l,e" filled="f" strokeweight=".25369mm">
                  <v:stroke miterlimit="83231f" joinstyle="miter"/>
                  <v:path arrowok="t" textboxrect="0,0,0,527171"/>
                </v:shape>
                <v:shape id="Shape 117" o:spid="_x0000_s1129"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" path="m,l31966,15983,63933,,31966,63933,,xe" fillcolor="black" stroked="f" strokeweight="0">
                  <v:stroke miterlimit="83231f" joinstyle="miter"/>
                  <v:path arrowok="t" textboxrect="0,0,63933,63933"/>
                </v:shape>
                <v:shape id="Shape 118" o:spid="_x0000_s1130" style="position:absolute;left:59134;top:24112;width:639;height:640;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" path="m31966,63933l,,31966,15983,63933,,31966,63933xe" filled="f" strokeweight=".25369mm">
                  <v:stroke miterlimit="83231f" joinstyle="miter"/>
                  <v:path arrowok="t" textboxrect="0,0,63933,63933"/>
                </v:shape>
                <v:shape id="Shape 119" o:spid="_x0000_s1131"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" path="m31966,l63933,63933,31966,47950,,63933,31966,xe" fillcolor="black" stroked="f" strokeweight="0">
                  <v:stroke miterlimit="83231f" joinstyle="miter"/>
                  <v:path arrowok="t" textboxrect="0,0,63933,63933"/>
                </v:shape>
                <v:shape id="Shape 120" o:spid="_x0000_s1132" style="position:absolute;left:59134;top:18521;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" path="m31966,l63933,63933,31966,47950,,63933,31966,xe" filled="f" strokeweight=".25369mm">
                  <v:stroke miterlimit="83231f" joinstyle="miter"/>
                  <v:path arrowok="t" textboxrect="0,0,63933,63933"/>
                </v:shape>
                <v:rect id="Rectangle 121" o:spid="_x0000_s1133" style="position:absolute;left:137;top:29500;width:1450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" filled="f" stroked="f">
                  <v:textbox inset="0,0,0,0">
                    <w:txbxContent>
                      <w:p w14:paraId="6383B319" w14:textId="77777777" w:rsidR="00D27CD7" w:rsidRDefault="00D27CD7" w:rsidP="00D27CD7">
                        <w:r>
                          <w:rPr>
                            <w:rFonts w:eastAsia="Arial" w:cs="Arial"/>
                            <w:sz w:val="17"/>
                          </w:rPr>
                          <w:t>Sys Admin Dashboard</w:t>
                        </w:r>
                      </w:p>
                    </w:txbxContent>
                  </v:textbox>
                </v:rect>
                <v:shape id="Shape 123" o:spid="_x0000_s1134" style="position:absolute;top:30938;width:65942;height:25573;visibility:visible;mso-wrap-style:square;v-text-anchor:top" coordsize="6594210,25573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" path="m,l6594210,r,2557311l,2557311,,xe" filled="f" strokeweight=".25369mm">
                  <v:stroke miterlimit="1" joinstyle="miter"/>
                  <v:path arrowok="t" textboxrect="0,0,6594210,2557311"/>
                </v:shape>
                <v:shape id="Shape 1327" o:spid="_x0000_s1135"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" path="m,l6594210,r,511463l,511463,,e" stroked="f" strokeweight="0">
                  <v:stroke miterlimit="1" joinstyle="miter"/>
                  <v:path arrowok="t" textboxrect="0,0,6594210,511463"/>
                </v:shape>
                <v:shape id="Shape 125" o:spid="_x0000_s1136" style="position:absolute;top:30938;width:65942;height:5114;visibility:visible;mso-wrap-style:square;v-text-anchor:top" coordsize="6594210,5114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" path="m,l6594210,r,511463l,511463,,xe" filled="f" strokeweight=".25369mm">
                  <v:stroke miterlimit="1" joinstyle="miter"/>
                  <v:path arrowok="t" textboxrect="0,0,6594210,511463"/>
                </v:shape>
                <v:shape id="Shape 1328" o:spid="_x0000_s1137"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" path="m,l393643,r,393643l,393643,,e" stroked="f" strokeweight="0">
                  <v:stroke miterlimit="1" joinstyle="miter"/>
                  <v:path arrowok="t" textboxrect="0,0,393643,393643"/>
                </v:shape>
                <v:shape id="Shape 127" o:spid="_x0000_s1138" style="position:absolute;top:30938;width:3936;height:3936;visibility:visible;mso-wrap-style:square;v-text-anchor:top" coordsize="393643,393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" path="m,l393643,r,393643l,393643,,xe" filled="f" strokeweight=".25369mm">
                  <v:stroke miterlimit="1" joinstyle="miter"/>
                  <v:path arrowok="t" textboxrect="0,0,393643,393643"/>
                </v:shape>
                <v:shape id="Shape 128" o:spid="_x0000_s1139" style="position:absolute;left:129;top:31067;width:3807;height:3740;visibility:visible;mso-wrap-style:square;v-text-anchor:top" coordsize="380674,3740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" path="m,374007l380674,e" filled="f" strokeweight=".25369mm">
                  <v:stroke miterlimit="83231f" joinstyle="miter"/>
                  <v:path arrowok="t" textboxrect="0,0,380674,374007"/>
                </v:shape>
                <v:shape id="Shape 129" o:spid="_x0000_s1140" style="position:absolute;left:66;top:31201;width:3870;height:3673;visibility:visible;mso-wrap-style:square;v-text-anchor:top" coordsize="386976,3672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" path="m,l386976,367248e" filled="f" strokeweight=".25369mm">
                  <v:stroke miterlimit="83231f" joinstyle="miter"/>
                  <v:path arrowok="t" textboxrect="0,0,386976,367248"/>
                </v:shape>
                <v:rect id="Rectangle 130" o:spid="_x0000_s1141" style="position:absolute;left:653;top:31418;width:4212;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568036EA" w14:textId="77777777" w:rsidR="00D27CD7" w:rsidRDefault="00D27CD7" w:rsidP="00D27CD7">
                        <w:r>
                          <w:rPr>
                            <w:rFonts w:eastAsia="Arial" w:cs="Arial"/>
                            <w:sz w:val="17"/>
                          </w:rPr>
                          <w:t>LOGO</w:t>
                        </w:r>
                      </w:p>
                    </w:txbxContent>
                  </v:textbox>
                </v:rect>
                <v:rect id="Rectangle 131" o:spid="_x0000_s1142" style="position:absolute;left:60474;top:33062;width:445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7826D87B" w14:textId="77777777" w:rsidR="00D27CD7" w:rsidRDefault="00D27CD7" w:rsidP="00D27CD7">
                        <w:r>
                          <w:rPr>
                            <w:rFonts w:eastAsia="Arial" w:cs="Arial"/>
                            <w:sz w:val="17"/>
                          </w:rPr>
                          <w:t>Logout</w:t>
                        </w:r>
                      </w:p>
                    </w:txbxContent>
                  </v:textbox>
                </v:rect>
                <v:rect id="Rectangle 132" o:spid="_x0000_s1143" style="position:absolute;left:55757;top:33062;width:3888;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487B8B87" w14:textId="77777777" w:rsidR="00D27CD7" w:rsidRDefault="00D27CD7" w:rsidP="00D27CD7">
                        <w:r>
                          <w:rPr>
                            <w:rFonts w:eastAsia="Arial" w:cs="Arial"/>
                            <w:sz w:val="17"/>
                          </w:rPr>
                          <w:t>Home</w:t>
                        </w:r>
                      </w:p>
                    </w:txbxContent>
                  </v:textbox>
                </v:rect>
                <v:rect id="Rectangle 133" o:spid="_x0000_s1144" style="position:absolute;left:5124;top:38029;width:23051;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1CA4249" w14:textId="77777777" w:rsidR="00D27CD7" w:rsidRDefault="00D27CD7" w:rsidP="00D27CD7">
                        <w:r>
                          <w:rPr>
                            <w:rFonts w:eastAsia="Arial" w:cs="Arial"/>
                            <w:sz w:val="26"/>
                          </w:rPr>
                          <w:t>Welcome, ${Username}</w:t>
                        </w:r>
                      </w:p>
                    </w:txbxContent>
                  </v:textbox>
                </v:rect>
                <v:rect id="Rectangle 134" o:spid="_x0000_s1145" style="position:absolute;left:4559;top:41556;width:815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0AACCF8" w14:textId="77777777" w:rsidR="00D27CD7" w:rsidRDefault="00D27CD7" w:rsidP="00D27CD7">
                        <w:r>
                          <w:rPr>
                            <w:rFonts w:eastAsia="Arial" w:cs="Arial"/>
                            <w:b/>
                            <w:sz w:val="17"/>
                          </w:rPr>
                          <w:t>Users Table</w:t>
                        </w:r>
                      </w:p>
                    </w:txbxContent>
                  </v:textbox>
                </v:rect>
                <v:shape id="Shape 135" o:spid="_x0000_s1146"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stroked="f" strokeweight="0">
                  <v:stroke miterlimit="83231f" joinstyle="miter"/>
                  <v:path arrowok="t" textboxrect="0,0,5660060,1022924"/>
                </v:shape>
                <v:shape id="Shape 136" o:spid="_x0000_s1147" style="position:absolute;left:3846;top:44576;width:56601;height:10229;visibility:visible;mso-wrap-style:square;v-text-anchor:top" coordsize="5660060,10229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" path="m153439,l5506621,v10076,,20054,982,29934,2948c5546437,4913,5556032,7824,5565340,11679v9308,3856,18150,8582,26527,14180c5600244,31456,5607995,37816,5615120,44941v7123,7124,13483,14875,19081,23251c5639798,76569,5644525,85412,5648380,94720v3855,9307,6765,18902,8731,28784c5659077,133386,5660060,143364,5660060,153439r,716046c5660060,879560,5659077,889538,5657112,899420v-1967,9881,-4877,19475,-8732,28783c5644524,937511,5639798,946354,5634201,954730v-5598,8378,-11959,16128,-19082,23253c5607994,985106,5600244,991467,5591867,997064v-8377,5597,-17219,10323,-26527,14179c5556032,1015099,5546437,1018010,5536555,1019976v-9880,1965,-19858,2948,-29934,2948l153439,1022924v-10075,,-20054,-983,-29935,-2948c113623,1018010,104028,1015099,94720,1011243v-9308,-3856,-18150,-8582,-26527,-14179c59816,991467,52065,985106,44941,977983,37817,970858,31456,963108,25859,954730,20262,946354,15535,937511,11680,928203,7824,918895,4914,909300,2948,899420,983,889538,,879560,,869485l,153439c,143364,983,133386,2948,123504v1966,-9882,4876,-19477,8732,-28784c15535,85412,20262,76569,25859,68192,31456,59815,37817,52065,44941,44941,52065,37816,59816,31456,68193,25859,76570,20261,85412,15535,94720,11679v9308,-3855,18903,-6766,28784,-8732c133385,982,143364,,153439,xe" filled="f" strokeweight=".25369mm">
                  <v:stroke miterlimit="1" joinstyle="miter"/>
                  <v:path arrowok="t" textboxrect="0,0,5660060,1022924"/>
                </v:shape>
                <v:rect id="Rectangle 137" o:spid="_x0000_s1148" style="position:absolute;left:51433;top:38317;width:15391;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5A61928F" w14:textId="77777777" w:rsidR="00D27CD7" w:rsidRDefault="00D27CD7" w:rsidP="00D27CD7">
                        <w:r>
                          <w:rPr>
                            <w:rFonts w:eastAsia="Arial" w:cs="Arial"/>
                            <w:sz w:val="14"/>
                          </w:rPr>
                          <w:t>Current Role: System Admin</w:t>
                        </w:r>
                      </w:p>
                    </w:txbxContent>
                  </v:textbox>
                </v:rect>
                <v:rect id="Rectangle 138" o:spid="_x0000_s1149" style="position:absolute;left:6635;top:47127;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799FEEC9" w14:textId="77777777" w:rsidR="00D27CD7" w:rsidRDefault="00D27CD7" w:rsidP="00D27CD7">
                        <w:r>
                          <w:rPr>
                            <w:rFonts w:eastAsia="Arial" w:cs="Arial"/>
                            <w:sz w:val="17"/>
                          </w:rPr>
                          <w:t>User name</w:t>
                        </w:r>
                      </w:p>
                    </w:txbxContent>
                  </v:textbox>
                </v:rect>
                <v:rect id="Rectangle 139" o:spid="_x0000_s1150" style="position:absolute;left:6635;top:49684;width:7129;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31783AA" w14:textId="77777777" w:rsidR="00D27CD7" w:rsidRDefault="00D27CD7" w:rsidP="00D27CD7">
                        <w:r>
                          <w:rPr>
                            <w:rFonts w:eastAsia="Arial" w:cs="Arial"/>
                            <w:sz w:val="17"/>
                          </w:rPr>
                          <w:t>User name</w:t>
                        </w:r>
                      </w:p>
                    </w:txbxContent>
                  </v:textbox>
                </v:rect>
                <v:rect id="Rectangle 140" o:spid="_x0000_s1151" style="position:absolute;left:6635;top:52242;width:7129;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2AAF0DE0" w14:textId="77777777" w:rsidR="00D27CD7" w:rsidRDefault="00D27CD7" w:rsidP="00D27CD7">
                        <w:r>
                          <w:rPr>
                            <w:rFonts w:eastAsia="Arial" w:cs="Arial"/>
                            <w:sz w:val="17"/>
                          </w:rPr>
                          <w:t>User name</w:t>
                        </w:r>
                      </w:p>
                    </w:txbxContent>
                  </v:textbox>
                </v:rect>
                <v:rect id="Rectangle 141" o:spid="_x0000_s1152" style="position:absolute;left:15509;top:47127;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4FD8BAEE" w14:textId="77777777" w:rsidR="00D27CD7" w:rsidRDefault="00D27CD7" w:rsidP="00D27CD7">
                        <w:r>
                          <w:rPr>
                            <w:rFonts w:eastAsia="Arial" w:cs="Arial"/>
                            <w:sz w:val="17"/>
                          </w:rPr>
                          <w:t>Contact</w:t>
                        </w:r>
                      </w:p>
                    </w:txbxContent>
                  </v:textbox>
                </v:rect>
                <v:rect id="Rectangle 142" o:spid="_x0000_s1153" style="position:absolute;left:15509;top:49684;width:5023;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29A9842E" w14:textId="77777777" w:rsidR="00D27CD7" w:rsidRDefault="00D27CD7" w:rsidP="00D27CD7">
                        <w:r>
                          <w:rPr>
                            <w:rFonts w:eastAsia="Arial" w:cs="Arial"/>
                            <w:sz w:val="17"/>
                          </w:rPr>
                          <w:t>Contact</w:t>
                        </w:r>
                      </w:p>
                    </w:txbxContent>
                  </v:textbox>
                </v:rect>
                <v:rect id="Rectangle 143" o:spid="_x0000_s1154" style="position:absolute;left:15509;top:52242;width:5023;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334D4C4" w14:textId="77777777" w:rsidR="00D27CD7" w:rsidRDefault="00D27CD7" w:rsidP="00D27CD7">
                        <w:r>
                          <w:rPr>
                            <w:rFonts w:eastAsia="Arial" w:cs="Arial"/>
                            <w:sz w:val="17"/>
                          </w:rPr>
                          <w:t>Contact</w:t>
                        </w:r>
                      </w:p>
                    </w:txbxContent>
                  </v:textbox>
                </v:rect>
                <v:rect id="Rectangle 144" o:spid="_x0000_s1155" style="position:absolute;left:23119;top:47127;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1B5E88C3" w14:textId="77777777" w:rsidR="00D27CD7" w:rsidRDefault="00D27CD7" w:rsidP="00D27CD7">
                        <w:r>
                          <w:rPr>
                            <w:rFonts w:eastAsia="Arial" w:cs="Arial"/>
                            <w:sz w:val="17"/>
                          </w:rPr>
                          <w:t>Job Info</w:t>
                        </w:r>
                      </w:p>
                    </w:txbxContent>
                  </v:textbox>
                </v:rect>
                <v:rect id="Rectangle 145" o:spid="_x0000_s1156" style="position:absolute;left:23119;top:49684;width:5187;height:14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73A5E5F4" w14:textId="77777777" w:rsidR="00D27CD7" w:rsidRDefault="00D27CD7" w:rsidP="00D27CD7">
                        <w:r>
                          <w:rPr>
                            <w:rFonts w:eastAsia="Arial" w:cs="Arial"/>
                            <w:sz w:val="17"/>
                          </w:rPr>
                          <w:t>Job Info</w:t>
                        </w:r>
                      </w:p>
                    </w:txbxContent>
                  </v:textbox>
                </v:rect>
                <v:rect id="Rectangle 146" o:spid="_x0000_s1157" style="position:absolute;left:23119;top:52242;width:5187;height:1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7A648743" w14:textId="77777777" w:rsidR="00D27CD7" w:rsidRDefault="00D27CD7" w:rsidP="00D27CD7">
                        <w:r>
                          <w:rPr>
                            <w:rFonts w:eastAsia="Arial" w:cs="Arial"/>
                            <w:sz w:val="17"/>
                          </w:rPr>
                          <w:t>Job Info</w:t>
                        </w:r>
                      </w:p>
                    </w:txbxContent>
                  </v:textbox>
                </v:rect>
                <v:rect id="Rectangle 147" o:spid="_x0000_s1158" style="position:absolute;left:48160;top:42420;width:13042;height:17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M3+wgAAANwAAAAPAAAAZHJzL2Rvd25yZXYueG1sRE9Li8Iw&#10;EL4L/ocwgjdNXcR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DWuM3+wgAAANwAAAAPAAAA&#10;AAAAAAAAAAAAAAcCAABkcnMvZG93bnJldi54bWxQSwUGAAAAAAMAAwC3AAAA9gIAAAAA&#10;" filled="f" stroked="f">
                  <v:textbox inset="0,0,0,0">
                    <w:txbxContent>
                      <w:p w14:paraId="68E59809" w14:textId="77777777" w:rsidR="00D27CD7" w:rsidRDefault="00D27CD7" w:rsidP="00D27CD7">
                        <w:r>
                          <w:rPr>
                            <w:rFonts w:eastAsia="Arial" w:cs="Arial"/>
                            <w:sz w:val="20"/>
                          </w:rPr>
                          <w:t>Create New User</w:t>
                        </w:r>
                      </w:p>
                    </w:txbxContent>
                  </v:textbox>
                </v:rect>
                <v:rect id="Rectangle 148" o:spid="_x0000_s1159" style="position:absolute;left:45573;top:41991;width:1703;height:29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1mMxgAAANwAAAAPAAAAZHJzL2Rvd25yZXYueG1sRI9Ba8JA&#10;EIXvBf/DMkJvdaOU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pydZjMYAAADcAAAA&#10;DwAAAAAAAAAAAAAAAAAHAgAAZHJzL2Rvd25yZXYueG1sUEsFBgAAAAADAAMAtwAAAPoCAAAAAA==&#10;" filled="f" stroked="f">
                  <v:textbox inset="0,0,0,0">
                    <w:txbxContent>
                      <w:p w14:paraId="52B4C6E9" w14:textId="77777777" w:rsidR="00D27CD7" w:rsidRDefault="00D27CD7" w:rsidP="00D27CD7">
                        <w:r>
                          <w:rPr>
                            <w:rFonts w:eastAsia="Arial" w:cs="Arial"/>
                            <w:sz w:val="35"/>
                          </w:rPr>
                          <w:t>+</w:t>
                        </w:r>
                      </w:p>
                    </w:txbxContent>
                  </v:textbox>
                </v:rect>
                <v:shape id="Shape 149" o:spid="_x0000_s1160" style="position:absolute;left:59271;top:47496;width:0;height:5272;visibility:visible;mso-wrap-style:square;v-text-anchor:top" coordsize="0,5271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" path="m,527172l,e" filled="f" strokeweight=".25369mm">
                  <v:stroke miterlimit="83231f" joinstyle="miter"/>
                  <v:path arrowok="t" textboxrect="0,0,0,527172"/>
                </v:shape>
                <v:shape id="Shape 150" o:spid="_x0000_s1161"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" path="m,l31967,15983,63933,,31967,63933,,xe" fillcolor="black" stroked="f" strokeweight="0">
                  <v:stroke miterlimit="83231f" joinstyle="miter"/>
                  <v:path arrowok="t" textboxrect="0,0,63933,63933"/>
                </v:shape>
                <v:shape id="Shape 151" o:spid="_x0000_s1162" style="position:absolute;left:58951;top:52608;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" path="m31967,63933l,,31967,15983,63933,,31967,63933xe" filled="f" strokeweight=".25369mm">
                  <v:stroke miterlimit="83231f" joinstyle="miter"/>
                  <v:path arrowok="t" textboxrect="0,0,63933,63933"/>
                </v:shape>
                <v:shape id="Shape 152" o:spid="_x0000_s1163"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" path="m31967,l63933,63933,31967,47949,,63933,31967,xe" fillcolor="black" stroked="f" strokeweight="0">
                  <v:stroke miterlimit="83231f" joinstyle="miter"/>
                  <v:path arrowok="t" textboxrect="0,0,63933,63933"/>
                </v:shape>
                <v:shape id="Shape 153" o:spid="_x0000_s1164" style="position:absolute;left:58951;top:47017;width:639;height:639;visibility:visible;mso-wrap-style:square;v-text-anchor:top" coordsize="63933,639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" path="m31967,l63933,63933,31967,47949,,63933,31967,xe" filled="f" strokeweight=".25369mm">
                  <v:stroke miterlimit="83231f" joinstyle="miter"/>
                  <v:path arrowok="t" textboxrect="0,0,63933,63933"/>
                </v:shape>
                <w10:anchorlock/>
              </v:group>
            </w:pict>
          </mc:Fallback>
        </mc:AlternateContent>
      </w:r>
    </w:p>
    <w:p w14:paraId="51327F6B" w14:textId="77777777" w:rsidR="00A14E4C" w:rsidRPr="00E13CE9" w:rsidRDefault="00A14E4C" w:rsidP="004D4218">
      <w:pPr>
        <w:rPr>
          <w:rFonts w:ascii="Verdana" w:hAnsi="Verdana" w:cs="Tahoma"/>
          <w:sz w:val="20"/>
          <w:szCs w:val="20"/>
        </w:rPr>
      </w:pPr>
    </w:p>
    <w:sectPr w:rsidR="00A14E4C" w:rsidRPr="00E13CE9" w:rsidSect="00210226">
      <w:headerReference w:type="default" r:id="rId17"/>
      <w:footerReference w:type="default" r:id="rId18"/>
      <w:headerReference w:type="first" r:id="rId19"/>
      <w:footerReference w:type="first" r:id="rId20"/>
      <w:pgSz w:w="12240" w:h="15840" w:code="1"/>
      <w:pgMar w:top="1440" w:right="1440" w:bottom="1440" w:left="1440" w:header="1008" w:footer="100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1A75C9" w14:textId="77777777" w:rsidR="001B07AE" w:rsidRDefault="001B07AE">
      <w:r>
        <w:separator/>
      </w:r>
    </w:p>
  </w:endnote>
  <w:endnote w:type="continuationSeparator" w:id="0">
    <w:p w14:paraId="717253FF" w14:textId="77777777" w:rsidR="001B07AE" w:rsidRDefault="001B07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709490" w14:textId="57155452" w:rsidR="00712E74" w:rsidRPr="0001533E" w:rsidRDefault="00712E74" w:rsidP="0095721E">
    <w:pPr>
      <w:pStyle w:val="Footer"/>
      <w:pBdr>
        <w:top w:val="single" w:sz="8" w:space="1" w:color="auto"/>
      </w:pBdr>
      <w:rPr>
        <w:rFonts w:ascii="Tahoma" w:hAnsi="Tahoma" w:cs="Tahoma"/>
        <w:sz w:val="16"/>
        <w:szCs w:val="16"/>
      </w:rPr>
    </w:pPr>
    <w:r w:rsidRPr="0001533E">
      <w:rPr>
        <w:rFonts w:ascii="Tahoma" w:hAnsi="Tahoma" w:cs="Tahoma"/>
        <w:sz w:val="16"/>
        <w:szCs w:val="16"/>
      </w:rPr>
      <w:t xml:space="preserve">Page </w:t>
    </w:r>
    <w:r w:rsidRPr="0001533E">
      <w:rPr>
        <w:rFonts w:ascii="Tahoma" w:hAnsi="Tahoma" w:cs="Tahoma"/>
        <w:sz w:val="16"/>
        <w:szCs w:val="16"/>
      </w:rPr>
      <w:fldChar w:fldCharType="begin"/>
    </w:r>
    <w:r w:rsidRPr="0001533E">
      <w:rPr>
        <w:rFonts w:ascii="Tahoma" w:hAnsi="Tahoma" w:cs="Tahoma"/>
        <w:sz w:val="16"/>
        <w:szCs w:val="16"/>
      </w:rPr>
      <w:instrText xml:space="preserve"> PAGE </w:instrText>
    </w:r>
    <w:r w:rsidRPr="0001533E">
      <w:rPr>
        <w:rFonts w:ascii="Tahoma" w:hAnsi="Tahoma" w:cs="Tahoma"/>
        <w:sz w:val="16"/>
        <w:szCs w:val="16"/>
      </w:rPr>
      <w:fldChar w:fldCharType="separate"/>
    </w:r>
    <w:r w:rsidR="00606022">
      <w:rPr>
        <w:rFonts w:ascii="Tahoma" w:hAnsi="Tahoma" w:cs="Tahoma"/>
        <w:noProof/>
        <w:sz w:val="16"/>
        <w:szCs w:val="16"/>
      </w:rPr>
      <w:t>6</w:t>
    </w:r>
    <w:r w:rsidRPr="0001533E">
      <w:rPr>
        <w:rFonts w:ascii="Tahoma" w:hAnsi="Tahoma" w:cs="Tahoma"/>
        <w:sz w:val="16"/>
        <w:szCs w:val="16"/>
      </w:rPr>
      <w:fldChar w:fldCharType="end"/>
    </w:r>
    <w:r>
      <w:rPr>
        <w:rFonts w:ascii="Tahoma" w:hAnsi="Tahoma" w:cs="Tahoma"/>
        <w:sz w:val="16"/>
        <w:szCs w:val="16"/>
      </w:rPr>
      <w:t xml:space="preserve">                                                                                                                                                   </w:t>
    </w:r>
    <w:r w:rsidRPr="0001533E">
      <w:rPr>
        <w:rFonts w:ascii="Tahoma" w:hAnsi="Tahoma" w:cs="Tahoma"/>
        <w:sz w:val="16"/>
        <w:szCs w:val="16"/>
      </w:rPr>
      <w:tab/>
    </w:r>
    <w:r>
      <w:rPr>
        <w:rFonts w:ascii="Tahoma" w:hAnsi="Tahoma" w:cs="Tahoma"/>
        <w:sz w:val="16"/>
        <w:szCs w:val="16"/>
      </w:rPr>
      <w:t xml:space="preserve">            </w:t>
    </w:r>
    <w:r w:rsidRPr="0001533E">
      <w:rPr>
        <w:rFonts w:ascii="Tahoma" w:hAnsi="Tahoma" w:cs="Tahoma"/>
        <w:sz w:val="16"/>
        <w:szCs w:val="16"/>
      </w:rPr>
      <w:fldChar w:fldCharType="begin"/>
    </w:r>
    <w:r w:rsidRPr="0001533E">
      <w:rPr>
        <w:rFonts w:ascii="Tahoma" w:hAnsi="Tahoma" w:cs="Tahoma"/>
        <w:sz w:val="16"/>
        <w:szCs w:val="16"/>
      </w:rPr>
      <w:instrText xml:space="preserve"> DATE \@ "M/d/yyyy" </w:instrText>
    </w:r>
    <w:r w:rsidRPr="0001533E">
      <w:rPr>
        <w:rFonts w:ascii="Tahoma" w:hAnsi="Tahoma" w:cs="Tahoma"/>
        <w:sz w:val="16"/>
        <w:szCs w:val="16"/>
      </w:rPr>
      <w:fldChar w:fldCharType="separate"/>
    </w:r>
    <w:r w:rsidR="007F0B18">
      <w:rPr>
        <w:rFonts w:ascii="Tahoma" w:hAnsi="Tahoma" w:cs="Tahoma"/>
        <w:noProof/>
        <w:sz w:val="16"/>
        <w:szCs w:val="16"/>
      </w:rPr>
      <w:t>11/17/2019</w:t>
    </w:r>
    <w:r w:rsidRPr="0001533E">
      <w:rPr>
        <w:rFonts w:ascii="Tahoma" w:hAnsi="Tahoma" w:cs="Tahoma"/>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ED790" w14:textId="77777777" w:rsidR="00712E74" w:rsidRPr="00A84C9E" w:rsidRDefault="00712E74" w:rsidP="003B5427">
    <w:pPr>
      <w:pStyle w:val="Footer"/>
      <w:pBdr>
        <w:top w:val="single" w:sz="8" w:space="1" w:color="auto"/>
      </w:pBdr>
      <w:jc w:val="center"/>
      <w:rPr>
        <w:rFonts w:ascii="Tahoma" w:hAnsi="Tahoma" w:cs="Tahoma"/>
        <w:sz w:val="16"/>
        <w:szCs w:val="16"/>
      </w:rPr>
    </w:pPr>
    <w:r>
      <w:rPr>
        <w:rFonts w:ascii="Tahoma" w:hAnsi="Tahoma" w:cs="Tahoma"/>
        <w:sz w:val="16"/>
        <w:szCs w:val="16"/>
      </w:rPr>
      <w:t xml:space="preserve"> </w:t>
    </w:r>
  </w:p>
  <w:p w14:paraId="45806988" w14:textId="77777777" w:rsidR="00712E74" w:rsidRPr="00A84C9E" w:rsidRDefault="00712E74" w:rsidP="00417213">
    <w:pPr>
      <w:pStyle w:val="Footer"/>
      <w:pBdr>
        <w:top w:val="single" w:sz="8" w:space="1" w:color="auto"/>
      </w:pBdr>
      <w:jc w:val="right"/>
      <w:rPr>
        <w:rFonts w:ascii="Tahoma" w:hAnsi="Tahoma" w:cs="Tahoma"/>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3ED955" w14:textId="77777777" w:rsidR="001B07AE" w:rsidRDefault="001B07AE">
      <w:r>
        <w:separator/>
      </w:r>
    </w:p>
  </w:footnote>
  <w:footnote w:type="continuationSeparator" w:id="0">
    <w:p w14:paraId="553F83C6" w14:textId="77777777" w:rsidR="001B07AE" w:rsidRDefault="001B07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D35F9E" w14:textId="132FFB02" w:rsidR="00712E74" w:rsidRPr="001473BD" w:rsidRDefault="00712E74" w:rsidP="00A57EB1">
    <w:pPr>
      <w:pStyle w:val="Header"/>
      <w:pBdr>
        <w:bottom w:val="single" w:sz="8" w:space="1" w:color="auto"/>
      </w:pBdr>
      <w:jc w:val="center"/>
      <w:rPr>
        <w:rFonts w:ascii="Tahoma" w:hAnsi="Tahoma" w:cs="Tahoma"/>
        <w:b/>
        <w:bCs/>
        <w:sz w:val="16"/>
        <w:szCs w:val="16"/>
      </w:rPr>
    </w:pPr>
    <w:r w:rsidRPr="001473BD">
      <w:rPr>
        <w:rFonts w:ascii="Tahoma" w:hAnsi="Tahoma" w:cs="Tahoma"/>
        <w:b/>
        <w:bCs/>
        <w:sz w:val="16"/>
        <w:szCs w:val="16"/>
      </w:rPr>
      <w:t xml:space="preserve">Uncommon Solutions Group 3                                       </w:t>
    </w:r>
    <w:r w:rsidR="0018196C" w:rsidRPr="001473BD">
      <w:rPr>
        <w:rFonts w:ascii="Tahoma" w:hAnsi="Tahoma" w:cs="Tahoma"/>
        <w:b/>
        <w:bCs/>
        <w:sz w:val="16"/>
        <w:szCs w:val="16"/>
      </w:rPr>
      <w:t xml:space="preserve">                                                       </w:t>
    </w:r>
    <w:r w:rsidRPr="001473BD">
      <w:rPr>
        <w:rFonts w:ascii="Tahoma" w:hAnsi="Tahoma" w:cs="Tahoma"/>
        <w:b/>
        <w:bCs/>
        <w:sz w:val="16"/>
        <w:szCs w:val="16"/>
      </w:rPr>
      <w:t xml:space="preserve">          </w:t>
    </w:r>
    <w:r w:rsidR="001473BD" w:rsidRPr="001473BD">
      <w:rPr>
        <w:rFonts w:ascii="Tahoma" w:hAnsi="Tahoma" w:cs="Tahoma"/>
        <w:b/>
        <w:bCs/>
        <w:sz w:val="16"/>
        <w:szCs w:val="16"/>
      </w:rPr>
      <w:t xml:space="preserve">System </w:t>
    </w:r>
    <w:r w:rsidR="0018196C" w:rsidRPr="001473BD">
      <w:rPr>
        <w:rFonts w:ascii="Tahoma" w:hAnsi="Tahoma" w:cs="Tahoma"/>
        <w:b/>
        <w:bCs/>
        <w:sz w:val="16"/>
        <w:szCs w:val="16"/>
      </w:rPr>
      <w:t xml:space="preserve">Design Document </w:t>
    </w:r>
    <w:r w:rsidRPr="001473BD">
      <w:rPr>
        <w:rFonts w:ascii="Tahoma" w:hAnsi="Tahoma" w:cs="Tahoma"/>
        <w:b/>
        <w:bCs/>
        <w:sz w:val="16"/>
        <w:szCs w:val="16"/>
      </w:rPr>
      <w:t xml:space="preserve">                                                  </w:t>
    </w:r>
    <w:r w:rsidR="00FC0C42" w:rsidRPr="001473BD">
      <w:rPr>
        <w:rFonts w:ascii="Tahoma" w:hAnsi="Tahoma" w:cs="Tahoma"/>
        <w:b/>
        <w:bCs/>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DF7568" w14:textId="77777777" w:rsidR="00712E74" w:rsidRDefault="00712E74" w:rsidP="0001533E">
    <w:pPr>
      <w:pStyle w:val="Header"/>
      <w:jc w:val="cent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7CC2C0E4"/>
    <w:lvl w:ilvl="0">
      <w:numFmt w:val="decimal"/>
      <w:lvlText w:val="*"/>
      <w:lvlJc w:val="left"/>
    </w:lvl>
  </w:abstractNum>
  <w:abstractNum w:abstractNumId="1" w15:restartNumberingAfterBreak="0">
    <w:nsid w:val="020D5402"/>
    <w:multiLevelType w:val="hybridMultilevel"/>
    <w:tmpl w:val="1FBCD8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53C0596"/>
    <w:multiLevelType w:val="hybridMultilevel"/>
    <w:tmpl w:val="1152CC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615B52"/>
    <w:multiLevelType w:val="hybridMultilevel"/>
    <w:tmpl w:val="66B0E430"/>
    <w:lvl w:ilvl="0" w:tplc="A5F066EC">
      <w:start w:val="1"/>
      <w:numFmt w:val="bullet"/>
      <w:pStyle w:val="InstructionalText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56815D88"/>
    <w:multiLevelType w:val="hybridMultilevel"/>
    <w:tmpl w:val="F7DA080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5BC2039"/>
    <w:multiLevelType w:val="hybridMultilevel"/>
    <w:tmpl w:val="DC621B3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A550414"/>
    <w:multiLevelType w:val="hybridMultilevel"/>
    <w:tmpl w:val="2466A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lvlOverride w:ilvl="0">
      <w:lvl w:ilvl="0">
        <w:start w:val="1"/>
        <w:numFmt w:val="bullet"/>
        <w:lvlText w:val=""/>
        <w:legacy w:legacy="1" w:legacySpace="120" w:legacyIndent="360"/>
        <w:lvlJc w:val="left"/>
        <w:pPr>
          <w:ind w:left="1080" w:hanging="360"/>
        </w:pPr>
        <w:rPr>
          <w:rFonts w:ascii="Wingdings" w:hAnsi="Wingdings" w:cs="Consolas" w:hint="default"/>
        </w:rPr>
      </w:lvl>
    </w:lvlOverride>
  </w:num>
  <w:num w:numId="4">
    <w:abstractNumId w:val="6"/>
  </w:num>
  <w:num w:numId="5">
    <w:abstractNumId w:val="1"/>
  </w:num>
  <w:num w:numId="6">
    <w:abstractNumId w:val="2"/>
  </w:num>
  <w:num w:numId="7">
    <w:abstractNumId w:val="7"/>
  </w:num>
  <w:num w:numId="8">
    <w:abstractNumId w:val="3"/>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BE5"/>
    <w:rsid w:val="00000826"/>
    <w:rsid w:val="00002876"/>
    <w:rsid w:val="0000632F"/>
    <w:rsid w:val="00006A79"/>
    <w:rsid w:val="00006B31"/>
    <w:rsid w:val="00010142"/>
    <w:rsid w:val="000110B9"/>
    <w:rsid w:val="0001165F"/>
    <w:rsid w:val="000135AB"/>
    <w:rsid w:val="00013E24"/>
    <w:rsid w:val="0001533E"/>
    <w:rsid w:val="00015A0D"/>
    <w:rsid w:val="0002035B"/>
    <w:rsid w:val="00021F8C"/>
    <w:rsid w:val="00023809"/>
    <w:rsid w:val="00024C8E"/>
    <w:rsid w:val="0002567A"/>
    <w:rsid w:val="00025CEB"/>
    <w:rsid w:val="00025EA4"/>
    <w:rsid w:val="00026DAD"/>
    <w:rsid w:val="00027FCB"/>
    <w:rsid w:val="000311A9"/>
    <w:rsid w:val="0003155D"/>
    <w:rsid w:val="00031784"/>
    <w:rsid w:val="00032DC4"/>
    <w:rsid w:val="00032E70"/>
    <w:rsid w:val="00033DBD"/>
    <w:rsid w:val="00034AFE"/>
    <w:rsid w:val="000354DE"/>
    <w:rsid w:val="000418E2"/>
    <w:rsid w:val="00041E95"/>
    <w:rsid w:val="00043F31"/>
    <w:rsid w:val="000447BB"/>
    <w:rsid w:val="00047F87"/>
    <w:rsid w:val="00055369"/>
    <w:rsid w:val="000606C2"/>
    <w:rsid w:val="00061683"/>
    <w:rsid w:val="00066165"/>
    <w:rsid w:val="00067C97"/>
    <w:rsid w:val="00070390"/>
    <w:rsid w:val="000704D7"/>
    <w:rsid w:val="00072483"/>
    <w:rsid w:val="0007456D"/>
    <w:rsid w:val="00075D48"/>
    <w:rsid w:val="00075FF5"/>
    <w:rsid w:val="00077350"/>
    <w:rsid w:val="00077950"/>
    <w:rsid w:val="00080911"/>
    <w:rsid w:val="0008346C"/>
    <w:rsid w:val="00084650"/>
    <w:rsid w:val="00093D72"/>
    <w:rsid w:val="00093E8C"/>
    <w:rsid w:val="000941E3"/>
    <w:rsid w:val="000949D9"/>
    <w:rsid w:val="00095759"/>
    <w:rsid w:val="00097606"/>
    <w:rsid w:val="000A2285"/>
    <w:rsid w:val="000A2CDE"/>
    <w:rsid w:val="000A5B32"/>
    <w:rsid w:val="000A5B63"/>
    <w:rsid w:val="000B1069"/>
    <w:rsid w:val="000B2A3C"/>
    <w:rsid w:val="000B2ED6"/>
    <w:rsid w:val="000B42C5"/>
    <w:rsid w:val="000B6C6D"/>
    <w:rsid w:val="000B720C"/>
    <w:rsid w:val="000C0E2B"/>
    <w:rsid w:val="000C18B1"/>
    <w:rsid w:val="000C2DDB"/>
    <w:rsid w:val="000C30CC"/>
    <w:rsid w:val="000C4AB6"/>
    <w:rsid w:val="000C5C2B"/>
    <w:rsid w:val="000C668F"/>
    <w:rsid w:val="000C7435"/>
    <w:rsid w:val="000C7AF4"/>
    <w:rsid w:val="000C7BC4"/>
    <w:rsid w:val="000D0EC4"/>
    <w:rsid w:val="000D1AB2"/>
    <w:rsid w:val="000D29B0"/>
    <w:rsid w:val="000D40A2"/>
    <w:rsid w:val="000D42FF"/>
    <w:rsid w:val="000D4E09"/>
    <w:rsid w:val="000D4FB3"/>
    <w:rsid w:val="000D519A"/>
    <w:rsid w:val="000D6C58"/>
    <w:rsid w:val="000E1F8C"/>
    <w:rsid w:val="000E2EEF"/>
    <w:rsid w:val="000E33A9"/>
    <w:rsid w:val="000E524A"/>
    <w:rsid w:val="000E5FE5"/>
    <w:rsid w:val="000F1075"/>
    <w:rsid w:val="000F6769"/>
    <w:rsid w:val="000F6BC2"/>
    <w:rsid w:val="00100634"/>
    <w:rsid w:val="00102B44"/>
    <w:rsid w:val="00107660"/>
    <w:rsid w:val="00110A02"/>
    <w:rsid w:val="001115DF"/>
    <w:rsid w:val="001126DC"/>
    <w:rsid w:val="00113BBB"/>
    <w:rsid w:val="001145B3"/>
    <w:rsid w:val="00114D60"/>
    <w:rsid w:val="00116F0A"/>
    <w:rsid w:val="00117296"/>
    <w:rsid w:val="00117426"/>
    <w:rsid w:val="001179DD"/>
    <w:rsid w:val="001202C0"/>
    <w:rsid w:val="001204A9"/>
    <w:rsid w:val="001252A7"/>
    <w:rsid w:val="00130146"/>
    <w:rsid w:val="00131953"/>
    <w:rsid w:val="001325C9"/>
    <w:rsid w:val="00132979"/>
    <w:rsid w:val="001343E6"/>
    <w:rsid w:val="0013642E"/>
    <w:rsid w:val="001369F5"/>
    <w:rsid w:val="001425A8"/>
    <w:rsid w:val="001437F5"/>
    <w:rsid w:val="001468A6"/>
    <w:rsid w:val="0014701A"/>
    <w:rsid w:val="001473BD"/>
    <w:rsid w:val="00152BA5"/>
    <w:rsid w:val="00153EFC"/>
    <w:rsid w:val="00155218"/>
    <w:rsid w:val="0015556D"/>
    <w:rsid w:val="001569E8"/>
    <w:rsid w:val="00156C3C"/>
    <w:rsid w:val="0015721D"/>
    <w:rsid w:val="00165032"/>
    <w:rsid w:val="00166951"/>
    <w:rsid w:val="00171821"/>
    <w:rsid w:val="001720F2"/>
    <w:rsid w:val="001742CA"/>
    <w:rsid w:val="00175C5B"/>
    <w:rsid w:val="0017790A"/>
    <w:rsid w:val="00177C3C"/>
    <w:rsid w:val="00180507"/>
    <w:rsid w:val="0018138F"/>
    <w:rsid w:val="0018196C"/>
    <w:rsid w:val="001875A3"/>
    <w:rsid w:val="00190835"/>
    <w:rsid w:val="00192F75"/>
    <w:rsid w:val="0019429D"/>
    <w:rsid w:val="00195EA4"/>
    <w:rsid w:val="001A013D"/>
    <w:rsid w:val="001A06D0"/>
    <w:rsid w:val="001A2559"/>
    <w:rsid w:val="001A3657"/>
    <w:rsid w:val="001A49EC"/>
    <w:rsid w:val="001A578A"/>
    <w:rsid w:val="001A6169"/>
    <w:rsid w:val="001A773B"/>
    <w:rsid w:val="001A7F48"/>
    <w:rsid w:val="001B07AE"/>
    <w:rsid w:val="001B0B29"/>
    <w:rsid w:val="001B215E"/>
    <w:rsid w:val="001B355C"/>
    <w:rsid w:val="001B3768"/>
    <w:rsid w:val="001B3C36"/>
    <w:rsid w:val="001B5274"/>
    <w:rsid w:val="001B5C76"/>
    <w:rsid w:val="001C187A"/>
    <w:rsid w:val="001C24C9"/>
    <w:rsid w:val="001C2665"/>
    <w:rsid w:val="001C2EB0"/>
    <w:rsid w:val="001C4D72"/>
    <w:rsid w:val="001C5C2E"/>
    <w:rsid w:val="001C7597"/>
    <w:rsid w:val="001C7659"/>
    <w:rsid w:val="001D0411"/>
    <w:rsid w:val="001D1D6C"/>
    <w:rsid w:val="001D22A8"/>
    <w:rsid w:val="001D4DF8"/>
    <w:rsid w:val="001D4FC6"/>
    <w:rsid w:val="001D51AD"/>
    <w:rsid w:val="001D6687"/>
    <w:rsid w:val="001D6E6A"/>
    <w:rsid w:val="001E1BAA"/>
    <w:rsid w:val="001E2A97"/>
    <w:rsid w:val="001E4785"/>
    <w:rsid w:val="001E6665"/>
    <w:rsid w:val="001F35B7"/>
    <w:rsid w:val="001F56BD"/>
    <w:rsid w:val="001F7C2E"/>
    <w:rsid w:val="00202CBB"/>
    <w:rsid w:val="00207040"/>
    <w:rsid w:val="00210226"/>
    <w:rsid w:val="00210982"/>
    <w:rsid w:val="00215032"/>
    <w:rsid w:val="002160D4"/>
    <w:rsid w:val="002169A6"/>
    <w:rsid w:val="00216DCB"/>
    <w:rsid w:val="00216E76"/>
    <w:rsid w:val="00217602"/>
    <w:rsid w:val="00221BB4"/>
    <w:rsid w:val="00222541"/>
    <w:rsid w:val="00224D25"/>
    <w:rsid w:val="00225053"/>
    <w:rsid w:val="00227086"/>
    <w:rsid w:val="002270CB"/>
    <w:rsid w:val="00230FB5"/>
    <w:rsid w:val="00230FBB"/>
    <w:rsid w:val="00231500"/>
    <w:rsid w:val="002329C1"/>
    <w:rsid w:val="0023454C"/>
    <w:rsid w:val="00237261"/>
    <w:rsid w:val="00237E82"/>
    <w:rsid w:val="00241477"/>
    <w:rsid w:val="00243A77"/>
    <w:rsid w:val="00244A21"/>
    <w:rsid w:val="00246AC2"/>
    <w:rsid w:val="00246FE2"/>
    <w:rsid w:val="00247DE2"/>
    <w:rsid w:val="00251F57"/>
    <w:rsid w:val="00252947"/>
    <w:rsid w:val="00254373"/>
    <w:rsid w:val="00257BA0"/>
    <w:rsid w:val="00262610"/>
    <w:rsid w:val="002626FC"/>
    <w:rsid w:val="00263726"/>
    <w:rsid w:val="00264262"/>
    <w:rsid w:val="00264281"/>
    <w:rsid w:val="002644E4"/>
    <w:rsid w:val="00265D51"/>
    <w:rsid w:val="00266A6A"/>
    <w:rsid w:val="00266F9D"/>
    <w:rsid w:val="00270948"/>
    <w:rsid w:val="00276814"/>
    <w:rsid w:val="00276B7A"/>
    <w:rsid w:val="002772CF"/>
    <w:rsid w:val="002807B6"/>
    <w:rsid w:val="00280B59"/>
    <w:rsid w:val="00280D84"/>
    <w:rsid w:val="0028137E"/>
    <w:rsid w:val="00283483"/>
    <w:rsid w:val="002839A3"/>
    <w:rsid w:val="00283C1D"/>
    <w:rsid w:val="00283CC9"/>
    <w:rsid w:val="00284672"/>
    <w:rsid w:val="00287C8D"/>
    <w:rsid w:val="002906D8"/>
    <w:rsid w:val="00294D7A"/>
    <w:rsid w:val="002A0500"/>
    <w:rsid w:val="002A72D4"/>
    <w:rsid w:val="002A75C6"/>
    <w:rsid w:val="002B3A63"/>
    <w:rsid w:val="002B79AF"/>
    <w:rsid w:val="002C4EAB"/>
    <w:rsid w:val="002C52F6"/>
    <w:rsid w:val="002D0892"/>
    <w:rsid w:val="002D0B7C"/>
    <w:rsid w:val="002D28F5"/>
    <w:rsid w:val="002D2AF1"/>
    <w:rsid w:val="002D490C"/>
    <w:rsid w:val="002D4A65"/>
    <w:rsid w:val="002D5392"/>
    <w:rsid w:val="002D71DB"/>
    <w:rsid w:val="002D79E1"/>
    <w:rsid w:val="002E20B5"/>
    <w:rsid w:val="002E27B0"/>
    <w:rsid w:val="002E343A"/>
    <w:rsid w:val="002E6EF2"/>
    <w:rsid w:val="002E714D"/>
    <w:rsid w:val="002E7A54"/>
    <w:rsid w:val="002F0985"/>
    <w:rsid w:val="002F1125"/>
    <w:rsid w:val="002F3BE5"/>
    <w:rsid w:val="00302CB8"/>
    <w:rsid w:val="00304460"/>
    <w:rsid w:val="00306288"/>
    <w:rsid w:val="00306E75"/>
    <w:rsid w:val="003114BF"/>
    <w:rsid w:val="00316033"/>
    <w:rsid w:val="00316E1D"/>
    <w:rsid w:val="00322F56"/>
    <w:rsid w:val="00324C54"/>
    <w:rsid w:val="003251DA"/>
    <w:rsid w:val="00325926"/>
    <w:rsid w:val="0032594C"/>
    <w:rsid w:val="00326630"/>
    <w:rsid w:val="00336A28"/>
    <w:rsid w:val="00341F6C"/>
    <w:rsid w:val="0034399C"/>
    <w:rsid w:val="00344207"/>
    <w:rsid w:val="0034742C"/>
    <w:rsid w:val="00347438"/>
    <w:rsid w:val="00356B53"/>
    <w:rsid w:val="003575E9"/>
    <w:rsid w:val="00357F84"/>
    <w:rsid w:val="00360D19"/>
    <w:rsid w:val="00365988"/>
    <w:rsid w:val="00367049"/>
    <w:rsid w:val="00367713"/>
    <w:rsid w:val="003713AE"/>
    <w:rsid w:val="00372307"/>
    <w:rsid w:val="00377A3C"/>
    <w:rsid w:val="00383E33"/>
    <w:rsid w:val="003853B8"/>
    <w:rsid w:val="00386837"/>
    <w:rsid w:val="00386DFD"/>
    <w:rsid w:val="00391FC0"/>
    <w:rsid w:val="00393925"/>
    <w:rsid w:val="00394FDC"/>
    <w:rsid w:val="003966C0"/>
    <w:rsid w:val="003A1498"/>
    <w:rsid w:val="003A1636"/>
    <w:rsid w:val="003A4044"/>
    <w:rsid w:val="003A4160"/>
    <w:rsid w:val="003A54BA"/>
    <w:rsid w:val="003B2444"/>
    <w:rsid w:val="003B37BA"/>
    <w:rsid w:val="003B3FF2"/>
    <w:rsid w:val="003B45AA"/>
    <w:rsid w:val="003B4F48"/>
    <w:rsid w:val="003B5427"/>
    <w:rsid w:val="003D5648"/>
    <w:rsid w:val="003D5DDB"/>
    <w:rsid w:val="003D72FB"/>
    <w:rsid w:val="003E06BC"/>
    <w:rsid w:val="003E284F"/>
    <w:rsid w:val="003E2C63"/>
    <w:rsid w:val="003E43D6"/>
    <w:rsid w:val="003E6869"/>
    <w:rsid w:val="003F0020"/>
    <w:rsid w:val="003F1FC1"/>
    <w:rsid w:val="003F4613"/>
    <w:rsid w:val="003F4BA5"/>
    <w:rsid w:val="003F69A8"/>
    <w:rsid w:val="003F79F7"/>
    <w:rsid w:val="0040357C"/>
    <w:rsid w:val="0040363F"/>
    <w:rsid w:val="00403BDB"/>
    <w:rsid w:val="00403D9D"/>
    <w:rsid w:val="00404679"/>
    <w:rsid w:val="0040788C"/>
    <w:rsid w:val="00407973"/>
    <w:rsid w:val="00410F50"/>
    <w:rsid w:val="0041706C"/>
    <w:rsid w:val="00417213"/>
    <w:rsid w:val="004172BC"/>
    <w:rsid w:val="00417E2E"/>
    <w:rsid w:val="004239A4"/>
    <w:rsid w:val="00424139"/>
    <w:rsid w:val="00424DC4"/>
    <w:rsid w:val="00426688"/>
    <w:rsid w:val="0043032F"/>
    <w:rsid w:val="00430656"/>
    <w:rsid w:val="00430929"/>
    <w:rsid w:val="00431F09"/>
    <w:rsid w:val="00432914"/>
    <w:rsid w:val="0043557A"/>
    <w:rsid w:val="0043572F"/>
    <w:rsid w:val="00435758"/>
    <w:rsid w:val="00437592"/>
    <w:rsid w:val="004408D9"/>
    <w:rsid w:val="0044112B"/>
    <w:rsid w:val="00441858"/>
    <w:rsid w:val="0044331C"/>
    <w:rsid w:val="00444011"/>
    <w:rsid w:val="00445DFD"/>
    <w:rsid w:val="004467A1"/>
    <w:rsid w:val="004508C0"/>
    <w:rsid w:val="00451EBE"/>
    <w:rsid w:val="004532E2"/>
    <w:rsid w:val="00453E31"/>
    <w:rsid w:val="004548AC"/>
    <w:rsid w:val="00460C67"/>
    <w:rsid w:val="004617FC"/>
    <w:rsid w:val="00463822"/>
    <w:rsid w:val="004656A4"/>
    <w:rsid w:val="004656E5"/>
    <w:rsid w:val="00466366"/>
    <w:rsid w:val="00470147"/>
    <w:rsid w:val="00470779"/>
    <w:rsid w:val="00471B9E"/>
    <w:rsid w:val="004720D3"/>
    <w:rsid w:val="00473583"/>
    <w:rsid w:val="00474458"/>
    <w:rsid w:val="00475F03"/>
    <w:rsid w:val="0048263F"/>
    <w:rsid w:val="004859F2"/>
    <w:rsid w:val="00485A91"/>
    <w:rsid w:val="00490341"/>
    <w:rsid w:val="00492530"/>
    <w:rsid w:val="004945F6"/>
    <w:rsid w:val="004A050F"/>
    <w:rsid w:val="004A0D95"/>
    <w:rsid w:val="004A1BA6"/>
    <w:rsid w:val="004A4A3F"/>
    <w:rsid w:val="004A558B"/>
    <w:rsid w:val="004A7483"/>
    <w:rsid w:val="004B2F74"/>
    <w:rsid w:val="004B3728"/>
    <w:rsid w:val="004B62E0"/>
    <w:rsid w:val="004C2641"/>
    <w:rsid w:val="004C32D2"/>
    <w:rsid w:val="004C40B9"/>
    <w:rsid w:val="004C4595"/>
    <w:rsid w:val="004C4A05"/>
    <w:rsid w:val="004C5C19"/>
    <w:rsid w:val="004C6BA8"/>
    <w:rsid w:val="004D2B02"/>
    <w:rsid w:val="004D4218"/>
    <w:rsid w:val="004D4885"/>
    <w:rsid w:val="004D7063"/>
    <w:rsid w:val="004D7160"/>
    <w:rsid w:val="004E06C2"/>
    <w:rsid w:val="004E0E73"/>
    <w:rsid w:val="004E1D20"/>
    <w:rsid w:val="004E35BA"/>
    <w:rsid w:val="004E60A9"/>
    <w:rsid w:val="004F0703"/>
    <w:rsid w:val="004F13C9"/>
    <w:rsid w:val="004F4201"/>
    <w:rsid w:val="004F6761"/>
    <w:rsid w:val="004F7D62"/>
    <w:rsid w:val="005016F0"/>
    <w:rsid w:val="00504BBA"/>
    <w:rsid w:val="00506E89"/>
    <w:rsid w:val="0051064D"/>
    <w:rsid w:val="005106FB"/>
    <w:rsid w:val="005111D0"/>
    <w:rsid w:val="0051262C"/>
    <w:rsid w:val="0051355B"/>
    <w:rsid w:val="0051553C"/>
    <w:rsid w:val="0051622F"/>
    <w:rsid w:val="00516A5F"/>
    <w:rsid w:val="0051770E"/>
    <w:rsid w:val="00520B4B"/>
    <w:rsid w:val="005213E5"/>
    <w:rsid w:val="005245B1"/>
    <w:rsid w:val="00525D9A"/>
    <w:rsid w:val="00526241"/>
    <w:rsid w:val="005272F4"/>
    <w:rsid w:val="00527C52"/>
    <w:rsid w:val="0053038D"/>
    <w:rsid w:val="00532215"/>
    <w:rsid w:val="00534687"/>
    <w:rsid w:val="00536AFE"/>
    <w:rsid w:val="00536B91"/>
    <w:rsid w:val="0053726F"/>
    <w:rsid w:val="00542F18"/>
    <w:rsid w:val="00543687"/>
    <w:rsid w:val="0054478A"/>
    <w:rsid w:val="005467C2"/>
    <w:rsid w:val="00547C52"/>
    <w:rsid w:val="00555F0A"/>
    <w:rsid w:val="0055645E"/>
    <w:rsid w:val="00557EEB"/>
    <w:rsid w:val="00563DEE"/>
    <w:rsid w:val="005644C1"/>
    <w:rsid w:val="00565E62"/>
    <w:rsid w:val="00567B12"/>
    <w:rsid w:val="00567C97"/>
    <w:rsid w:val="00575EE7"/>
    <w:rsid w:val="00576109"/>
    <w:rsid w:val="005820A1"/>
    <w:rsid w:val="00582F1A"/>
    <w:rsid w:val="00583545"/>
    <w:rsid w:val="00584054"/>
    <w:rsid w:val="00585F9C"/>
    <w:rsid w:val="005868AC"/>
    <w:rsid w:val="00586A7B"/>
    <w:rsid w:val="00587940"/>
    <w:rsid w:val="00591265"/>
    <w:rsid w:val="00593E2C"/>
    <w:rsid w:val="00594475"/>
    <w:rsid w:val="00594A83"/>
    <w:rsid w:val="00594D53"/>
    <w:rsid w:val="00596D2D"/>
    <w:rsid w:val="005A12C3"/>
    <w:rsid w:val="005A1CE9"/>
    <w:rsid w:val="005A3B9A"/>
    <w:rsid w:val="005A5354"/>
    <w:rsid w:val="005A7945"/>
    <w:rsid w:val="005B0324"/>
    <w:rsid w:val="005B2B15"/>
    <w:rsid w:val="005B3ECD"/>
    <w:rsid w:val="005B3F22"/>
    <w:rsid w:val="005B6218"/>
    <w:rsid w:val="005B6502"/>
    <w:rsid w:val="005B797F"/>
    <w:rsid w:val="005C495B"/>
    <w:rsid w:val="005C67C3"/>
    <w:rsid w:val="005D17E1"/>
    <w:rsid w:val="005D1B38"/>
    <w:rsid w:val="005D38C6"/>
    <w:rsid w:val="005D440B"/>
    <w:rsid w:val="005D69A6"/>
    <w:rsid w:val="005E078E"/>
    <w:rsid w:val="005E2126"/>
    <w:rsid w:val="005E3CF7"/>
    <w:rsid w:val="005E4CA9"/>
    <w:rsid w:val="005F03C7"/>
    <w:rsid w:val="005F1BC4"/>
    <w:rsid w:val="005F2821"/>
    <w:rsid w:val="0060035E"/>
    <w:rsid w:val="006019C8"/>
    <w:rsid w:val="006021D2"/>
    <w:rsid w:val="00606022"/>
    <w:rsid w:val="00610E82"/>
    <w:rsid w:val="00611EAB"/>
    <w:rsid w:val="00617A07"/>
    <w:rsid w:val="0062082F"/>
    <w:rsid w:val="00620F63"/>
    <w:rsid w:val="006240A1"/>
    <w:rsid w:val="006243AD"/>
    <w:rsid w:val="00626C60"/>
    <w:rsid w:val="00627C30"/>
    <w:rsid w:val="00635CF9"/>
    <w:rsid w:val="00637DDD"/>
    <w:rsid w:val="0064104C"/>
    <w:rsid w:val="00641BCE"/>
    <w:rsid w:val="00642E1B"/>
    <w:rsid w:val="006464A6"/>
    <w:rsid w:val="006470E3"/>
    <w:rsid w:val="006472FE"/>
    <w:rsid w:val="00651A25"/>
    <w:rsid w:val="00651BE3"/>
    <w:rsid w:val="0065402D"/>
    <w:rsid w:val="006541B2"/>
    <w:rsid w:val="006553EB"/>
    <w:rsid w:val="00657ED8"/>
    <w:rsid w:val="0066267F"/>
    <w:rsid w:val="00662AB0"/>
    <w:rsid w:val="0067079D"/>
    <w:rsid w:val="006720BA"/>
    <w:rsid w:val="006738DB"/>
    <w:rsid w:val="006761F2"/>
    <w:rsid w:val="00677403"/>
    <w:rsid w:val="00677FF3"/>
    <w:rsid w:val="006814FE"/>
    <w:rsid w:val="00682357"/>
    <w:rsid w:val="00683792"/>
    <w:rsid w:val="00686DA9"/>
    <w:rsid w:val="0069049A"/>
    <w:rsid w:val="006908CB"/>
    <w:rsid w:val="00690D19"/>
    <w:rsid w:val="00696789"/>
    <w:rsid w:val="006A004E"/>
    <w:rsid w:val="006A0570"/>
    <w:rsid w:val="006A468C"/>
    <w:rsid w:val="006A5349"/>
    <w:rsid w:val="006B2014"/>
    <w:rsid w:val="006B31C5"/>
    <w:rsid w:val="006B5BD6"/>
    <w:rsid w:val="006B650A"/>
    <w:rsid w:val="006B6C1E"/>
    <w:rsid w:val="006C1241"/>
    <w:rsid w:val="006C192B"/>
    <w:rsid w:val="006C20DF"/>
    <w:rsid w:val="006C2F47"/>
    <w:rsid w:val="006C347D"/>
    <w:rsid w:val="006C5025"/>
    <w:rsid w:val="006D2036"/>
    <w:rsid w:val="006D34EA"/>
    <w:rsid w:val="006D53EE"/>
    <w:rsid w:val="006D5C9D"/>
    <w:rsid w:val="006D6571"/>
    <w:rsid w:val="006E0F0E"/>
    <w:rsid w:val="006E460E"/>
    <w:rsid w:val="006E4EB3"/>
    <w:rsid w:val="006E7331"/>
    <w:rsid w:val="006E77B4"/>
    <w:rsid w:val="006F03F5"/>
    <w:rsid w:val="006F0915"/>
    <w:rsid w:val="006F2605"/>
    <w:rsid w:val="006F2901"/>
    <w:rsid w:val="006F3C16"/>
    <w:rsid w:val="006F4BAE"/>
    <w:rsid w:val="006F630B"/>
    <w:rsid w:val="00701E2A"/>
    <w:rsid w:val="00703466"/>
    <w:rsid w:val="00707399"/>
    <w:rsid w:val="00710E09"/>
    <w:rsid w:val="0071191D"/>
    <w:rsid w:val="00711B3F"/>
    <w:rsid w:val="00712B42"/>
    <w:rsid w:val="00712E74"/>
    <w:rsid w:val="00712FD3"/>
    <w:rsid w:val="00713566"/>
    <w:rsid w:val="00720164"/>
    <w:rsid w:val="007202C6"/>
    <w:rsid w:val="00721042"/>
    <w:rsid w:val="00724151"/>
    <w:rsid w:val="007245E3"/>
    <w:rsid w:val="0072534A"/>
    <w:rsid w:val="00725DB7"/>
    <w:rsid w:val="0072672B"/>
    <w:rsid w:val="007325CA"/>
    <w:rsid w:val="007337B6"/>
    <w:rsid w:val="0073551D"/>
    <w:rsid w:val="00735FE0"/>
    <w:rsid w:val="007400EE"/>
    <w:rsid w:val="00740E5F"/>
    <w:rsid w:val="00742E09"/>
    <w:rsid w:val="00744307"/>
    <w:rsid w:val="00746054"/>
    <w:rsid w:val="007462B0"/>
    <w:rsid w:val="00751198"/>
    <w:rsid w:val="007514F8"/>
    <w:rsid w:val="00753386"/>
    <w:rsid w:val="0076062C"/>
    <w:rsid w:val="00760F06"/>
    <w:rsid w:val="00761842"/>
    <w:rsid w:val="00761BAF"/>
    <w:rsid w:val="00761F99"/>
    <w:rsid w:val="00763C46"/>
    <w:rsid w:val="0076478A"/>
    <w:rsid w:val="00764991"/>
    <w:rsid w:val="007654EB"/>
    <w:rsid w:val="00765F37"/>
    <w:rsid w:val="0077625B"/>
    <w:rsid w:val="00780414"/>
    <w:rsid w:val="00781112"/>
    <w:rsid w:val="00781D31"/>
    <w:rsid w:val="00782518"/>
    <w:rsid w:val="00783443"/>
    <w:rsid w:val="007845AF"/>
    <w:rsid w:val="00785F5E"/>
    <w:rsid w:val="007870A2"/>
    <w:rsid w:val="00791758"/>
    <w:rsid w:val="00794AE8"/>
    <w:rsid w:val="00795F23"/>
    <w:rsid w:val="007A2EB8"/>
    <w:rsid w:val="007A63C8"/>
    <w:rsid w:val="007A665A"/>
    <w:rsid w:val="007A7160"/>
    <w:rsid w:val="007A7C39"/>
    <w:rsid w:val="007B102D"/>
    <w:rsid w:val="007B661D"/>
    <w:rsid w:val="007C0820"/>
    <w:rsid w:val="007C34F7"/>
    <w:rsid w:val="007C42E4"/>
    <w:rsid w:val="007C5014"/>
    <w:rsid w:val="007D2EC4"/>
    <w:rsid w:val="007D32CF"/>
    <w:rsid w:val="007D46B8"/>
    <w:rsid w:val="007D4BA8"/>
    <w:rsid w:val="007E054D"/>
    <w:rsid w:val="007F00DE"/>
    <w:rsid w:val="007F096C"/>
    <w:rsid w:val="007F0B18"/>
    <w:rsid w:val="007F1E66"/>
    <w:rsid w:val="007F2EC4"/>
    <w:rsid w:val="007F72B9"/>
    <w:rsid w:val="0080025F"/>
    <w:rsid w:val="00802706"/>
    <w:rsid w:val="0080466C"/>
    <w:rsid w:val="00812200"/>
    <w:rsid w:val="0081230B"/>
    <w:rsid w:val="008132E2"/>
    <w:rsid w:val="008152E8"/>
    <w:rsid w:val="00817002"/>
    <w:rsid w:val="00817A41"/>
    <w:rsid w:val="00821B97"/>
    <w:rsid w:val="00822340"/>
    <w:rsid w:val="00824C75"/>
    <w:rsid w:val="00824E43"/>
    <w:rsid w:val="008276D9"/>
    <w:rsid w:val="00830321"/>
    <w:rsid w:val="00830C68"/>
    <w:rsid w:val="008317A4"/>
    <w:rsid w:val="008401D2"/>
    <w:rsid w:val="00842713"/>
    <w:rsid w:val="008429B1"/>
    <w:rsid w:val="0084514C"/>
    <w:rsid w:val="00845AC2"/>
    <w:rsid w:val="008461EE"/>
    <w:rsid w:val="0084645E"/>
    <w:rsid w:val="008465A8"/>
    <w:rsid w:val="00847449"/>
    <w:rsid w:val="008502AA"/>
    <w:rsid w:val="00852753"/>
    <w:rsid w:val="00856A44"/>
    <w:rsid w:val="008607D9"/>
    <w:rsid w:val="008607FD"/>
    <w:rsid w:val="00860BA9"/>
    <w:rsid w:val="00863119"/>
    <w:rsid w:val="008632B4"/>
    <w:rsid w:val="008634ED"/>
    <w:rsid w:val="00864225"/>
    <w:rsid w:val="0086463E"/>
    <w:rsid w:val="00865254"/>
    <w:rsid w:val="00866E68"/>
    <w:rsid w:val="00866E8B"/>
    <w:rsid w:val="008769EF"/>
    <w:rsid w:val="008772C5"/>
    <w:rsid w:val="00880B11"/>
    <w:rsid w:val="0088186C"/>
    <w:rsid w:val="00881ECC"/>
    <w:rsid w:val="00883299"/>
    <w:rsid w:val="00883734"/>
    <w:rsid w:val="00883C51"/>
    <w:rsid w:val="0088693C"/>
    <w:rsid w:val="00886C70"/>
    <w:rsid w:val="0089088F"/>
    <w:rsid w:val="00890C17"/>
    <w:rsid w:val="00892140"/>
    <w:rsid w:val="008954F5"/>
    <w:rsid w:val="00896B04"/>
    <w:rsid w:val="00897AA4"/>
    <w:rsid w:val="008A23C9"/>
    <w:rsid w:val="008A27A4"/>
    <w:rsid w:val="008A3AD8"/>
    <w:rsid w:val="008A5EBE"/>
    <w:rsid w:val="008A6712"/>
    <w:rsid w:val="008A6F0F"/>
    <w:rsid w:val="008A73E6"/>
    <w:rsid w:val="008A74BA"/>
    <w:rsid w:val="008B009B"/>
    <w:rsid w:val="008B00D9"/>
    <w:rsid w:val="008B1022"/>
    <w:rsid w:val="008B1306"/>
    <w:rsid w:val="008B1DF8"/>
    <w:rsid w:val="008B3AE1"/>
    <w:rsid w:val="008B3F39"/>
    <w:rsid w:val="008B42EE"/>
    <w:rsid w:val="008B503A"/>
    <w:rsid w:val="008B5196"/>
    <w:rsid w:val="008B5456"/>
    <w:rsid w:val="008B6598"/>
    <w:rsid w:val="008C016B"/>
    <w:rsid w:val="008C22C4"/>
    <w:rsid w:val="008C39A5"/>
    <w:rsid w:val="008C4DE9"/>
    <w:rsid w:val="008C5BFE"/>
    <w:rsid w:val="008C65CC"/>
    <w:rsid w:val="008D3270"/>
    <w:rsid w:val="008D3CEA"/>
    <w:rsid w:val="008D6ABF"/>
    <w:rsid w:val="008E1BD5"/>
    <w:rsid w:val="008E2534"/>
    <w:rsid w:val="008E4BBE"/>
    <w:rsid w:val="008E60A4"/>
    <w:rsid w:val="008E7A27"/>
    <w:rsid w:val="008F1240"/>
    <w:rsid w:val="008F32AB"/>
    <w:rsid w:val="008F5377"/>
    <w:rsid w:val="008F5556"/>
    <w:rsid w:val="00900D11"/>
    <w:rsid w:val="00901624"/>
    <w:rsid w:val="009022DB"/>
    <w:rsid w:val="0090571D"/>
    <w:rsid w:val="00906933"/>
    <w:rsid w:val="0091062A"/>
    <w:rsid w:val="00912FD9"/>
    <w:rsid w:val="00913FF1"/>
    <w:rsid w:val="0091486A"/>
    <w:rsid w:val="00915408"/>
    <w:rsid w:val="00915FB4"/>
    <w:rsid w:val="00917EFB"/>
    <w:rsid w:val="009209EC"/>
    <w:rsid w:val="00921287"/>
    <w:rsid w:val="00921F15"/>
    <w:rsid w:val="00921FB1"/>
    <w:rsid w:val="0092318D"/>
    <w:rsid w:val="009239F3"/>
    <w:rsid w:val="00927054"/>
    <w:rsid w:val="0092705F"/>
    <w:rsid w:val="00927F15"/>
    <w:rsid w:val="00931CFE"/>
    <w:rsid w:val="00940155"/>
    <w:rsid w:val="00940BC5"/>
    <w:rsid w:val="00942D64"/>
    <w:rsid w:val="0094415A"/>
    <w:rsid w:val="00944CDA"/>
    <w:rsid w:val="009476F0"/>
    <w:rsid w:val="009516B2"/>
    <w:rsid w:val="009526B1"/>
    <w:rsid w:val="009546DB"/>
    <w:rsid w:val="00956404"/>
    <w:rsid w:val="00956967"/>
    <w:rsid w:val="0095721E"/>
    <w:rsid w:val="00960EE0"/>
    <w:rsid w:val="00964D1A"/>
    <w:rsid w:val="00966339"/>
    <w:rsid w:val="009675B5"/>
    <w:rsid w:val="00971A0B"/>
    <w:rsid w:val="009732DD"/>
    <w:rsid w:val="00973A86"/>
    <w:rsid w:val="0097549D"/>
    <w:rsid w:val="00975FC1"/>
    <w:rsid w:val="00976238"/>
    <w:rsid w:val="00976763"/>
    <w:rsid w:val="009767AE"/>
    <w:rsid w:val="00977E98"/>
    <w:rsid w:val="009800F9"/>
    <w:rsid w:val="00981544"/>
    <w:rsid w:val="00981FAF"/>
    <w:rsid w:val="009821BB"/>
    <w:rsid w:val="009838ED"/>
    <w:rsid w:val="00987EDE"/>
    <w:rsid w:val="00993677"/>
    <w:rsid w:val="00993F6D"/>
    <w:rsid w:val="00995905"/>
    <w:rsid w:val="009A0924"/>
    <w:rsid w:val="009A2B15"/>
    <w:rsid w:val="009A30BB"/>
    <w:rsid w:val="009A4D6B"/>
    <w:rsid w:val="009A6F35"/>
    <w:rsid w:val="009A77D0"/>
    <w:rsid w:val="009B0839"/>
    <w:rsid w:val="009B15DE"/>
    <w:rsid w:val="009B2DFD"/>
    <w:rsid w:val="009B3842"/>
    <w:rsid w:val="009B3D9D"/>
    <w:rsid w:val="009B56F0"/>
    <w:rsid w:val="009B59A4"/>
    <w:rsid w:val="009B5EC6"/>
    <w:rsid w:val="009C17D6"/>
    <w:rsid w:val="009C198B"/>
    <w:rsid w:val="009C1AF4"/>
    <w:rsid w:val="009C5599"/>
    <w:rsid w:val="009C6377"/>
    <w:rsid w:val="009C7D16"/>
    <w:rsid w:val="009D0637"/>
    <w:rsid w:val="009D1CC7"/>
    <w:rsid w:val="009D4347"/>
    <w:rsid w:val="009D49C5"/>
    <w:rsid w:val="009D4BA4"/>
    <w:rsid w:val="009D51C9"/>
    <w:rsid w:val="009D5612"/>
    <w:rsid w:val="009D7BB8"/>
    <w:rsid w:val="009E0007"/>
    <w:rsid w:val="009E0B38"/>
    <w:rsid w:val="009E3873"/>
    <w:rsid w:val="009E434B"/>
    <w:rsid w:val="009E5813"/>
    <w:rsid w:val="009E6057"/>
    <w:rsid w:val="009E6832"/>
    <w:rsid w:val="009F3A04"/>
    <w:rsid w:val="009F7553"/>
    <w:rsid w:val="009F7732"/>
    <w:rsid w:val="00A03F2D"/>
    <w:rsid w:val="00A05797"/>
    <w:rsid w:val="00A1168B"/>
    <w:rsid w:val="00A137B4"/>
    <w:rsid w:val="00A14E4C"/>
    <w:rsid w:val="00A17938"/>
    <w:rsid w:val="00A17A9A"/>
    <w:rsid w:val="00A17A9D"/>
    <w:rsid w:val="00A17E8B"/>
    <w:rsid w:val="00A23713"/>
    <w:rsid w:val="00A2545B"/>
    <w:rsid w:val="00A272D2"/>
    <w:rsid w:val="00A31AC8"/>
    <w:rsid w:val="00A31CBF"/>
    <w:rsid w:val="00A32E46"/>
    <w:rsid w:val="00A32FCC"/>
    <w:rsid w:val="00A33F44"/>
    <w:rsid w:val="00A40D5D"/>
    <w:rsid w:val="00A40F2F"/>
    <w:rsid w:val="00A41405"/>
    <w:rsid w:val="00A425EC"/>
    <w:rsid w:val="00A42BCF"/>
    <w:rsid w:val="00A438DB"/>
    <w:rsid w:val="00A440A0"/>
    <w:rsid w:val="00A444AE"/>
    <w:rsid w:val="00A456EE"/>
    <w:rsid w:val="00A4657D"/>
    <w:rsid w:val="00A46894"/>
    <w:rsid w:val="00A474AA"/>
    <w:rsid w:val="00A53C80"/>
    <w:rsid w:val="00A53C87"/>
    <w:rsid w:val="00A5561A"/>
    <w:rsid w:val="00A570AD"/>
    <w:rsid w:val="00A57388"/>
    <w:rsid w:val="00A57EB1"/>
    <w:rsid w:val="00A60822"/>
    <w:rsid w:val="00A6097B"/>
    <w:rsid w:val="00A61EB6"/>
    <w:rsid w:val="00A63D1E"/>
    <w:rsid w:val="00A63F2A"/>
    <w:rsid w:val="00A704BB"/>
    <w:rsid w:val="00A73E49"/>
    <w:rsid w:val="00A76B37"/>
    <w:rsid w:val="00A77E3F"/>
    <w:rsid w:val="00A80612"/>
    <w:rsid w:val="00A84C9E"/>
    <w:rsid w:val="00A85849"/>
    <w:rsid w:val="00A862BB"/>
    <w:rsid w:val="00A8765D"/>
    <w:rsid w:val="00A91982"/>
    <w:rsid w:val="00A91CA9"/>
    <w:rsid w:val="00A948E0"/>
    <w:rsid w:val="00A9612B"/>
    <w:rsid w:val="00A96C79"/>
    <w:rsid w:val="00AA19E8"/>
    <w:rsid w:val="00AA19FC"/>
    <w:rsid w:val="00AA2EA6"/>
    <w:rsid w:val="00AA3177"/>
    <w:rsid w:val="00AA3953"/>
    <w:rsid w:val="00AA4D4F"/>
    <w:rsid w:val="00AA553F"/>
    <w:rsid w:val="00AA7719"/>
    <w:rsid w:val="00AB2647"/>
    <w:rsid w:val="00AB33FB"/>
    <w:rsid w:val="00AB4613"/>
    <w:rsid w:val="00AB558F"/>
    <w:rsid w:val="00AB5758"/>
    <w:rsid w:val="00AB6F19"/>
    <w:rsid w:val="00AC1206"/>
    <w:rsid w:val="00AC22E1"/>
    <w:rsid w:val="00AC23C4"/>
    <w:rsid w:val="00AC2AB2"/>
    <w:rsid w:val="00AC4CF6"/>
    <w:rsid w:val="00AC5107"/>
    <w:rsid w:val="00AD17EB"/>
    <w:rsid w:val="00AD2349"/>
    <w:rsid w:val="00AD2955"/>
    <w:rsid w:val="00AD346C"/>
    <w:rsid w:val="00AD380C"/>
    <w:rsid w:val="00AD46BD"/>
    <w:rsid w:val="00AD609D"/>
    <w:rsid w:val="00AD6F31"/>
    <w:rsid w:val="00AE0ED2"/>
    <w:rsid w:val="00AE155D"/>
    <w:rsid w:val="00AE5502"/>
    <w:rsid w:val="00AE763C"/>
    <w:rsid w:val="00AF209F"/>
    <w:rsid w:val="00AF2882"/>
    <w:rsid w:val="00AF28A9"/>
    <w:rsid w:val="00AF3D4A"/>
    <w:rsid w:val="00AF3EE1"/>
    <w:rsid w:val="00AF43DA"/>
    <w:rsid w:val="00AF5D22"/>
    <w:rsid w:val="00AF67E6"/>
    <w:rsid w:val="00AF76FD"/>
    <w:rsid w:val="00B0161A"/>
    <w:rsid w:val="00B05716"/>
    <w:rsid w:val="00B0572E"/>
    <w:rsid w:val="00B10498"/>
    <w:rsid w:val="00B118C0"/>
    <w:rsid w:val="00B120AE"/>
    <w:rsid w:val="00B122B3"/>
    <w:rsid w:val="00B124A5"/>
    <w:rsid w:val="00B12B1A"/>
    <w:rsid w:val="00B16523"/>
    <w:rsid w:val="00B20311"/>
    <w:rsid w:val="00B21C44"/>
    <w:rsid w:val="00B22887"/>
    <w:rsid w:val="00B245C9"/>
    <w:rsid w:val="00B24FFA"/>
    <w:rsid w:val="00B25572"/>
    <w:rsid w:val="00B25D82"/>
    <w:rsid w:val="00B3043A"/>
    <w:rsid w:val="00B314EB"/>
    <w:rsid w:val="00B3442C"/>
    <w:rsid w:val="00B35725"/>
    <w:rsid w:val="00B427D3"/>
    <w:rsid w:val="00B42D6D"/>
    <w:rsid w:val="00B43B8B"/>
    <w:rsid w:val="00B4548F"/>
    <w:rsid w:val="00B47B40"/>
    <w:rsid w:val="00B5147F"/>
    <w:rsid w:val="00B51AD5"/>
    <w:rsid w:val="00B529F5"/>
    <w:rsid w:val="00B54F33"/>
    <w:rsid w:val="00B56102"/>
    <w:rsid w:val="00B6018A"/>
    <w:rsid w:val="00B64F61"/>
    <w:rsid w:val="00B65EB7"/>
    <w:rsid w:val="00B67E49"/>
    <w:rsid w:val="00B71215"/>
    <w:rsid w:val="00B72F6B"/>
    <w:rsid w:val="00B73B05"/>
    <w:rsid w:val="00B75410"/>
    <w:rsid w:val="00B75C08"/>
    <w:rsid w:val="00B82020"/>
    <w:rsid w:val="00B84E7C"/>
    <w:rsid w:val="00B939FB"/>
    <w:rsid w:val="00B93C8B"/>
    <w:rsid w:val="00B96EA4"/>
    <w:rsid w:val="00B976A5"/>
    <w:rsid w:val="00B97DC1"/>
    <w:rsid w:val="00BA1FD1"/>
    <w:rsid w:val="00BA25F4"/>
    <w:rsid w:val="00BA3C6B"/>
    <w:rsid w:val="00BA4079"/>
    <w:rsid w:val="00BA56E3"/>
    <w:rsid w:val="00BB0DB7"/>
    <w:rsid w:val="00BB0EE9"/>
    <w:rsid w:val="00BB1E57"/>
    <w:rsid w:val="00BB3230"/>
    <w:rsid w:val="00BB6367"/>
    <w:rsid w:val="00BC0AD9"/>
    <w:rsid w:val="00BC3642"/>
    <w:rsid w:val="00BC36B4"/>
    <w:rsid w:val="00BC4059"/>
    <w:rsid w:val="00BC4D25"/>
    <w:rsid w:val="00BC76BF"/>
    <w:rsid w:val="00BC7DB5"/>
    <w:rsid w:val="00BD1DA3"/>
    <w:rsid w:val="00BD4F00"/>
    <w:rsid w:val="00BD71A7"/>
    <w:rsid w:val="00BE132F"/>
    <w:rsid w:val="00BE565B"/>
    <w:rsid w:val="00BF0219"/>
    <w:rsid w:val="00BF14A5"/>
    <w:rsid w:val="00BF2D64"/>
    <w:rsid w:val="00BF3CF4"/>
    <w:rsid w:val="00BF4F77"/>
    <w:rsid w:val="00BF66CD"/>
    <w:rsid w:val="00BF7E92"/>
    <w:rsid w:val="00BF7F6F"/>
    <w:rsid w:val="00C0051E"/>
    <w:rsid w:val="00C01B42"/>
    <w:rsid w:val="00C045EA"/>
    <w:rsid w:val="00C04CDF"/>
    <w:rsid w:val="00C143E5"/>
    <w:rsid w:val="00C15584"/>
    <w:rsid w:val="00C169DE"/>
    <w:rsid w:val="00C16BA1"/>
    <w:rsid w:val="00C17AFD"/>
    <w:rsid w:val="00C21B0E"/>
    <w:rsid w:val="00C24FAA"/>
    <w:rsid w:val="00C26249"/>
    <w:rsid w:val="00C2705D"/>
    <w:rsid w:val="00C27667"/>
    <w:rsid w:val="00C278B4"/>
    <w:rsid w:val="00C3371A"/>
    <w:rsid w:val="00C33D82"/>
    <w:rsid w:val="00C35BB9"/>
    <w:rsid w:val="00C36412"/>
    <w:rsid w:val="00C379C2"/>
    <w:rsid w:val="00C40D40"/>
    <w:rsid w:val="00C41083"/>
    <w:rsid w:val="00C4352B"/>
    <w:rsid w:val="00C4743C"/>
    <w:rsid w:val="00C50A9D"/>
    <w:rsid w:val="00C51A60"/>
    <w:rsid w:val="00C51D89"/>
    <w:rsid w:val="00C54E61"/>
    <w:rsid w:val="00C56BBB"/>
    <w:rsid w:val="00C57CF2"/>
    <w:rsid w:val="00C61832"/>
    <w:rsid w:val="00C62291"/>
    <w:rsid w:val="00C65F39"/>
    <w:rsid w:val="00C71DA4"/>
    <w:rsid w:val="00C7272D"/>
    <w:rsid w:val="00C73092"/>
    <w:rsid w:val="00C75B16"/>
    <w:rsid w:val="00C76BAB"/>
    <w:rsid w:val="00C773D6"/>
    <w:rsid w:val="00C805B3"/>
    <w:rsid w:val="00C8133C"/>
    <w:rsid w:val="00C8483A"/>
    <w:rsid w:val="00C84A0F"/>
    <w:rsid w:val="00C857FE"/>
    <w:rsid w:val="00C87F9C"/>
    <w:rsid w:val="00C91ACB"/>
    <w:rsid w:val="00C931EC"/>
    <w:rsid w:val="00C95275"/>
    <w:rsid w:val="00C958D0"/>
    <w:rsid w:val="00C95B4D"/>
    <w:rsid w:val="00C96D82"/>
    <w:rsid w:val="00CA3546"/>
    <w:rsid w:val="00CA3EF0"/>
    <w:rsid w:val="00CA4CC1"/>
    <w:rsid w:val="00CA6779"/>
    <w:rsid w:val="00CA7AD7"/>
    <w:rsid w:val="00CB22FB"/>
    <w:rsid w:val="00CB29FB"/>
    <w:rsid w:val="00CB38BC"/>
    <w:rsid w:val="00CB6355"/>
    <w:rsid w:val="00CB69CA"/>
    <w:rsid w:val="00CB70A1"/>
    <w:rsid w:val="00CB7333"/>
    <w:rsid w:val="00CC262B"/>
    <w:rsid w:val="00CC2A23"/>
    <w:rsid w:val="00CC3379"/>
    <w:rsid w:val="00CC3F7B"/>
    <w:rsid w:val="00CC42EF"/>
    <w:rsid w:val="00CC4FC0"/>
    <w:rsid w:val="00CC55A3"/>
    <w:rsid w:val="00CC56DE"/>
    <w:rsid w:val="00CC59B3"/>
    <w:rsid w:val="00CC701C"/>
    <w:rsid w:val="00CC734B"/>
    <w:rsid w:val="00CC78E6"/>
    <w:rsid w:val="00CD0E25"/>
    <w:rsid w:val="00CD0F29"/>
    <w:rsid w:val="00CD152A"/>
    <w:rsid w:val="00CD2B9D"/>
    <w:rsid w:val="00CD3B1D"/>
    <w:rsid w:val="00CD48A1"/>
    <w:rsid w:val="00CD5B17"/>
    <w:rsid w:val="00CE0A79"/>
    <w:rsid w:val="00CE231A"/>
    <w:rsid w:val="00CE3001"/>
    <w:rsid w:val="00CE4618"/>
    <w:rsid w:val="00CE4B07"/>
    <w:rsid w:val="00CE6045"/>
    <w:rsid w:val="00CF06E7"/>
    <w:rsid w:val="00CF20FD"/>
    <w:rsid w:val="00CF3CEE"/>
    <w:rsid w:val="00CF4F2D"/>
    <w:rsid w:val="00CF4F9B"/>
    <w:rsid w:val="00CF7120"/>
    <w:rsid w:val="00D0286D"/>
    <w:rsid w:val="00D045AB"/>
    <w:rsid w:val="00D0493E"/>
    <w:rsid w:val="00D06034"/>
    <w:rsid w:val="00D0658C"/>
    <w:rsid w:val="00D06ECB"/>
    <w:rsid w:val="00D10AA7"/>
    <w:rsid w:val="00D115DE"/>
    <w:rsid w:val="00D175B4"/>
    <w:rsid w:val="00D17ADC"/>
    <w:rsid w:val="00D17C76"/>
    <w:rsid w:val="00D17F4A"/>
    <w:rsid w:val="00D218EC"/>
    <w:rsid w:val="00D260D6"/>
    <w:rsid w:val="00D27CD7"/>
    <w:rsid w:val="00D30B7A"/>
    <w:rsid w:val="00D30F7E"/>
    <w:rsid w:val="00D327A8"/>
    <w:rsid w:val="00D330F5"/>
    <w:rsid w:val="00D360CA"/>
    <w:rsid w:val="00D368AB"/>
    <w:rsid w:val="00D40FC3"/>
    <w:rsid w:val="00D41F8D"/>
    <w:rsid w:val="00D42FA8"/>
    <w:rsid w:val="00D4606B"/>
    <w:rsid w:val="00D46C86"/>
    <w:rsid w:val="00D50A63"/>
    <w:rsid w:val="00D5125D"/>
    <w:rsid w:val="00D512F8"/>
    <w:rsid w:val="00D515FE"/>
    <w:rsid w:val="00D5330D"/>
    <w:rsid w:val="00D56A5E"/>
    <w:rsid w:val="00D56C96"/>
    <w:rsid w:val="00D60F0B"/>
    <w:rsid w:val="00D61ED7"/>
    <w:rsid w:val="00D62610"/>
    <w:rsid w:val="00D643D2"/>
    <w:rsid w:val="00D702ED"/>
    <w:rsid w:val="00D7046C"/>
    <w:rsid w:val="00D72C84"/>
    <w:rsid w:val="00D759ED"/>
    <w:rsid w:val="00D75BD1"/>
    <w:rsid w:val="00D76120"/>
    <w:rsid w:val="00D762FB"/>
    <w:rsid w:val="00D77F81"/>
    <w:rsid w:val="00D802B1"/>
    <w:rsid w:val="00D824EC"/>
    <w:rsid w:val="00D83052"/>
    <w:rsid w:val="00D84051"/>
    <w:rsid w:val="00D872E6"/>
    <w:rsid w:val="00D87EE8"/>
    <w:rsid w:val="00D9176B"/>
    <w:rsid w:val="00D91DC6"/>
    <w:rsid w:val="00D95D41"/>
    <w:rsid w:val="00D96067"/>
    <w:rsid w:val="00D964DF"/>
    <w:rsid w:val="00D973DC"/>
    <w:rsid w:val="00D97E17"/>
    <w:rsid w:val="00DA02DC"/>
    <w:rsid w:val="00DA27D6"/>
    <w:rsid w:val="00DA3485"/>
    <w:rsid w:val="00DA370C"/>
    <w:rsid w:val="00DA7A43"/>
    <w:rsid w:val="00DB3327"/>
    <w:rsid w:val="00DC1839"/>
    <w:rsid w:val="00DC7414"/>
    <w:rsid w:val="00DD253A"/>
    <w:rsid w:val="00DD54B7"/>
    <w:rsid w:val="00DD55CF"/>
    <w:rsid w:val="00DD5716"/>
    <w:rsid w:val="00DD5790"/>
    <w:rsid w:val="00DD5EBC"/>
    <w:rsid w:val="00DD6A47"/>
    <w:rsid w:val="00DD6E6E"/>
    <w:rsid w:val="00DD79D3"/>
    <w:rsid w:val="00DE229E"/>
    <w:rsid w:val="00DE28E6"/>
    <w:rsid w:val="00DE32BF"/>
    <w:rsid w:val="00DE3475"/>
    <w:rsid w:val="00DE569C"/>
    <w:rsid w:val="00DE5B1F"/>
    <w:rsid w:val="00DE6149"/>
    <w:rsid w:val="00DE7367"/>
    <w:rsid w:val="00DF09E8"/>
    <w:rsid w:val="00DF6B94"/>
    <w:rsid w:val="00E0000A"/>
    <w:rsid w:val="00E00344"/>
    <w:rsid w:val="00E047DA"/>
    <w:rsid w:val="00E04D73"/>
    <w:rsid w:val="00E0566D"/>
    <w:rsid w:val="00E05BA3"/>
    <w:rsid w:val="00E10D3B"/>
    <w:rsid w:val="00E13CE9"/>
    <w:rsid w:val="00E16105"/>
    <w:rsid w:val="00E21969"/>
    <w:rsid w:val="00E30AC2"/>
    <w:rsid w:val="00E30C17"/>
    <w:rsid w:val="00E33150"/>
    <w:rsid w:val="00E34626"/>
    <w:rsid w:val="00E35B4C"/>
    <w:rsid w:val="00E36D93"/>
    <w:rsid w:val="00E37DB8"/>
    <w:rsid w:val="00E406EA"/>
    <w:rsid w:val="00E417E3"/>
    <w:rsid w:val="00E4191D"/>
    <w:rsid w:val="00E42224"/>
    <w:rsid w:val="00E42F04"/>
    <w:rsid w:val="00E4671D"/>
    <w:rsid w:val="00E4686D"/>
    <w:rsid w:val="00E52B68"/>
    <w:rsid w:val="00E56894"/>
    <w:rsid w:val="00E56A63"/>
    <w:rsid w:val="00E60E5F"/>
    <w:rsid w:val="00E6152C"/>
    <w:rsid w:val="00E64CE4"/>
    <w:rsid w:val="00E67838"/>
    <w:rsid w:val="00E67B5F"/>
    <w:rsid w:val="00E70E89"/>
    <w:rsid w:val="00E71F2A"/>
    <w:rsid w:val="00E72142"/>
    <w:rsid w:val="00E74107"/>
    <w:rsid w:val="00E759E9"/>
    <w:rsid w:val="00E75B9E"/>
    <w:rsid w:val="00E77605"/>
    <w:rsid w:val="00E77683"/>
    <w:rsid w:val="00E83AB9"/>
    <w:rsid w:val="00E8413C"/>
    <w:rsid w:val="00E84482"/>
    <w:rsid w:val="00E84DD7"/>
    <w:rsid w:val="00E9144B"/>
    <w:rsid w:val="00E92F0B"/>
    <w:rsid w:val="00E93AD9"/>
    <w:rsid w:val="00E967E8"/>
    <w:rsid w:val="00EA0683"/>
    <w:rsid w:val="00EA1E36"/>
    <w:rsid w:val="00EA2496"/>
    <w:rsid w:val="00EA678C"/>
    <w:rsid w:val="00EB3434"/>
    <w:rsid w:val="00EB3EF2"/>
    <w:rsid w:val="00EC1A85"/>
    <w:rsid w:val="00EC20C7"/>
    <w:rsid w:val="00EC5048"/>
    <w:rsid w:val="00EC565D"/>
    <w:rsid w:val="00EC6515"/>
    <w:rsid w:val="00EC713E"/>
    <w:rsid w:val="00ED0313"/>
    <w:rsid w:val="00ED0CF7"/>
    <w:rsid w:val="00ED1255"/>
    <w:rsid w:val="00ED4AEF"/>
    <w:rsid w:val="00ED5174"/>
    <w:rsid w:val="00ED6944"/>
    <w:rsid w:val="00ED6980"/>
    <w:rsid w:val="00ED6B79"/>
    <w:rsid w:val="00EE1F6F"/>
    <w:rsid w:val="00EE26C5"/>
    <w:rsid w:val="00EE35DC"/>
    <w:rsid w:val="00EF1D24"/>
    <w:rsid w:val="00EF526F"/>
    <w:rsid w:val="00EF74AE"/>
    <w:rsid w:val="00F012F3"/>
    <w:rsid w:val="00F01BDA"/>
    <w:rsid w:val="00F0211D"/>
    <w:rsid w:val="00F036F1"/>
    <w:rsid w:val="00F0518D"/>
    <w:rsid w:val="00F05634"/>
    <w:rsid w:val="00F100E1"/>
    <w:rsid w:val="00F1310E"/>
    <w:rsid w:val="00F1334A"/>
    <w:rsid w:val="00F1399A"/>
    <w:rsid w:val="00F13C56"/>
    <w:rsid w:val="00F13ECD"/>
    <w:rsid w:val="00F14323"/>
    <w:rsid w:val="00F1471E"/>
    <w:rsid w:val="00F14AE8"/>
    <w:rsid w:val="00F15BD9"/>
    <w:rsid w:val="00F22165"/>
    <w:rsid w:val="00F22E94"/>
    <w:rsid w:val="00F25365"/>
    <w:rsid w:val="00F25CEE"/>
    <w:rsid w:val="00F2750D"/>
    <w:rsid w:val="00F27B3B"/>
    <w:rsid w:val="00F34CA0"/>
    <w:rsid w:val="00F37D17"/>
    <w:rsid w:val="00F441E1"/>
    <w:rsid w:val="00F46D9F"/>
    <w:rsid w:val="00F52F78"/>
    <w:rsid w:val="00F545A8"/>
    <w:rsid w:val="00F54781"/>
    <w:rsid w:val="00F5534D"/>
    <w:rsid w:val="00F55474"/>
    <w:rsid w:val="00F564C4"/>
    <w:rsid w:val="00F569EB"/>
    <w:rsid w:val="00F57843"/>
    <w:rsid w:val="00F604D3"/>
    <w:rsid w:val="00F6180C"/>
    <w:rsid w:val="00F61DD2"/>
    <w:rsid w:val="00F6357F"/>
    <w:rsid w:val="00F64223"/>
    <w:rsid w:val="00F64980"/>
    <w:rsid w:val="00F6690F"/>
    <w:rsid w:val="00F677E1"/>
    <w:rsid w:val="00F6783C"/>
    <w:rsid w:val="00F67A51"/>
    <w:rsid w:val="00F67F8D"/>
    <w:rsid w:val="00F7033E"/>
    <w:rsid w:val="00F70F5B"/>
    <w:rsid w:val="00F73856"/>
    <w:rsid w:val="00F74F46"/>
    <w:rsid w:val="00F77FCF"/>
    <w:rsid w:val="00F8074C"/>
    <w:rsid w:val="00F82301"/>
    <w:rsid w:val="00F84629"/>
    <w:rsid w:val="00F84797"/>
    <w:rsid w:val="00F8600B"/>
    <w:rsid w:val="00F872A7"/>
    <w:rsid w:val="00F90DA6"/>
    <w:rsid w:val="00F93E93"/>
    <w:rsid w:val="00F940A2"/>
    <w:rsid w:val="00F9440A"/>
    <w:rsid w:val="00F94CC2"/>
    <w:rsid w:val="00F94DA9"/>
    <w:rsid w:val="00FA07BD"/>
    <w:rsid w:val="00FA24FF"/>
    <w:rsid w:val="00FA2C80"/>
    <w:rsid w:val="00FA2DB9"/>
    <w:rsid w:val="00FA464F"/>
    <w:rsid w:val="00FA4F74"/>
    <w:rsid w:val="00FB0CD0"/>
    <w:rsid w:val="00FB0E53"/>
    <w:rsid w:val="00FB13FE"/>
    <w:rsid w:val="00FB443F"/>
    <w:rsid w:val="00FB4A88"/>
    <w:rsid w:val="00FB5566"/>
    <w:rsid w:val="00FC0C42"/>
    <w:rsid w:val="00FC3782"/>
    <w:rsid w:val="00FC5B84"/>
    <w:rsid w:val="00FC6E08"/>
    <w:rsid w:val="00FD2138"/>
    <w:rsid w:val="00FD2D66"/>
    <w:rsid w:val="00FD3786"/>
    <w:rsid w:val="00FD3CFC"/>
    <w:rsid w:val="00FD41D0"/>
    <w:rsid w:val="00FD4DD3"/>
    <w:rsid w:val="00FD5250"/>
    <w:rsid w:val="00FD7777"/>
    <w:rsid w:val="00FE096E"/>
    <w:rsid w:val="00FE287A"/>
    <w:rsid w:val="00FE38DE"/>
    <w:rsid w:val="00FE6BF8"/>
    <w:rsid w:val="00FE6D1D"/>
    <w:rsid w:val="00FE7B97"/>
    <w:rsid w:val="00FF0168"/>
    <w:rsid w:val="00FF4269"/>
    <w:rsid w:val="00FF5E6C"/>
    <w:rsid w:val="00FF7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FF2D3"/>
  <w15:docId w15:val="{B0FBA43E-51D4-4375-926A-31976B639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1832"/>
    <w:rPr>
      <w:rFonts w:ascii="Arial" w:hAnsi="Arial"/>
    </w:rPr>
  </w:style>
  <w:style w:type="paragraph" w:styleId="Heading1">
    <w:name w:val="heading 1"/>
    <w:basedOn w:val="Normal"/>
    <w:next w:val="Normal"/>
    <w:qFormat/>
    <w:rsid w:val="00254373"/>
    <w:pPr>
      <w:keepNext/>
      <w:numPr>
        <w:numId w:val="1"/>
      </w:numPr>
      <w:spacing w:after="60"/>
      <w:outlineLvl w:val="0"/>
    </w:pPr>
    <w:rPr>
      <w:rFonts w:ascii="Calibri" w:hAnsi="Calibri" w:cs="Arial"/>
      <w:b/>
      <w:bCs/>
      <w:kern w:val="32"/>
      <w:sz w:val="28"/>
      <w:szCs w:val="32"/>
    </w:rPr>
  </w:style>
  <w:style w:type="paragraph" w:styleId="Heading2">
    <w:name w:val="heading 2"/>
    <w:basedOn w:val="Normal"/>
    <w:next w:val="Normal"/>
    <w:qFormat/>
    <w:rsid w:val="00254373"/>
    <w:pPr>
      <w:keepNext/>
      <w:numPr>
        <w:ilvl w:val="1"/>
        <w:numId w:val="1"/>
      </w:numPr>
      <w:spacing w:before="240" w:after="60"/>
      <w:outlineLvl w:val="1"/>
    </w:pPr>
    <w:rPr>
      <w:rFonts w:ascii="Calibri" w:hAnsi="Calibri" w:cs="Arial"/>
      <w:b/>
      <w:bCs/>
      <w:iCs/>
    </w:rPr>
  </w:style>
  <w:style w:type="paragraph" w:styleId="Heading3">
    <w:name w:val="heading 3"/>
    <w:aliases w:val="Heading 3 Char"/>
    <w:basedOn w:val="Normal"/>
    <w:next w:val="Normal"/>
    <w:qFormat/>
    <w:rsid w:val="00254373"/>
    <w:pPr>
      <w:keepNext/>
      <w:numPr>
        <w:ilvl w:val="2"/>
        <w:numId w:val="1"/>
      </w:numPr>
      <w:spacing w:before="240" w:after="60"/>
      <w:outlineLvl w:val="2"/>
    </w:pPr>
    <w:rPr>
      <w:rFonts w:ascii="Calibri" w:hAnsi="Calibri" w:cs="Arial"/>
      <w:b/>
      <w:bCs/>
      <w:sz w:val="22"/>
      <w:szCs w:val="26"/>
    </w:rPr>
  </w:style>
  <w:style w:type="paragraph" w:styleId="Heading4">
    <w:name w:val="heading 4"/>
    <w:basedOn w:val="Normal"/>
    <w:next w:val="Normal"/>
    <w:qFormat/>
    <w:rsid w:val="00682357"/>
    <w:pPr>
      <w:keepNext/>
      <w:numPr>
        <w:ilvl w:val="3"/>
        <w:numId w:val="1"/>
      </w:numPr>
      <w:spacing w:before="240" w:after="60"/>
      <w:outlineLvl w:val="3"/>
    </w:pPr>
    <w:rPr>
      <w:b/>
      <w:bCs/>
      <w:sz w:val="28"/>
      <w:szCs w:val="28"/>
    </w:rPr>
  </w:style>
  <w:style w:type="paragraph" w:styleId="Heading5">
    <w:name w:val="heading 5"/>
    <w:basedOn w:val="Normal"/>
    <w:next w:val="Normal"/>
    <w:qFormat/>
    <w:rsid w:val="00682357"/>
    <w:pPr>
      <w:numPr>
        <w:ilvl w:val="4"/>
        <w:numId w:val="1"/>
      </w:numPr>
      <w:spacing w:before="240" w:after="60"/>
      <w:outlineLvl w:val="4"/>
    </w:pPr>
    <w:rPr>
      <w:b/>
      <w:bCs/>
      <w:i/>
      <w:iCs/>
      <w:sz w:val="26"/>
      <w:szCs w:val="26"/>
    </w:rPr>
  </w:style>
  <w:style w:type="paragraph" w:styleId="Heading6">
    <w:name w:val="heading 6"/>
    <w:basedOn w:val="Normal"/>
    <w:next w:val="Normal"/>
    <w:qFormat/>
    <w:rsid w:val="00682357"/>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682357"/>
    <w:pPr>
      <w:numPr>
        <w:ilvl w:val="6"/>
        <w:numId w:val="1"/>
      </w:numPr>
      <w:spacing w:before="240" w:after="60"/>
      <w:outlineLvl w:val="6"/>
    </w:pPr>
    <w:rPr>
      <w:rFonts w:ascii="Times New Roman" w:hAnsi="Times New Roman"/>
    </w:rPr>
  </w:style>
  <w:style w:type="paragraph" w:styleId="Heading8">
    <w:name w:val="heading 8"/>
    <w:basedOn w:val="Normal"/>
    <w:next w:val="Normal"/>
    <w:qFormat/>
    <w:rsid w:val="00682357"/>
    <w:pPr>
      <w:numPr>
        <w:ilvl w:val="7"/>
        <w:numId w:val="1"/>
      </w:numPr>
      <w:spacing w:before="240" w:after="60"/>
      <w:outlineLvl w:val="7"/>
    </w:pPr>
    <w:rPr>
      <w:rFonts w:ascii="Times New Roman" w:hAnsi="Times New Roman"/>
      <w:i/>
      <w:iCs/>
    </w:rPr>
  </w:style>
  <w:style w:type="paragraph" w:styleId="Heading9">
    <w:name w:val="heading 9"/>
    <w:basedOn w:val="Normal"/>
    <w:next w:val="Normal"/>
    <w:qFormat/>
    <w:rsid w:val="0068235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4A050F"/>
    <w:pPr>
      <w:tabs>
        <w:tab w:val="right" w:leader="dot" w:pos="8630"/>
      </w:tabs>
      <w:spacing w:before="240"/>
      <w:ind w:left="418" w:hanging="418"/>
    </w:pPr>
    <w:rPr>
      <w:rFonts w:cs="Arial"/>
      <w:b/>
      <w:bCs/>
      <w:caps/>
      <w:noProof/>
    </w:rPr>
  </w:style>
  <w:style w:type="paragraph" w:styleId="TOC2">
    <w:name w:val="toc 2"/>
    <w:basedOn w:val="Normal"/>
    <w:next w:val="Normal"/>
    <w:autoRedefine/>
    <w:semiHidden/>
    <w:rsid w:val="0043557A"/>
    <w:pPr>
      <w:tabs>
        <w:tab w:val="left" w:pos="600"/>
        <w:tab w:val="right" w:leader="dot" w:pos="8630"/>
      </w:tabs>
      <w:ind w:left="1138" w:hanging="720"/>
    </w:pPr>
    <w:rPr>
      <w:bCs/>
      <w:noProof/>
    </w:rPr>
  </w:style>
  <w:style w:type="paragraph" w:styleId="TOC3">
    <w:name w:val="toc 3"/>
    <w:basedOn w:val="Normal"/>
    <w:next w:val="Normal"/>
    <w:autoRedefine/>
    <w:semiHidden/>
    <w:rsid w:val="002E7A54"/>
    <w:pPr>
      <w:tabs>
        <w:tab w:val="left" w:pos="1138"/>
        <w:tab w:val="left" w:pos="1858"/>
        <w:tab w:val="right" w:leader="dot" w:pos="8190"/>
      </w:tabs>
      <w:ind w:left="2290" w:hanging="1138"/>
    </w:pPr>
  </w:style>
  <w:style w:type="paragraph" w:styleId="TOC4">
    <w:name w:val="toc 4"/>
    <w:basedOn w:val="Normal"/>
    <w:next w:val="Normal"/>
    <w:autoRedefine/>
    <w:semiHidden/>
    <w:rsid w:val="00682357"/>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682357"/>
    <w:pPr>
      <w:ind w:left="800"/>
    </w:pPr>
    <w:rPr>
      <w:rFonts w:ascii="Times New Roman" w:hAnsi="Times New Roman"/>
    </w:rPr>
  </w:style>
  <w:style w:type="paragraph" w:styleId="TOC7">
    <w:name w:val="toc 7"/>
    <w:basedOn w:val="Normal"/>
    <w:next w:val="Normal"/>
    <w:autoRedefine/>
    <w:semiHidden/>
    <w:rsid w:val="00682357"/>
    <w:pPr>
      <w:ind w:left="1000"/>
    </w:pPr>
    <w:rPr>
      <w:rFonts w:ascii="Times New Roman" w:hAnsi="Times New Roman"/>
    </w:rPr>
  </w:style>
  <w:style w:type="paragraph" w:styleId="TOC8">
    <w:name w:val="toc 8"/>
    <w:basedOn w:val="Normal"/>
    <w:next w:val="Normal"/>
    <w:autoRedefine/>
    <w:semiHidden/>
    <w:rsid w:val="00682357"/>
    <w:pPr>
      <w:ind w:left="1200"/>
    </w:pPr>
    <w:rPr>
      <w:rFonts w:ascii="Times New Roman" w:hAnsi="Times New Roman"/>
    </w:rPr>
  </w:style>
  <w:style w:type="paragraph" w:styleId="TOC9">
    <w:name w:val="toc 9"/>
    <w:basedOn w:val="Normal"/>
    <w:next w:val="Normal"/>
    <w:autoRedefine/>
    <w:semiHidden/>
    <w:rsid w:val="00682357"/>
    <w:pPr>
      <w:ind w:left="1400"/>
    </w:pPr>
    <w:rPr>
      <w:rFonts w:ascii="Times New Roman" w:hAnsi="Times New Roman"/>
    </w:rPr>
  </w:style>
  <w:style w:type="character" w:styleId="Hyperlink">
    <w:name w:val="Hyperlink"/>
    <w:rsid w:val="00682357"/>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682357"/>
    <w:pPr>
      <w:spacing w:after="120" w:line="0" w:lineRule="atLeast"/>
      <w:ind w:left="360"/>
    </w:pPr>
    <w:rPr>
      <w:spacing w:val="-5"/>
      <w:sz w:val="20"/>
      <w:szCs w:val="20"/>
    </w:rPr>
  </w:style>
  <w:style w:type="paragraph" w:customStyle="1" w:styleId="TableText">
    <w:name w:val="Table Text"/>
    <w:basedOn w:val="Normal"/>
    <w:rsid w:val="00682357"/>
    <w:pPr>
      <w:ind w:left="14"/>
    </w:pPr>
    <w:rPr>
      <w:spacing w:val="-5"/>
      <w:sz w:val="16"/>
      <w:szCs w:val="20"/>
    </w:rPr>
  </w:style>
  <w:style w:type="paragraph" w:customStyle="1" w:styleId="TableHeader">
    <w:name w:val="Table Header"/>
    <w:basedOn w:val="Normal"/>
    <w:rsid w:val="00682357"/>
    <w:pPr>
      <w:spacing w:before="60"/>
      <w:jc w:val="center"/>
    </w:pPr>
    <w:rPr>
      <w:b/>
      <w:spacing w:val="-5"/>
      <w:sz w:val="16"/>
      <w:szCs w:val="20"/>
    </w:rPr>
  </w:style>
  <w:style w:type="paragraph" w:styleId="Header">
    <w:name w:val="header"/>
    <w:basedOn w:val="Normal"/>
    <w:rsid w:val="00682357"/>
    <w:pPr>
      <w:tabs>
        <w:tab w:val="center" w:pos="4320"/>
        <w:tab w:val="right" w:pos="8640"/>
      </w:tabs>
    </w:pPr>
  </w:style>
  <w:style w:type="paragraph" w:styleId="Footer">
    <w:name w:val="footer"/>
    <w:basedOn w:val="Normal"/>
    <w:rsid w:val="00682357"/>
    <w:pPr>
      <w:tabs>
        <w:tab w:val="center" w:pos="4320"/>
        <w:tab w:val="right" w:pos="8640"/>
      </w:tabs>
    </w:pPr>
  </w:style>
  <w:style w:type="character" w:customStyle="1" w:styleId="Heading3CharChar">
    <w:name w:val="Heading 3 Char Char"/>
    <w:rsid w:val="00682357"/>
    <w:rPr>
      <w:rFonts w:ascii="Arial" w:hAnsi="Arial" w:cs="Arial"/>
      <w:b/>
      <w:bCs/>
      <w:noProof w:val="0"/>
      <w:sz w:val="22"/>
      <w:szCs w:val="26"/>
      <w:lang w:val="en-US" w:eastAsia="en-US" w:bidi="ar-SA"/>
    </w:rPr>
  </w:style>
  <w:style w:type="paragraph" w:customStyle="1" w:styleId="TableEntry">
    <w:name w:val="Table Entry"/>
    <w:basedOn w:val="Normal"/>
    <w:rsid w:val="00682357"/>
    <w:rPr>
      <w:sz w:val="18"/>
      <w:szCs w:val="20"/>
    </w:rPr>
  </w:style>
  <w:style w:type="paragraph" w:styleId="BodyText3">
    <w:name w:val="Body Text 3"/>
    <w:basedOn w:val="Normal"/>
    <w:rsid w:val="00682357"/>
    <w:pPr>
      <w:spacing w:after="120"/>
    </w:pPr>
    <w:rPr>
      <w:sz w:val="16"/>
      <w:szCs w:val="16"/>
    </w:rPr>
  </w:style>
  <w:style w:type="paragraph" w:customStyle="1" w:styleId="BracketedTemplateInstructions">
    <w:name w:val="Bracketed Template Instructions"/>
    <w:basedOn w:val="Normal"/>
    <w:rsid w:val="00682357"/>
    <w:rPr>
      <w:sz w:val="16"/>
    </w:rPr>
  </w:style>
  <w:style w:type="paragraph" w:customStyle="1" w:styleId="StyleHeading3Italic">
    <w:name w:val="Style Heading 3 + Italic"/>
    <w:basedOn w:val="Heading3"/>
    <w:rsid w:val="00682357"/>
    <w:rPr>
      <w:i/>
      <w:iCs/>
    </w:rPr>
  </w:style>
  <w:style w:type="character" w:customStyle="1" w:styleId="StyleHeading3ItalicChar">
    <w:name w:val="Style Heading 3 + Italic Char"/>
    <w:rsid w:val="00682357"/>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682357"/>
    <w:rPr>
      <w:bCs/>
      <w:sz w:val="20"/>
    </w:rPr>
  </w:style>
  <w:style w:type="paragraph" w:customStyle="1" w:styleId="StyleBodyText8ptBoldAfter0pt">
    <w:name w:val="Style Body Text + 8 pt Bold After:  0 pt"/>
    <w:basedOn w:val="BodyText"/>
    <w:rsid w:val="00682357"/>
    <w:pPr>
      <w:spacing w:after="0"/>
      <w:ind w:left="0"/>
    </w:pPr>
    <w:rPr>
      <w:b/>
      <w:bCs/>
      <w:sz w:val="16"/>
    </w:rPr>
  </w:style>
  <w:style w:type="paragraph" w:customStyle="1" w:styleId="StyleBodyTextBoldCentered">
    <w:name w:val="Style Body Text + Bold Centered"/>
    <w:basedOn w:val="BodyText"/>
    <w:rsid w:val="00682357"/>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rPr>
  </w:style>
  <w:style w:type="character" w:styleId="Strong">
    <w:name w:val="Strong"/>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rPr>
  </w:style>
  <w:style w:type="character" w:styleId="Emphasis">
    <w:name w:val="Emphasis"/>
    <w:qFormat/>
    <w:rsid w:val="00A03F2D"/>
    <w:rPr>
      <w:rFonts w:ascii="Calibri" w:hAnsi="Calibri"/>
      <w:i/>
      <w:iCs/>
      <w:sz w:val="20"/>
    </w:rPr>
  </w:style>
  <w:style w:type="paragraph" w:customStyle="1" w:styleId="DeliverableName">
    <w:name w:val="Deliverable Name"/>
    <w:rsid w:val="00DE569C"/>
    <w:pPr>
      <w:widowControl w:val="0"/>
    </w:pPr>
    <w:rPr>
      <w:rFonts w:ascii="Arial" w:hAnsi="Arial"/>
    </w:rPr>
  </w:style>
  <w:style w:type="paragraph" w:styleId="Title">
    <w:name w:val="Title"/>
    <w:basedOn w:val="Normal"/>
    <w:qFormat/>
    <w:rsid w:val="00DE569C"/>
    <w:pPr>
      <w:jc w:val="center"/>
    </w:pPr>
    <w:rPr>
      <w:b/>
      <w:lang w:val="en-GB"/>
    </w:rPr>
  </w:style>
  <w:style w:type="character" w:styleId="FollowedHyperlink">
    <w:name w:val="FollowedHyperlink"/>
    <w:rsid w:val="00FA24FF"/>
    <w:rPr>
      <w:color w:val="800080"/>
      <w:u w:val="single"/>
    </w:rPr>
  </w:style>
  <w:style w:type="table" w:styleId="TableList7">
    <w:name w:val="Table List 7"/>
    <w:basedOn w:val="TableNormal"/>
    <w:rsid w:val="00F27B3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Borders>
        <w:top w:val="single" w:sz="12" w:space="0" w:color="auto"/>
        <w:left w:val="single" w:sz="12" w:space="0" w:color="auto"/>
        <w:bottom w:val="single" w:sz="12" w:space="0" w:color="auto"/>
        <w:right w:val="single" w:sz="12" w:space="0" w:color="auto"/>
      </w:tblBorders>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cPr>
      <w:shd w:val="clear" w:color="auto" w:fill="FFFFCC"/>
    </w:tcPr>
  </w:style>
  <w:style w:type="table" w:styleId="TableWeb1">
    <w:name w:val="Table Web 1"/>
    <w:basedOn w:val="TableNormal"/>
    <w:rsid w:val="00864225"/>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CommentReference">
    <w:name w:val="annotation reference"/>
    <w:semiHidden/>
    <w:rsid w:val="00AB5758"/>
    <w:rPr>
      <w:sz w:val="16"/>
      <w:szCs w:val="16"/>
    </w:rPr>
  </w:style>
  <w:style w:type="paragraph" w:styleId="CommentText">
    <w:name w:val="annotation text"/>
    <w:basedOn w:val="Normal"/>
    <w:semiHidden/>
    <w:rsid w:val="00AB5758"/>
  </w:style>
  <w:style w:type="paragraph" w:styleId="CommentSubject">
    <w:name w:val="annotation subject"/>
    <w:basedOn w:val="CommentText"/>
    <w:next w:val="CommentText"/>
    <w:semiHidden/>
    <w:rsid w:val="00AB5758"/>
    <w:rPr>
      <w:b/>
      <w:bCs/>
    </w:rPr>
  </w:style>
  <w:style w:type="paragraph" w:styleId="ListParagraph">
    <w:name w:val="List Paragraph"/>
    <w:basedOn w:val="Normal"/>
    <w:qFormat/>
    <w:rsid w:val="00031784"/>
    <w:pPr>
      <w:ind w:left="720"/>
    </w:pPr>
    <w:rPr>
      <w:color w:val="333333"/>
    </w:rPr>
  </w:style>
  <w:style w:type="paragraph" w:styleId="TOCHeading">
    <w:name w:val="TOC Heading"/>
    <w:basedOn w:val="Heading1"/>
    <w:next w:val="Normal"/>
    <w:uiPriority w:val="39"/>
    <w:qFormat/>
    <w:rsid w:val="002A72D4"/>
    <w:pPr>
      <w:keepLines/>
      <w:numPr>
        <w:numId w:val="0"/>
      </w:numPr>
      <w:spacing w:before="480" w:after="0" w:line="276" w:lineRule="auto"/>
      <w:outlineLvl w:val="9"/>
    </w:pPr>
    <w:rPr>
      <w:rFonts w:ascii="Cambria" w:hAnsi="Cambria" w:cs="Times New Roman"/>
      <w:color w:val="365F91"/>
      <w:kern w:val="0"/>
      <w:szCs w:val="28"/>
    </w:rPr>
  </w:style>
  <w:style w:type="character" w:customStyle="1" w:styleId="StyleBody">
    <w:name w:val="Style +Body"/>
    <w:rsid w:val="00BA1FD1"/>
    <w:rPr>
      <w:rFonts w:ascii="Calibri" w:hAnsi="Calibri"/>
      <w:sz w:val="24"/>
    </w:rPr>
  </w:style>
  <w:style w:type="paragraph" w:styleId="PlainText">
    <w:name w:val="Plain Text"/>
    <w:basedOn w:val="Normal"/>
    <w:link w:val="PlainTextChar"/>
    <w:unhideWhenUsed/>
    <w:rsid w:val="00A14E4C"/>
    <w:rPr>
      <w:rFonts w:ascii="Consolas" w:eastAsia="Calibri" w:hAnsi="Consolas"/>
      <w:sz w:val="21"/>
      <w:szCs w:val="21"/>
    </w:rPr>
  </w:style>
  <w:style w:type="character" w:customStyle="1" w:styleId="PlainTextChar">
    <w:name w:val="Plain Text Char"/>
    <w:link w:val="PlainText"/>
    <w:rsid w:val="00A14E4C"/>
    <w:rPr>
      <w:rFonts w:ascii="Consolas" w:eastAsia="Calibri" w:hAnsi="Consolas"/>
      <w:sz w:val="21"/>
      <w:szCs w:val="21"/>
      <w:lang w:val="en-US" w:eastAsia="en-US" w:bidi="ar-SA"/>
    </w:rPr>
  </w:style>
  <w:style w:type="paragraph" w:customStyle="1" w:styleId="Style1">
    <w:name w:val="Style1"/>
    <w:basedOn w:val="Heading1"/>
    <w:rsid w:val="0077625B"/>
    <w:pPr>
      <w:numPr>
        <w:numId w:val="0"/>
      </w:numPr>
      <w:overflowPunct w:val="0"/>
      <w:autoSpaceDE w:val="0"/>
      <w:autoSpaceDN w:val="0"/>
      <w:adjustRightInd w:val="0"/>
      <w:spacing w:after="0"/>
      <w:ind w:left="720"/>
      <w:textAlignment w:val="baseline"/>
    </w:pPr>
    <w:rPr>
      <w:rFonts w:ascii="Arial" w:hAnsi="Arial" w:cs="Times New Roman"/>
      <w:b w:val="0"/>
      <w:bCs w:val="0"/>
      <w:iCs/>
      <w:kern w:val="0"/>
      <w:sz w:val="22"/>
      <w:szCs w:val="20"/>
    </w:rPr>
  </w:style>
  <w:style w:type="paragraph" w:styleId="ListBullet">
    <w:name w:val="List Bullet"/>
    <w:basedOn w:val="List"/>
    <w:autoRedefine/>
    <w:rsid w:val="00D218EC"/>
    <w:pPr>
      <w:numPr>
        <w:ilvl w:val="12"/>
      </w:numPr>
      <w:overflowPunct w:val="0"/>
      <w:autoSpaceDE w:val="0"/>
      <w:autoSpaceDN w:val="0"/>
      <w:adjustRightInd w:val="0"/>
      <w:spacing w:after="240" w:line="240" w:lineRule="atLeast"/>
      <w:ind w:left="576" w:hanging="360"/>
      <w:contextualSpacing w:val="0"/>
      <w:jc w:val="both"/>
      <w:textAlignment w:val="baseline"/>
    </w:pPr>
    <w:rPr>
      <w:rFonts w:asciiTheme="majorHAnsi" w:hAnsiTheme="majorHAnsi" w:cs="Arial"/>
      <w:spacing w:val="-5"/>
      <w:szCs w:val="20"/>
    </w:rPr>
  </w:style>
  <w:style w:type="paragraph" w:styleId="List">
    <w:name w:val="List"/>
    <w:basedOn w:val="Normal"/>
    <w:rsid w:val="00F67A51"/>
    <w:pPr>
      <w:ind w:left="360" w:hanging="360"/>
      <w:contextualSpacing/>
    </w:pPr>
  </w:style>
  <w:style w:type="paragraph" w:customStyle="1" w:styleId="Body">
    <w:name w:val="Body"/>
    <w:basedOn w:val="Normal"/>
    <w:rsid w:val="00E42F04"/>
    <w:pPr>
      <w:overflowPunct w:val="0"/>
      <w:autoSpaceDE w:val="0"/>
      <w:autoSpaceDN w:val="0"/>
      <w:adjustRightInd w:val="0"/>
      <w:ind w:left="360"/>
      <w:textAlignment w:val="baseline"/>
    </w:pPr>
    <w:rPr>
      <w:rFonts w:ascii="Times New Roman" w:hAnsi="Times New Roman"/>
    </w:rPr>
  </w:style>
  <w:style w:type="paragraph" w:customStyle="1" w:styleId="TOCBase">
    <w:name w:val="TOC Base"/>
    <w:basedOn w:val="Normal"/>
    <w:rsid w:val="00E42F04"/>
    <w:pPr>
      <w:tabs>
        <w:tab w:val="right" w:leader="dot" w:pos="6480"/>
      </w:tabs>
      <w:overflowPunct w:val="0"/>
      <w:autoSpaceDE w:val="0"/>
      <w:autoSpaceDN w:val="0"/>
      <w:adjustRightInd w:val="0"/>
      <w:spacing w:after="240" w:line="240" w:lineRule="atLeast"/>
      <w:textAlignment w:val="baseline"/>
    </w:pPr>
    <w:rPr>
      <w:rFonts w:cs="Arial"/>
      <w:spacing w:val="-5"/>
    </w:rPr>
  </w:style>
  <w:style w:type="paragraph" w:customStyle="1" w:styleId="Numberin">
    <w:name w:val="Numberin"/>
    <w:basedOn w:val="Normal"/>
    <w:rsid w:val="00E42F04"/>
    <w:pPr>
      <w:keepNext/>
      <w:tabs>
        <w:tab w:val="left" w:pos="0"/>
        <w:tab w:val="left" w:pos="144"/>
      </w:tabs>
      <w:overflowPunct w:val="0"/>
      <w:autoSpaceDE w:val="0"/>
      <w:autoSpaceDN w:val="0"/>
      <w:adjustRightInd w:val="0"/>
      <w:spacing w:before="120" w:after="120"/>
      <w:jc w:val="both"/>
      <w:textAlignment w:val="baseline"/>
    </w:pPr>
    <w:rPr>
      <w:rFonts w:ascii="Times New Roman" w:hAnsi="Times New Roman"/>
      <w:b/>
      <w:bCs/>
    </w:rPr>
  </w:style>
  <w:style w:type="character" w:customStyle="1" w:styleId="BodyText1">
    <w:name w:val="Body Text1"/>
    <w:rsid w:val="00E42F04"/>
    <w:rPr>
      <w:rFonts w:ascii="Arial" w:hAnsi="Arial" w:cs="Arial"/>
      <w:sz w:val="20"/>
      <w:szCs w:val="20"/>
    </w:rPr>
  </w:style>
  <w:style w:type="paragraph" w:customStyle="1" w:styleId="BodyTextKeep">
    <w:name w:val="Body Text Keep"/>
    <w:basedOn w:val="BodyText"/>
    <w:rsid w:val="004E1D20"/>
    <w:pPr>
      <w:keepNext/>
      <w:overflowPunct w:val="0"/>
      <w:autoSpaceDE w:val="0"/>
      <w:autoSpaceDN w:val="0"/>
      <w:adjustRightInd w:val="0"/>
      <w:spacing w:line="240" w:lineRule="auto"/>
      <w:ind w:left="1440"/>
      <w:textAlignment w:val="baseline"/>
    </w:pPr>
    <w:rPr>
      <w:rFonts w:cs="Arial"/>
      <w:spacing w:val="0"/>
    </w:rPr>
  </w:style>
  <w:style w:type="paragraph" w:customStyle="1" w:styleId="SubHeading">
    <w:name w:val="Sub Heading"/>
    <w:basedOn w:val="Normal"/>
    <w:rsid w:val="003B5427"/>
    <w:pPr>
      <w:pBdr>
        <w:bottom w:val="single" w:sz="18" w:space="1" w:color="000080"/>
      </w:pBdr>
      <w:tabs>
        <w:tab w:val="left" w:pos="720"/>
        <w:tab w:val="left" w:pos="1080"/>
      </w:tabs>
      <w:overflowPunct w:val="0"/>
      <w:autoSpaceDE w:val="0"/>
      <w:autoSpaceDN w:val="0"/>
      <w:adjustRightInd w:val="0"/>
      <w:ind w:left="720" w:right="4500" w:hanging="360"/>
      <w:textAlignment w:val="baseline"/>
    </w:pPr>
    <w:rPr>
      <w:rFonts w:ascii="Times New Roman" w:hAnsi="Times New Roman"/>
      <w:b/>
      <w:bCs/>
    </w:rPr>
  </w:style>
  <w:style w:type="paragraph" w:customStyle="1" w:styleId="Default">
    <w:name w:val="Default"/>
    <w:rsid w:val="00AC1206"/>
    <w:pPr>
      <w:widowControl w:val="0"/>
      <w:autoSpaceDE w:val="0"/>
      <w:autoSpaceDN w:val="0"/>
      <w:adjustRightInd w:val="0"/>
    </w:pPr>
    <w:rPr>
      <w:color w:val="000000"/>
    </w:rPr>
  </w:style>
  <w:style w:type="character" w:customStyle="1" w:styleId="apple-converted-space">
    <w:name w:val="apple-converted-space"/>
    <w:basedOn w:val="DefaultParagraphFont"/>
    <w:rsid w:val="001437F5"/>
  </w:style>
  <w:style w:type="paragraph" w:styleId="Revision">
    <w:name w:val="Revision"/>
    <w:hidden/>
    <w:rsid w:val="000C2DDB"/>
    <w:rPr>
      <w:rFonts w:ascii="Arial" w:hAnsi="Arial"/>
    </w:rPr>
  </w:style>
  <w:style w:type="paragraph" w:styleId="NormalWeb">
    <w:name w:val="Normal (Web)"/>
    <w:basedOn w:val="Normal"/>
    <w:uiPriority w:val="99"/>
    <w:semiHidden/>
    <w:unhideWhenUsed/>
    <w:rsid w:val="001473BD"/>
    <w:pPr>
      <w:spacing w:before="100" w:beforeAutospacing="1" w:after="100" w:afterAutospacing="1"/>
    </w:pPr>
    <w:rPr>
      <w:rFonts w:ascii="Times New Roman" w:hAnsi="Times New Roman"/>
    </w:rPr>
  </w:style>
  <w:style w:type="paragraph" w:styleId="Caption">
    <w:name w:val="caption"/>
    <w:basedOn w:val="Normal"/>
    <w:next w:val="Normal"/>
    <w:unhideWhenUsed/>
    <w:rsid w:val="00A2545B"/>
    <w:pPr>
      <w:spacing w:after="200"/>
    </w:pPr>
    <w:rPr>
      <w:i/>
      <w:iCs/>
      <w:color w:val="1F497D" w:themeColor="text2"/>
      <w:sz w:val="18"/>
      <w:szCs w:val="18"/>
    </w:rPr>
  </w:style>
  <w:style w:type="paragraph" w:customStyle="1" w:styleId="InstructionalTextBullet">
    <w:name w:val="Instructional Text Bullet"/>
    <w:basedOn w:val="Normal"/>
    <w:qFormat/>
    <w:rsid w:val="00764991"/>
    <w:pPr>
      <w:numPr>
        <w:numId w:val="8"/>
      </w:numPr>
    </w:pPr>
    <w:rPr>
      <w:i/>
      <w:color w:val="0000FF"/>
    </w:rPr>
  </w:style>
  <w:style w:type="character" w:styleId="UnresolvedMention">
    <w:name w:val="Unresolved Mention"/>
    <w:basedOn w:val="DefaultParagraphFont"/>
    <w:uiPriority w:val="99"/>
    <w:semiHidden/>
    <w:unhideWhenUsed/>
    <w:rsid w:val="00391F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109991">
      <w:bodyDiv w:val="1"/>
      <w:marLeft w:val="0"/>
      <w:marRight w:val="0"/>
      <w:marTop w:val="0"/>
      <w:marBottom w:val="0"/>
      <w:divBdr>
        <w:top w:val="none" w:sz="0" w:space="0" w:color="auto"/>
        <w:left w:val="none" w:sz="0" w:space="0" w:color="auto"/>
        <w:bottom w:val="none" w:sz="0" w:space="0" w:color="auto"/>
        <w:right w:val="none" w:sz="0" w:space="0" w:color="auto"/>
      </w:divBdr>
    </w:div>
    <w:div w:id="432944686">
      <w:bodyDiv w:val="1"/>
      <w:marLeft w:val="0"/>
      <w:marRight w:val="0"/>
      <w:marTop w:val="0"/>
      <w:marBottom w:val="0"/>
      <w:divBdr>
        <w:top w:val="none" w:sz="0" w:space="0" w:color="auto"/>
        <w:left w:val="none" w:sz="0" w:space="0" w:color="auto"/>
        <w:bottom w:val="none" w:sz="0" w:space="0" w:color="auto"/>
        <w:right w:val="none" w:sz="0" w:space="0" w:color="auto"/>
      </w:divBdr>
    </w:div>
    <w:div w:id="458955331">
      <w:bodyDiv w:val="1"/>
      <w:marLeft w:val="0"/>
      <w:marRight w:val="0"/>
      <w:marTop w:val="0"/>
      <w:marBottom w:val="0"/>
      <w:divBdr>
        <w:top w:val="none" w:sz="0" w:space="0" w:color="auto"/>
        <w:left w:val="none" w:sz="0" w:space="0" w:color="auto"/>
        <w:bottom w:val="none" w:sz="0" w:space="0" w:color="auto"/>
        <w:right w:val="none" w:sz="0" w:space="0" w:color="auto"/>
      </w:divBdr>
    </w:div>
    <w:div w:id="562913726">
      <w:bodyDiv w:val="1"/>
      <w:marLeft w:val="0"/>
      <w:marRight w:val="0"/>
      <w:marTop w:val="0"/>
      <w:marBottom w:val="0"/>
      <w:divBdr>
        <w:top w:val="none" w:sz="0" w:space="0" w:color="auto"/>
        <w:left w:val="none" w:sz="0" w:space="0" w:color="auto"/>
        <w:bottom w:val="none" w:sz="0" w:space="0" w:color="auto"/>
        <w:right w:val="none" w:sz="0" w:space="0" w:color="auto"/>
      </w:divBdr>
    </w:div>
    <w:div w:id="945234983">
      <w:bodyDiv w:val="1"/>
      <w:marLeft w:val="0"/>
      <w:marRight w:val="0"/>
      <w:marTop w:val="0"/>
      <w:marBottom w:val="0"/>
      <w:divBdr>
        <w:top w:val="none" w:sz="0" w:space="0" w:color="auto"/>
        <w:left w:val="none" w:sz="0" w:space="0" w:color="auto"/>
        <w:bottom w:val="none" w:sz="0" w:space="0" w:color="auto"/>
        <w:right w:val="none" w:sz="0" w:space="0" w:color="auto"/>
      </w:divBdr>
    </w:div>
    <w:div w:id="1400254236">
      <w:bodyDiv w:val="1"/>
      <w:marLeft w:val="0"/>
      <w:marRight w:val="0"/>
      <w:marTop w:val="0"/>
      <w:marBottom w:val="0"/>
      <w:divBdr>
        <w:top w:val="none" w:sz="0" w:space="0" w:color="auto"/>
        <w:left w:val="none" w:sz="0" w:space="0" w:color="auto"/>
        <w:bottom w:val="none" w:sz="0" w:space="0" w:color="auto"/>
        <w:right w:val="none" w:sz="0" w:space="0" w:color="auto"/>
      </w:divBdr>
    </w:div>
    <w:div w:id="1834641782">
      <w:bodyDiv w:val="1"/>
      <w:marLeft w:val="0"/>
      <w:marRight w:val="0"/>
      <w:marTop w:val="0"/>
      <w:marBottom w:val="0"/>
      <w:divBdr>
        <w:top w:val="none" w:sz="0" w:space="0" w:color="auto"/>
        <w:left w:val="none" w:sz="0" w:space="0" w:color="auto"/>
        <w:bottom w:val="none" w:sz="0" w:space="0" w:color="auto"/>
        <w:right w:val="none" w:sz="0" w:space="0" w:color="auto"/>
      </w:divBdr>
    </w:div>
    <w:div w:id="1882742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sdlcforms.com/UnderstandingSDLC.html"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doit.maryland.gov/SDLC/Pages/Templates.aspx"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dreamcatchersoftware.com/agile-technical-desig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www.agilemodeling.com/essays/agileDocumentationBestPractices.htm"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0.png"/><Relationship Id="rId14" Type="http://schemas.openxmlformats.org/officeDocument/2006/relationships/hyperlink" Target="https://www.altexsoft.com/blog/business/technical-documentation-in-software-development-types-best-practices-and-tool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boyerpa\LOCALS~1\Temp\TCD943.tmp\Project%20chart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EF646C-7886-4A54-B5FA-B86A37700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 charter.dot</Template>
  <TotalTime>115</TotalTime>
  <Pages>12</Pages>
  <Words>1944</Words>
  <Characters>11087</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USAEA</Company>
  <LinksUpToDate>false</LinksUpToDate>
  <CharactersWithSpaces>13005</CharactersWithSpaces>
  <SharedDoc>false</SharedDoc>
  <HLinks>
    <vt:vector size="408" baseType="variant">
      <vt:variant>
        <vt:i4>6750326</vt:i4>
      </vt:variant>
      <vt:variant>
        <vt:i4>408</vt:i4>
      </vt:variant>
      <vt:variant>
        <vt:i4>0</vt:i4>
      </vt:variant>
      <vt:variant>
        <vt:i4>5</vt:i4>
      </vt:variant>
      <vt:variant>
        <vt:lpwstr>mailto:Automated_Reminder@xxx.gov</vt:lpwstr>
      </vt:variant>
      <vt:variant>
        <vt:lpwstr/>
      </vt:variant>
      <vt:variant>
        <vt:i4>1179700</vt:i4>
      </vt:variant>
      <vt:variant>
        <vt:i4>398</vt:i4>
      </vt:variant>
      <vt:variant>
        <vt:i4>0</vt:i4>
      </vt:variant>
      <vt:variant>
        <vt:i4>5</vt:i4>
      </vt:variant>
      <vt:variant>
        <vt:lpwstr/>
      </vt:variant>
      <vt:variant>
        <vt:lpwstr>_Toc278969823</vt:lpwstr>
      </vt:variant>
      <vt:variant>
        <vt:i4>1179700</vt:i4>
      </vt:variant>
      <vt:variant>
        <vt:i4>392</vt:i4>
      </vt:variant>
      <vt:variant>
        <vt:i4>0</vt:i4>
      </vt:variant>
      <vt:variant>
        <vt:i4>5</vt:i4>
      </vt:variant>
      <vt:variant>
        <vt:lpwstr/>
      </vt:variant>
      <vt:variant>
        <vt:lpwstr>_Toc278969822</vt:lpwstr>
      </vt:variant>
      <vt:variant>
        <vt:i4>1179700</vt:i4>
      </vt:variant>
      <vt:variant>
        <vt:i4>386</vt:i4>
      </vt:variant>
      <vt:variant>
        <vt:i4>0</vt:i4>
      </vt:variant>
      <vt:variant>
        <vt:i4>5</vt:i4>
      </vt:variant>
      <vt:variant>
        <vt:lpwstr/>
      </vt:variant>
      <vt:variant>
        <vt:lpwstr>_Toc278969821</vt:lpwstr>
      </vt:variant>
      <vt:variant>
        <vt:i4>1179700</vt:i4>
      </vt:variant>
      <vt:variant>
        <vt:i4>380</vt:i4>
      </vt:variant>
      <vt:variant>
        <vt:i4>0</vt:i4>
      </vt:variant>
      <vt:variant>
        <vt:i4>5</vt:i4>
      </vt:variant>
      <vt:variant>
        <vt:lpwstr/>
      </vt:variant>
      <vt:variant>
        <vt:lpwstr>_Toc278969820</vt:lpwstr>
      </vt:variant>
      <vt:variant>
        <vt:i4>1114164</vt:i4>
      </vt:variant>
      <vt:variant>
        <vt:i4>374</vt:i4>
      </vt:variant>
      <vt:variant>
        <vt:i4>0</vt:i4>
      </vt:variant>
      <vt:variant>
        <vt:i4>5</vt:i4>
      </vt:variant>
      <vt:variant>
        <vt:lpwstr/>
      </vt:variant>
      <vt:variant>
        <vt:lpwstr>_Toc278969819</vt:lpwstr>
      </vt:variant>
      <vt:variant>
        <vt:i4>1114164</vt:i4>
      </vt:variant>
      <vt:variant>
        <vt:i4>368</vt:i4>
      </vt:variant>
      <vt:variant>
        <vt:i4>0</vt:i4>
      </vt:variant>
      <vt:variant>
        <vt:i4>5</vt:i4>
      </vt:variant>
      <vt:variant>
        <vt:lpwstr/>
      </vt:variant>
      <vt:variant>
        <vt:lpwstr>_Toc278969818</vt:lpwstr>
      </vt:variant>
      <vt:variant>
        <vt:i4>1114164</vt:i4>
      </vt:variant>
      <vt:variant>
        <vt:i4>362</vt:i4>
      </vt:variant>
      <vt:variant>
        <vt:i4>0</vt:i4>
      </vt:variant>
      <vt:variant>
        <vt:i4>5</vt:i4>
      </vt:variant>
      <vt:variant>
        <vt:lpwstr/>
      </vt:variant>
      <vt:variant>
        <vt:lpwstr>_Toc278969817</vt:lpwstr>
      </vt:variant>
      <vt:variant>
        <vt:i4>1114164</vt:i4>
      </vt:variant>
      <vt:variant>
        <vt:i4>356</vt:i4>
      </vt:variant>
      <vt:variant>
        <vt:i4>0</vt:i4>
      </vt:variant>
      <vt:variant>
        <vt:i4>5</vt:i4>
      </vt:variant>
      <vt:variant>
        <vt:lpwstr/>
      </vt:variant>
      <vt:variant>
        <vt:lpwstr>_Toc278969816</vt:lpwstr>
      </vt:variant>
      <vt:variant>
        <vt:i4>1114164</vt:i4>
      </vt:variant>
      <vt:variant>
        <vt:i4>350</vt:i4>
      </vt:variant>
      <vt:variant>
        <vt:i4>0</vt:i4>
      </vt:variant>
      <vt:variant>
        <vt:i4>5</vt:i4>
      </vt:variant>
      <vt:variant>
        <vt:lpwstr/>
      </vt:variant>
      <vt:variant>
        <vt:lpwstr>_Toc278969815</vt:lpwstr>
      </vt:variant>
      <vt:variant>
        <vt:i4>1114164</vt:i4>
      </vt:variant>
      <vt:variant>
        <vt:i4>344</vt:i4>
      </vt:variant>
      <vt:variant>
        <vt:i4>0</vt:i4>
      </vt:variant>
      <vt:variant>
        <vt:i4>5</vt:i4>
      </vt:variant>
      <vt:variant>
        <vt:lpwstr/>
      </vt:variant>
      <vt:variant>
        <vt:lpwstr>_Toc278969814</vt:lpwstr>
      </vt:variant>
      <vt:variant>
        <vt:i4>1114164</vt:i4>
      </vt:variant>
      <vt:variant>
        <vt:i4>338</vt:i4>
      </vt:variant>
      <vt:variant>
        <vt:i4>0</vt:i4>
      </vt:variant>
      <vt:variant>
        <vt:i4>5</vt:i4>
      </vt:variant>
      <vt:variant>
        <vt:lpwstr/>
      </vt:variant>
      <vt:variant>
        <vt:lpwstr>_Toc278969813</vt:lpwstr>
      </vt:variant>
      <vt:variant>
        <vt:i4>1114164</vt:i4>
      </vt:variant>
      <vt:variant>
        <vt:i4>332</vt:i4>
      </vt:variant>
      <vt:variant>
        <vt:i4>0</vt:i4>
      </vt:variant>
      <vt:variant>
        <vt:i4>5</vt:i4>
      </vt:variant>
      <vt:variant>
        <vt:lpwstr/>
      </vt:variant>
      <vt:variant>
        <vt:lpwstr>_Toc278969812</vt:lpwstr>
      </vt:variant>
      <vt:variant>
        <vt:i4>1114164</vt:i4>
      </vt:variant>
      <vt:variant>
        <vt:i4>326</vt:i4>
      </vt:variant>
      <vt:variant>
        <vt:i4>0</vt:i4>
      </vt:variant>
      <vt:variant>
        <vt:i4>5</vt:i4>
      </vt:variant>
      <vt:variant>
        <vt:lpwstr/>
      </vt:variant>
      <vt:variant>
        <vt:lpwstr>_Toc278969811</vt:lpwstr>
      </vt:variant>
      <vt:variant>
        <vt:i4>1114164</vt:i4>
      </vt:variant>
      <vt:variant>
        <vt:i4>320</vt:i4>
      </vt:variant>
      <vt:variant>
        <vt:i4>0</vt:i4>
      </vt:variant>
      <vt:variant>
        <vt:i4>5</vt:i4>
      </vt:variant>
      <vt:variant>
        <vt:lpwstr/>
      </vt:variant>
      <vt:variant>
        <vt:lpwstr>_Toc278969810</vt:lpwstr>
      </vt:variant>
      <vt:variant>
        <vt:i4>1048628</vt:i4>
      </vt:variant>
      <vt:variant>
        <vt:i4>314</vt:i4>
      </vt:variant>
      <vt:variant>
        <vt:i4>0</vt:i4>
      </vt:variant>
      <vt:variant>
        <vt:i4>5</vt:i4>
      </vt:variant>
      <vt:variant>
        <vt:lpwstr/>
      </vt:variant>
      <vt:variant>
        <vt:lpwstr>_Toc278969809</vt:lpwstr>
      </vt:variant>
      <vt:variant>
        <vt:i4>1048628</vt:i4>
      </vt:variant>
      <vt:variant>
        <vt:i4>308</vt:i4>
      </vt:variant>
      <vt:variant>
        <vt:i4>0</vt:i4>
      </vt:variant>
      <vt:variant>
        <vt:i4>5</vt:i4>
      </vt:variant>
      <vt:variant>
        <vt:lpwstr/>
      </vt:variant>
      <vt:variant>
        <vt:lpwstr>_Toc278969802</vt:lpwstr>
      </vt:variant>
      <vt:variant>
        <vt:i4>1048628</vt:i4>
      </vt:variant>
      <vt:variant>
        <vt:i4>302</vt:i4>
      </vt:variant>
      <vt:variant>
        <vt:i4>0</vt:i4>
      </vt:variant>
      <vt:variant>
        <vt:i4>5</vt:i4>
      </vt:variant>
      <vt:variant>
        <vt:lpwstr/>
      </vt:variant>
      <vt:variant>
        <vt:lpwstr>_Toc278969801</vt:lpwstr>
      </vt:variant>
      <vt:variant>
        <vt:i4>1048628</vt:i4>
      </vt:variant>
      <vt:variant>
        <vt:i4>296</vt:i4>
      </vt:variant>
      <vt:variant>
        <vt:i4>0</vt:i4>
      </vt:variant>
      <vt:variant>
        <vt:i4>5</vt:i4>
      </vt:variant>
      <vt:variant>
        <vt:lpwstr/>
      </vt:variant>
      <vt:variant>
        <vt:lpwstr>_Toc278969800</vt:lpwstr>
      </vt:variant>
      <vt:variant>
        <vt:i4>1638459</vt:i4>
      </vt:variant>
      <vt:variant>
        <vt:i4>290</vt:i4>
      </vt:variant>
      <vt:variant>
        <vt:i4>0</vt:i4>
      </vt:variant>
      <vt:variant>
        <vt:i4>5</vt:i4>
      </vt:variant>
      <vt:variant>
        <vt:lpwstr/>
      </vt:variant>
      <vt:variant>
        <vt:lpwstr>_Toc278969799</vt:lpwstr>
      </vt:variant>
      <vt:variant>
        <vt:i4>1638459</vt:i4>
      </vt:variant>
      <vt:variant>
        <vt:i4>284</vt:i4>
      </vt:variant>
      <vt:variant>
        <vt:i4>0</vt:i4>
      </vt:variant>
      <vt:variant>
        <vt:i4>5</vt:i4>
      </vt:variant>
      <vt:variant>
        <vt:lpwstr/>
      </vt:variant>
      <vt:variant>
        <vt:lpwstr>_Toc278969798</vt:lpwstr>
      </vt:variant>
      <vt:variant>
        <vt:i4>1638459</vt:i4>
      </vt:variant>
      <vt:variant>
        <vt:i4>278</vt:i4>
      </vt:variant>
      <vt:variant>
        <vt:i4>0</vt:i4>
      </vt:variant>
      <vt:variant>
        <vt:i4>5</vt:i4>
      </vt:variant>
      <vt:variant>
        <vt:lpwstr/>
      </vt:variant>
      <vt:variant>
        <vt:lpwstr>_Toc278969797</vt:lpwstr>
      </vt:variant>
      <vt:variant>
        <vt:i4>1638459</vt:i4>
      </vt:variant>
      <vt:variant>
        <vt:i4>272</vt:i4>
      </vt:variant>
      <vt:variant>
        <vt:i4>0</vt:i4>
      </vt:variant>
      <vt:variant>
        <vt:i4>5</vt:i4>
      </vt:variant>
      <vt:variant>
        <vt:lpwstr/>
      </vt:variant>
      <vt:variant>
        <vt:lpwstr>_Toc278969796</vt:lpwstr>
      </vt:variant>
      <vt:variant>
        <vt:i4>1638459</vt:i4>
      </vt:variant>
      <vt:variant>
        <vt:i4>266</vt:i4>
      </vt:variant>
      <vt:variant>
        <vt:i4>0</vt:i4>
      </vt:variant>
      <vt:variant>
        <vt:i4>5</vt:i4>
      </vt:variant>
      <vt:variant>
        <vt:lpwstr/>
      </vt:variant>
      <vt:variant>
        <vt:lpwstr>_Toc278969795</vt:lpwstr>
      </vt:variant>
      <vt:variant>
        <vt:i4>1638459</vt:i4>
      </vt:variant>
      <vt:variant>
        <vt:i4>260</vt:i4>
      </vt:variant>
      <vt:variant>
        <vt:i4>0</vt:i4>
      </vt:variant>
      <vt:variant>
        <vt:i4>5</vt:i4>
      </vt:variant>
      <vt:variant>
        <vt:lpwstr/>
      </vt:variant>
      <vt:variant>
        <vt:lpwstr>_Toc278969794</vt:lpwstr>
      </vt:variant>
      <vt:variant>
        <vt:i4>1638459</vt:i4>
      </vt:variant>
      <vt:variant>
        <vt:i4>254</vt:i4>
      </vt:variant>
      <vt:variant>
        <vt:i4>0</vt:i4>
      </vt:variant>
      <vt:variant>
        <vt:i4>5</vt:i4>
      </vt:variant>
      <vt:variant>
        <vt:lpwstr/>
      </vt:variant>
      <vt:variant>
        <vt:lpwstr>_Toc278969793</vt:lpwstr>
      </vt:variant>
      <vt:variant>
        <vt:i4>1638459</vt:i4>
      </vt:variant>
      <vt:variant>
        <vt:i4>248</vt:i4>
      </vt:variant>
      <vt:variant>
        <vt:i4>0</vt:i4>
      </vt:variant>
      <vt:variant>
        <vt:i4>5</vt:i4>
      </vt:variant>
      <vt:variant>
        <vt:lpwstr/>
      </vt:variant>
      <vt:variant>
        <vt:lpwstr>_Toc278969792</vt:lpwstr>
      </vt:variant>
      <vt:variant>
        <vt:i4>1638459</vt:i4>
      </vt:variant>
      <vt:variant>
        <vt:i4>242</vt:i4>
      </vt:variant>
      <vt:variant>
        <vt:i4>0</vt:i4>
      </vt:variant>
      <vt:variant>
        <vt:i4>5</vt:i4>
      </vt:variant>
      <vt:variant>
        <vt:lpwstr/>
      </vt:variant>
      <vt:variant>
        <vt:lpwstr>_Toc278969791</vt:lpwstr>
      </vt:variant>
      <vt:variant>
        <vt:i4>1638459</vt:i4>
      </vt:variant>
      <vt:variant>
        <vt:i4>236</vt:i4>
      </vt:variant>
      <vt:variant>
        <vt:i4>0</vt:i4>
      </vt:variant>
      <vt:variant>
        <vt:i4>5</vt:i4>
      </vt:variant>
      <vt:variant>
        <vt:lpwstr/>
      </vt:variant>
      <vt:variant>
        <vt:lpwstr>_Toc278969790</vt:lpwstr>
      </vt:variant>
      <vt:variant>
        <vt:i4>1572923</vt:i4>
      </vt:variant>
      <vt:variant>
        <vt:i4>230</vt:i4>
      </vt:variant>
      <vt:variant>
        <vt:i4>0</vt:i4>
      </vt:variant>
      <vt:variant>
        <vt:i4>5</vt:i4>
      </vt:variant>
      <vt:variant>
        <vt:lpwstr/>
      </vt:variant>
      <vt:variant>
        <vt:lpwstr>_Toc278969789</vt:lpwstr>
      </vt:variant>
      <vt:variant>
        <vt:i4>1572923</vt:i4>
      </vt:variant>
      <vt:variant>
        <vt:i4>224</vt:i4>
      </vt:variant>
      <vt:variant>
        <vt:i4>0</vt:i4>
      </vt:variant>
      <vt:variant>
        <vt:i4>5</vt:i4>
      </vt:variant>
      <vt:variant>
        <vt:lpwstr/>
      </vt:variant>
      <vt:variant>
        <vt:lpwstr>_Toc278969788</vt:lpwstr>
      </vt:variant>
      <vt:variant>
        <vt:i4>1572923</vt:i4>
      </vt:variant>
      <vt:variant>
        <vt:i4>218</vt:i4>
      </vt:variant>
      <vt:variant>
        <vt:i4>0</vt:i4>
      </vt:variant>
      <vt:variant>
        <vt:i4>5</vt:i4>
      </vt:variant>
      <vt:variant>
        <vt:lpwstr/>
      </vt:variant>
      <vt:variant>
        <vt:lpwstr>_Toc278969787</vt:lpwstr>
      </vt:variant>
      <vt:variant>
        <vt:i4>1572923</vt:i4>
      </vt:variant>
      <vt:variant>
        <vt:i4>212</vt:i4>
      </vt:variant>
      <vt:variant>
        <vt:i4>0</vt:i4>
      </vt:variant>
      <vt:variant>
        <vt:i4>5</vt:i4>
      </vt:variant>
      <vt:variant>
        <vt:lpwstr/>
      </vt:variant>
      <vt:variant>
        <vt:lpwstr>_Toc278969786</vt:lpwstr>
      </vt:variant>
      <vt:variant>
        <vt:i4>1572923</vt:i4>
      </vt:variant>
      <vt:variant>
        <vt:i4>206</vt:i4>
      </vt:variant>
      <vt:variant>
        <vt:i4>0</vt:i4>
      </vt:variant>
      <vt:variant>
        <vt:i4>5</vt:i4>
      </vt:variant>
      <vt:variant>
        <vt:lpwstr/>
      </vt:variant>
      <vt:variant>
        <vt:lpwstr>_Toc278969785</vt:lpwstr>
      </vt:variant>
      <vt:variant>
        <vt:i4>1572923</vt:i4>
      </vt:variant>
      <vt:variant>
        <vt:i4>200</vt:i4>
      </vt:variant>
      <vt:variant>
        <vt:i4>0</vt:i4>
      </vt:variant>
      <vt:variant>
        <vt:i4>5</vt:i4>
      </vt:variant>
      <vt:variant>
        <vt:lpwstr/>
      </vt:variant>
      <vt:variant>
        <vt:lpwstr>_Toc278969784</vt:lpwstr>
      </vt:variant>
      <vt:variant>
        <vt:i4>1572923</vt:i4>
      </vt:variant>
      <vt:variant>
        <vt:i4>194</vt:i4>
      </vt:variant>
      <vt:variant>
        <vt:i4>0</vt:i4>
      </vt:variant>
      <vt:variant>
        <vt:i4>5</vt:i4>
      </vt:variant>
      <vt:variant>
        <vt:lpwstr/>
      </vt:variant>
      <vt:variant>
        <vt:lpwstr>_Toc278969783</vt:lpwstr>
      </vt:variant>
      <vt:variant>
        <vt:i4>1572923</vt:i4>
      </vt:variant>
      <vt:variant>
        <vt:i4>188</vt:i4>
      </vt:variant>
      <vt:variant>
        <vt:i4>0</vt:i4>
      </vt:variant>
      <vt:variant>
        <vt:i4>5</vt:i4>
      </vt:variant>
      <vt:variant>
        <vt:lpwstr/>
      </vt:variant>
      <vt:variant>
        <vt:lpwstr>_Toc278969782</vt:lpwstr>
      </vt:variant>
      <vt:variant>
        <vt:i4>1572923</vt:i4>
      </vt:variant>
      <vt:variant>
        <vt:i4>182</vt:i4>
      </vt:variant>
      <vt:variant>
        <vt:i4>0</vt:i4>
      </vt:variant>
      <vt:variant>
        <vt:i4>5</vt:i4>
      </vt:variant>
      <vt:variant>
        <vt:lpwstr/>
      </vt:variant>
      <vt:variant>
        <vt:lpwstr>_Toc278969781</vt:lpwstr>
      </vt:variant>
      <vt:variant>
        <vt:i4>1572923</vt:i4>
      </vt:variant>
      <vt:variant>
        <vt:i4>176</vt:i4>
      </vt:variant>
      <vt:variant>
        <vt:i4>0</vt:i4>
      </vt:variant>
      <vt:variant>
        <vt:i4>5</vt:i4>
      </vt:variant>
      <vt:variant>
        <vt:lpwstr/>
      </vt:variant>
      <vt:variant>
        <vt:lpwstr>_Toc278969780</vt:lpwstr>
      </vt:variant>
      <vt:variant>
        <vt:i4>1507387</vt:i4>
      </vt:variant>
      <vt:variant>
        <vt:i4>170</vt:i4>
      </vt:variant>
      <vt:variant>
        <vt:i4>0</vt:i4>
      </vt:variant>
      <vt:variant>
        <vt:i4>5</vt:i4>
      </vt:variant>
      <vt:variant>
        <vt:lpwstr/>
      </vt:variant>
      <vt:variant>
        <vt:lpwstr>_Toc278969779</vt:lpwstr>
      </vt:variant>
      <vt:variant>
        <vt:i4>1507387</vt:i4>
      </vt:variant>
      <vt:variant>
        <vt:i4>164</vt:i4>
      </vt:variant>
      <vt:variant>
        <vt:i4>0</vt:i4>
      </vt:variant>
      <vt:variant>
        <vt:i4>5</vt:i4>
      </vt:variant>
      <vt:variant>
        <vt:lpwstr/>
      </vt:variant>
      <vt:variant>
        <vt:lpwstr>_Toc278969778</vt:lpwstr>
      </vt:variant>
      <vt:variant>
        <vt:i4>1507387</vt:i4>
      </vt:variant>
      <vt:variant>
        <vt:i4>158</vt:i4>
      </vt:variant>
      <vt:variant>
        <vt:i4>0</vt:i4>
      </vt:variant>
      <vt:variant>
        <vt:i4>5</vt:i4>
      </vt:variant>
      <vt:variant>
        <vt:lpwstr/>
      </vt:variant>
      <vt:variant>
        <vt:lpwstr>_Toc278969777</vt:lpwstr>
      </vt:variant>
      <vt:variant>
        <vt:i4>1507387</vt:i4>
      </vt:variant>
      <vt:variant>
        <vt:i4>152</vt:i4>
      </vt:variant>
      <vt:variant>
        <vt:i4>0</vt:i4>
      </vt:variant>
      <vt:variant>
        <vt:i4>5</vt:i4>
      </vt:variant>
      <vt:variant>
        <vt:lpwstr/>
      </vt:variant>
      <vt:variant>
        <vt:lpwstr>_Toc278969776</vt:lpwstr>
      </vt:variant>
      <vt:variant>
        <vt:i4>1507387</vt:i4>
      </vt:variant>
      <vt:variant>
        <vt:i4>146</vt:i4>
      </vt:variant>
      <vt:variant>
        <vt:i4>0</vt:i4>
      </vt:variant>
      <vt:variant>
        <vt:i4>5</vt:i4>
      </vt:variant>
      <vt:variant>
        <vt:lpwstr/>
      </vt:variant>
      <vt:variant>
        <vt:lpwstr>_Toc278969775</vt:lpwstr>
      </vt:variant>
      <vt:variant>
        <vt:i4>1507387</vt:i4>
      </vt:variant>
      <vt:variant>
        <vt:i4>140</vt:i4>
      </vt:variant>
      <vt:variant>
        <vt:i4>0</vt:i4>
      </vt:variant>
      <vt:variant>
        <vt:i4>5</vt:i4>
      </vt:variant>
      <vt:variant>
        <vt:lpwstr/>
      </vt:variant>
      <vt:variant>
        <vt:lpwstr>_Toc278969774</vt:lpwstr>
      </vt:variant>
      <vt:variant>
        <vt:i4>1507387</vt:i4>
      </vt:variant>
      <vt:variant>
        <vt:i4>134</vt:i4>
      </vt:variant>
      <vt:variant>
        <vt:i4>0</vt:i4>
      </vt:variant>
      <vt:variant>
        <vt:i4>5</vt:i4>
      </vt:variant>
      <vt:variant>
        <vt:lpwstr/>
      </vt:variant>
      <vt:variant>
        <vt:lpwstr>_Toc278969773</vt:lpwstr>
      </vt:variant>
      <vt:variant>
        <vt:i4>1507387</vt:i4>
      </vt:variant>
      <vt:variant>
        <vt:i4>128</vt:i4>
      </vt:variant>
      <vt:variant>
        <vt:i4>0</vt:i4>
      </vt:variant>
      <vt:variant>
        <vt:i4>5</vt:i4>
      </vt:variant>
      <vt:variant>
        <vt:lpwstr/>
      </vt:variant>
      <vt:variant>
        <vt:lpwstr>_Toc278969772</vt:lpwstr>
      </vt:variant>
      <vt:variant>
        <vt:i4>1507387</vt:i4>
      </vt:variant>
      <vt:variant>
        <vt:i4>122</vt:i4>
      </vt:variant>
      <vt:variant>
        <vt:i4>0</vt:i4>
      </vt:variant>
      <vt:variant>
        <vt:i4>5</vt:i4>
      </vt:variant>
      <vt:variant>
        <vt:lpwstr/>
      </vt:variant>
      <vt:variant>
        <vt:lpwstr>_Toc278969771</vt:lpwstr>
      </vt:variant>
      <vt:variant>
        <vt:i4>1507387</vt:i4>
      </vt:variant>
      <vt:variant>
        <vt:i4>116</vt:i4>
      </vt:variant>
      <vt:variant>
        <vt:i4>0</vt:i4>
      </vt:variant>
      <vt:variant>
        <vt:i4>5</vt:i4>
      </vt:variant>
      <vt:variant>
        <vt:lpwstr/>
      </vt:variant>
      <vt:variant>
        <vt:lpwstr>_Toc278969770</vt:lpwstr>
      </vt:variant>
      <vt:variant>
        <vt:i4>1441851</vt:i4>
      </vt:variant>
      <vt:variant>
        <vt:i4>110</vt:i4>
      </vt:variant>
      <vt:variant>
        <vt:i4>0</vt:i4>
      </vt:variant>
      <vt:variant>
        <vt:i4>5</vt:i4>
      </vt:variant>
      <vt:variant>
        <vt:lpwstr/>
      </vt:variant>
      <vt:variant>
        <vt:lpwstr>_Toc278969769</vt:lpwstr>
      </vt:variant>
      <vt:variant>
        <vt:i4>1441851</vt:i4>
      </vt:variant>
      <vt:variant>
        <vt:i4>104</vt:i4>
      </vt:variant>
      <vt:variant>
        <vt:i4>0</vt:i4>
      </vt:variant>
      <vt:variant>
        <vt:i4>5</vt:i4>
      </vt:variant>
      <vt:variant>
        <vt:lpwstr/>
      </vt:variant>
      <vt:variant>
        <vt:lpwstr>_Toc278969768</vt:lpwstr>
      </vt:variant>
      <vt:variant>
        <vt:i4>1441851</vt:i4>
      </vt:variant>
      <vt:variant>
        <vt:i4>98</vt:i4>
      </vt:variant>
      <vt:variant>
        <vt:i4>0</vt:i4>
      </vt:variant>
      <vt:variant>
        <vt:i4>5</vt:i4>
      </vt:variant>
      <vt:variant>
        <vt:lpwstr/>
      </vt:variant>
      <vt:variant>
        <vt:lpwstr>_Toc278969767</vt:lpwstr>
      </vt:variant>
      <vt:variant>
        <vt:i4>1441851</vt:i4>
      </vt:variant>
      <vt:variant>
        <vt:i4>92</vt:i4>
      </vt:variant>
      <vt:variant>
        <vt:i4>0</vt:i4>
      </vt:variant>
      <vt:variant>
        <vt:i4>5</vt:i4>
      </vt:variant>
      <vt:variant>
        <vt:lpwstr/>
      </vt:variant>
      <vt:variant>
        <vt:lpwstr>_Toc278969766</vt:lpwstr>
      </vt:variant>
      <vt:variant>
        <vt:i4>1441851</vt:i4>
      </vt:variant>
      <vt:variant>
        <vt:i4>86</vt:i4>
      </vt:variant>
      <vt:variant>
        <vt:i4>0</vt:i4>
      </vt:variant>
      <vt:variant>
        <vt:i4>5</vt:i4>
      </vt:variant>
      <vt:variant>
        <vt:lpwstr/>
      </vt:variant>
      <vt:variant>
        <vt:lpwstr>_Toc278969765</vt:lpwstr>
      </vt:variant>
      <vt:variant>
        <vt:i4>1441851</vt:i4>
      </vt:variant>
      <vt:variant>
        <vt:i4>80</vt:i4>
      </vt:variant>
      <vt:variant>
        <vt:i4>0</vt:i4>
      </vt:variant>
      <vt:variant>
        <vt:i4>5</vt:i4>
      </vt:variant>
      <vt:variant>
        <vt:lpwstr/>
      </vt:variant>
      <vt:variant>
        <vt:lpwstr>_Toc278969764</vt:lpwstr>
      </vt:variant>
      <vt:variant>
        <vt:i4>1441851</vt:i4>
      </vt:variant>
      <vt:variant>
        <vt:i4>74</vt:i4>
      </vt:variant>
      <vt:variant>
        <vt:i4>0</vt:i4>
      </vt:variant>
      <vt:variant>
        <vt:i4>5</vt:i4>
      </vt:variant>
      <vt:variant>
        <vt:lpwstr/>
      </vt:variant>
      <vt:variant>
        <vt:lpwstr>_Toc278969763</vt:lpwstr>
      </vt:variant>
      <vt:variant>
        <vt:i4>1441851</vt:i4>
      </vt:variant>
      <vt:variant>
        <vt:i4>68</vt:i4>
      </vt:variant>
      <vt:variant>
        <vt:i4>0</vt:i4>
      </vt:variant>
      <vt:variant>
        <vt:i4>5</vt:i4>
      </vt:variant>
      <vt:variant>
        <vt:lpwstr/>
      </vt:variant>
      <vt:variant>
        <vt:lpwstr>_Toc278969762</vt:lpwstr>
      </vt:variant>
      <vt:variant>
        <vt:i4>1441851</vt:i4>
      </vt:variant>
      <vt:variant>
        <vt:i4>62</vt:i4>
      </vt:variant>
      <vt:variant>
        <vt:i4>0</vt:i4>
      </vt:variant>
      <vt:variant>
        <vt:i4>5</vt:i4>
      </vt:variant>
      <vt:variant>
        <vt:lpwstr/>
      </vt:variant>
      <vt:variant>
        <vt:lpwstr>_Toc278969761</vt:lpwstr>
      </vt:variant>
      <vt:variant>
        <vt:i4>1441851</vt:i4>
      </vt:variant>
      <vt:variant>
        <vt:i4>56</vt:i4>
      </vt:variant>
      <vt:variant>
        <vt:i4>0</vt:i4>
      </vt:variant>
      <vt:variant>
        <vt:i4>5</vt:i4>
      </vt:variant>
      <vt:variant>
        <vt:lpwstr/>
      </vt:variant>
      <vt:variant>
        <vt:lpwstr>_Toc278969760</vt:lpwstr>
      </vt:variant>
      <vt:variant>
        <vt:i4>1376315</vt:i4>
      </vt:variant>
      <vt:variant>
        <vt:i4>50</vt:i4>
      </vt:variant>
      <vt:variant>
        <vt:i4>0</vt:i4>
      </vt:variant>
      <vt:variant>
        <vt:i4>5</vt:i4>
      </vt:variant>
      <vt:variant>
        <vt:lpwstr/>
      </vt:variant>
      <vt:variant>
        <vt:lpwstr>_Toc278969759</vt:lpwstr>
      </vt:variant>
      <vt:variant>
        <vt:i4>1376315</vt:i4>
      </vt:variant>
      <vt:variant>
        <vt:i4>44</vt:i4>
      </vt:variant>
      <vt:variant>
        <vt:i4>0</vt:i4>
      </vt:variant>
      <vt:variant>
        <vt:i4>5</vt:i4>
      </vt:variant>
      <vt:variant>
        <vt:lpwstr/>
      </vt:variant>
      <vt:variant>
        <vt:lpwstr>_Toc278969758</vt:lpwstr>
      </vt:variant>
      <vt:variant>
        <vt:i4>1376315</vt:i4>
      </vt:variant>
      <vt:variant>
        <vt:i4>38</vt:i4>
      </vt:variant>
      <vt:variant>
        <vt:i4>0</vt:i4>
      </vt:variant>
      <vt:variant>
        <vt:i4>5</vt:i4>
      </vt:variant>
      <vt:variant>
        <vt:lpwstr/>
      </vt:variant>
      <vt:variant>
        <vt:lpwstr>_Toc278969757</vt:lpwstr>
      </vt:variant>
      <vt:variant>
        <vt:i4>1376315</vt:i4>
      </vt:variant>
      <vt:variant>
        <vt:i4>32</vt:i4>
      </vt:variant>
      <vt:variant>
        <vt:i4>0</vt:i4>
      </vt:variant>
      <vt:variant>
        <vt:i4>5</vt:i4>
      </vt:variant>
      <vt:variant>
        <vt:lpwstr/>
      </vt:variant>
      <vt:variant>
        <vt:lpwstr>_Toc278969756</vt:lpwstr>
      </vt:variant>
      <vt:variant>
        <vt:i4>1376315</vt:i4>
      </vt:variant>
      <vt:variant>
        <vt:i4>26</vt:i4>
      </vt:variant>
      <vt:variant>
        <vt:i4>0</vt:i4>
      </vt:variant>
      <vt:variant>
        <vt:i4>5</vt:i4>
      </vt:variant>
      <vt:variant>
        <vt:lpwstr/>
      </vt:variant>
      <vt:variant>
        <vt:lpwstr>_Toc278969755</vt:lpwstr>
      </vt:variant>
      <vt:variant>
        <vt:i4>1376315</vt:i4>
      </vt:variant>
      <vt:variant>
        <vt:i4>20</vt:i4>
      </vt:variant>
      <vt:variant>
        <vt:i4>0</vt:i4>
      </vt:variant>
      <vt:variant>
        <vt:i4>5</vt:i4>
      </vt:variant>
      <vt:variant>
        <vt:lpwstr/>
      </vt:variant>
      <vt:variant>
        <vt:lpwstr>_Toc278969754</vt:lpwstr>
      </vt:variant>
      <vt:variant>
        <vt:i4>1376315</vt:i4>
      </vt:variant>
      <vt:variant>
        <vt:i4>14</vt:i4>
      </vt:variant>
      <vt:variant>
        <vt:i4>0</vt:i4>
      </vt:variant>
      <vt:variant>
        <vt:i4>5</vt:i4>
      </vt:variant>
      <vt:variant>
        <vt:lpwstr/>
      </vt:variant>
      <vt:variant>
        <vt:lpwstr>_Toc278969753</vt:lpwstr>
      </vt:variant>
      <vt:variant>
        <vt:i4>1376315</vt:i4>
      </vt:variant>
      <vt:variant>
        <vt:i4>8</vt:i4>
      </vt:variant>
      <vt:variant>
        <vt:i4>0</vt:i4>
      </vt:variant>
      <vt:variant>
        <vt:i4>5</vt:i4>
      </vt:variant>
      <vt:variant>
        <vt:lpwstr/>
      </vt:variant>
      <vt:variant>
        <vt:lpwstr>_Toc278969752</vt:lpwstr>
      </vt:variant>
      <vt:variant>
        <vt:i4>1376315</vt:i4>
      </vt:variant>
      <vt:variant>
        <vt:i4>2</vt:i4>
      </vt:variant>
      <vt:variant>
        <vt:i4>0</vt:i4>
      </vt:variant>
      <vt:variant>
        <vt:i4>5</vt:i4>
      </vt:variant>
      <vt:variant>
        <vt:lpwstr/>
      </vt:variant>
      <vt:variant>
        <vt:lpwstr>_Toc278969751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Hoffman</dc:creator>
  <cp:lastModifiedBy>Michael Kiefer</cp:lastModifiedBy>
  <cp:revision>8</cp:revision>
  <cp:lastPrinted>2012-09-25T17:21:00Z</cp:lastPrinted>
  <dcterms:created xsi:type="dcterms:W3CDTF">2019-11-17T16:36:00Z</dcterms:created>
  <dcterms:modified xsi:type="dcterms:W3CDTF">2019-11-17T18:38:00Z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TC011414181033</vt:lpwstr>
  </property>
</Properties>
</file>